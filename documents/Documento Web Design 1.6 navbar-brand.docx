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5972515" w:displacedByCustomXml="next"/>
    <w:bookmarkStart w:id="1" w:name="_Toc404192132" w:displacedByCustomXml="next"/>
    <w:bookmarkStart w:id="2" w:name="_Toc404007395" w:displacedByCustomXml="next"/>
    <w:bookmarkStart w:id="3" w:name="_Toc404007295" w:displacedByCustomXml="next"/>
    <w:sdt>
      <w:sdtPr>
        <w:rPr>
          <w:b/>
          <w:sz w:val="36"/>
          <w:szCs w:val="36"/>
        </w:rPr>
        <w:id w:val="295112606"/>
        <w:docPartObj>
          <w:docPartGallery w:val="Cover Pages"/>
          <w:docPartUnique/>
        </w:docPartObj>
      </w:sdtPr>
      <w:sdtEndPr>
        <w:rPr>
          <w:rFonts w:ascii="Segoe UI" w:eastAsia="Times New Roman" w:hAnsi="Segoe UI" w:cstheme="minorHAnsi"/>
          <w:b w:val="0"/>
          <w:bCs w:val="0"/>
          <w:smallCaps w:val="0"/>
          <w:color w:val="auto"/>
          <w:sz w:val="24"/>
          <w:szCs w:val="24"/>
        </w:rPr>
      </w:sdtEndPr>
      <w:sdtContent>
        <w:p w14:paraId="152BCCEA" w14:textId="77777777" w:rsidR="00420EF7" w:rsidRDefault="00890337" w:rsidP="00F15726">
          <w:pPr>
            <w:pStyle w:val="Heading3"/>
            <w:numPr>
              <w:ilvl w:val="0"/>
              <w:numId w:val="0"/>
            </w:numPr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9503C9" wp14:editId="7CBF3D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85060" cy="9125712"/>
                    <wp:effectExtent l="0" t="0" r="571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85060" cy="9125712"/>
                              <a:chOff x="0" y="0"/>
                              <a:chExt cx="21850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89084"/>
                                <a:ext cx="21850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46F0CC" w14:textId="77777777" w:rsidR="00E17617" w:rsidRDefault="00E1761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20/11/2014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dgm="http://schemas.openxmlformats.org/drawingml/2006/diagram" xmlns:a14="http://schemas.microsoft.com/office/drawing/2010/main" xmlns:pic="http://schemas.openxmlformats.org/drawingml/2006/picture" xmlns:a="http://schemas.openxmlformats.org/drawingml/2006/main">
                <w:pict w14:anchorId="5DA79C82">
                  <v:group id="Group 2" style="position:absolute;margin-left:0;margin-top:0;width:172.05pt;height:718.55pt;z-index:-251657216;mso-height-percent:950;mso-left-percent:40;mso-position-horizontal-relative:page;mso-position-vertical:center;mso-position-vertical-relative:page;mso-height-percent:950;mso-left-percent:40" coordsize="21850,91257" o:spid="_x0000_s1026" w14:anchorId="719503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ynCSyQAAIA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">
                    <v:rect id="Rectangle 3" style="position:absolute;width:1945;height:91257;visibility:visible;mso-wrap-style:square;v-text-anchor:middle" o:spid="_x0000_s1027" fillcolor="#17406d [321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top:16890;width:21850;height:5521;visibility:visible;mso-wrap-style:square;v-text-anchor:middle" o:spid="_x0000_s1028" fillcolor="#0f6fc6 [3204]" stroked="f" strokeweight="1pt" type="#_x0000_t15" adj="18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pA8EA&#10;AADaAAAADwAAAGRycy9kb3ducmV2LnhtbESPQYvCMBSE74L/ITzBm6aKuks1ioire/Fgd9Hro3m2&#10;pc1LabJa/fVmQfA4zMw3zGLVmkpcqXGFZQWjYQSCOLW64EzB78/X4BOE88gaK8uk4E4OVstuZ4Gx&#10;tjc+0jXxmQgQdjEqyL2vYyldmpNBN7Q1cfAutjHog2wyqRu8Bbip5DiKZtJgwWEhx5o2OaVl8mcU&#10;UKF1eVrTw8rDx3S/OfGu3J6V6vfa9RyEp9a/w6/2t1Ywgf8r4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jKQPBAAAA2gAAAA8AAAAAAAAAAAAAAAAAmAIAAGRycy9kb3du&#10;cmV2LnhtbFBLBQYAAAAABAAEAPUAAACGAwAAAAA=&#10;">
                      <v:textbox inset=",0,14.4pt,0">
                        <w:txbxContent>
                          <w:p w:rsidR="00E17617" w:rsidRDefault="00E17617" w14:paraId="5CDDBAC9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20/11/2014</w:t>
                            </w:r>
                          </w:p>
                        </w:txbxContent>
                      </v:textbox>
                    </v:shape>
                    <v:group id="Group 5" style="position:absolute;left:762;top:42100;width:20574;height:49103" coordsize="13062,31210" coordorigin="806,42118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style="position:absolute;left:1410;top:42118;width:10478;height:31210" coordsize="10477,31210" coordorigin="1410,42118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1" fillcolor="#17406d [3215]" strokecolor="#17406d [3215]" strokeweight="0" path="m,l39,152,84,304r38,113l122,440,76,306,39,180,6,5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2" fillcolor="#17406d [3215]" strokecolor="#17406d [3215]" strokeweight="0" path="m,l8,19,37,93r30,74l116,269r-8,l60,169,30,98,1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3" fillcolor="#17406d [3215]" strokecolor="#17406d [3215]" strokeweight="0" path="m,l,,1,79r2,80l12,317,23,476,39,634,58,792,83,948r24,138l135,1223r5,49l138,1262,105,1106,77,949,53,792,35,634,20,476,9,317,2,159,,7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4" fillcolor="#17406d [3215]" strokecolor="#17406d [3215]" strokeweight="0" path="m45,r,l35,66r-9,67l14,267,6,401,3,534,6,669r8,134l18,854r,-3l9,814,8,803,1,669,,534,3,401,12,267,25,132,34,66,4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5" fillcolor="#17406d [3215]" strokecolor="#17406d [3215]" strokeweight="0" path="m,l10,44r11,82l34,207r19,86l75,380r25,86l120,521r21,55l152,618r2,11l140,595,115,532,93,468,67,383,47,295,28,207,12,10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6" fillcolor="#17406d [3215]" strokecolor="#17406d [3215]" strokeweight="0" path="m,l33,69r-9,l12,3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7" fillcolor="#17406d [3215]" strokecolor="#17406d [3215]" strokeweight="0" path="m,l9,37r,3l15,93,5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8" fillcolor="#17406d [3215]" strokecolor="#17406d [3215]" strokeweight="0" path="m394,r,l356,38,319,77r-35,40l249,160r-42,58l168,276r-37,63l98,402,69,467,45,535,26,604,14,673,7,746,6,766,,749r1,-5l7,673,21,603,40,533,65,466,94,400r33,-64l164,275r40,-60l248,158r34,-42l318,76,354,37,394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39" fillcolor="#17406d [3215]" strokecolor="#17406d [3215]" strokeweight="0" path="m,l6,16r1,3l11,80r9,52l33,185r3,9l21,161,15,145,5,81,1,4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0" fillcolor="#17406d [3215]" strokecolor="#17406d [3215]" strokeweight="0" path="m,l31,65r-8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1" fillcolor="#17406d [3215]" strokecolor="#17406d [3215]" strokeweight="0" path="m,l6,17,7,42,6,39,,2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2" fillcolor="#17406d [3215]" strokecolor="#17406d [3215]" strokeweight="0" path="m,l6,16,21,49,33,84r12,34l44,118,13,53,11,42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style="position:absolute;left:806;top:48269;width:13063;height:25059" coordsize="8747,16779" coordorigin="806,46499" o:spid="_x0000_s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4" fillcolor="#17406d [3215]" strokecolor="#17406d [3215]" strokeweight="0" path="m,l41,155,86,309r39,116l125,450,79,311,41,183,7,5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5" fillcolor="#17406d [3215]" strokecolor="#17406d [3215]" strokeweight="0" path="m,l8,20,37,96r32,74l118,275r-9,l61,174,30,100,,2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6" fillcolor="#17406d [3215]" strokecolor="#17406d [3215]" strokeweight="0" path="m,l16,72r4,49l18,112,,3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7" fillcolor="#17406d [3215]" strokecolor="#17406d [3215]" strokeweight="0" path="m,l11,46r11,83l36,211r19,90l76,389r27,87l123,533r21,55l155,632r3,11l142,608,118,544,95,478,69,391,47,302,29,212,13,107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8" fillcolor="#17406d [3215]" strokecolor="#17406d [3215]" strokeweight="0" path="m,l33,71r-9,l11,3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49" fillcolor="#17406d [3215]" strokecolor="#17406d [3215]" strokeweight="0" path="m,l8,37r,4l15,95,4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0" fillcolor="#17406d [3215]" strokecolor="#17406d [3215]" strokeweight="0" path="m402,r,1l363,39,325,79r-35,42l255,164r-44,58l171,284r-38,62l100,411,71,478,45,546,27,617,13,689,7,761r,21l,765r1,-4l7,688,21,616,40,545,66,475,95,409r35,-66l167,281r42,-61l253,163r34,-43l324,78,362,38,40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1" fillcolor="#17406d [3215]" strokecolor="#17406d [3215]" strokeweight="0" path="m,l6,15r1,3l12,80r9,54l33,188r4,8l22,162,15,146,5,81,1,40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2" fillcolor="#17406d [3215]" strokecolor="#17406d [3215]" strokeweight="0" path="m,l31,66r-7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3" fillcolor="#17406d [3215]" strokecolor="#17406d [3215]" strokeweight="0" path="m,l7,17r,26l6,40,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4" fillcolor="#17406d [3215]" strokecolor="#17406d [3215]" strokeweight="0" path="m,l7,16,22,50,33,86r13,35l45,121,14,55,11,4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4F9B4E5A" wp14:editId="1419AC8A">
                <wp:simplePos x="0" y="0"/>
                <wp:positionH relativeFrom="column">
                  <wp:posOffset>4108862</wp:posOffset>
                </wp:positionH>
                <wp:positionV relativeFrom="paragraph">
                  <wp:posOffset>-653143</wp:posOffset>
                </wp:positionV>
                <wp:extent cx="2422525" cy="1025525"/>
                <wp:effectExtent l="0" t="0" r="0" b="3175"/>
                <wp:wrapNone/>
                <wp:docPr id="11" name="Picture 11" descr="http://virgo.unive.it/ioslab/logo%20orizzontale%20colo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virgo.unive.it/ioslab/logo%20orizzontale%20colo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2525" cy="102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3"/>
          <w:bookmarkEnd w:id="2"/>
          <w:bookmarkEnd w:id="1"/>
          <w:bookmarkEnd w:id="0"/>
        </w:p>
        <w:p w14:paraId="6925ACF4" w14:textId="77777777" w:rsidR="009A5FBA" w:rsidRPr="009A5FBA" w:rsidRDefault="00890337" w:rsidP="009A5FBA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FCD571" wp14:editId="79952970">
                    <wp:simplePos x="0" y="0"/>
                    <wp:positionH relativeFrom="page">
                      <wp:posOffset>2600697</wp:posOffset>
                    </wp:positionH>
                    <wp:positionV relativeFrom="page">
                      <wp:posOffset>1840675</wp:posOffset>
                    </wp:positionV>
                    <wp:extent cx="4643252" cy="3604437"/>
                    <wp:effectExtent l="0" t="0" r="5080" b="152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3252" cy="36044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9CB40" w14:textId="77777777" w:rsidR="00E17617" w:rsidRPr="00ED48B6" w:rsidRDefault="00DF5EFB">
                                <w:pPr>
                                  <w:pStyle w:val="NoSpacing"/>
                                  <w:rPr>
                                    <w:rFonts w:eastAsiaTheme="majorEastAsia" w:cstheme="majorBidi"/>
                                    <w:color w:val="262626" w:themeColor="text1" w:themeTint="D9"/>
                                    <w:sz w:val="120"/>
                                    <w:szCs w:val="120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262626" w:themeColor="text1" w:themeTint="D9"/>
                                      <w:sz w:val="120"/>
                                      <w:szCs w:val="120"/>
                                    </w:rPr>
                                    <w:alias w:val="Title"/>
                                    <w:tag w:val=""/>
                                    <w:id w:val="-17491899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7617" w:rsidRPr="00ED48B6"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it-IT"/>
                                      </w:rPr>
                                      <w:t>Progetto Web Design</w:t>
                                    </w:r>
                                  </w:sdtContent>
                                </w:sdt>
                              </w:p>
                              <w:p w14:paraId="71620A22" w14:textId="3835F0D2" w:rsidR="00E17617" w:rsidRPr="00ED48B6" w:rsidRDefault="00DF5EFB" w:rsidP="00012106">
                                <w:sdt>
                                  <w:sdtPr>
                                    <w:alias w:val="Subtitle"/>
                                    <w:tag w:val=""/>
                                    <w:id w:val="-3597469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7617">
                                      <w:t>Documento 1.</w:t>
                                    </w:r>
                                    <w:r w:rsidR="0093762F">
                                      <w:t>6</w:t>
                                    </w:r>
                                  </w:sdtContent>
                                </w:sdt>
                              </w:p>
                              <w:p w14:paraId="57FD32DB" w14:textId="77777777" w:rsidR="00E17617" w:rsidRPr="00ED48B6" w:rsidRDefault="00E17617" w:rsidP="00012106"/>
                              <w:p w14:paraId="488261BF" w14:textId="77777777" w:rsidR="00E17617" w:rsidRPr="0099242C" w:rsidRDefault="00E17617" w:rsidP="00012106">
                                <w:pPr>
                                  <w:rPr>
                                    <w:rFonts w:ascii="Lato Light" w:hAnsi="Lato Light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99242C">
                                  <w:rPr>
                                    <w:rFonts w:ascii="Lato Light" w:hAnsi="Lato Light"/>
                                    <w:sz w:val="96"/>
                                    <w:szCs w:val="96"/>
                                  </w:rPr>
                                  <w:t>navbar-brand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CD5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04.8pt;margin-top:144.95pt;width:365.6pt;height:283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" filled="f" stroked="f" strokeweight=".5pt">
                    <v:textbox inset="0,0,0,0">
                      <w:txbxContent>
                        <w:p w14:paraId="55F9CB40" w14:textId="77777777" w:rsidR="00E17617" w:rsidRPr="00ED48B6" w:rsidRDefault="00DF5EFB">
                          <w:pPr>
                            <w:pStyle w:val="NoSpacing"/>
                            <w:rPr>
                              <w:rFonts w:eastAsiaTheme="majorEastAsia" w:cstheme="majorBidi"/>
                              <w:color w:val="262626" w:themeColor="text1" w:themeTint="D9"/>
                              <w:sz w:val="120"/>
                              <w:szCs w:val="120"/>
                              <w:lang w:val="it-IT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Title"/>
                              <w:tag w:val=""/>
                              <w:id w:val="-17491899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17617" w:rsidRPr="00ED48B6"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120"/>
                                  <w:szCs w:val="120"/>
                                  <w:lang w:val="it-IT"/>
                                </w:rPr>
                                <w:t>Progetto Web Design</w:t>
                              </w:r>
                            </w:sdtContent>
                          </w:sdt>
                        </w:p>
                        <w:p w14:paraId="71620A22" w14:textId="3835F0D2" w:rsidR="00E17617" w:rsidRPr="00ED48B6" w:rsidRDefault="00DF5EFB" w:rsidP="00012106">
                          <w:sdt>
                            <w:sdtPr>
                              <w:alias w:val="Subtitle"/>
                              <w:tag w:val=""/>
                              <w:id w:val="-3597469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17617">
                                <w:t>Documento 1.</w:t>
                              </w:r>
                              <w:r w:rsidR="0093762F">
                                <w:t>6</w:t>
                              </w:r>
                            </w:sdtContent>
                          </w:sdt>
                        </w:p>
                        <w:p w14:paraId="57FD32DB" w14:textId="77777777" w:rsidR="00E17617" w:rsidRPr="00ED48B6" w:rsidRDefault="00E17617" w:rsidP="00012106"/>
                        <w:p w14:paraId="488261BF" w14:textId="77777777" w:rsidR="00E17617" w:rsidRPr="0099242C" w:rsidRDefault="00E17617" w:rsidP="00012106">
                          <w:pPr>
                            <w:rPr>
                              <w:rFonts w:ascii="Lato Light" w:hAnsi="Lato Light"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99242C">
                            <w:rPr>
                              <w:rFonts w:ascii="Lato Light" w:hAnsi="Lato Light"/>
                              <w:sz w:val="96"/>
                              <w:szCs w:val="96"/>
                            </w:rPr>
                            <w:t>navbar-brand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20EF7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63A246" wp14:editId="0B55498D">
                    <wp:simplePos x="0" y="0"/>
                    <wp:positionH relativeFrom="page">
                      <wp:posOffset>2992582</wp:posOffset>
                    </wp:positionH>
                    <wp:positionV relativeFrom="page">
                      <wp:posOffset>8847117</wp:posOffset>
                    </wp:positionV>
                    <wp:extent cx="3770712" cy="365760"/>
                    <wp:effectExtent l="0" t="0" r="127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071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1A620" w14:textId="77777777" w:rsidR="00E17617" w:rsidRPr="00420EF7" w:rsidRDefault="00DF5EFB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11813168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7617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  <w:lang w:val="it-IT"/>
                                      </w:rPr>
                                      <w:t>Leonardo Zuffellato, Linda Pozzato, Veronica Pagini</w:t>
                                    </w:r>
                                  </w:sdtContent>
                                </w:sdt>
                              </w:p>
                              <w:p w14:paraId="40F0B07A" w14:textId="77777777" w:rsidR="00E17617" w:rsidRPr="00420EF7" w:rsidRDefault="00E1761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dgm="http://schemas.openxmlformats.org/drawingml/2006/diagram" xmlns:a14="http://schemas.microsoft.com/office/drawing/2010/main" xmlns:pic="http://schemas.openxmlformats.org/drawingml/2006/picture" xmlns:a="http://schemas.openxmlformats.org/drawingml/2006/main">
                <w:pict w14:anchorId="22FC56B3">
                  <v:shape id="Text Box 32" style="position:absolute;margin-left:235.65pt;margin-top:696.6pt;width:296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" w14:anchorId="6A63A246">
                    <v:textbox style="mso-fit-shape-to-text:t" inset="0,0,0,0">
                      <w:txbxContent>
                        <w:p w:rsidRPr="00420EF7" w:rsidR="00E17617" w:rsidRDefault="00E17617" w14:paraId="64EFA385">
                          <w:pPr>
                            <w:pStyle w:val="Nessunaspaziatura"/>
                            <w:rPr>
                              <w:color w:val="0F6FC6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1181316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26"/>
                                  <w:szCs w:val="26"/>
                                  <w:lang w:val="it-IT"/>
                                </w:rPr>
                                <w:t>Leonardo Zuffellato, Linda Pozzato, Veronica Pagini</w:t>
                              </w:r>
                            </w:sdtContent>
                          </w:sdt>
                        </w:p>
                        <w:p w:rsidRPr="00420EF7" w:rsidR="00E17617" w:rsidRDefault="00E17617" w14:paraId="09A04DF5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20EF7">
            <w:br w:type="page"/>
          </w:r>
          <w:bookmarkStart w:id="4" w:name="_Toc403998822"/>
        </w:p>
        <w:sdt>
          <w:sdtPr>
            <w:rPr>
              <w:rFonts w:ascii="Segoe UI" w:eastAsia="Times New Roman" w:hAnsi="Segoe UI" w:cstheme="minorHAnsi"/>
              <w:bCs w:val="0"/>
              <w:smallCaps w:val="0"/>
              <w:color w:val="auto"/>
              <w:sz w:val="24"/>
              <w:szCs w:val="24"/>
            </w:rPr>
            <w:id w:val="812069309"/>
            <w:docPartObj>
              <w:docPartGallery w:val="Table of Contents"/>
              <w:docPartUnique/>
            </w:docPartObj>
          </w:sdtPr>
          <w:sdtEndPr>
            <w:rPr>
              <w:b/>
              <w:noProof/>
            </w:rPr>
          </w:sdtEndPr>
          <w:sdtContent>
            <w:p w14:paraId="059BC8EF" w14:textId="77777777" w:rsidR="00352512" w:rsidRDefault="00E573C7" w:rsidP="00352512">
              <w:pPr>
                <w:pStyle w:val="TOCHeading"/>
                <w:numPr>
                  <w:ilvl w:val="0"/>
                  <w:numId w:val="0"/>
                </w:numPr>
                <w:tabs>
                  <w:tab w:val="left" w:pos="3030"/>
                </w:tabs>
                <w:spacing w:before="100"/>
                <w:ind w:left="432"/>
                <w:rPr>
                  <w:noProof/>
                </w:rPr>
              </w:pPr>
              <w:r>
                <w:t>Indice</w:t>
              </w:r>
              <w:r>
                <w:rPr>
                  <w:smallCaps w:val="0"/>
                </w:rPr>
                <w:fldChar w:fldCharType="begin"/>
              </w:r>
              <w:r w:rsidRPr="00E573C7">
                <w:rPr>
                  <w:smallCaps w:val="0"/>
                </w:rPr>
                <w:instrText xml:space="preserve"> TOC \o "1-4" \h \z \u </w:instrText>
              </w:r>
              <w:r>
                <w:rPr>
                  <w:smallCaps w:val="0"/>
                </w:rPr>
                <w:fldChar w:fldCharType="separate"/>
              </w:r>
            </w:p>
            <w:p w14:paraId="44783A89" w14:textId="77777777" w:rsidR="00352512" w:rsidRDefault="00352512">
              <w:pPr>
                <w:pStyle w:val="TOC3"/>
                <w:tabs>
                  <w:tab w:val="right" w:pos="9350"/>
                </w:tabs>
                <w:rPr>
                  <w:rFonts w:asciiTheme="minorHAnsi" w:eastAsiaTheme="minorEastAsia" w:hAnsiTheme="minorHAnsi" w:cstheme="minorBidi"/>
                  <w:smallCaps w:val="0"/>
                  <w:noProof/>
                  <w:sz w:val="22"/>
                  <w:szCs w:val="22"/>
                  <w:lang w:val="en-US" w:eastAsia="en-US"/>
                </w:rPr>
              </w:pPr>
              <w:hyperlink w:anchor="_Toc405972515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_Toc405972515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6A7F12" w14:textId="77777777" w:rsidR="00352512" w:rsidRDefault="00352512">
              <w:pPr>
                <w:pStyle w:val="TOC2"/>
                <w:tabs>
                  <w:tab w:val="left" w:pos="561"/>
                  <w:tab w:val="right" w:pos="9350"/>
                </w:tabs>
                <w:rPr>
                  <w:rFonts w:asciiTheme="minorHAnsi" w:eastAsiaTheme="minorEastAsia" w:hAnsiTheme="minorHAnsi" w:cstheme="minorBidi"/>
                  <w:b w:val="0"/>
                  <w:bCs w:val="0"/>
                  <w:smallCaps w:val="0"/>
                  <w:noProof/>
                  <w:sz w:val="22"/>
                  <w:szCs w:val="22"/>
                  <w:lang w:val="en-US" w:eastAsia="en-US"/>
                </w:rPr>
              </w:pPr>
              <w:hyperlink w:anchor="_Toc405972516" w:history="1">
                <w:r w:rsidRPr="001B1E68">
                  <w:rPr>
                    <w:rStyle w:val="Hyperlink"/>
                    <w:rFonts w:eastAsiaTheme="majorEastAsia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smallCaps w:val="0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1B1E68">
                  <w:rPr>
                    <w:rStyle w:val="Hyperlink"/>
                    <w:rFonts w:eastAsiaTheme="majorEastAsia"/>
                    <w:noProof/>
                  </w:rPr>
                  <w:t>Titolo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_Toc405972516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99C58F" w14:textId="77777777" w:rsidR="00352512" w:rsidRDefault="00352512">
              <w:pPr>
                <w:pStyle w:val="TOC4"/>
                <w:tabs>
                  <w:tab w:val="righ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405972517" w:history="1">
                <w:r w:rsidRPr="001B1E68">
                  <w:rPr>
                    <w:rStyle w:val="Hyperlink"/>
                    <w:rFonts w:eastAsiaTheme="majorEastAsia"/>
                    <w:noProof/>
                  </w:rPr>
                  <w:t>Sottotitolo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_Toc405972517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EA9FE9" w14:textId="77777777" w:rsidR="00E573C7" w:rsidRDefault="00E573C7">
              <w:r>
                <w:rPr>
                  <w:smallCaps/>
                </w:rPr>
                <w:fldChar w:fldCharType="end"/>
              </w:r>
            </w:p>
          </w:sdtContent>
        </w:sdt>
        <w:p w14:paraId="0F84E80F" w14:textId="18256742" w:rsidR="00420EF7" w:rsidRDefault="00DF5EFB" w:rsidP="00C80122"/>
      </w:sdtContent>
    </w:sdt>
    <w:bookmarkEnd w:id="4" w:displacedByCustomXml="prev"/>
    <w:p w14:paraId="3A76132C" w14:textId="77777777" w:rsidR="00C80122" w:rsidRDefault="00C80122">
      <w:pPr>
        <w:spacing w:before="0" w:beforeAutospacing="0" w:after="160" w:afterAutospacing="0" w:line="259" w:lineRule="auto"/>
        <w:rPr>
          <w:rFonts w:asciiTheme="majorHAnsi" w:eastAsiaTheme="majorEastAsia" w:hAnsiTheme="majorHAnsi" w:cstheme="majorBidi"/>
          <w:bCs/>
          <w:smallCaps/>
          <w:color w:val="0F6FC6" w:themeColor="accent1"/>
          <w:sz w:val="36"/>
          <w:szCs w:val="28"/>
        </w:rPr>
      </w:pPr>
      <w:r>
        <w:br w:type="page"/>
      </w:r>
    </w:p>
    <w:p w14:paraId="0978010F" w14:textId="6DF711E3" w:rsidR="00AD528B" w:rsidRPr="0098648B" w:rsidRDefault="00AD528B" w:rsidP="00AD528B">
      <w:pPr>
        <w:pStyle w:val="Heading2"/>
      </w:pPr>
      <w:bookmarkStart w:id="5" w:name="_Toc405972516"/>
      <w:r>
        <w:lastRenderedPageBreak/>
        <w:t>Titolo</w:t>
      </w:r>
      <w:bookmarkEnd w:id="5"/>
    </w:p>
    <w:p w14:paraId="5BCD5552" w14:textId="77777777" w:rsidR="00AD528B" w:rsidRDefault="00AD528B" w:rsidP="00AD528B">
      <w:pPr>
        <w:pStyle w:val="Heading4"/>
        <w:numPr>
          <w:ilvl w:val="0"/>
          <w:numId w:val="0"/>
        </w:numPr>
        <w:ind w:left="864" w:hanging="864"/>
      </w:pPr>
      <w:bookmarkStart w:id="6" w:name="_Toc405972517"/>
      <w:r>
        <w:t>Sottotitolo</w:t>
      </w:r>
      <w:bookmarkEnd w:id="6"/>
    </w:p>
    <w:p w14:paraId="6F4EFF75" w14:textId="77777777" w:rsidR="00AD528B" w:rsidRPr="001862AF" w:rsidRDefault="00AD528B" w:rsidP="00AD528B">
      <w:r>
        <w:t>Testo testo testo.</w:t>
      </w:r>
    </w:p>
    <w:p w14:paraId="44AB0F15" w14:textId="77777777" w:rsidR="00AD528B" w:rsidRDefault="00AD528B" w:rsidP="00AD528B">
      <w:r>
        <w:t>Elenco:</w:t>
      </w:r>
      <w:bookmarkStart w:id="7" w:name="_GoBack"/>
      <w:bookmarkEnd w:id="7"/>
    </w:p>
    <w:p w14:paraId="716E81E7" w14:textId="77777777" w:rsidR="00AD528B" w:rsidRPr="0098648B" w:rsidRDefault="00AD528B" w:rsidP="00AD528B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t>Elemento!</w:t>
      </w:r>
    </w:p>
    <w:p w14:paraId="377A5CA0" w14:textId="77777777" w:rsidR="00AD528B" w:rsidRPr="0098648B" w:rsidRDefault="00AD528B" w:rsidP="00AD528B">
      <w:pPr>
        <w:pStyle w:val="ListParagraph"/>
        <w:numPr>
          <w:ilvl w:val="1"/>
          <w:numId w:val="38"/>
        </w:numPr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t>Sottoelemento</w:t>
      </w:r>
    </w:p>
    <w:p w14:paraId="645A806A" w14:textId="77777777" w:rsidR="002F6A0F" w:rsidRDefault="002F6A0F" w:rsidP="00012106">
      <w:pPr>
        <w:rPr>
          <w:rFonts w:asciiTheme="majorHAnsi" w:eastAsiaTheme="majorEastAsia" w:hAnsiTheme="majorHAnsi" w:cstheme="majorBidi"/>
          <w:color w:val="0F6FC6" w:themeColor="accent1"/>
          <w:sz w:val="40"/>
          <w:szCs w:val="36"/>
        </w:rPr>
      </w:pPr>
    </w:p>
    <w:p w14:paraId="358A37A8" w14:textId="0F081BB2" w:rsidR="00BA1A4E" w:rsidRPr="00AD528B" w:rsidRDefault="00BA1A4E" w:rsidP="00AD528B">
      <w:pPr>
        <w:spacing w:before="0" w:beforeAutospacing="0" w:after="160" w:afterAutospacing="0" w:line="259" w:lineRule="auto"/>
        <w:rPr>
          <w:rFonts w:asciiTheme="majorHAnsi" w:eastAsiaTheme="majorEastAsia" w:hAnsiTheme="majorHAnsi" w:cstheme="majorBidi"/>
          <w:bCs/>
          <w:smallCaps/>
          <w:color w:val="0F6FC6" w:themeColor="accent1"/>
          <w:sz w:val="36"/>
          <w:szCs w:val="28"/>
        </w:rPr>
      </w:pPr>
    </w:p>
    <w:sectPr w:rsidR="00BA1A4E" w:rsidRPr="00AD528B" w:rsidSect="003E761E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3C5D0" w14:textId="77777777" w:rsidR="00DF5EFB" w:rsidRDefault="00DF5EFB" w:rsidP="009A5FBA">
      <w:pPr>
        <w:spacing w:before="0" w:after="0"/>
      </w:pPr>
      <w:r>
        <w:separator/>
      </w:r>
    </w:p>
  </w:endnote>
  <w:endnote w:type="continuationSeparator" w:id="0">
    <w:p w14:paraId="43C8E464" w14:textId="77777777" w:rsidR="00DF5EFB" w:rsidRDefault="00DF5EFB" w:rsidP="009A5F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 Light">
    <w:altName w:val="Calibri Light"/>
    <w:panose1 w:val="020F03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688312"/>
      <w:docPartObj>
        <w:docPartGallery w:val="Page Numbers (Bottom of Page)"/>
        <w:docPartUnique/>
      </w:docPartObj>
    </w:sdtPr>
    <w:sdtEndPr/>
    <w:sdtContent>
      <w:p w14:paraId="205704CC" w14:textId="77777777" w:rsidR="00E17617" w:rsidRDefault="00E17617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BD0E98" wp14:editId="077777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4473386" name="Rectangle 344733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69993" w14:textId="77777777" w:rsidR="00E17617" w:rsidRDefault="00E1761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9DD9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CB7348" w:rsidRPr="00CB7348">
                                <w:rPr>
                                  <w:noProof/>
                                  <w:color w:val="009DD9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009DD9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7BD0E98" id="Rectangle 34473386" o:spid="_x0000_s105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02DUz8sCAADP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14:paraId="3AC69993" w14:textId="77777777" w:rsidR="00E17617" w:rsidRDefault="00E1761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9DD9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CB7348" w:rsidRPr="00CB7348">
                          <w:rPr>
                            <w:noProof/>
                            <w:color w:val="009DD9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009DD9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5E863" w14:textId="77777777" w:rsidR="00DF5EFB" w:rsidRDefault="00DF5EFB" w:rsidP="009A5FBA">
      <w:pPr>
        <w:spacing w:before="0" w:after="0"/>
      </w:pPr>
      <w:r>
        <w:separator/>
      </w:r>
    </w:p>
  </w:footnote>
  <w:footnote w:type="continuationSeparator" w:id="0">
    <w:p w14:paraId="38842817" w14:textId="77777777" w:rsidR="00DF5EFB" w:rsidRDefault="00DF5EFB" w:rsidP="009A5F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B8FEA1B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475150"/>
    <w:multiLevelType w:val="multilevel"/>
    <w:tmpl w:val="67DCF27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2">
    <w:nsid w:val="288E7B8D"/>
    <w:multiLevelType w:val="multilevel"/>
    <w:tmpl w:val="289E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BE76C42"/>
    <w:multiLevelType w:val="hybridMultilevel"/>
    <w:tmpl w:val="EA846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F6BC0"/>
    <w:multiLevelType w:val="multilevel"/>
    <w:tmpl w:val="D1AC63C4"/>
    <w:lvl w:ilvl="0">
      <w:start w:val="1"/>
      <w:numFmt w:val="decimal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6465BB2"/>
    <w:multiLevelType w:val="hybridMultilevel"/>
    <w:tmpl w:val="0872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E05E6"/>
    <w:multiLevelType w:val="multilevel"/>
    <w:tmpl w:val="D7767550"/>
    <w:lvl w:ilvl="0">
      <w:start w:val="2"/>
      <w:numFmt w:val="decimal"/>
      <w:lvlText w:val="%1. Heading 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E80064E"/>
    <w:multiLevelType w:val="multilevel"/>
    <w:tmpl w:val="2D544D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40C05113"/>
    <w:multiLevelType w:val="multilevel"/>
    <w:tmpl w:val="1BA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5E42EA"/>
    <w:multiLevelType w:val="hybridMultilevel"/>
    <w:tmpl w:val="D054B378"/>
    <w:lvl w:ilvl="0" w:tplc="B22E270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93B68"/>
    <w:multiLevelType w:val="multilevel"/>
    <w:tmpl w:val="8AB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D1C05"/>
    <w:multiLevelType w:val="hybridMultilevel"/>
    <w:tmpl w:val="38F20806"/>
    <w:lvl w:ilvl="0" w:tplc="A62C78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E1D9E"/>
    <w:multiLevelType w:val="multilevel"/>
    <w:tmpl w:val="50C860FA"/>
    <w:lvl w:ilvl="0">
      <w:start w:val="1"/>
      <w:numFmt w:val="decimal"/>
      <w:pStyle w:val="TOCHead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336A91"/>
    <w:multiLevelType w:val="multilevel"/>
    <w:tmpl w:val="1EFABD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D067D3B"/>
    <w:multiLevelType w:val="hybridMultilevel"/>
    <w:tmpl w:val="0914AD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511D4A"/>
    <w:multiLevelType w:val="hybridMultilevel"/>
    <w:tmpl w:val="94CA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9159C"/>
    <w:multiLevelType w:val="hybridMultilevel"/>
    <w:tmpl w:val="0EAE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14023"/>
    <w:multiLevelType w:val="multilevel"/>
    <w:tmpl w:val="14369B2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AC26423"/>
    <w:multiLevelType w:val="multilevel"/>
    <w:tmpl w:val="747C45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6ACD0914"/>
    <w:multiLevelType w:val="hybridMultilevel"/>
    <w:tmpl w:val="0BFAD7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D808DD"/>
    <w:multiLevelType w:val="multilevel"/>
    <w:tmpl w:val="638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730A82"/>
    <w:multiLevelType w:val="multilevel"/>
    <w:tmpl w:val="067E826A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5"/>
  </w:num>
  <w:num w:numId="14">
    <w:abstractNumId w:val="2"/>
  </w:num>
  <w:num w:numId="15">
    <w:abstractNumId w:val="13"/>
  </w:num>
  <w:num w:numId="16">
    <w:abstractNumId w:val="17"/>
  </w:num>
  <w:num w:numId="17">
    <w:abstractNumId w:val="4"/>
  </w:num>
  <w:num w:numId="18">
    <w:abstractNumId w:val="1"/>
  </w:num>
  <w:num w:numId="19">
    <w:abstractNumId w:val="12"/>
  </w:num>
  <w:num w:numId="20">
    <w:abstractNumId w:val="10"/>
  </w:num>
  <w:num w:numId="21">
    <w:abstractNumId w:val="8"/>
  </w:num>
  <w:num w:numId="22">
    <w:abstractNumId w:val="20"/>
  </w:num>
  <w:num w:numId="23">
    <w:abstractNumId w:val="16"/>
  </w:num>
  <w:num w:numId="24">
    <w:abstractNumId w:val="3"/>
  </w:num>
  <w:num w:numId="25">
    <w:abstractNumId w:val="12"/>
    <w:lvlOverride w:ilvl="0">
      <w:startOverride w:val="4"/>
    </w:lvlOverride>
    <w:lvlOverride w:ilvl="1">
      <w:startOverride w:val="1"/>
    </w:lvlOverride>
  </w:num>
  <w:num w:numId="26">
    <w:abstractNumId w:val="12"/>
    <w:lvlOverride w:ilvl="0">
      <w:startOverride w:val="3"/>
    </w:lvlOverride>
    <w:lvlOverride w:ilvl="1">
      <w:startOverride w:val="1"/>
    </w:lvlOverride>
  </w:num>
  <w:num w:numId="27">
    <w:abstractNumId w:val="12"/>
    <w:lvlOverride w:ilvl="0">
      <w:startOverride w:val="3"/>
    </w:lvlOverride>
    <w:lvlOverride w:ilvl="1">
      <w:startOverride w:val="2"/>
    </w:lvlOverride>
  </w:num>
  <w:num w:numId="28">
    <w:abstractNumId w:val="12"/>
    <w:lvlOverride w:ilvl="0">
      <w:startOverride w:val="3"/>
    </w:lvlOverride>
    <w:lvlOverride w:ilvl="1">
      <w:startOverride w:val="2"/>
    </w:lvlOverride>
  </w:num>
  <w:num w:numId="29">
    <w:abstractNumId w:val="0"/>
    <w:lvlOverride w:ilvl="0">
      <w:startOverride w:val="3"/>
    </w:lvlOverride>
    <w:lvlOverride w:ilvl="1">
      <w:startOverride w:val="2"/>
    </w:lvlOverride>
  </w:num>
  <w:num w:numId="30">
    <w:abstractNumId w:val="9"/>
  </w:num>
  <w:num w:numId="31">
    <w:abstractNumId w:val="21"/>
  </w:num>
  <w:num w:numId="32">
    <w:abstractNumId w:val="6"/>
  </w:num>
  <w:num w:numId="33">
    <w:abstractNumId w:val="5"/>
  </w:num>
  <w:num w:numId="34">
    <w:abstractNumId w:val="7"/>
  </w:num>
  <w:num w:numId="35">
    <w:abstractNumId w:val="14"/>
  </w:num>
  <w:num w:numId="36">
    <w:abstractNumId w:val="12"/>
    <w:lvlOverride w:ilvl="0">
      <w:startOverride w:val="1"/>
    </w:lvlOverride>
  </w:num>
  <w:num w:numId="37">
    <w:abstractNumId w:val="12"/>
  </w:num>
  <w:num w:numId="38">
    <w:abstractNumId w:val="19"/>
  </w:num>
  <w:num w:numId="39">
    <w:abstractNumId w:val="11"/>
  </w:num>
  <w:num w:numId="40">
    <w:abstractNumId w:val="12"/>
    <w:lvlOverride w:ilvl="0">
      <w:lvl w:ilvl="0">
        <w:start w:val="1"/>
        <w:numFmt w:val="decimal"/>
        <w:pStyle w:val="TOCHeading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F7"/>
    <w:rsid w:val="00012106"/>
    <w:rsid w:val="000214CA"/>
    <w:rsid w:val="0004511D"/>
    <w:rsid w:val="00054AF8"/>
    <w:rsid w:val="0009076C"/>
    <w:rsid w:val="000A2D0E"/>
    <w:rsid w:val="000A58E5"/>
    <w:rsid w:val="000B3B33"/>
    <w:rsid w:val="000F44E2"/>
    <w:rsid w:val="00126470"/>
    <w:rsid w:val="00142A6E"/>
    <w:rsid w:val="00143464"/>
    <w:rsid w:val="001531C8"/>
    <w:rsid w:val="001862AF"/>
    <w:rsid w:val="00197A85"/>
    <w:rsid w:val="001A541B"/>
    <w:rsid w:val="001B66C3"/>
    <w:rsid w:val="001F5A39"/>
    <w:rsid w:val="001F71A8"/>
    <w:rsid w:val="001F7819"/>
    <w:rsid w:val="002069AC"/>
    <w:rsid w:val="00225C52"/>
    <w:rsid w:val="002855D6"/>
    <w:rsid w:val="002A340A"/>
    <w:rsid w:val="002F6A0F"/>
    <w:rsid w:val="00302012"/>
    <w:rsid w:val="00315CF4"/>
    <w:rsid w:val="00320FC1"/>
    <w:rsid w:val="003231D4"/>
    <w:rsid w:val="00352512"/>
    <w:rsid w:val="00360375"/>
    <w:rsid w:val="003B64AC"/>
    <w:rsid w:val="003E72C0"/>
    <w:rsid w:val="003E761E"/>
    <w:rsid w:val="00403AF8"/>
    <w:rsid w:val="00410357"/>
    <w:rsid w:val="00420EF7"/>
    <w:rsid w:val="00422E96"/>
    <w:rsid w:val="004244DB"/>
    <w:rsid w:val="0043533D"/>
    <w:rsid w:val="0044537F"/>
    <w:rsid w:val="004804EE"/>
    <w:rsid w:val="004911DD"/>
    <w:rsid w:val="00497E7F"/>
    <w:rsid w:val="004F1940"/>
    <w:rsid w:val="00506008"/>
    <w:rsid w:val="00541156"/>
    <w:rsid w:val="00542AB0"/>
    <w:rsid w:val="005D2EFC"/>
    <w:rsid w:val="00617F30"/>
    <w:rsid w:val="006653A2"/>
    <w:rsid w:val="00677FD2"/>
    <w:rsid w:val="006B4D27"/>
    <w:rsid w:val="006D208A"/>
    <w:rsid w:val="006D53B2"/>
    <w:rsid w:val="006E333D"/>
    <w:rsid w:val="006E5A66"/>
    <w:rsid w:val="007153A7"/>
    <w:rsid w:val="00735EF4"/>
    <w:rsid w:val="0073798C"/>
    <w:rsid w:val="007527CD"/>
    <w:rsid w:val="007A69A3"/>
    <w:rsid w:val="007C316C"/>
    <w:rsid w:val="007D35CC"/>
    <w:rsid w:val="007F30A8"/>
    <w:rsid w:val="00810482"/>
    <w:rsid w:val="0081657C"/>
    <w:rsid w:val="00827026"/>
    <w:rsid w:val="00882E9F"/>
    <w:rsid w:val="00886840"/>
    <w:rsid w:val="00890337"/>
    <w:rsid w:val="00895FD4"/>
    <w:rsid w:val="008968BF"/>
    <w:rsid w:val="008A759D"/>
    <w:rsid w:val="008F45DF"/>
    <w:rsid w:val="00905A23"/>
    <w:rsid w:val="00906133"/>
    <w:rsid w:val="00907F12"/>
    <w:rsid w:val="0093762F"/>
    <w:rsid w:val="00982BD7"/>
    <w:rsid w:val="0098648B"/>
    <w:rsid w:val="0099242C"/>
    <w:rsid w:val="009A252F"/>
    <w:rsid w:val="009A5FBA"/>
    <w:rsid w:val="009B56E3"/>
    <w:rsid w:val="009C5220"/>
    <w:rsid w:val="009E11C7"/>
    <w:rsid w:val="00A1130B"/>
    <w:rsid w:val="00A40145"/>
    <w:rsid w:val="00A536C5"/>
    <w:rsid w:val="00A552AA"/>
    <w:rsid w:val="00AD528B"/>
    <w:rsid w:val="00B210E1"/>
    <w:rsid w:val="00BA1A4E"/>
    <w:rsid w:val="00BC08B1"/>
    <w:rsid w:val="00BE7966"/>
    <w:rsid w:val="00C04DAE"/>
    <w:rsid w:val="00C53CFA"/>
    <w:rsid w:val="00C55876"/>
    <w:rsid w:val="00C738D6"/>
    <w:rsid w:val="00C80122"/>
    <w:rsid w:val="00C8719F"/>
    <w:rsid w:val="00CB7348"/>
    <w:rsid w:val="00CE13CD"/>
    <w:rsid w:val="00CF3F51"/>
    <w:rsid w:val="00CF7465"/>
    <w:rsid w:val="00D03D15"/>
    <w:rsid w:val="00D148CB"/>
    <w:rsid w:val="00D25CBA"/>
    <w:rsid w:val="00D32F4D"/>
    <w:rsid w:val="00D37D31"/>
    <w:rsid w:val="00D43236"/>
    <w:rsid w:val="00D45EE4"/>
    <w:rsid w:val="00D86DED"/>
    <w:rsid w:val="00D95162"/>
    <w:rsid w:val="00DA2284"/>
    <w:rsid w:val="00DA64F8"/>
    <w:rsid w:val="00DC5C3A"/>
    <w:rsid w:val="00DF1BA4"/>
    <w:rsid w:val="00DF5EFB"/>
    <w:rsid w:val="00E02AF2"/>
    <w:rsid w:val="00E030F8"/>
    <w:rsid w:val="00E1671A"/>
    <w:rsid w:val="00E17617"/>
    <w:rsid w:val="00E573C7"/>
    <w:rsid w:val="00E65AC6"/>
    <w:rsid w:val="00E8119F"/>
    <w:rsid w:val="00E90EC9"/>
    <w:rsid w:val="00ED0A54"/>
    <w:rsid w:val="00ED48B6"/>
    <w:rsid w:val="00F04B80"/>
    <w:rsid w:val="00F13792"/>
    <w:rsid w:val="00F15726"/>
    <w:rsid w:val="00F36219"/>
    <w:rsid w:val="00F60BD6"/>
    <w:rsid w:val="00F64C93"/>
    <w:rsid w:val="00F64FCF"/>
    <w:rsid w:val="00F919C4"/>
    <w:rsid w:val="00F96060"/>
    <w:rsid w:val="00FB6812"/>
    <w:rsid w:val="00FC0ED4"/>
    <w:rsid w:val="00FE0111"/>
    <w:rsid w:val="00FE0186"/>
    <w:rsid w:val="00FE6779"/>
    <w:rsid w:val="3ED78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DFDB3"/>
  <w15:chartTrackingRefBased/>
  <w15:docId w15:val="{1B240152-AF84-4A0D-9908-9C500581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AF8"/>
    <w:pPr>
      <w:spacing w:before="100" w:beforeAutospacing="1" w:after="100" w:afterAutospacing="1" w:line="240" w:lineRule="auto"/>
    </w:pPr>
    <w:rPr>
      <w:rFonts w:ascii="Segoe UI" w:eastAsia="Times New Roman" w:hAnsi="Segoe UI" w:cstheme="minorHAnsi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F30"/>
    <w:pPr>
      <w:keepNext/>
      <w:keepLines/>
      <w:numPr>
        <w:numId w:val="4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Cs/>
      <w:smallCaps/>
      <w:color w:val="0F6FC6" w:themeColor="accent1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CBA"/>
    <w:pPr>
      <w:keepNext/>
      <w:keepLines/>
      <w:numPr>
        <w:ilvl w:val="1"/>
        <w:numId w:val="41"/>
      </w:numPr>
      <w:spacing w:before="720" w:after="360"/>
      <w:outlineLvl w:val="1"/>
    </w:pPr>
    <w:rPr>
      <w:rFonts w:asciiTheme="majorHAnsi" w:eastAsiaTheme="majorEastAsia" w:hAnsiTheme="majorHAnsi" w:cstheme="majorBidi"/>
      <w:bCs/>
      <w:smallCaps/>
      <w:color w:val="0F6FC6" w:themeColor="accent1"/>
      <w:sz w:val="36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15726"/>
    <w:pPr>
      <w:numPr>
        <w:ilvl w:val="2"/>
      </w:num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CBA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7406D" w:themeColor="text2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4F8"/>
    <w:pPr>
      <w:spacing w:after="0"/>
      <w:contextualSpacing/>
    </w:pPr>
    <w:rPr>
      <w:rFonts w:asciiTheme="majorHAnsi" w:eastAsiaTheme="majorEastAsia" w:hAnsiTheme="majorHAnsi" w:cstheme="majorBidi"/>
      <w:color w:val="009DD9" w:themeColor="accent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F8"/>
    <w:rPr>
      <w:rFonts w:asciiTheme="majorHAnsi" w:eastAsiaTheme="majorEastAsia" w:hAnsiTheme="majorHAnsi" w:cstheme="majorBidi"/>
      <w:color w:val="009DD9" w:themeColor="accent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17F30"/>
    <w:rPr>
      <w:rFonts w:asciiTheme="majorHAnsi" w:eastAsiaTheme="majorEastAsia" w:hAnsiTheme="majorHAnsi" w:cstheme="majorBidi"/>
      <w:bCs/>
      <w:smallCaps/>
      <w:color w:val="0F6FC6" w:themeColor="accent1"/>
      <w:sz w:val="40"/>
      <w:szCs w:val="36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D25CBA"/>
    <w:rPr>
      <w:rFonts w:asciiTheme="majorHAnsi" w:eastAsiaTheme="majorEastAsia" w:hAnsiTheme="majorHAnsi" w:cstheme="majorBidi"/>
      <w:bCs/>
      <w:smallCaps/>
      <w:color w:val="0F6FC6" w:themeColor="accent1"/>
      <w:sz w:val="36"/>
      <w:szCs w:val="28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F15726"/>
    <w:rPr>
      <w:rFonts w:asciiTheme="majorHAnsi" w:eastAsiaTheme="majorEastAsia" w:hAnsiTheme="majorHAnsi" w:cstheme="majorBidi"/>
      <w:bCs/>
      <w:smallCaps/>
      <w:color w:val="0F6FC6" w:themeColor="accent1"/>
      <w:sz w:val="32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D25CBA"/>
    <w:rPr>
      <w:rFonts w:asciiTheme="majorHAnsi" w:eastAsiaTheme="majorEastAsia" w:hAnsiTheme="majorHAnsi" w:cstheme="majorBidi"/>
      <w:bCs/>
      <w:iCs/>
      <w:color w:val="17406D" w:themeColor="text2"/>
      <w:sz w:val="28"/>
      <w:szCs w:val="24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7406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19"/>
      </w:num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20EF7"/>
  </w:style>
  <w:style w:type="paragraph" w:styleId="TOC1">
    <w:name w:val="toc 1"/>
    <w:basedOn w:val="Normal"/>
    <w:next w:val="Normal"/>
    <w:autoRedefine/>
    <w:uiPriority w:val="39"/>
    <w:unhideWhenUsed/>
    <w:rsid w:val="00420EF7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420EF7"/>
    <w:rPr>
      <w:color w:val="F491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20EF7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20EF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420EF7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420EF7"/>
    <w:pPr>
      <w:spacing w:after="0"/>
    </w:pPr>
  </w:style>
  <w:style w:type="table" w:styleId="TableGrid">
    <w:name w:val="Table Grid"/>
    <w:basedOn w:val="TableNormal"/>
    <w:uiPriority w:val="39"/>
    <w:rsid w:val="0090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0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8B1"/>
    <w:rPr>
      <w:rFonts w:ascii="Courier New" w:eastAsia="Times New Roman" w:hAnsi="Courier New" w:cs="Courier New"/>
      <w:sz w:val="20"/>
      <w:szCs w:val="20"/>
      <w:lang w:eastAsia="en-US"/>
    </w:rPr>
  </w:style>
  <w:style w:type="table" w:styleId="PlainTable5">
    <w:name w:val="Plain Table 5"/>
    <w:basedOn w:val="TableNormal"/>
    <w:uiPriority w:val="45"/>
    <w:rsid w:val="00BC08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C08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BC08B1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C08B1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C08B1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C08B1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PlainTable4">
    <w:name w:val="Plain Table 4"/>
    <w:basedOn w:val="TableNormal"/>
    <w:uiPriority w:val="44"/>
    <w:rsid w:val="00315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Contents">
    <w:name w:val="Table Contents"/>
    <w:basedOn w:val="Normal"/>
    <w:rsid w:val="001A541B"/>
    <w:pPr>
      <w:widowControl w:val="0"/>
      <w:suppressLineNumbers/>
      <w:suppressAutoHyphens/>
      <w:autoSpaceDN w:val="0"/>
      <w:spacing w:before="0" w:beforeAutospacing="0" w:after="0" w:afterAutospacing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table" w:styleId="PlainTable1">
    <w:name w:val="Plain Table 1"/>
    <w:basedOn w:val="TableNormal"/>
    <w:uiPriority w:val="41"/>
    <w:rsid w:val="00480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A5F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A5FBA"/>
    <w:rPr>
      <w:rFonts w:ascii="Segoe UI" w:eastAsia="Times New Roman" w:hAnsi="Segoe UI" w:cstheme="minorHAnsi"/>
      <w:sz w:val="24"/>
      <w:szCs w:val="24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9A5F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A5FBA"/>
    <w:rPr>
      <w:rFonts w:ascii="Segoe UI" w:eastAsia="Times New Roman" w:hAnsi="Segoe UI" w:cstheme="minorHAnsi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20/11/201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D1FFB-37A7-4C40-91C9-0974679F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Progetto Web Design</vt:lpstr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Web Design</dc:title>
  <dc:subject>Documento 1.6</dc:subject>
  <dc:creator>Leonardo Zuffellato, Linda Pozzato, Veronica Pagini</dc:creator>
  <cp:keywords/>
  <dc:description/>
  <cp:lastModifiedBy>Leonardo Zuffellato</cp:lastModifiedBy>
  <cp:revision>6</cp:revision>
  <cp:lastPrinted>2014-11-19T20:04:00Z</cp:lastPrinted>
  <dcterms:created xsi:type="dcterms:W3CDTF">2014-12-10T09:51:00Z</dcterms:created>
  <dcterms:modified xsi:type="dcterms:W3CDTF">2014-12-10T11:42:00Z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