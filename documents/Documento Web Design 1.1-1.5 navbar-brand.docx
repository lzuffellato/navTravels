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diagrams/data2.xml" ContentType="application/vnd.openxmlformats-officedocument.drawingml.diagramData+xml"/>
  <Override PartName="/word/diagrams/layout2.xml" ContentType="application/vnd.openxmlformats-officedocument.drawingml.diagramLayout+xml"/>
  <Override PartName="/word/diagrams/quickStyle2.xml" ContentType="application/vnd.openxmlformats-officedocument.drawingml.diagramStyle+xml"/>
  <Override PartName="/word/diagrams/colors2.xml" ContentType="application/vnd.openxmlformats-officedocument.drawingml.diagramColors+xml"/>
  <Override PartName="/word/diagrams/drawing2.xml" ContentType="application/vnd.ms-office.drawingml.diagramDrawing+xml"/>
  <Override PartName="/word/diagrams/data3.xml" ContentType="application/vnd.openxmlformats-officedocument.drawingml.diagramData+xml"/>
  <Override PartName="/word/diagrams/layout3.xml" ContentType="application/vnd.openxmlformats-officedocument.drawingml.diagramLayout+xml"/>
  <Override PartName="/word/diagrams/quickStyle3.xml" ContentType="application/vnd.openxmlformats-officedocument.drawingml.diagramStyle+xml"/>
  <Override PartName="/word/diagrams/colors3.xml" ContentType="application/vnd.openxmlformats-officedocument.drawingml.diagramColors+xml"/>
  <Override PartName="/word/diagrams/drawing3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Toc406364731" w:displacedByCustomXml="next"/>
    <w:bookmarkStart w:id="1" w:name="_Toc404192132" w:displacedByCustomXml="next"/>
    <w:bookmarkStart w:id="2" w:name="_Toc404007395" w:displacedByCustomXml="next"/>
    <w:bookmarkStart w:id="3" w:name="_Toc404007295" w:displacedByCustomXml="next"/>
    <w:sdt>
      <w:sdtPr>
        <w:rPr>
          <w:b/>
          <w:sz w:val="36"/>
          <w:szCs w:val="36"/>
        </w:rPr>
        <w:id w:val="295112606"/>
        <w:docPartObj>
          <w:docPartGallery w:val="Cover Pages"/>
          <w:docPartUnique/>
        </w:docPartObj>
      </w:sdtPr>
      <w:sdtEndPr>
        <w:rPr>
          <w:b w:val="0"/>
          <w:szCs w:val="28"/>
        </w:rPr>
      </w:sdtEndPr>
      <w:sdtContent>
        <w:p w14:paraId="152BCCEA" w14:textId="77777777" w:rsidR="00420EF7" w:rsidRDefault="00890337" w:rsidP="00F15726">
          <w:pPr>
            <w:pStyle w:val="Heading3"/>
            <w:numPr>
              <w:ilvl w:val="0"/>
              <w:numId w:val="0"/>
            </w:numPr>
          </w:pPr>
          <w:r>
            <w:rPr>
              <w:noProof/>
              <w:lang w:val="en-US" w:eastAsia="en-U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19503C9" wp14:editId="7CBF3D30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310515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85060" cy="9125712"/>
                    <wp:effectExtent l="0" t="0" r="5715" b="7620"/>
                    <wp:wrapNone/>
                    <wp:docPr id="2" name="Gro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85060" cy="9125712"/>
                              <a:chOff x="0" y="0"/>
                              <a:chExt cx="2185060" cy="9125712"/>
                            </a:xfrm>
                          </wpg:grpSpPr>
                          <wps:wsp>
                            <wps:cNvPr id="3" name="Rectangle 3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" name="Pentagon 4"/>
                            <wps:cNvSpPr/>
                            <wps:spPr>
                              <a:xfrm>
                                <a:off x="0" y="1689084"/>
                                <a:ext cx="21850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F46F0CC" w14:textId="77777777" w:rsidR="00726142" w:rsidRDefault="00726142">
                                  <w:pPr>
                                    <w:pStyle w:val="NoSpacing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t>20/11/2014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" name="Group 5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6" name="Group 6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reeform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reeform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reeform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3" name="Freeform 2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reeform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reeform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reeform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reeform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reeform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reeform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reeform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reeform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7" name="Group 7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8" name="Freeform 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9" name="Freeform 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0" name="Freeform 1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2" name="Freeform 1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3" name="Freeform 1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4" name="Freeform 1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5" name="Freeform 1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6" name="Freeform 1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7" name="Freeform 1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8" name="Freeform 1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19" name="Freeform 1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719503C9" id="Group 2" o:spid="_x0000_s1026" style="position:absolute;margin-left:0;margin-top:0;width:172.05pt;height:718.55pt;z-index:-251657216;mso-height-percent:950;mso-left-percent:40;mso-position-horizontal-relative:page;mso-position-vertical:center;mso-position-vertical-relative:page;mso-height-percent:950;mso-left-percent:40" coordsize="21850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">
                    <v:rect id="Rectangle 3" o:spid="_x0000_s1027" style="position:absolute;width:1945;height:9125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6bvmMUA&#10;AADaAAAADwAAAGRycy9kb3ducmV2LnhtbESPQWvCQBSE7wX/w/KE3upGC1Kjq4ggtBQp1SDt7Zl9&#10;zaZm34bs1qT+elcQPA4z8w0zW3S2EidqfOlYwXCQgCDOnS65UJDt1k8vIHxA1lg5JgX/5GEx7z3M&#10;MNWu5U86bUMhIoR9igpMCHUqpc8NWfQDVxNH78c1FkOUTSF1g22E20qOkmQsLZYcFwzWtDKUH7d/&#10;VoH7PU+y93ZzPOzMJN9/j4qvt49Wqcd+t5yCCNSFe/jWftUKnuF6Jd4AOb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/pu+YxQAAANoAAAAPAAAAAAAAAAAAAAAAAJgCAABkcnMv&#10;ZG93bnJldi54bWxQSwUGAAAAAAQABAD1AAAAigMAAAAA&#10;" fillcolor="#17406d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agon 4" o:spid="_x0000_s1028" type="#_x0000_t15" style="position:absolute;top:16890;width:21850;height:552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SMpA8EA&#10;AADaAAAADwAAAGRycy9kb3ducmV2LnhtbESPQYvCMBSE74L/ITzBm6aKuks1ioire/Fgd9Hro3m2&#10;pc1LabJa/fVmQfA4zMw3zGLVmkpcqXGFZQWjYQSCOLW64EzB78/X4BOE88gaK8uk4E4OVstuZ4Gx&#10;tjc+0jXxmQgQdjEqyL2vYyldmpNBN7Q1cfAutjHog2wyqRu8Bbip5DiKZtJgwWEhx5o2OaVl8mcU&#10;UKF1eVrTw8rDx3S/OfGu3J6V6vfa9RyEp9a/w6/2t1Ywgf8r4QbI5R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EjKQPBAAAA2gAAAA8AAAAAAAAAAAAAAAAAmAIAAGRycy9kb3du&#10;cmV2LnhtbFBLBQYAAAAABAAEAPUAAACGAwAAAAA=&#10;" adj="18871" fillcolor="#0f6fc6 [3204]" stroked="f" strokeweight="1pt">
                      <v:textbox inset=",0,14.4pt,0">
                        <w:txbxContent>
                          <w:p w14:paraId="4F46F0CC" w14:textId="77777777" w:rsidR="00726142" w:rsidRDefault="00726142">
                            <w:pPr>
                              <w:pStyle w:val="NoSpacing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t>20/11/2014</w:t>
                            </w:r>
                          </w:p>
                        </w:txbxContent>
                      </v:textbox>
                    </v:shape>
                    <v:group id="Group 5" o:spid="_x0000_s1029" style="position:absolute;left:762;top:42100;width:20574;height:49103" coordorigin="806,42118" coordsize="13062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    <v:group id="Group 6" o:spid="_x0000_s1030" style="position:absolute;left:1410;top:42118;width:10478;height:31210" coordorigin="1410,42118" coordsize="10477,3121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M0LHV/CAAAA2gAAAA8A&#10;AAAAAAAAAAAAAAAAqgIAAGRycy9kb3ducmV2LnhtbFBLBQYAAAAABAAEAPoAAACZAwAAAAA=&#10;">
                        <o:lock v:ext="edit" aspectratio="t"/>
                        <v:shape id="Freeform 20" o:spid="_x0000_s1031" style="position:absolute;left:3696;top:62168;width:1937;height:6985;visibility:visible;mso-wrap-style:square;v-text-anchor:top" coordsize="122,44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CDN5rwA&#10;AADbAAAADwAAAGRycy9kb3ducmV2LnhtbERPuwrCMBTdBf8hXMFFNNVBpBpFRKmOvvZLc22rzU1p&#10;Yq1+vRkEx8N5L1atKUVDtSssKxiPIhDEqdUFZwou591wBsJ5ZI2lZVLwJgerZbezwFjbFx+pOflM&#10;hBB2MSrIva9iKV2ak0E3shVx4G62NugDrDOpa3yFcFPKSRRNpcGCQ0OOFW1ySh+np1GgP+fENibJ&#10;NoPrYXtbJ7N9cndK9Xvteg7CU+v/4p97rxVMwvrwJfwAufwC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CUIM3mvAAAANsAAAAPAAAAAAAAAAAAAAAAAJgCAABkcnMvZG93bnJldi54&#10;bWxQSwUGAAAAAAQABAD1AAAAgQMAAAAA&#10;" path="m,l39,152,84,304r38,113l122,440,76,306,39,180,6,53,,xe" fillcolor="#17406d [3215]" strokecolor="#17406d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reeform 21" o:spid="_x0000_s1032" style="position:absolute;left:5728;top:69058;width:1842;height:4270;visibility:visible;mso-wrap-style:square;v-text-anchor:top" coordsize="116,2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kPe58IA&#10;AADbAAAADwAAAGRycy9kb3ducmV2LnhtbESPQYvCMBSE74L/ITxhb5oqKEs1SldQvOxB1x/wbJ5N&#10;1+alJNF2//1GEDwOM/MNs9r0thEP8qF2rGA6yUAQl07XXCk4/+zGnyBCRNbYOCYFfxRgsx4OVphr&#10;1/GRHqdYiQThkKMCE2ObSxlKQxbDxLXEybs6bzEm6SupPXYJbhs5y7KFtFhzWjDY0tZQeTvdrYK7&#10;Xmz383l/+710rvDX76/i4IxSH6O+WIKI1Md3+NU+aAWzKTy/pB8g1/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Q97nwgAAANsAAAAPAAAAAAAAAAAAAAAAAJgCAABkcnMvZG93&#10;bnJldi54bWxQSwUGAAAAAAQABAD1AAAAhwMAAAAA&#10;" path="m,l8,19,37,93r30,74l116,269r-8,l60,169,30,98,1,25,,xe" fillcolor="#17406d [3215]" strokecolor="#17406d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reeform 22" o:spid="_x0000_s1033" style="position:absolute;left:1410;top:42118;width:2223;height:20193;visibility:visible;mso-wrap-style:square;v-text-anchor:top" coordsize="140,127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NopJMMA&#10;AADbAAAADwAAAGRycy9kb3ducmV2LnhtbESP3YrCMBSE7xd8h3AE79Z0q4hUoywLCyrC4g+Cd4fm&#10;2Fabk5JErW9vFgQvh5n5hpnOW1OLGzlfWVbw1U9AEOdWV1wo2O9+P8cgfEDWWFsmBQ/yMJ91PqaY&#10;aXvnDd22oRARwj5DBWUITSalz0sy6Pu2IY7eyTqDIUpXSO3wHuGmlmmSjKTBiuNCiQ39lJRftlej&#10;4G/4OOPyajbpYJcsHa6bxepwVKrXbb8nIAK14R1+tRdaQZrC/5f4A+TsC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gNopJMMAAADbAAAADwAAAAAAAAAAAAAAAACYAgAAZHJzL2Rv&#10;d25yZXYueG1sUEsFBgAAAAAEAAQA9QAAAIgDAAAAAA==&#10;" path="m,l,,1,79r2,80l12,317,23,476,39,634,58,792,83,948r24,138l135,1223r5,49l138,1262,105,1106,77,949,53,792,35,634,20,476,9,317,2,159,,79,,xe" fillcolor="#17406d [3215]" strokecolor="#17406d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reeform 23" o:spid="_x0000_s1034" style="position:absolute;left:3410;top:48611;width:715;height:13557;visibility:visible;mso-wrap-style:square;v-text-anchor:top" coordsize="45,85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BqttMAA&#10;AADbAAAADwAAAGRycy9kb3ducmV2LnhtbERPy2rCQBTdF/yH4Qrd1UkilBIdRQQxCze1FbeXzDUJ&#10;Zu7EzJjX13cKhS4P573eDqYWHbWusqwgXkQgiHOrKy4UfH8d3j5AOI+ssbZMCkZysN3MXtaYatvz&#10;J3VnX4gQwi5FBaX3TSqly0sy6Ba2IQ7czbYGfYBtIXWLfQg3tUyi6F0arDg0lNjQvqT8fn4aBddi&#10;iprk4eP4eBnDsKnS2WlU6nU+7FYgPA3+X/znzrSCZAm/X8IPkJs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BqttMAAAADbAAAADwAAAAAAAAAAAAAAAACYAgAAZHJzL2Rvd25y&#10;ZXYueG1sUEsFBgAAAAAEAAQA9QAAAIUDAAAAAA==&#10;" path="m45,r,l35,66r-9,67l14,267,6,401,3,534,6,669r8,134l18,854r,-3l9,814,8,803,1,669,,534,3,401,12,267,25,132,34,66,45,xe" fillcolor="#17406d [3215]" strokecolor="#17406d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reeform 24" o:spid="_x0000_s1035" style="position:absolute;left:3633;top:62311;width:2444;height:9985;visibility:visible;mso-wrap-style:square;v-text-anchor:top" coordsize="154,62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/bXyOcQA&#10;AADbAAAADwAAAGRycy9kb3ducmV2LnhtbESPS2vDMBCE74H8B7GB3hK5pk1Sx3IohZbSnPIg0NvG&#10;Wj+otTKSmrj/vgoEchxm5hsmXw+mE2dyvrWs4HGWgCAurW65VnDYv0+XIHxA1thZJgV/5GFdjEc5&#10;ZtpeeEvnXahFhLDPUEETQp9J6cuGDPqZ7YmjV1lnMETpaqkdXiLcdDJNkrk02HJcaLCnt4bKn92v&#10;UWAluYqOi/Yl/TLzTfj+qJ5PRqmHyfC6AhFoCPfwrf2pFaRPcP0Sf4As/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218jnEAAAA2wAAAA8AAAAAAAAAAAAAAAAAmAIAAGRycy9k&#10;b3ducmV2LnhtbFBLBQYAAAAABAAEAPUAAACJAwAAAAA=&#10;" path="m,l10,44r11,82l34,207r19,86l75,380r25,86l120,521r21,55l152,618r2,11l140,595,115,532,93,468,67,383,47,295,28,207,12,104,,xe" fillcolor="#17406d [3215]" strokecolor="#17406d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reeform 25" o:spid="_x0000_s1036" style="position:absolute;left:6204;top:72233;width:524;height:1095;visibility:visible;mso-wrap-style:square;v-text-anchor:top" coordsize="33,6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dA0cMEA&#10;AADbAAAADwAAAGRycy9kb3ducmV2LnhtbESPQWsCMRSE7wX/Q3iCt5pVailbo1RBqEet7fm5ed2E&#10;3bwsSdT13xtB8DjMzDfMfNm7VpwpROtZwWRcgCCuvLZcKzj8bF4/QMSErLH1TAquFGG5GLzMsdT+&#10;wjs671MtMoRjiQpMSl0pZawMOYxj3xFn798HhynLUEsd8JLhrpXToniXDi3nBYMdrQ1Vzf7kFAST&#10;Vs1hFlZvzfpvuzlae/z1VqnRsP/6BJGoT8/wo/2tFUxncP+Sf4Bc3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3QNHDBAAAA2wAAAA8AAAAAAAAAAAAAAAAAmAIAAGRycy9kb3du&#10;cmV2LnhtbFBLBQYAAAAABAAEAPUAAACGAwAAAAA=&#10;" path="m,l33,69r-9,l12,35,,xe" fillcolor="#17406d [3215]" strokecolor="#17406d [3215]" strokeweight="0">
                          <v:path arrowok="t" o:connecttype="custom" o:connectlocs="0,0;52388,109538;38100,109538;19050,55563;0,0" o:connectangles="0,0,0,0,0"/>
                        </v:shape>
                        <v:shape id="Freeform 26" o:spid="_x0000_s1037" style="position:absolute;left:3553;top:61533;width:238;height:1476;visibility:visible;mso-wrap-style:square;v-text-anchor:top" coordsize="15,9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VBTjcEA&#10;AADbAAAADwAAAGRycy9kb3ducmV2LnhtbESPQYvCMBSE7wv+h/AEL4um60GkGkWF3XoTqz/g0Tzb&#10;YvJSkmyt/94sLHgcZuYbZr0drBE9+dA6VvA1y0AQV063XCu4Xr6nSxAhIms0jknBkwJsN6OPNeba&#10;PfhMfRlrkSAcclTQxNjlUoaqIYth5jri5N2ctxiT9LXUHh8Jbo2cZ9lCWmw5LTTY0aGh6l7+WgWm&#10;/HQ/l47qU38snHnuixv5QqnJeNitQEQa4jv83z5qBfMF/H1JP0BuXg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VQU43BAAAA2wAAAA8AAAAAAAAAAAAAAAAAmAIAAGRycy9kb3du&#10;cmV2LnhtbFBLBQYAAAAABAAEAPUAAACGAwAAAAA=&#10;" path="m,l9,37r,3l15,93,5,49,,xe" fillcolor="#17406d [3215]" strokecolor="#17406d [3215]" strokeweight="0">
                          <v:path arrowok="t" o:connecttype="custom" o:connectlocs="0,0;14288,58738;14288,63500;23813,147638;7938,77788;0,0" o:connectangles="0,0,0,0,0,0"/>
                        </v:shape>
                        <v:shape id="Freeform 27" o:spid="_x0000_s1038" style="position:absolute;left:5633;top:56897;width:6255;height:12161;visibility:visible;mso-wrap-style:square;v-text-anchor:top" coordsize="394,7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C0SccMA&#10;AADbAAAADwAAAGRycy9kb3ducmV2LnhtbESPQUsDMRSE70L/Q3gFbzbbglXWpsUqgifFKoi3x+Y1&#10;Wd28hCRutv/eCILHYWa+YTa7yQ1ipJh6zwqWiwYEced1z0bB2+vDxTWIlJE1Dp5JwYkS7Lazsw22&#10;2hd+ofGQjagQTi0qsDmHVsrUWXKYFj4QV+/oo8NcZTRSRywV7ga5apq1dNhzXbAY6M5S93X4dgre&#10;16aEy2I/PkPZn8zz/fEp2lGp8/l0ewMi05T/w3/tR61gdQW/X+oPkNsf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C0SccMAAADbAAAADwAAAAAAAAAAAAAAAACYAgAAZHJzL2Rv&#10;d25yZXYueG1sUEsFBgAAAAAEAAQA9QAAAIgDAAAAAA==&#10;" path="m394,r,l356,38,319,77r-35,40l249,160r-42,58l168,276r-37,63l98,402,69,467,45,535,26,604,14,673,7,746,6,766,,749r1,-5l7,673,21,603,40,533,65,466,94,400r33,-64l164,275r40,-60l248,158r34,-42l318,76,354,37,394,xe" fillcolor="#17406d [3215]" strokecolor="#17406d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reeform 28" o:spid="_x0000_s1039" style="position:absolute;left:5633;top:69153;width:571;height:3080;visibility:visible;mso-wrap-style:square;v-text-anchor:top" coordsize="36,1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jTRe8MA&#10;AADbAAAADwAAAGRycy9kb3ducmV2LnhtbERPz2vCMBS+C/4P4QleZKbLYYzOKKLoxsag6hh4ezbP&#10;tti8lCZqu79+OQx2/Ph+zxadrcWNWl851vA4TUAQ585UXGj4OmwenkH4gGywdkwaevKwmA8HM0yN&#10;u/OObvtQiBjCPkUNZQhNKqXPS7Lop64hjtzZtRZDhG0hTYv3GG5rqZLkSVqsODaU2NCqpPyyv1oN&#10;n+/hyJMsO6mf1+1623+rj6xXWo9H3fIFRKAu/Iv/3G9Gg4pj45f4A+T8F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qjTRe8MAAADbAAAADwAAAAAAAAAAAAAAAACYAgAAZHJzL2Rv&#10;d25yZXYueG1sUEsFBgAAAAAEAAQA9QAAAIgDAAAAAA==&#10;" path="m,l6,16r1,3l11,80r9,52l33,185r3,9l21,161,15,145,5,81,1,41,,xe" fillcolor="#17406d [3215]" strokecolor="#17406d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reeform 29" o:spid="_x0000_s1040" style="position:absolute;left:6077;top:72296;width:493;height:1032;visibility:visible;mso-wrap-style:square;v-text-anchor:top" coordsize="31,6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Oeov8UA&#10;AADbAAAADwAAAGRycy9kb3ducmV2LnhtbESPT2vCQBTE70K/w/IKvenGUIqNrqJC/XMqpj3E2yP7&#10;zAazb2N2q+m3d4VCj8PM/IaZLXrbiCt1vnasYDxKQBCXTtdcKfj++hhOQPiArLFxTAp+ycNi/jSY&#10;YabdjQ90zUMlIoR9hgpMCG0mpS8NWfQj1xJH7+Q6iyHKrpK6w1uE20amSfImLdYcFwy2tDZUnvMf&#10;q+Cy3Oz19vh6/Mwnh2JlLsUm3RdKvTz3yymIQH34D/+1d1pB+g6PL/EHyPk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o56i/xQAAANsAAAAPAAAAAAAAAAAAAAAAAJgCAABkcnMv&#10;ZG93bnJldi54bWxQSwUGAAAAAAQABAD1AAAAigMAAAAA&#10;" path="m,l31,65r-8,l,xe" fillcolor="#17406d [3215]" strokecolor="#17406d [3215]" strokeweight="0">
                          <v:path arrowok="t" o:connecttype="custom" o:connectlocs="0,0;49213,103188;36513,103188;0,0" o:connectangles="0,0,0,0"/>
                        </v:shape>
                        <v:shape id="Freeform 30" o:spid="_x0000_s1041" style="position:absolute;left:5633;top:68788;width:111;height:666;visibility:visible;mso-wrap-style:square;v-text-anchor:top" coordsize="7,4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e6bLsEA&#10;AADbAAAADwAAAGRycy9kb3ducmV2LnhtbERPz2vCMBS+D/wfwhO8zVQF5zqjqCB4ErQ62O3RPNtq&#10;81KTqN3+enMYePz4fk/nranFnZyvLCsY9BMQxLnVFRcKDtn6fQLCB2SNtWVS8Ese5rPO2xRTbR+8&#10;o/s+FCKGsE9RQRlCk0rp85IM+r5tiCN3ss5giNAVUjt8xHBTy2GSjKXBimNDiQ2tSsov+5tRcN78&#10;8c/2Y7m+Np9cLYtzdvx2mVK9brv4AhGoDS/xv3ujFYzi+vgl/gA5ew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numy7BAAAA2wAAAA8AAAAAAAAAAAAAAAAAmAIAAGRycy9kb3du&#10;cmV2LnhtbFBLBQYAAAAABAAEAPUAAACGAwAAAAA=&#10;" path="m,l6,17,7,42,6,39,,23,,xe" fillcolor="#17406d [3215]" strokecolor="#17406d [3215]" strokeweight="0">
                          <v:path arrowok="t" o:connecttype="custom" o:connectlocs="0,0;9525,26988;11113,66675;9525,61913;0,36513;0,0" o:connectangles="0,0,0,0,0,0"/>
                        </v:shape>
                        <v:shape id="Freeform 31" o:spid="_x0000_s1042" style="position:absolute;left:5871;top:71455;width:714;height:1873;visibility:visible;mso-wrap-style:square;v-text-anchor:top" coordsize="45,11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Kt9Q8UA&#10;AADbAAAADwAAAGRycy9kb3ducmV2LnhtbESPT2vCQBTE70K/w/IKvZmNFoqkrmILogiF+ufS2yP7&#10;TKLZt3F3NdFP3xUEj8PM/IYZTztTiws5X1lWMEhSEMS51RUXCnbbeX8EwgdkjbVlUnAlD9PJS2+M&#10;mbYtr+myCYWIEPYZKihDaDIpfV6SQZ/Yhjh6e+sMhihdIbXDNsJNLYdp+iENVhwXSmzou6T8uDkb&#10;BbbNz1/ur8bT7GAWt/1PO1zdfpV6e+1mnyACdeEZfrSXWsH7AO5f4g+Qk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4q31DxQAAANsAAAAPAAAAAAAAAAAAAAAAAJgCAABkcnMv&#10;ZG93bnJldi54bWxQSwUGAAAAAAQABAD1AAAAigMAAAAA&#10;" path="m,l6,16,21,49,33,84r12,34l44,118,13,53,11,42,,xe" fillcolor="#17406d [3215]" strokecolor="#17406d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oup 7" o:spid="_x0000_s1043" style="position:absolute;left:806;top:48269;width:13063;height:25059" coordorigin="806,46499" coordsize="8747,16779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KJHuMTFAAAA2gAA&#10;AA8AAAAAAAAAAAAAAAAAqgIAAGRycy9kb3ducmV2LnhtbFBLBQYAAAAABAAEAPoAAACcAwAAAAA=&#10;">
                        <o:lock v:ext="edit" aspectratio="t"/>
                        <v:shape id="Freeform 8" o:spid="_x0000_s1044" style="position:absolute;left:1187;top:51897;width:1984;height:7143;visibility:visible;mso-wrap-style:square;v-text-anchor:top" coordsize="125,4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u4YbsIA&#10;AADaAAAADwAAAGRycy9kb3ducmV2LnhtbERPyW7CMBC9V+IfrEHqrTj0UFUBgxASy4GlbBLHUTwk&#10;gXicxg64/fr6UInj09uH42AqcafGlZYV9HsJCOLM6pJzBcfD7O0ThPPIGivLpOCHHIxHnZchpto+&#10;eEf3vc9FDGGXooLC+zqV0mUFGXQ9WxNH7mIbgz7CJpe6wUcMN5V8T5IPabDk2FBgTdOCstu+NQo2&#10;69/zdvHVzq6rYL7b0ybM19ug1Gs3TAYgPAX/FP+7l1pB3BqvxBsgR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u7hhuwgAAANoAAAAPAAAAAAAAAAAAAAAAAJgCAABkcnMvZG93&#10;bnJldi54bWxQSwUGAAAAAAQABAD1AAAAhwMAAAAA&#10;" path="m,l41,155,86,309r39,116l125,450,79,311,41,183,7,54,,xe" fillcolor="#17406d [3215]" strokecolor="#17406d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reeform 9" o:spid="_x0000_s1045" style="position:absolute;left:3282;top:58913;width:1874;height:4366;visibility:visible;mso-wrap-style:square;v-text-anchor:top" coordsize="118,2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/5Y6cIA&#10;AADaAAAADwAAAGRycy9kb3ducmV2LnhtbESP0WrCQBRE3wX/YbkFX0Q3EZQ2uorYSvukNPUDLtlr&#10;NjR7N2Q3Mf59Vyj4OMzMGWazG2wtemp95VhBOk9AEBdOV1wquPwcZ68gfEDWWDsmBXfysNuORxvM&#10;tLvxN/V5KEWEsM9QgQmhyaT0hSGLfu4a4uhdXWsxRNmWUrd4i3Bby0WSrKTFiuOCwYYOhorfvLMK&#10;8hN3zceSL+f383Swn6vUXg+pUpOXYb8GEWgIz/B/+0sreIPHlXgD5PY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/ljpwgAAANoAAAAPAAAAAAAAAAAAAAAAAJgCAABkcnMvZG93&#10;bnJldi54bWxQSwUGAAAAAAQABAD1AAAAhwMAAAAA&#10;" path="m,l8,20,37,96r32,74l118,275r-9,l61,174,30,100,,26,,xe" fillcolor="#17406d [3215]" strokecolor="#17406d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reeform 10" o:spid="_x0000_s1046" style="position:absolute;left:806;top:50103;width:317;height:1921;visibility:visible;mso-wrap-style:square;v-text-anchor:top" coordsize="20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ZYy38UA&#10;AADbAAAADwAAAGRycy9kb3ducmV2LnhtbESPT2sCQQzF74V+hyFCb3XWCiJbRxGhtael2h56jDvZ&#10;P7iTGXZGd9tP3xwEbwnv5b1fVpvRdepKfWw9G5hNM1DEpbct1wa+v96el6BiQrbYeSYDvxRhs358&#10;WGFu/cAHuh5TrSSEY44GmpRCrnUsG3IYpz4Qi1b53mGSta+17XGQcNfplyxbaIctS0ODgXYNlefj&#10;xRmo3j/Pbv9T/S1Pl2E/3xZFmIfCmKfJuH0FlWhMd/Pt+sMKvtDLLzKAXv8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lljLfxQAAANsAAAAPAAAAAAAAAAAAAAAAAJgCAABkcnMv&#10;ZG93bnJldi54bWxQSwUGAAAAAAQABAD1AAAAigMAAAAA&#10;" path="m,l16,72r4,49l18,112,,31,,xe" fillcolor="#17406d [3215]" strokecolor="#17406d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reeform 12" o:spid="_x0000_s1047" style="position:absolute;left:1123;top:52024;width:2509;height:10207;visibility:visible;mso-wrap-style:square;v-text-anchor:top" coordsize="158,6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Xha5L4A&#10;AADbAAAADwAAAGRycy9kb3ducmV2LnhtbERPTYvCMBC9L/gfwgje1sQiKtUoIrgswh501/vQjE2x&#10;mZQm2vrvzYLgbR7vc1ab3tXiTm2oPGuYjBUI4sKbiksNf7/7zwWIEJEN1p5Jw4MCbNaDjxXmxnd8&#10;pPspliKFcMhRg42xyaUMhSWHYewb4sRdfOswJtiW0rTYpXBXy0ypmXRYcWqw2NDOUnE93ZwGPmTB&#10;cheUmf0spo/511lN9metR8N+uwQRqY9v8cv9bdL8DP5/SQfI9RM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l4WuS+AAAA2wAAAA8AAAAAAAAAAAAAAAAAmAIAAGRycy9kb3ducmV2&#10;LnhtbFBLBQYAAAAABAAEAPUAAACDAwAAAAA=&#10;" path="m,l11,46r11,83l36,211r19,90l76,389r27,87l123,533r21,55l155,632r3,11l142,608,118,544,95,478,69,391,47,302,29,212,13,107,,xe" fillcolor="#17406d [3215]" strokecolor="#17406d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reeform 13" o:spid="_x0000_s1048" style="position:absolute;left:3759;top:62152;width:524;height:1127;visibility:visible;mso-wrap-style:square;v-text-anchor:top" coordsize="33,7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IfO1sAA&#10;AADbAAAADwAAAGRycy9kb3ducmV2LnhtbERPy6rCMBDdC/5DGMGdpiqIVKP44IK40esDdDc0Y1ts&#10;JqXJtfXvjXDB3RzOc2aLxhTiSZXLLSsY9CMQxInVOacKzqef3gSE88gaC8uk4EUOFvN2a4axtjX/&#10;0vPoUxFC2MWoIPO+jKV0SUYGXd+WxIG728qgD7BKpa6wDuGmkMMoGkuDOYeGDEtaZ5Q8jn9GQXlY&#10;ber1ze3yy3DS+Ndlu7+lV6W6nWY5BeGp8V/xv3urw/wRfH4JB8j5G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8IfO1sAAAADbAAAADwAAAAAAAAAAAAAAAACYAgAAZHJzL2Rvd25y&#10;ZXYueG1sUEsFBgAAAAAEAAQA9QAAAIUDAAAAAA==&#10;" path="m,l33,71r-9,l11,36,,xe" fillcolor="#17406d [3215]" strokecolor="#17406d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reeform 14" o:spid="_x0000_s1049" style="position:absolute;left:1060;top:51246;width:238;height:1508;visibility:visible;mso-wrap-style:square;v-text-anchor:top" coordsize="15,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UjTIsIA&#10;AADbAAAADwAAAGRycy9kb3ducmV2LnhtbERPyWrDMBC9F/IPYgK51XLTEopjOYRAIOBDyFJob2Nr&#10;YptaIyOpjvv3VaHQ2zzeOvlmMr0YyfnOsoKnJAVBXFvdcaPgetk/voLwAVljb5kUfJOHTTF7yDHT&#10;9s4nGs+hETGEfYYK2hCGTEpft2TQJ3YgjtzNOoMhQtdI7fAew00vl2m6kgY7jg0tDrRrqf48fxkF&#10;b+XRDXr5sa9Wz9vLu7SlplOl1GI+bdcgAk3hX/znPug4/wV+f4kH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SNMiwgAAANsAAAAPAAAAAAAAAAAAAAAAAJgCAABkcnMvZG93&#10;bnJldi54bWxQSwUGAAAAAAQABAD1AAAAhwMAAAAA&#10;" path="m,l8,37r,4l15,95,4,49,,xe" fillcolor="#17406d [3215]" strokecolor="#17406d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reeform 15" o:spid="_x0000_s1050" style="position:absolute;left:3171;top:46499;width:6382;height:12414;visibility:visible;mso-wrap-style:square;v-text-anchor:top" coordsize="402,78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I3G2cMA&#10;AADbAAAADwAAAGRycy9kb3ducmV2LnhtbERPS2vCQBC+C/0PyxR6042iUqKbUOwDqSCY9tLbkB2z&#10;abOzIbtq9Nd3BcHbfHzPWea9bcSROl87VjAeJSCIS6drrhR8f70Pn0H4gKyxcUwKzuQhzx4GS0y1&#10;O/GOjkWoRAxhn6ICE0KbSulLQxb9yLXEkdu7zmKIsKuk7vAUw20jJ0kylxZrjg0GW1oZKv+Kg1Uw&#10;XX0eLm/biX4tpqx/PzZmvP0xSj099i8LEIH6cBff3Gsd58/g+ks8QGb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II3G2cMAAADbAAAADwAAAAAAAAAAAAAAAACYAgAAZHJzL2Rv&#10;d25yZXYueG1sUEsFBgAAAAAEAAQA9QAAAIgDAAAAAA==&#10;" path="m402,r,1l363,39,325,79r-35,42l255,164r-44,58l171,284r-38,62l100,411,71,478,45,546,27,617,13,689,7,761r,21l,765r1,-4l7,688,21,616,40,545,66,475,95,409r35,-66l167,281r42,-61l253,163r34,-43l324,78,362,38,402,xe" fillcolor="#17406d [3215]" strokecolor="#17406d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reeform 16" o:spid="_x0000_s1051" style="position:absolute;left:3171;top:59040;width:588;height:3112;visibility:visible;mso-wrap-style:square;v-text-anchor:top" coordsize="37,1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pxrI8QA&#10;AADbAAAADwAAAGRycy9kb3ducmV2LnhtbESPy27CMBBF90j8gzWV2BWnVXkFDIpaKmXTBY8PmMbT&#10;JCIeh9h59O8xEhK7Gd177tzZ7AZTiY4aV1pW8DaNQBBnVpecKzifvl+XIJxH1lhZJgX/5GC3HY82&#10;GGvb84G6o89FCGEXo4LC+zqW0mUFGXRTWxMH7c82Bn1Ym1zqBvsQbir5HkVzabDkcKHAmj4Lyi7H&#10;1oQauPfLj0V+paSbfbWn31X6U66UmrwMyRqEp8E/zQ861YGbw/2XMIDc3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acayPEAAAA2wAAAA8AAAAAAAAAAAAAAAAAmAIAAGRycy9k&#10;b3ducmV2LnhtbFBLBQYAAAAABAAEAPUAAACJAwAAAAA=&#10;" path="m,l6,15r1,3l12,80r9,54l33,188r4,8l22,162,15,146,5,81,1,40,,xe" fillcolor="#17406d [3215]" strokecolor="#17406d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reeform 17" o:spid="_x0000_s1052" style="position:absolute;left:3632;top:62231;width:492;height:1048;visibility:visible;mso-wrap-style:square;v-text-anchor:top" coordsize="31,6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y7sWMIA&#10;AADbAAAADwAAAGRycy9kb3ducmV2LnhtbERPTWsCMRC9F/wPYQQvUrN6qHU1ikhLe5FSDaW9Dcm4&#10;u7iZLJu4bv+9KQi9zeN9zmrTu1p01IbKs4LpJANBbLytuFCgj6+PzyBCRLZYeyYFvxRgsx48rDC3&#10;/sqf1B1iIVIIhxwVlDE2uZTBlOQwTHxDnLiTbx3GBNtC2havKdzVcpZlT9JhxamhxIZ2JZnz4eIU&#10;0He32H/8VGbO+kXrL7roNzNWajTst0sQkfr4L767322aP4e/X9IBcn0D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vLuxYwgAAANsAAAAPAAAAAAAAAAAAAAAAAJgCAABkcnMvZG93&#10;bnJldi54bWxQSwUGAAAAAAQABAD1AAAAhwMAAAAA&#10;" path="m,l31,66r-7,l,xe" fillcolor="#17406d [3215]" strokecolor="#17406d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reeform 18" o:spid="_x0000_s1053" style="position:absolute;left:3171;top:58644;width:111;height:682;visibility:visible;mso-wrap-style:square;v-text-anchor:top" coordsize="7,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ekssIA&#10;AADbAAAADwAAAGRycy9kb3ducmV2LnhtbESPT2sCMRDF74V+hzAFbzWrBylbo4hY6EWw/oEeh2Tc&#10;rG4myybq6qfvHAreZnhv3vvNdN6HRl2pS3VkA6NhAYrYRldzZWC/+3r/AJUyssMmMhm4U4L57PVl&#10;iqWLN/6h6zZXSkI4lWjA59yWWifrKWAaxpZYtGPsAmZZu0q7Dm8SHho9LoqJDlizNHhsaenJnreX&#10;YKD2J1wfHjbhQa/20Z42v5oqYwZv/eITVKY+P83/199O8AVWfpEB9O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TN6SywgAAANsAAAAPAAAAAAAAAAAAAAAAAJgCAABkcnMvZG93&#10;bnJldi54bWxQSwUGAAAAAAQABAD1AAAAhwMAAAAA&#10;" path="m,l7,17r,26l6,40,,25,,xe" fillcolor="#17406d [3215]" strokecolor="#17406d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reeform 19" o:spid="_x0000_s1054" style="position:absolute;left:3409;top:61358;width:731;height:1921;visibility:visible;mso-wrap-style:square;v-text-anchor:top" coordsize="46,12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o0JAb8A&#10;AADbAAAADwAAAGRycy9kb3ducmV2LnhtbERPTYvCMBC9C/6HMII3Td2DaDWKCguyPekKXsdmbIrN&#10;JDRZrf/eCMLe5vE+Z7nubCPu1IbasYLJOANBXDpdc6Xg9Ps9moEIEVlj45gUPCnAetXvLTHX7sEH&#10;uh9jJVIIhxwVmBh9LmUoDVkMY+eJE3d1rcWYYFtJ3eIjhdtGfmXZVFqsOTUY9LQzVN6Of1ZBsTXz&#10;ujr8TIqtnPqLL877zems1HDQbRYgInXxX/xx73WaP4f3L+kAuXo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+jQkBvwAAANsAAAAPAAAAAAAAAAAAAAAAAJgCAABkcnMvZG93bnJl&#10;di54bWxQSwUGAAAAAAQABAD1AAAAhAMAAAAA&#10;" path="m,l7,16,22,50,33,86r13,35l45,121,14,55,11,44,,xe" fillcolor="#17406d [3215]" strokecolor="#17406d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val="en-US" w:eastAsia="en-US"/>
            </w:rPr>
            <w:drawing>
              <wp:anchor distT="0" distB="0" distL="114300" distR="114300" simplePos="0" relativeHeight="251662336" behindDoc="0" locked="0" layoutInCell="1" allowOverlap="1" wp14:anchorId="4F9B4E5A" wp14:editId="1419AC8A">
                <wp:simplePos x="0" y="0"/>
                <wp:positionH relativeFrom="column">
                  <wp:posOffset>4108862</wp:posOffset>
                </wp:positionH>
                <wp:positionV relativeFrom="paragraph">
                  <wp:posOffset>-653143</wp:posOffset>
                </wp:positionV>
                <wp:extent cx="2422525" cy="1025525"/>
                <wp:effectExtent l="0" t="0" r="0" b="3175"/>
                <wp:wrapNone/>
                <wp:docPr id="11" name="Picture 11" descr="http://virgo.unive.it/ioslab/logo%20orizzontale%20colore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://virgo.unive.it/ioslab/logo%20orizzontale%20colore.jp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0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422525" cy="10255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bookmarkEnd w:id="3"/>
          <w:bookmarkEnd w:id="2"/>
          <w:bookmarkEnd w:id="1"/>
          <w:bookmarkEnd w:id="0"/>
        </w:p>
        <w:p w14:paraId="6925ACF4" w14:textId="77777777" w:rsidR="009A5FBA" w:rsidRPr="009A5FBA" w:rsidRDefault="00890337" w:rsidP="009A5FBA">
          <w:r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37FCD571" wp14:editId="79952970">
                    <wp:simplePos x="0" y="0"/>
                    <wp:positionH relativeFrom="page">
                      <wp:posOffset>2600697</wp:posOffset>
                    </wp:positionH>
                    <wp:positionV relativeFrom="page">
                      <wp:posOffset>1840675</wp:posOffset>
                    </wp:positionV>
                    <wp:extent cx="4643252" cy="3604437"/>
                    <wp:effectExtent l="0" t="0" r="5080" b="15240"/>
                    <wp:wrapNone/>
                    <wp:docPr id="1" name="Text Box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643252" cy="3604437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F9CB40" w14:textId="77777777" w:rsidR="00726142" w:rsidRPr="00ED48B6" w:rsidRDefault="00D24061">
                                <w:pPr>
                                  <w:pStyle w:val="NoSpacing"/>
                                  <w:rPr>
                                    <w:rFonts w:eastAsiaTheme="majorEastAsia" w:cstheme="majorBidi"/>
                                    <w:color w:val="262626" w:themeColor="text1" w:themeTint="D9"/>
                                    <w:sz w:val="120"/>
                                    <w:szCs w:val="120"/>
                                    <w:lang w:val="it-IT"/>
                                  </w:rPr>
                                </w:pPr>
                                <w:sdt>
                                  <w:sdtPr>
                                    <w:rPr>
                                      <w:rFonts w:eastAsiaTheme="majorEastAsia" w:cstheme="majorBidi"/>
                                      <w:color w:val="262626" w:themeColor="text1" w:themeTint="D9"/>
                                      <w:sz w:val="120"/>
                                      <w:szCs w:val="120"/>
                                    </w:rPr>
                                    <w:alias w:val="Title"/>
                                    <w:tag w:val=""/>
                                    <w:id w:val="-174918990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26142" w:rsidRPr="00ED48B6">
                                      <w:rPr>
                                        <w:rFonts w:eastAsiaTheme="majorEastAsia" w:cstheme="majorBidi"/>
                                        <w:color w:val="262626" w:themeColor="text1" w:themeTint="D9"/>
                                        <w:sz w:val="120"/>
                                        <w:szCs w:val="120"/>
                                        <w:lang w:val="it-IT"/>
                                      </w:rPr>
                                      <w:t>Progetto Web Design</w:t>
                                    </w:r>
                                  </w:sdtContent>
                                </w:sdt>
                              </w:p>
                              <w:p w14:paraId="71620A22" w14:textId="77777777" w:rsidR="00726142" w:rsidRPr="00ED48B6" w:rsidRDefault="00D24061" w:rsidP="00012106">
                                <w:sdt>
                                  <w:sdtPr>
                                    <w:alias w:val="Subtitle"/>
                                    <w:tag w:val=""/>
                                    <w:id w:val="-359746996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26142">
                                      <w:t>Documento 1.1 – 1.5</w:t>
                                    </w:r>
                                  </w:sdtContent>
                                </w:sdt>
                              </w:p>
                              <w:p w14:paraId="57FD32DB" w14:textId="77777777" w:rsidR="00726142" w:rsidRPr="00ED48B6" w:rsidRDefault="00726142" w:rsidP="00012106"/>
                              <w:p w14:paraId="488261BF" w14:textId="77777777" w:rsidR="00726142" w:rsidRPr="0099242C" w:rsidRDefault="00726142" w:rsidP="00012106">
                                <w:pPr>
                                  <w:rPr>
                                    <w:rFonts w:ascii="Lato Light" w:hAnsi="Lato Light"/>
                                    <w:color w:val="404040" w:themeColor="text1" w:themeTint="BF"/>
                                    <w:sz w:val="96"/>
                                    <w:szCs w:val="96"/>
                                  </w:rPr>
                                </w:pPr>
                                <w:r w:rsidRPr="0099242C">
                                  <w:rPr>
                                    <w:rFonts w:ascii="Lato Light" w:hAnsi="Lato Light"/>
                                    <w:sz w:val="96"/>
                                    <w:szCs w:val="96"/>
                                  </w:rPr>
                                  <w:t>navbar-brand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7FCD571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1" o:spid="_x0000_s1055" type="#_x0000_t202" style="position:absolute;margin-left:204.8pt;margin-top:144.95pt;width:365.6pt;height:283.8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" filled="f" stroked="f" strokeweight=".5pt">
                    <v:textbox inset="0,0,0,0">
                      <w:txbxContent>
                        <w:p w14:paraId="55F9CB40" w14:textId="77777777" w:rsidR="00726142" w:rsidRPr="00ED48B6" w:rsidRDefault="00726142">
                          <w:pPr>
                            <w:pStyle w:val="NoSpacing"/>
                            <w:rPr>
                              <w:rFonts w:eastAsiaTheme="majorEastAsia" w:cstheme="majorBidi"/>
                              <w:color w:val="262626" w:themeColor="text1" w:themeTint="D9"/>
                              <w:sz w:val="120"/>
                              <w:szCs w:val="120"/>
                              <w:lang w:val="it-IT"/>
                            </w:rPr>
                          </w:pPr>
                          <w:sdt>
                            <w:sdtPr>
                              <w:rPr>
                                <w:rFonts w:eastAsiaTheme="majorEastAsia" w:cstheme="majorBidi"/>
                                <w:color w:val="262626" w:themeColor="text1" w:themeTint="D9"/>
                                <w:sz w:val="120"/>
                                <w:szCs w:val="120"/>
                              </w:rPr>
                              <w:alias w:val="Title"/>
                              <w:tag w:val=""/>
                              <w:id w:val="-174918990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ED48B6">
                                <w:rPr>
                                  <w:rFonts w:eastAsiaTheme="majorEastAsia" w:cstheme="majorBidi"/>
                                  <w:color w:val="262626" w:themeColor="text1" w:themeTint="D9"/>
                                  <w:sz w:val="120"/>
                                  <w:szCs w:val="120"/>
                                  <w:lang w:val="it-IT"/>
                                </w:rPr>
                                <w:t>Progetto Web Design</w:t>
                              </w:r>
                            </w:sdtContent>
                          </w:sdt>
                        </w:p>
                        <w:p w14:paraId="71620A22" w14:textId="77777777" w:rsidR="00726142" w:rsidRPr="00ED48B6" w:rsidRDefault="00726142" w:rsidP="00012106">
                          <w:sdt>
                            <w:sdtPr>
                              <w:alias w:val="Subtitle"/>
                              <w:tag w:val=""/>
                              <w:id w:val="-359746996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r>
                                <w:t>Documento 1.1 – 1.5</w:t>
                              </w:r>
                            </w:sdtContent>
                          </w:sdt>
                        </w:p>
                        <w:p w14:paraId="57FD32DB" w14:textId="77777777" w:rsidR="00726142" w:rsidRPr="00ED48B6" w:rsidRDefault="00726142" w:rsidP="00012106"/>
                        <w:p w14:paraId="488261BF" w14:textId="77777777" w:rsidR="00726142" w:rsidRPr="0099242C" w:rsidRDefault="00726142" w:rsidP="00012106">
                          <w:pPr>
                            <w:rPr>
                              <w:rFonts w:ascii="Lato Light" w:hAnsi="Lato Light"/>
                              <w:color w:val="404040" w:themeColor="text1" w:themeTint="BF"/>
                              <w:sz w:val="96"/>
                              <w:szCs w:val="96"/>
                            </w:rPr>
                          </w:pPr>
                          <w:r w:rsidRPr="0099242C">
                            <w:rPr>
                              <w:rFonts w:ascii="Lato Light" w:hAnsi="Lato Light"/>
                              <w:sz w:val="96"/>
                              <w:szCs w:val="96"/>
                            </w:rPr>
                            <w:t>navbar-brand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20EF7">
            <w:rPr>
              <w:noProof/>
              <w:lang w:val="en-US" w:eastAsia="en-US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6A63A246" wp14:editId="0B55498D">
                    <wp:simplePos x="0" y="0"/>
                    <wp:positionH relativeFrom="page">
                      <wp:posOffset>2992582</wp:posOffset>
                    </wp:positionH>
                    <wp:positionV relativeFrom="page">
                      <wp:posOffset>8847117</wp:posOffset>
                    </wp:positionV>
                    <wp:extent cx="3770712" cy="365760"/>
                    <wp:effectExtent l="0" t="0" r="1270" b="5080"/>
                    <wp:wrapNone/>
                    <wp:docPr id="32" name="Text Box 3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770712" cy="36576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101A620" w14:textId="77777777" w:rsidR="00726142" w:rsidRPr="00420EF7" w:rsidRDefault="00D24061">
                                <w:pPr>
                                  <w:pStyle w:val="NoSpacing"/>
                                  <w:rPr>
                                    <w:color w:val="0F6FC6" w:themeColor="accent1"/>
                                    <w:sz w:val="26"/>
                                    <w:szCs w:val="26"/>
                                    <w:lang w:val="it-IT"/>
                                  </w:rPr>
                                </w:pPr>
                                <w:sdt>
                                  <w:sdtPr>
                                    <w:rPr>
                                      <w:color w:val="0F6FC6" w:themeColor="accent1"/>
                                      <w:sz w:val="26"/>
                                      <w:szCs w:val="26"/>
                                    </w:rPr>
                                    <w:alias w:val="Author"/>
                                    <w:tag w:val=""/>
                                    <w:id w:val="-2118131685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726142">
                                      <w:rPr>
                                        <w:color w:val="0F6FC6" w:themeColor="accent1"/>
                                        <w:sz w:val="26"/>
                                        <w:szCs w:val="26"/>
                                        <w:lang w:val="it-IT"/>
                                      </w:rPr>
                                      <w:t>Leonardo Zuffellato, Linda Pozzato, Veronica Pagini</w:t>
                                    </w:r>
                                  </w:sdtContent>
                                </w:sdt>
                              </w:p>
                              <w:p w14:paraId="40F0B07A" w14:textId="77777777" w:rsidR="00726142" w:rsidRPr="00420EF7" w:rsidRDefault="00726142">
                                <w:pPr>
                                  <w:pStyle w:val="NoSpacing"/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  <w:lang w:val="it-IT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6A63A246" id="Text Box 32" o:spid="_x0000_s1056" type="#_x0000_t202" style="position:absolute;margin-left:235.65pt;margin-top:696.6pt;width:296.9pt;height:28.8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" filled="f" stroked="f" strokeweight=".5pt">
                    <v:textbox style="mso-fit-shape-to-text:t" inset="0,0,0,0">
                      <w:txbxContent>
                        <w:p w14:paraId="6101A620" w14:textId="77777777" w:rsidR="00726142" w:rsidRPr="00420EF7" w:rsidRDefault="00726142">
                          <w:pPr>
                            <w:pStyle w:val="NoSpacing"/>
                            <w:rPr>
                              <w:color w:val="0F6FC6" w:themeColor="accent1"/>
                              <w:sz w:val="26"/>
                              <w:szCs w:val="26"/>
                              <w:lang w:val="it-IT"/>
                            </w:rPr>
                          </w:pPr>
                          <w:sdt>
                            <w:sdtPr>
                              <w:rPr>
                                <w:color w:val="0F6FC6" w:themeColor="accent1"/>
                                <w:sz w:val="26"/>
                                <w:szCs w:val="26"/>
                              </w:rPr>
                              <w:alias w:val="Author"/>
                              <w:tag w:val=""/>
                              <w:id w:val="-2118131685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0F6FC6" w:themeColor="accent1"/>
                                  <w:sz w:val="26"/>
                                  <w:szCs w:val="26"/>
                                  <w:lang w:val="it-IT"/>
                                </w:rPr>
                                <w:t>Leonardo Zuffellato, Linda Pozzato, Veronica Pagini</w:t>
                              </w:r>
                            </w:sdtContent>
                          </w:sdt>
                        </w:p>
                        <w:p w14:paraId="40F0B07A" w14:textId="77777777" w:rsidR="00726142" w:rsidRPr="00420EF7" w:rsidRDefault="00726142">
                          <w:pPr>
                            <w:pStyle w:val="NoSpacing"/>
                            <w:rPr>
                              <w:color w:val="595959" w:themeColor="text1" w:themeTint="A6"/>
                              <w:sz w:val="20"/>
                              <w:szCs w:val="20"/>
                              <w:lang w:val="it-IT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420EF7">
            <w:br w:type="page"/>
          </w:r>
          <w:bookmarkStart w:id="4" w:name="_Toc403998822"/>
        </w:p>
        <w:sdt>
          <w:sdtPr>
            <w:rPr>
              <w:rFonts w:ascii="Segoe UI" w:eastAsia="Times New Roman" w:hAnsi="Segoe UI" w:cstheme="minorHAnsi"/>
              <w:bCs w:val="0"/>
              <w:smallCaps w:val="0"/>
              <w:color w:val="auto"/>
              <w:sz w:val="24"/>
              <w:szCs w:val="24"/>
            </w:rPr>
            <w:id w:val="812069309"/>
            <w:docPartObj>
              <w:docPartGallery w:val="Table of Contents"/>
              <w:docPartUnique/>
            </w:docPartObj>
          </w:sdtPr>
          <w:sdtEndPr>
            <w:rPr>
              <w:b/>
              <w:noProof/>
            </w:rPr>
          </w:sdtEndPr>
          <w:sdtContent>
            <w:p w14:paraId="4EC5EC9D" w14:textId="05F0AF68" w:rsidR="008673F5" w:rsidRPr="008673F5" w:rsidRDefault="00E573C7" w:rsidP="008673F5">
              <w:pPr>
                <w:pStyle w:val="TOCHeading"/>
                <w:numPr>
                  <w:ilvl w:val="0"/>
                  <w:numId w:val="0"/>
                </w:numPr>
                <w:tabs>
                  <w:tab w:val="right" w:leader="dot" w:pos="9350"/>
                </w:tabs>
                <w:spacing w:before="100"/>
                <w:ind w:left="432"/>
                <w:rPr>
                  <w:noProof/>
                </w:rPr>
              </w:pPr>
              <w:r>
                <w:t>Indice</w:t>
              </w:r>
              <w:r>
                <w:rPr>
                  <w:smallCaps w:val="0"/>
                </w:rPr>
                <w:fldChar w:fldCharType="begin"/>
              </w:r>
              <w:r w:rsidRPr="00E573C7">
                <w:rPr>
                  <w:smallCaps w:val="0"/>
                </w:rPr>
                <w:instrText xml:space="preserve"> TOC \o "1-4" \h \z \u </w:instrText>
              </w:r>
              <w:r>
                <w:rPr>
                  <w:smallCaps w:val="0"/>
                </w:rPr>
                <w:fldChar w:fldCharType="separate"/>
              </w:r>
              <w:bookmarkStart w:id="5" w:name="_GoBack"/>
              <w:bookmarkEnd w:id="5"/>
            </w:p>
            <w:p w14:paraId="1A13196E" w14:textId="77777777" w:rsidR="008673F5" w:rsidRDefault="008673F5">
              <w:pPr>
                <w:pStyle w:val="TOC2"/>
                <w:tabs>
                  <w:tab w:val="left" w:pos="561"/>
                  <w:tab w:val="right" w:leader="dot" w:pos="9350"/>
                </w:tabs>
                <w:rPr>
                  <w:rFonts w:asciiTheme="minorHAnsi" w:eastAsiaTheme="minorEastAsia" w:hAnsiTheme="minorHAnsi" w:cstheme="minorBidi"/>
                  <w:b w:val="0"/>
                  <w:bCs w:val="0"/>
                  <w:smallCaps w:val="0"/>
                  <w:noProof/>
                  <w:sz w:val="22"/>
                  <w:szCs w:val="22"/>
                  <w:lang w:val="en-US" w:eastAsia="en-US"/>
                </w:rPr>
              </w:pPr>
              <w:hyperlink w:anchor="_Toc406364732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1.1</w:t>
                </w:r>
                <w:r>
                  <w:rPr>
                    <w:rFonts w:asciiTheme="minorHAnsi" w:eastAsiaTheme="minorEastAsia" w:hAnsiTheme="minorHAnsi" w:cstheme="minorBidi"/>
                    <w:b w:val="0"/>
                    <w:bCs w:val="0"/>
                    <w:smallCaps w:val="0"/>
                    <w:noProof/>
                    <w:sz w:val="22"/>
                    <w:szCs w:val="22"/>
                    <w:lang w:val="en-US" w:eastAsia="en-US"/>
                  </w:rPr>
                  <w:tab/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Introduzione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_Toc406364732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9C354FE" w14:textId="77777777" w:rsidR="008673F5" w:rsidRDefault="008673F5">
              <w:pPr>
                <w:pStyle w:val="TOC2"/>
                <w:tabs>
                  <w:tab w:val="left" w:pos="561"/>
                  <w:tab w:val="right" w:leader="dot" w:pos="9350"/>
                </w:tabs>
                <w:rPr>
                  <w:rFonts w:asciiTheme="minorHAnsi" w:eastAsiaTheme="minorEastAsia" w:hAnsiTheme="minorHAnsi" w:cstheme="minorBidi"/>
                  <w:b w:val="0"/>
                  <w:bCs w:val="0"/>
                  <w:smallCaps w:val="0"/>
                  <w:noProof/>
                  <w:sz w:val="22"/>
                  <w:szCs w:val="22"/>
                  <w:lang w:val="en-US" w:eastAsia="en-US"/>
                </w:rPr>
              </w:pPr>
              <w:hyperlink w:anchor="_Toc406364733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1.2</w:t>
                </w:r>
                <w:r>
                  <w:rPr>
                    <w:rFonts w:asciiTheme="minorHAnsi" w:eastAsiaTheme="minorEastAsia" w:hAnsiTheme="minorHAnsi" w:cstheme="minorBidi"/>
                    <w:b w:val="0"/>
                    <w:bCs w:val="0"/>
                    <w:smallCaps w:val="0"/>
                    <w:noProof/>
                    <w:sz w:val="22"/>
                    <w:szCs w:val="22"/>
                    <w:lang w:val="en-US" w:eastAsia="en-US"/>
                  </w:rPr>
                  <w:tab/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Analisi Competitiva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_Toc406364733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5A091C8" w14:textId="77777777" w:rsidR="008673F5" w:rsidRDefault="008673F5">
              <w:pPr>
                <w:pStyle w:val="TOC3"/>
                <w:tabs>
                  <w:tab w:val="left" w:pos="712"/>
                  <w:tab w:val="right" w:leader="dot" w:pos="9350"/>
                </w:tabs>
                <w:rPr>
                  <w:rFonts w:asciiTheme="minorHAnsi" w:eastAsiaTheme="minorEastAsia" w:hAnsiTheme="minorHAnsi" w:cstheme="minorBidi"/>
                  <w:smallCaps w:val="0"/>
                  <w:noProof/>
                  <w:sz w:val="22"/>
                  <w:szCs w:val="22"/>
                  <w:lang w:val="en-US" w:eastAsia="en-US"/>
                </w:rPr>
              </w:pPr>
              <w:hyperlink w:anchor="_Toc406364734" w:history="1">
                <w:r w:rsidRPr="00426F79">
                  <w:rPr>
                    <w:rStyle w:val="Hyperlink"/>
                    <w:rFonts w:eastAsiaTheme="majorEastAsia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1.2.1</w:t>
                </w:r>
                <w:r>
                  <w:rPr>
                    <w:rFonts w:asciiTheme="minorHAnsi" w:eastAsiaTheme="minorEastAsia" w:hAnsiTheme="minorHAnsi" w:cstheme="minorBidi"/>
                    <w:smallCaps w:val="0"/>
                    <w:noProof/>
                    <w:sz w:val="22"/>
                    <w:szCs w:val="22"/>
                    <w:lang w:val="en-US" w:eastAsia="en-US"/>
                  </w:rPr>
                  <w:tab/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Analista: Leonardo Zuffellato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_Toc406364734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C0562A5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35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Il</w:t>
                </w:r>
                <w:r w:rsidRPr="00426F79">
                  <w:rPr>
                    <w:rStyle w:val="Hyperlink"/>
                    <w:rFonts w:eastAsiaTheme="majorEastAsia"/>
                    <w:noProof/>
                    <w:lang w:val="en-US"/>
                  </w:rPr>
                  <w:t xml:space="preserve"> </w:t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Sito</w:t>
                </w:r>
                <w:r w:rsidRPr="00426F79">
                  <w:rPr>
                    <w:rStyle w:val="Hyperlink"/>
                    <w:rFonts w:eastAsiaTheme="majorEastAsia"/>
                    <w:noProof/>
                    <w:lang w:val="en-US"/>
                  </w:rPr>
                  <w:t xml:space="preserve"> – Hotels We Love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_Toc406364735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4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5A64E99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36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Struttura e Caratteristiche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_Toc406364736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8222AC3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37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Requisiti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_Toc406364737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1CF32F7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38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Classificazione Sociale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_Toc406364738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E2E315" w14:textId="77777777" w:rsidR="008673F5" w:rsidRDefault="008673F5">
              <w:pPr>
                <w:pStyle w:val="TOC3"/>
                <w:tabs>
                  <w:tab w:val="left" w:pos="712"/>
                  <w:tab w:val="right" w:leader="dot" w:pos="9350"/>
                </w:tabs>
                <w:rPr>
                  <w:rFonts w:asciiTheme="minorHAnsi" w:eastAsiaTheme="minorEastAsia" w:hAnsiTheme="minorHAnsi" w:cstheme="minorBidi"/>
                  <w:smallCaps w:val="0"/>
                  <w:noProof/>
                  <w:sz w:val="22"/>
                  <w:szCs w:val="22"/>
                  <w:lang w:val="en-US" w:eastAsia="en-US"/>
                </w:rPr>
              </w:pPr>
              <w:hyperlink w:anchor="_Toc406364739" w:history="1">
                <w:r w:rsidRPr="00426F79">
                  <w:rPr>
                    <w:rStyle w:val="Hyperlink"/>
                    <w:rFonts w:eastAsiaTheme="majorEastAsia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1.2.2</w:t>
                </w:r>
                <w:r>
                  <w:rPr>
                    <w:rFonts w:asciiTheme="minorHAnsi" w:eastAsiaTheme="minorEastAsia" w:hAnsiTheme="minorHAnsi" w:cstheme="minorBidi"/>
                    <w:smallCaps w:val="0"/>
                    <w:noProof/>
                    <w:sz w:val="22"/>
                    <w:szCs w:val="22"/>
                    <w:lang w:val="en-US" w:eastAsia="en-US"/>
                  </w:rPr>
                  <w:tab/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Analista: Veronica Pagini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_Toc406364739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2E5CB2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40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Il Sito – Visit New Zealand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0A6D7C2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41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Struttura e Caratteristiche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9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BAFDEB4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42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Requisiti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4FF8631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43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Requisiti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9CBE7BC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44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Classificazione Sociale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E85DA48" w14:textId="77777777" w:rsidR="008673F5" w:rsidRDefault="008673F5">
              <w:pPr>
                <w:pStyle w:val="TOC3"/>
                <w:tabs>
                  <w:tab w:val="left" w:pos="712"/>
                  <w:tab w:val="right" w:leader="dot" w:pos="9350"/>
                </w:tabs>
                <w:rPr>
                  <w:rFonts w:asciiTheme="minorHAnsi" w:eastAsiaTheme="minorEastAsia" w:hAnsiTheme="minorHAnsi" w:cstheme="minorBidi"/>
                  <w:smallCaps w:val="0"/>
                  <w:noProof/>
                  <w:sz w:val="22"/>
                  <w:szCs w:val="22"/>
                  <w:lang w:val="en-US" w:eastAsia="en-US"/>
                </w:rPr>
              </w:pPr>
              <w:hyperlink w:anchor="_Toc406364745" w:history="1">
                <w:r w:rsidRPr="00426F79">
                  <w:rPr>
                    <w:rStyle w:val="Hyperlink"/>
                    <w:rFonts w:eastAsiaTheme="majorEastAsia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1.2.3</w:t>
                </w:r>
                <w:r>
                  <w:rPr>
                    <w:rFonts w:asciiTheme="minorHAnsi" w:eastAsiaTheme="minorEastAsia" w:hAnsiTheme="minorHAnsi" w:cstheme="minorBidi"/>
                    <w:smallCaps w:val="0"/>
                    <w:noProof/>
                    <w:sz w:val="22"/>
                    <w:szCs w:val="22"/>
                    <w:lang w:val="en-US" w:eastAsia="en-US"/>
                  </w:rPr>
                  <w:tab/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Analista: Linda Pozzato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5013E4D5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46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Il Sito – Travel Oregon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63E8FB4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47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Struttura e Caratteristiche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17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91BBB71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48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Requisiti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7F2A9BA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49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Classificazione Sociale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_Toc406364749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20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662FF1" w14:textId="77777777" w:rsidR="008673F5" w:rsidRDefault="008673F5">
              <w:pPr>
                <w:pStyle w:val="TOC3"/>
                <w:tabs>
                  <w:tab w:val="left" w:pos="712"/>
                  <w:tab w:val="right" w:leader="dot" w:pos="9350"/>
                </w:tabs>
                <w:rPr>
                  <w:rFonts w:asciiTheme="minorHAnsi" w:eastAsiaTheme="minorEastAsia" w:hAnsiTheme="minorHAnsi" w:cstheme="minorBidi"/>
                  <w:smallCaps w:val="0"/>
                  <w:noProof/>
                  <w:sz w:val="22"/>
                  <w:szCs w:val="22"/>
                  <w:lang w:val="en-US" w:eastAsia="en-US"/>
                </w:rPr>
              </w:pPr>
              <w:hyperlink w:anchor="_Toc406364750" w:history="1">
                <w:r w:rsidRPr="00426F79">
                  <w:rPr>
                    <w:rStyle w:val="Hyperlink"/>
                    <w:rFonts w:eastAsiaTheme="majorEastAsia"/>
                    <w:noProof/>
                    <w14:scene3d>
                      <w14:camera w14:prst="orthographicFront"/>
                      <w14:lightRig w14:rig="threePt" w14:dir="t">
                        <w14:rot w14:lat="0" w14:lon="0" w14:rev="0"/>
                      </w14:lightRig>
                    </w14:scene3d>
                  </w:rPr>
                  <w:t>1.2.4</w:t>
                </w:r>
                <w:r>
                  <w:rPr>
                    <w:rFonts w:asciiTheme="minorHAnsi" w:eastAsiaTheme="minorEastAsia" w:hAnsiTheme="minorHAnsi" w:cstheme="minorBidi"/>
                    <w:smallCaps w:val="0"/>
                    <w:noProof/>
                    <w:sz w:val="22"/>
                    <w:szCs w:val="22"/>
                    <w:lang w:val="en-US" w:eastAsia="en-US"/>
                  </w:rPr>
                  <w:tab/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Tag Cloud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21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24A158E" w14:textId="77777777" w:rsidR="008673F5" w:rsidRDefault="008673F5">
              <w:pPr>
                <w:pStyle w:val="TOC2"/>
                <w:tabs>
                  <w:tab w:val="left" w:pos="561"/>
                  <w:tab w:val="right" w:leader="dot" w:pos="9350"/>
                </w:tabs>
                <w:rPr>
                  <w:rFonts w:asciiTheme="minorHAnsi" w:eastAsiaTheme="minorEastAsia" w:hAnsiTheme="minorHAnsi" w:cstheme="minorBidi"/>
                  <w:b w:val="0"/>
                  <w:bCs w:val="0"/>
                  <w:smallCaps w:val="0"/>
                  <w:noProof/>
                  <w:sz w:val="22"/>
                  <w:szCs w:val="22"/>
                  <w:lang w:val="en-US" w:eastAsia="en-US"/>
                </w:rPr>
              </w:pPr>
              <w:hyperlink w:anchor="_Toc406364751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1.3</w:t>
                </w:r>
                <w:r>
                  <w:rPr>
                    <w:rFonts w:asciiTheme="minorHAnsi" w:eastAsiaTheme="minorEastAsia" w:hAnsiTheme="minorHAnsi" w:cstheme="minorBidi"/>
                    <w:b w:val="0"/>
                    <w:bCs w:val="0"/>
                    <w:smallCaps w:val="0"/>
                    <w:noProof/>
                    <w:sz w:val="22"/>
                    <w:szCs w:val="22"/>
                    <w:lang w:val="en-US" w:eastAsia="en-US"/>
                  </w:rPr>
                  <w:tab/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Specifica dei requisiti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F29BCBB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52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Obiettivi del sito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F3A2B19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53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Utenza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_Toc406364753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22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5943DC4" w14:textId="77777777" w:rsidR="008673F5" w:rsidRDefault="008673F5">
              <w:pPr>
                <w:pStyle w:val="TOC2"/>
                <w:tabs>
                  <w:tab w:val="left" w:pos="561"/>
                  <w:tab w:val="right" w:leader="dot" w:pos="9350"/>
                </w:tabs>
                <w:rPr>
                  <w:rFonts w:asciiTheme="minorHAnsi" w:eastAsiaTheme="minorEastAsia" w:hAnsiTheme="minorHAnsi" w:cstheme="minorBidi"/>
                  <w:b w:val="0"/>
                  <w:bCs w:val="0"/>
                  <w:smallCaps w:val="0"/>
                  <w:noProof/>
                  <w:sz w:val="22"/>
                  <w:szCs w:val="22"/>
                  <w:lang w:val="en-US" w:eastAsia="en-US"/>
                </w:rPr>
              </w:pPr>
              <w:hyperlink w:anchor="_Toc406364754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1.4</w:t>
                </w:r>
                <w:r>
                  <w:rPr>
                    <w:rFonts w:asciiTheme="minorHAnsi" w:eastAsiaTheme="minorEastAsia" w:hAnsiTheme="minorHAnsi" w:cstheme="minorBidi"/>
                    <w:b w:val="0"/>
                    <w:bCs w:val="0"/>
                    <w:smallCaps w:val="0"/>
                    <w:noProof/>
                    <w:sz w:val="22"/>
                    <w:szCs w:val="22"/>
                    <w:lang w:val="en-US" w:eastAsia="en-US"/>
                  </w:rPr>
                  <w:tab/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Struttura Informativa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_Toc406364754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43126065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55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Schema della Gerarchia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_Toc406364755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23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3308D484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56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Folksonomie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_Toc406364756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74CD8CEA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57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Search-Zones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_Toc406364757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25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CA3D95C" w14:textId="77777777" w:rsidR="008673F5" w:rsidRDefault="008673F5">
              <w:pPr>
                <w:pStyle w:val="TOC2"/>
                <w:tabs>
                  <w:tab w:val="left" w:pos="561"/>
                  <w:tab w:val="right" w:leader="dot" w:pos="9350"/>
                </w:tabs>
                <w:rPr>
                  <w:rFonts w:asciiTheme="minorHAnsi" w:eastAsiaTheme="minorEastAsia" w:hAnsiTheme="minorHAnsi" w:cstheme="minorBidi"/>
                  <w:b w:val="0"/>
                  <w:bCs w:val="0"/>
                  <w:smallCaps w:val="0"/>
                  <w:noProof/>
                  <w:sz w:val="22"/>
                  <w:szCs w:val="22"/>
                  <w:lang w:val="en-US" w:eastAsia="en-US"/>
                </w:rPr>
              </w:pPr>
              <w:hyperlink w:anchor="_Toc406364758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1.5</w:t>
                </w:r>
                <w:r>
                  <w:rPr>
                    <w:rFonts w:asciiTheme="minorHAnsi" w:eastAsiaTheme="minorEastAsia" w:hAnsiTheme="minorHAnsi" w:cstheme="minorBidi"/>
                    <w:b w:val="0"/>
                    <w:bCs w:val="0"/>
                    <w:smallCaps w:val="0"/>
                    <w:noProof/>
                    <w:sz w:val="22"/>
                    <w:szCs w:val="22"/>
                    <w:lang w:val="en-US" w:eastAsia="en-US"/>
                  </w:rPr>
                  <w:tab/>
                </w:r>
                <w:r w:rsidRPr="00426F79">
                  <w:rPr>
                    <w:rStyle w:val="Hyperlink"/>
                    <w:rFonts w:eastAsiaTheme="majorEastAsia"/>
                    <w:noProof/>
                  </w:rPr>
                  <w:t>Struttura di Navigazione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_Toc406364758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04D644B7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59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Navigazione Orizzontale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_Toc406364759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26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B16CCFD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60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Navigazione Trasversale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_Toc406364760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27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24C2DBB4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61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Shortcuts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_Toc406364761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62736167" w14:textId="77777777" w:rsidR="008673F5" w:rsidRDefault="008673F5">
              <w:pPr>
                <w:pStyle w:val="TOC4"/>
                <w:tabs>
                  <w:tab w:val="right" w:leader="dot" w:pos="9350"/>
                </w:tabs>
                <w:rPr>
                  <w:rFonts w:asciiTheme="minorHAnsi" w:eastAsiaTheme="minorEastAsia" w:hAnsiTheme="minorHAnsi" w:cstheme="minorBidi"/>
                  <w:noProof/>
                  <w:sz w:val="22"/>
                  <w:szCs w:val="22"/>
                  <w:lang w:val="en-US" w:eastAsia="en-US"/>
                </w:rPr>
              </w:pPr>
              <w:hyperlink w:anchor="_Toc406364762" w:history="1">
                <w:r w:rsidRPr="00426F79">
                  <w:rPr>
                    <w:rStyle w:val="Hyperlink"/>
                    <w:rFonts w:eastAsiaTheme="majorEastAsia"/>
                    <w:noProof/>
                  </w:rPr>
                  <w:t>Breadcrumbs</w:t>
                </w:r>
                <w:r>
                  <w:rPr>
                    <w:noProof/>
                    <w:webHidden/>
                  </w:rPr>
                  <w:tab/>
                </w:r>
                <w:r>
                  <w:rPr>
                    <w:noProof/>
                    <w:webHidden/>
                  </w:rPr>
                  <w:fldChar w:fldCharType="begin"/>
                </w:r>
                <w:r>
                  <w:rPr>
                    <w:noProof/>
                    <w:webHidden/>
                  </w:rPr>
                  <w:instrText xml:space="preserve"> PAGEREF _Toc406364762 \h </w:instrText>
                </w:r>
                <w:r>
                  <w:rPr>
                    <w:noProof/>
                    <w:webHidden/>
                  </w:rPr>
                </w:r>
                <w:r>
                  <w:rPr>
                    <w:noProof/>
                    <w:webHidden/>
                  </w:rPr>
                  <w:fldChar w:fldCharType="separate"/>
                </w:r>
                <w:r>
                  <w:rPr>
                    <w:noProof/>
                    <w:webHidden/>
                  </w:rPr>
                  <w:t>28</w:t>
                </w:r>
                <w:r>
                  <w:rPr>
                    <w:noProof/>
                    <w:webHidden/>
                  </w:rPr>
                  <w:fldChar w:fldCharType="end"/>
                </w:r>
              </w:hyperlink>
            </w:p>
            <w:p w14:paraId="11EA9FE9" w14:textId="77777777" w:rsidR="00E573C7" w:rsidRDefault="00E573C7">
              <w:r>
                <w:rPr>
                  <w:smallCaps/>
                </w:rPr>
                <w:fldChar w:fldCharType="end"/>
              </w:r>
            </w:p>
          </w:sdtContent>
        </w:sdt>
        <w:p w14:paraId="50A62A51" w14:textId="77777777" w:rsidR="009A5FBA" w:rsidRPr="009A5FBA" w:rsidRDefault="009A5FBA" w:rsidP="009A5FBA">
          <w:r>
            <w:br w:type="page"/>
          </w:r>
        </w:p>
        <w:p w14:paraId="0F84E80F" w14:textId="77777777" w:rsidR="00420EF7" w:rsidRDefault="00677FD2" w:rsidP="00E573C7">
          <w:pPr>
            <w:pStyle w:val="Heading2"/>
          </w:pPr>
          <w:bookmarkStart w:id="6" w:name="_Toc406364732"/>
          <w:r w:rsidRPr="00422E96">
            <w:lastRenderedPageBreak/>
            <w:t>Introduzione</w:t>
          </w:r>
        </w:p>
      </w:sdtContent>
    </w:sdt>
    <w:bookmarkEnd w:id="6" w:displacedByCustomXml="prev"/>
    <w:bookmarkEnd w:id="4" w:displacedByCustomXml="prev"/>
    <w:p w14:paraId="44F32227" w14:textId="77777777" w:rsidR="00420EF7" w:rsidRPr="00FA27A5" w:rsidRDefault="00420EF7" w:rsidP="00012106">
      <w:r>
        <w:t xml:space="preserve">Il nome del gruppo è </w:t>
      </w:r>
      <w:r>
        <w:rPr>
          <w:rStyle w:val="Emphasis"/>
        </w:rPr>
        <w:t xml:space="preserve">navbar-brand, </w:t>
      </w:r>
      <w:r>
        <w:t>composto da:</w:t>
      </w:r>
    </w:p>
    <w:p w14:paraId="5D1A14D4" w14:textId="77777777" w:rsidR="00420EF7" w:rsidRDefault="00420EF7" w:rsidP="00012106">
      <w:pPr>
        <w:pStyle w:val="ListParagraph"/>
        <w:numPr>
          <w:ilvl w:val="0"/>
          <w:numId w:val="15"/>
        </w:numPr>
      </w:pPr>
      <w:r>
        <w:t>Veronica Pagini</w:t>
      </w:r>
    </w:p>
    <w:p w14:paraId="1A757BF2" w14:textId="77777777" w:rsidR="00420EF7" w:rsidRDefault="00420EF7" w:rsidP="00012106">
      <w:pPr>
        <w:pStyle w:val="ListParagraph"/>
        <w:numPr>
          <w:ilvl w:val="0"/>
          <w:numId w:val="15"/>
        </w:numPr>
      </w:pPr>
      <w:r>
        <w:t>Linda Pozzato</w:t>
      </w:r>
    </w:p>
    <w:p w14:paraId="3BF12776" w14:textId="77777777" w:rsidR="00420EF7" w:rsidRDefault="00420EF7" w:rsidP="00012106">
      <w:pPr>
        <w:pStyle w:val="ListParagraph"/>
        <w:numPr>
          <w:ilvl w:val="0"/>
          <w:numId w:val="15"/>
        </w:numPr>
      </w:pPr>
      <w:r>
        <w:t>Leonardo Zuffellato</w:t>
      </w:r>
    </w:p>
    <w:p w14:paraId="719A1BF4" w14:textId="77777777" w:rsidR="00420EF7" w:rsidRPr="00FA27A5" w:rsidRDefault="00420EF7" w:rsidP="00012106">
      <w:r>
        <w:t>La tipologia scelta è la Tipologia B: sito turistico.</w:t>
      </w:r>
    </w:p>
    <w:p w14:paraId="5108582C" w14:textId="77777777" w:rsidR="006B4D27" w:rsidRDefault="006B4D27" w:rsidP="00012106"/>
    <w:p w14:paraId="645A806A" w14:textId="77777777" w:rsidR="002F6A0F" w:rsidRDefault="002F6A0F" w:rsidP="00012106">
      <w:pPr>
        <w:rPr>
          <w:rFonts w:asciiTheme="majorHAnsi" w:eastAsiaTheme="majorEastAsia" w:hAnsiTheme="majorHAnsi" w:cstheme="majorBidi"/>
          <w:color w:val="0F6FC6" w:themeColor="accent1"/>
          <w:sz w:val="40"/>
          <w:szCs w:val="36"/>
        </w:rPr>
      </w:pPr>
      <w:r>
        <w:br w:type="page"/>
      </w:r>
    </w:p>
    <w:p w14:paraId="1BB647C9" w14:textId="77777777" w:rsidR="00420EF7" w:rsidRDefault="00420EF7" w:rsidP="00D25CBA">
      <w:pPr>
        <w:pStyle w:val="Heading2"/>
      </w:pPr>
      <w:bookmarkStart w:id="7" w:name="_Toc403998823"/>
      <w:bookmarkStart w:id="8" w:name="_Toc406364733"/>
      <w:r>
        <w:lastRenderedPageBreak/>
        <w:t xml:space="preserve">Analisi </w:t>
      </w:r>
      <w:r w:rsidRPr="00422E96">
        <w:t>Competitiva</w:t>
      </w:r>
      <w:bookmarkEnd w:id="7"/>
      <w:bookmarkEnd w:id="8"/>
    </w:p>
    <w:p w14:paraId="2749F66E" w14:textId="77777777" w:rsidR="00420EF7" w:rsidRPr="00827026" w:rsidRDefault="00A40145" w:rsidP="00F15726">
      <w:pPr>
        <w:pStyle w:val="Heading3"/>
      </w:pPr>
      <w:bookmarkStart w:id="9" w:name="_Toc403998824"/>
      <w:bookmarkStart w:id="10" w:name="_Toc406364734"/>
      <w:r w:rsidRPr="00422E96">
        <w:t>Analista</w:t>
      </w:r>
      <w:r>
        <w:t xml:space="preserve">: Leonardo </w:t>
      </w:r>
      <w:r w:rsidRPr="00617F30">
        <w:t>Zuffellato</w:t>
      </w:r>
      <w:bookmarkEnd w:id="9"/>
      <w:bookmarkEnd w:id="10"/>
    </w:p>
    <w:p w14:paraId="5B3DC5A4" w14:textId="77777777" w:rsidR="00A40145" w:rsidRPr="00D25CBA" w:rsidRDefault="007C316C" w:rsidP="00D25CBA">
      <w:pPr>
        <w:pStyle w:val="Heading4"/>
        <w:numPr>
          <w:ilvl w:val="0"/>
          <w:numId w:val="0"/>
        </w:numPr>
        <w:ind w:left="864" w:hanging="864"/>
        <w:rPr>
          <w:lang w:val="en-US"/>
        </w:rPr>
      </w:pPr>
      <w:bookmarkStart w:id="11" w:name="_Toc403998825"/>
      <w:bookmarkStart w:id="12" w:name="_Toc406364735"/>
      <w:r>
        <w:t>I</w:t>
      </w:r>
      <w:r w:rsidR="00A40145" w:rsidRPr="00827026">
        <w:t>l</w:t>
      </w:r>
      <w:r w:rsidR="00A40145" w:rsidRPr="00D25CBA">
        <w:rPr>
          <w:lang w:val="en-US"/>
        </w:rPr>
        <w:t xml:space="preserve"> </w:t>
      </w:r>
      <w:r w:rsidR="00A40145" w:rsidRPr="00827026">
        <w:t>Sito</w:t>
      </w:r>
      <w:r w:rsidR="00FE0186" w:rsidRPr="00D25CBA">
        <w:rPr>
          <w:lang w:val="en-US"/>
        </w:rPr>
        <w:t xml:space="preserve"> – Hotels We Love</w:t>
      </w:r>
      <w:bookmarkEnd w:id="11"/>
      <w:bookmarkEnd w:id="12"/>
    </w:p>
    <w:p w14:paraId="070FE428" w14:textId="77777777" w:rsidR="00225C52" w:rsidRDefault="00E1671A" w:rsidP="001A541B">
      <w:pPr>
        <w:pStyle w:val="ListParagraph"/>
        <w:numPr>
          <w:ilvl w:val="0"/>
          <w:numId w:val="33"/>
        </w:numPr>
      </w:pPr>
      <w:r w:rsidRPr="00225C52">
        <w:t xml:space="preserve">URL principale del sito: </w:t>
      </w:r>
    </w:p>
    <w:p w14:paraId="3590B37A" w14:textId="77777777" w:rsidR="00A40145" w:rsidRPr="00895FD4" w:rsidRDefault="00E1671A" w:rsidP="00012106">
      <w:pPr>
        <w:rPr>
          <w:u w:val="single"/>
        </w:rPr>
      </w:pPr>
      <w:r w:rsidRPr="00895FD4">
        <w:rPr>
          <w:u w:val="single"/>
        </w:rPr>
        <w:t xml:space="preserve">http://hotelswelove.com/ </w:t>
      </w:r>
    </w:p>
    <w:p w14:paraId="37DF7C1D" w14:textId="77777777" w:rsidR="00225C52" w:rsidRPr="00126470" w:rsidRDefault="007C316C" w:rsidP="00012106">
      <w:pPr>
        <w:pStyle w:val="ListParagraph"/>
        <w:numPr>
          <w:ilvl w:val="0"/>
          <w:numId w:val="23"/>
        </w:numPr>
        <w:rPr>
          <w:noProof/>
          <w:lang w:eastAsia="en-US"/>
        </w:rPr>
      </w:pPr>
      <w:r>
        <w:t>S</w:t>
      </w:r>
      <w:r w:rsidR="00A40145" w:rsidRPr="00126470">
        <w:t>creenshot d</w:t>
      </w:r>
      <w:r w:rsidR="00E1671A" w:rsidRPr="00126470">
        <w:t>ella pagina principale del sito:</w:t>
      </w:r>
      <w:r w:rsidR="00E1671A" w:rsidRPr="00126470">
        <w:rPr>
          <w:noProof/>
          <w:lang w:eastAsia="en-US"/>
        </w:rPr>
        <w:t xml:space="preserve"> </w:t>
      </w:r>
    </w:p>
    <w:p w14:paraId="4D6E1278" w14:textId="77777777" w:rsidR="00A40145" w:rsidRPr="00480E6B" w:rsidRDefault="00E1671A" w:rsidP="00012106">
      <w:r>
        <w:rPr>
          <w:noProof/>
          <w:lang w:val="en-US" w:eastAsia="en-US"/>
        </w:rPr>
        <w:drawing>
          <wp:inline distT="0" distB="0" distL="0" distR="0" wp14:anchorId="413DC94A" wp14:editId="7A5FF5B8">
            <wp:extent cx="5146766" cy="2889557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14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7" cy="290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F3F27" w14:textId="77777777" w:rsidR="00225C52" w:rsidRPr="00126470" w:rsidRDefault="007C316C" w:rsidP="00012106">
      <w:pPr>
        <w:pStyle w:val="ListParagraph"/>
        <w:numPr>
          <w:ilvl w:val="0"/>
          <w:numId w:val="23"/>
        </w:numPr>
      </w:pPr>
      <w:r w:rsidRPr="00126470">
        <w:t>Obiettivi</w:t>
      </w:r>
      <w:r w:rsidR="00E1671A" w:rsidRPr="00126470">
        <w:t xml:space="preserve"> generali del sito: </w:t>
      </w:r>
    </w:p>
    <w:p w14:paraId="037E1B97" w14:textId="77777777" w:rsidR="00A40145" w:rsidRPr="00E1671A" w:rsidRDefault="007C316C" w:rsidP="00012106">
      <w:r w:rsidRPr="00E1671A">
        <w:t>Sito</w:t>
      </w:r>
      <w:r w:rsidR="00E1671A" w:rsidRPr="00E1671A">
        <w:t xml:space="preserve"> turistico, dedicato all’informazione </w:t>
      </w:r>
      <w:r w:rsidR="00E1671A">
        <w:t>dell’utente su luoghi di interesse</w:t>
      </w:r>
      <w:r w:rsidR="00E1671A" w:rsidRPr="00E1671A">
        <w:t xml:space="preserve"> </w:t>
      </w:r>
      <w:r w:rsidR="00E1671A">
        <w:t xml:space="preserve">in </w:t>
      </w:r>
      <w:r w:rsidR="00E1671A" w:rsidRPr="00E1671A">
        <w:t>mete turistiche popolari</w:t>
      </w:r>
      <w:r w:rsidR="00E1671A">
        <w:t>.</w:t>
      </w:r>
    </w:p>
    <w:p w14:paraId="2BC6187D" w14:textId="77777777" w:rsidR="00225C52" w:rsidRPr="00126470" w:rsidRDefault="007C316C" w:rsidP="00012106">
      <w:pPr>
        <w:pStyle w:val="ListParagraph"/>
        <w:numPr>
          <w:ilvl w:val="0"/>
          <w:numId w:val="23"/>
        </w:numPr>
      </w:pPr>
      <w:r w:rsidRPr="00126470">
        <w:t>Caratteristiche</w:t>
      </w:r>
      <w:r w:rsidR="00E1671A" w:rsidRPr="00126470">
        <w:t xml:space="preserve"> presunte dell’utenza del sito: </w:t>
      </w:r>
    </w:p>
    <w:p w14:paraId="2655F5F9" w14:textId="77777777" w:rsidR="000A2D0E" w:rsidRDefault="00E90EC9" w:rsidP="00012106">
      <w:r>
        <w:t>L’utente</w:t>
      </w:r>
      <w:r w:rsidR="00E1671A">
        <w:t xml:space="preserve"> dovrà predisporre </w:t>
      </w:r>
      <w:r w:rsidR="00E1671A" w:rsidRPr="00012106">
        <w:t>dell’interesse</w:t>
      </w:r>
      <w:r w:rsidR="00E1671A">
        <w:t xml:space="preserve"> e presumibilmente delle possibilità economiche per visitare le mete suggerite</w:t>
      </w:r>
      <w:r w:rsidR="00225C52">
        <w:t>.</w:t>
      </w:r>
    </w:p>
    <w:p w14:paraId="0A777ADE" w14:textId="77777777" w:rsidR="00A40145" w:rsidRPr="00480E6B" w:rsidRDefault="000A2D0E" w:rsidP="000A2D0E">
      <w:pPr>
        <w:spacing w:before="0" w:beforeAutospacing="0" w:after="160" w:afterAutospacing="0" w:line="259" w:lineRule="auto"/>
      </w:pPr>
      <w:r>
        <w:br w:type="page"/>
      </w:r>
    </w:p>
    <w:p w14:paraId="5ABC9076" w14:textId="77777777" w:rsidR="00A40145" w:rsidRDefault="00A40145" w:rsidP="00D25CBA">
      <w:pPr>
        <w:pStyle w:val="Heading4"/>
        <w:numPr>
          <w:ilvl w:val="0"/>
          <w:numId w:val="0"/>
        </w:numPr>
        <w:ind w:left="864" w:hanging="864"/>
      </w:pPr>
      <w:bookmarkStart w:id="13" w:name="_Toc403998826"/>
      <w:bookmarkStart w:id="14" w:name="_Toc406364736"/>
      <w:r>
        <w:lastRenderedPageBreak/>
        <w:t xml:space="preserve">Struttura e </w:t>
      </w:r>
      <w:r w:rsidRPr="00422E96">
        <w:t>Caratteristiche</w:t>
      </w:r>
      <w:bookmarkEnd w:id="13"/>
      <w:bookmarkEnd w:id="14"/>
    </w:p>
    <w:p w14:paraId="6642CB72" w14:textId="77777777" w:rsidR="00225C52" w:rsidRPr="00126470" w:rsidRDefault="007C316C" w:rsidP="00012106">
      <w:pPr>
        <w:pStyle w:val="ListParagraph"/>
        <w:numPr>
          <w:ilvl w:val="0"/>
          <w:numId w:val="23"/>
        </w:numPr>
      </w:pPr>
      <w:r w:rsidRPr="00126470">
        <w:t>Schema</w:t>
      </w:r>
      <w:r w:rsidR="00A40145" w:rsidRPr="00126470">
        <w:t xml:space="preserve"> dettagliato dell</w:t>
      </w:r>
      <w:r w:rsidR="00225C52" w:rsidRPr="00126470">
        <w:t xml:space="preserve">a struttura gerarchica del sito:  </w:t>
      </w:r>
    </w:p>
    <w:p w14:paraId="4A209F53" w14:textId="77777777" w:rsidR="007527CD" w:rsidRDefault="00E90EC9" w:rsidP="007527CD">
      <w:r>
        <w:t>Il</w:t>
      </w:r>
      <w:r w:rsidR="00225C52">
        <w:t xml:space="preserve"> sito presenta la possibilità di scegliere una meta turistica, dalla quale è possibile scegliere luoghi da visitare, luoghi dove passare il tempo o luoghi dove dormire. Da ognuna di queste pagine è possibile effettuare ulteri</w:t>
      </w:r>
      <w:r w:rsidR="007527CD">
        <w:t xml:space="preserve">ori scelte. </w:t>
      </w:r>
    </w:p>
    <w:p w14:paraId="3AF60032" w14:textId="77777777" w:rsidR="007527CD" w:rsidRDefault="007527CD" w:rsidP="007527CD">
      <w:r>
        <w:t>Link alle pagine principali del sito:</w:t>
      </w:r>
    </w:p>
    <w:tbl>
      <w:tblPr>
        <w:tblStyle w:val="TableGrid"/>
        <w:tblW w:w="5988" w:type="pct"/>
        <w:tblInd w:w="-1139" w:type="dxa"/>
        <w:tblLook w:val="04A0" w:firstRow="1" w:lastRow="0" w:firstColumn="1" w:lastColumn="0" w:noHBand="0" w:noVBand="1"/>
      </w:tblPr>
      <w:tblGrid>
        <w:gridCol w:w="6242"/>
        <w:gridCol w:w="4968"/>
      </w:tblGrid>
      <w:tr w:rsidR="007527CD" w14:paraId="73C0B8D0" w14:textId="77777777" w:rsidTr="00895FD4">
        <w:tc>
          <w:tcPr>
            <w:tcW w:w="2784" w:type="pct"/>
            <w:tcBorders>
              <w:top w:val="nil"/>
              <w:left w:val="nil"/>
              <w:bottom w:val="nil"/>
              <w:right w:val="nil"/>
            </w:tcBorders>
          </w:tcPr>
          <w:p w14:paraId="14C395AB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http://hotelswelove.com/ </w:t>
            </w:r>
          </w:p>
          <w:p w14:paraId="595AE7BE" w14:textId="77777777" w:rsidR="007527CD" w:rsidRPr="00BC08B1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BC08B1">
              <w:rPr>
                <w:rFonts w:asciiTheme="minorHAnsi" w:hAnsiTheme="minorHAnsi"/>
                <w:sz w:val="16"/>
                <w:szCs w:val="16"/>
              </w:rPr>
              <w:t xml:space="preserve">http://www.hotelswelove.com/ </w:t>
            </w:r>
          </w:p>
          <w:p w14:paraId="18393CD3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BC08B1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apple-touch-icon-precomposed.png/ </w:t>
            </w:r>
          </w:p>
          <w:p w14:paraId="387BB393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http://www.hotelswelove.com/feed/hwl/ </w:t>
            </w:r>
          </w:p>
          <w:p w14:paraId="1E951D5C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http://www.hotelswelove.com/home/feed/ </w:t>
            </w:r>
          </w:p>
          <w:p w14:paraId="3E06092B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http://www.hotelswelove.com/xmlrpc.php?rsd/ </w:t>
            </w:r>
          </w:p>
          <w:p w14:paraId="02693C2A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5E03A0C9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/page/2/ </w:t>
            </w:r>
          </w:p>
          <w:p w14:paraId="705AD819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http://www.hotelswelove.com/about-us/ </w:t>
            </w:r>
          </w:p>
          <w:p w14:paraId="5316773E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http://www.hotelswelove.com/contact-us/ </w:t>
            </w:r>
          </w:p>
          <w:p w14:paraId="2315258A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http://www.hotelswelove.com/credits/ </w:t>
            </w:r>
          </w:p>
          <w:p w14:paraId="26885224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http://www.hotelswelove.com/amsterdam/ </w:t>
            </w:r>
          </w:p>
          <w:p w14:paraId="22FD18F1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http://www.hotelswelove.com/berlin/ </w:t>
            </w:r>
          </w:p>
          <w:p w14:paraId="3B4516BF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http://www.hotelswelove.com/copenhagen/ </w:t>
            </w:r>
          </w:p>
          <w:p w14:paraId="4CFF9197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http://www.hotelswelove.com/istanbul/ </w:t>
            </w:r>
          </w:p>
          <w:p w14:paraId="2E207AEA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http://www.hotelswelove.com/london/ </w:t>
            </w:r>
          </w:p>
          <w:p w14:paraId="25B6F562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http://www.hotelswelove.com/marseille/ </w:t>
            </w:r>
          </w:p>
          <w:p w14:paraId="33A10959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http://www.hotelswelove.com/milan/ </w:t>
            </w:r>
          </w:p>
          <w:p w14:paraId="5ECE1500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http://www.hotelswelove.com/new-york-city/ </w:t>
            </w:r>
          </w:p>
          <w:p w14:paraId="5BF91620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http://www.hotelswelove.com/palm-springs/ </w:t>
            </w:r>
          </w:p>
          <w:p w14:paraId="48618397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http://www.hotelswelove.com/paris/ </w:t>
            </w:r>
          </w:p>
          <w:p w14:paraId="56984A2D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 xml:space="preserve">http://www.hotelswelove.com/shanghai/ </w:t>
            </w:r>
          </w:p>
          <w:p w14:paraId="66512D23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http://www.hotelswelove.com/amsterdam/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1F4A23C8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http://www.hotelswelove.com/amsterdam/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772C96FC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http://www.hotelswelove.com/amsterdam/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1A33B21F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http://www.hotelswelove.com/berlin/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376C49A8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http://www.hotelswelove.com/berlin/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4888B3D0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http://www.hotelswelove.com/berlin/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0773250B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http://www.hotelswelove.com/copenhagen/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75E999DA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http://www.hotelswelove.com/copenhagen/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29421C9C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http://www.hotelswelove.com/copenhagen/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7AD282D3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http://www.hotelswelove.com/istanbul/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222414A2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http://www.hotelswelove.com/istanbul/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26B4C321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http://www.hotelswelove.com/istanbul/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272D91CB" w14:textId="77777777" w:rsidR="007527CD" w:rsidRPr="00403AF8" w:rsidRDefault="007527CD" w:rsidP="00895FD4">
            <w:pPr>
              <w:pStyle w:val="ListParagraph"/>
              <w:rPr>
                <w:rFonts w:asciiTheme="minorHAnsi" w:hAnsiTheme="minorHAnsi"/>
                <w:sz w:val="16"/>
                <w:szCs w:val="16"/>
              </w:rPr>
            </w:pPr>
          </w:p>
        </w:tc>
        <w:tc>
          <w:tcPr>
            <w:tcW w:w="2216" w:type="pct"/>
            <w:tcBorders>
              <w:top w:val="nil"/>
              <w:left w:val="nil"/>
              <w:bottom w:val="nil"/>
              <w:right w:val="nil"/>
            </w:tcBorders>
          </w:tcPr>
          <w:p w14:paraId="183F3436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http://www.hotelswelove.com/london/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>/</w:t>
            </w:r>
          </w:p>
          <w:p w14:paraId="38CF1B59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http://www.hotelswelove.com/london/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2BDECCD7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http://www.hotelswelove.com/london/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7D212A6C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http://www.hotelswelove.com/marseille/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6943ED42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http://www.hotelswelove.com/marseille/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58D4897A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http://www.hotelswelove.com/marseille/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290C435E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http://www.hotelswelove.com/milan/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4535DB60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http://www.hotelswelove.com/milan/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64C904DE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http://www.hotelswelove.com/milan/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2A58ECEE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http://www.hotelswelove.com/new-york-city/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36D6ED03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http://www.hotelswelove.com/new-york-city/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608102A5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http://www.hotelswelove.com/new-york-city/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708101BD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http://www.hotelswelove.com/palm-springs/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59566461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http://www.hotelswelove.com/palm-springs/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5C56FFF3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http://www.hotelswelove.com/palm-springs/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35059B14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http://www.hotelswelove.com/paris/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32A1C219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http://www.hotelswelove.com/paris/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6B528A52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http://www.hotelswelove.com/paris/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5EFCEA11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http://www.hotelswelove.com/shanghai/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2B5F3539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http://www.hotelswelove.com/shanghai/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3E2B4B7D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http://www.hotelswelove.com/shanghai/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7309BA9A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http://www.hotelswelove.com/category/</w:t>
            </w:r>
            <w:r w:rsidRPr="00403AF8">
              <w:rPr>
                <w:rFonts w:asciiTheme="minorHAnsi" w:hAnsiTheme="minorHAnsi"/>
                <w:b/>
                <w:color w:val="0F6FC6" w:themeColor="accent1"/>
                <w:sz w:val="16"/>
                <w:szCs w:val="16"/>
              </w:rPr>
              <w:t>think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78EF190A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http://www.hotelswelove.com/category/</w:t>
            </w:r>
            <w:r w:rsidRPr="00403AF8">
              <w:rPr>
                <w:rFonts w:asciiTheme="minorHAnsi" w:hAnsiTheme="minorHAnsi"/>
                <w:b/>
                <w:color w:val="FF31E6"/>
                <w:sz w:val="16"/>
                <w:szCs w:val="16"/>
              </w:rPr>
              <w:t>play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414F1C96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http://www.hotelswelove.com/category/</w:t>
            </w:r>
            <w:r w:rsidRPr="00403AF8">
              <w:rPr>
                <w:rFonts w:asciiTheme="minorHAnsi" w:hAnsiTheme="minorHAnsi"/>
                <w:b/>
                <w:color w:val="A5C249" w:themeColor="accent6"/>
                <w:sz w:val="16"/>
                <w:szCs w:val="16"/>
              </w:rPr>
              <w:t>sleep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 </w:t>
            </w:r>
          </w:p>
          <w:p w14:paraId="04616B3D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/city/jackson-hole/ </w:t>
            </w:r>
          </w:p>
          <w:p w14:paraId="0699BF83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/city/tel-aviv/ </w:t>
            </w:r>
          </w:p>
          <w:p w14:paraId="39E08859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/city/naples/ </w:t>
            </w:r>
          </w:p>
          <w:p w14:paraId="56907BBE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/city/detroit/ </w:t>
            </w:r>
          </w:p>
          <w:p w14:paraId="7A713E3E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/city/kyoto/ </w:t>
            </w:r>
          </w:p>
          <w:p w14:paraId="29D45AA2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/city/venice/ </w:t>
            </w:r>
          </w:p>
          <w:p w14:paraId="2842A2B6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/city/tokyo/ </w:t>
            </w:r>
          </w:p>
          <w:p w14:paraId="04643D82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/city/cannes/ </w:t>
            </w:r>
          </w:p>
          <w:p w14:paraId="7C4855CF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/city/miami/ </w:t>
            </w:r>
          </w:p>
          <w:p w14:paraId="141784F4" w14:textId="77777777" w:rsidR="007527CD" w:rsidRPr="00403AF8" w:rsidRDefault="007527CD" w:rsidP="007527CD">
            <w:pPr>
              <w:pStyle w:val="ListParagraph"/>
              <w:numPr>
                <w:ilvl w:val="0"/>
                <w:numId w:val="24"/>
              </w:numPr>
              <w:rPr>
                <w:rFonts w:asciiTheme="minorHAnsi" w:hAnsiTheme="minorHAnsi"/>
                <w:sz w:val="16"/>
                <w:szCs w:val="16"/>
              </w:rPr>
            </w:pPr>
            <w:r w:rsidRPr="00403AF8">
              <w:rPr>
                <w:rFonts w:asciiTheme="minorHAnsi" w:hAnsiTheme="minorHAnsi"/>
                <w:sz w:val="16"/>
                <w:szCs w:val="16"/>
              </w:rPr>
              <w:t>http://www.hotelswelove.com/</w:t>
            </w:r>
            <w:r w:rsidRPr="00403AF8">
              <w:rPr>
                <w:rFonts w:asciiTheme="minorHAnsi" w:hAnsiTheme="minorHAnsi"/>
                <w:b/>
                <w:i/>
                <w:color w:val="10CF9B" w:themeColor="accent4"/>
                <w:sz w:val="16"/>
                <w:szCs w:val="16"/>
              </w:rPr>
              <w:t>blog</w:t>
            </w:r>
            <w:r w:rsidRPr="00403AF8">
              <w:rPr>
                <w:rFonts w:asciiTheme="minorHAnsi" w:hAnsiTheme="minorHAnsi"/>
                <w:sz w:val="16"/>
                <w:szCs w:val="16"/>
              </w:rPr>
              <w:t xml:space="preserve">/city/tunis/ </w:t>
            </w:r>
          </w:p>
          <w:p w14:paraId="34C05D61" w14:textId="77777777" w:rsidR="007527CD" w:rsidRPr="00403AF8" w:rsidRDefault="007527CD" w:rsidP="00895FD4">
            <w:pPr>
              <w:pStyle w:val="ListParagraph"/>
              <w:rPr>
                <w:rFonts w:asciiTheme="minorHAnsi" w:hAnsiTheme="minorHAnsi"/>
                <w:sz w:val="16"/>
                <w:szCs w:val="16"/>
              </w:rPr>
            </w:pPr>
          </w:p>
        </w:tc>
      </w:tr>
    </w:tbl>
    <w:p w14:paraId="75515F90" w14:textId="77777777" w:rsidR="007527CD" w:rsidRDefault="007527CD" w:rsidP="007527CD">
      <w:pPr>
        <w:sectPr w:rsidR="007527CD" w:rsidSect="001F71A8">
          <w:footerReference w:type="default" r:id="rId12"/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26"/>
        </w:sectPr>
      </w:pPr>
      <w:r>
        <w:t>Schema gerarchico del sito:</w:t>
      </w:r>
    </w:p>
    <w:p w14:paraId="79D8288A" w14:textId="77777777" w:rsidR="007527CD" w:rsidRDefault="007527CD" w:rsidP="009E11C7">
      <w:pPr>
        <w:sectPr w:rsidR="007527CD" w:rsidSect="009E11C7">
          <w:pgSz w:w="15840" w:h="12240" w:orient="landscape"/>
          <w:pgMar w:top="1440" w:right="1440" w:bottom="1440" w:left="1440" w:header="720" w:footer="720" w:gutter="0"/>
          <w:cols w:space="720"/>
          <w:docGrid w:linePitch="326"/>
        </w:sect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63360" behindDoc="0" locked="0" layoutInCell="1" allowOverlap="1" wp14:anchorId="4E629758" wp14:editId="3754DC6B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9452610" cy="4643120"/>
            <wp:effectExtent l="0" t="0" r="0" b="0"/>
            <wp:wrapTopAndBottom/>
            <wp:docPr id="34" name="Diagram 3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7FDEEC" w14:textId="77777777" w:rsidR="00CF3F51" w:rsidRDefault="007C316C" w:rsidP="007527CD">
      <w:pPr>
        <w:pStyle w:val="ListParagraph"/>
        <w:numPr>
          <w:ilvl w:val="0"/>
          <w:numId w:val="23"/>
        </w:numPr>
      </w:pPr>
      <w:r w:rsidRPr="00126470">
        <w:lastRenderedPageBreak/>
        <w:t>Indicazione</w:t>
      </w:r>
      <w:r w:rsidR="007D35CC">
        <w:t xml:space="preserve"> dei widget di navigazione</w:t>
      </w:r>
      <w:r w:rsidR="00BC08B1">
        <w:t>:</w:t>
      </w:r>
    </w:p>
    <w:p w14:paraId="758A27BD" w14:textId="77777777" w:rsidR="00F64FCF" w:rsidRDefault="00BC08B1" w:rsidP="009A252F">
      <w:pPr>
        <w:rPr>
          <w:noProof/>
          <w:lang w:eastAsia="en-US"/>
        </w:rPr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98B95B" wp14:editId="770BB2A5">
                <wp:simplePos x="0" y="0"/>
                <wp:positionH relativeFrom="column">
                  <wp:posOffset>4269105</wp:posOffset>
                </wp:positionH>
                <wp:positionV relativeFrom="paragraph">
                  <wp:posOffset>3531235</wp:posOffset>
                </wp:positionV>
                <wp:extent cx="1327785" cy="635"/>
                <wp:effectExtent l="0" t="0" r="0" b="0"/>
                <wp:wrapSquare wrapText="bothSides"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7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3248CA6" w14:textId="77777777" w:rsidR="00726142" w:rsidRPr="00EB5D06" w:rsidRDefault="00726142" w:rsidP="00BC08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3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1.2.1</w:t>
                            </w:r>
                            <w:r>
                              <w:fldChar w:fldCharType="end"/>
                            </w:r>
                            <w:r>
                              <w:t>—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3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Menu responsive 2 "aperto"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98B95B" id="Text Box 46" o:spid="_x0000_s1057" type="#_x0000_t202" style="position:absolute;margin-left:336.15pt;margin-top:278.05pt;width:104.55pt;height:.0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" stroked="f">
                <v:textbox style="mso-fit-shape-to-text:t" inset="0,0,0,0">
                  <w:txbxContent>
                    <w:p w14:paraId="03248CA6" w14:textId="77777777" w:rsidR="00726142" w:rsidRPr="00EB5D06" w:rsidRDefault="00726142" w:rsidP="00BC08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STYLEREF 3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1.2.1</w:t>
                      </w:r>
                      <w:r>
                        <w:fldChar w:fldCharType="end"/>
                      </w:r>
                      <w:r>
                        <w:t>—</w:t>
                      </w:r>
                      <w:r>
                        <w:fldChar w:fldCharType="begin"/>
                      </w:r>
                      <w:r>
                        <w:instrText xml:space="preserve"> SEQ Figure \* ARABIC \s 3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Menu responsive 2 "aperto"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75648" behindDoc="0" locked="0" layoutInCell="1" allowOverlap="1" wp14:anchorId="16D154F0" wp14:editId="77B42B5D">
            <wp:simplePos x="0" y="0"/>
            <wp:positionH relativeFrom="margin">
              <wp:posOffset>4269402</wp:posOffset>
            </wp:positionH>
            <wp:positionV relativeFrom="paragraph">
              <wp:posOffset>932009</wp:posOffset>
            </wp:positionV>
            <wp:extent cx="1327785" cy="2542540"/>
            <wp:effectExtent l="0" t="0" r="571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120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80" t="14801" r="52274" b="8989"/>
                    <a:stretch/>
                  </pic:blipFill>
                  <pic:spPr bwMode="auto">
                    <a:xfrm>
                      <a:off x="0" y="0"/>
                      <a:ext cx="1327785" cy="254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55F0871E" wp14:editId="077C7F51">
                <wp:simplePos x="0" y="0"/>
                <wp:positionH relativeFrom="column">
                  <wp:posOffset>2629535</wp:posOffset>
                </wp:positionH>
                <wp:positionV relativeFrom="paragraph">
                  <wp:posOffset>3585210</wp:posOffset>
                </wp:positionV>
                <wp:extent cx="1434465" cy="635"/>
                <wp:effectExtent l="0" t="0" r="0" b="0"/>
                <wp:wrapSquare wrapText="bothSides"/>
                <wp:docPr id="45" name="Text Box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344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1882845" w14:textId="77777777" w:rsidR="00726142" w:rsidRPr="00184A2A" w:rsidRDefault="00726142" w:rsidP="00BC08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3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1.2.1</w:t>
                            </w:r>
                            <w:r>
                              <w:fldChar w:fldCharType="end"/>
                            </w:r>
                            <w:r>
                              <w:t>—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3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Menu</w:t>
                            </w:r>
                            <w:r w:rsidRPr="00D366C2">
                              <w:t xml:space="preserve"> </w:t>
                            </w:r>
                            <w:r>
                              <w:t xml:space="preserve">responsive </w:t>
                            </w:r>
                            <w:r w:rsidRPr="00D366C2">
                              <w:t>"aperto"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F0871E" id="Text Box 45" o:spid="_x0000_s1058" type="#_x0000_t202" style="position:absolute;margin-left:207.05pt;margin-top:282.3pt;width:112.95pt;height:.0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" stroked="f">
                <v:textbox style="mso-fit-shape-to-text:t" inset="0,0,0,0">
                  <w:txbxContent>
                    <w:p w14:paraId="01882845" w14:textId="77777777" w:rsidR="00726142" w:rsidRPr="00184A2A" w:rsidRDefault="00726142" w:rsidP="00BC08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STYLEREF 3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1.2.1</w:t>
                      </w:r>
                      <w:r>
                        <w:fldChar w:fldCharType="end"/>
                      </w:r>
                      <w:r>
                        <w:t>—</w:t>
                      </w:r>
                      <w:r>
                        <w:fldChar w:fldCharType="begin"/>
                      </w:r>
                      <w:r>
                        <w:instrText xml:space="preserve"> SEQ Figure \* ARABIC \s 3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Menu</w:t>
                      </w:r>
                      <w:r w:rsidRPr="00D366C2">
                        <w:t xml:space="preserve"> </w:t>
                      </w:r>
                      <w:r>
                        <w:t xml:space="preserve">responsive </w:t>
                      </w:r>
                      <w:r w:rsidRPr="00D366C2">
                        <w:t>"aperto"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76672" behindDoc="0" locked="0" layoutInCell="1" allowOverlap="1" wp14:anchorId="4E2CEBBD" wp14:editId="2C5C9D09">
            <wp:simplePos x="0" y="0"/>
            <wp:positionH relativeFrom="margin">
              <wp:posOffset>2629535</wp:posOffset>
            </wp:positionH>
            <wp:positionV relativeFrom="paragraph">
              <wp:posOffset>925297</wp:posOffset>
            </wp:positionV>
            <wp:extent cx="1434465" cy="2602865"/>
            <wp:effectExtent l="0" t="0" r="0" b="6985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121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14404" r="75851" b="7568"/>
                    <a:stretch/>
                  </pic:blipFill>
                  <pic:spPr bwMode="auto">
                    <a:xfrm>
                      <a:off x="0" y="0"/>
                      <a:ext cx="1434465" cy="2602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80120E8" wp14:editId="5E585ECA">
                <wp:simplePos x="0" y="0"/>
                <wp:positionH relativeFrom="column">
                  <wp:posOffset>1647825</wp:posOffset>
                </wp:positionH>
                <wp:positionV relativeFrom="paragraph">
                  <wp:posOffset>3540760</wp:posOffset>
                </wp:positionV>
                <wp:extent cx="914400" cy="635"/>
                <wp:effectExtent l="0" t="0" r="0" b="0"/>
                <wp:wrapSquare wrapText="bothSides"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9B2AF79" w14:textId="77777777" w:rsidR="00726142" w:rsidRPr="00911CF0" w:rsidRDefault="00726142" w:rsidP="00BC08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3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1.2.1</w:t>
                            </w:r>
                            <w:r>
                              <w:fldChar w:fldCharType="end"/>
                            </w:r>
                            <w:r>
                              <w:t>—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3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2945E7">
                              <w:t>Drawer "</w:t>
                            </w:r>
                            <w:r>
                              <w:t>chiuso</w:t>
                            </w:r>
                            <w:r w:rsidRPr="002945E7">
                              <w:t>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0120E8" id="Text Box 44" o:spid="_x0000_s1059" type="#_x0000_t202" style="position:absolute;margin-left:129.75pt;margin-top:278.8pt;width:1in;height:.0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" stroked="f">
                <v:textbox style="mso-fit-shape-to-text:t" inset="0,0,0,0">
                  <w:txbxContent>
                    <w:p w14:paraId="39B2AF79" w14:textId="77777777" w:rsidR="00726142" w:rsidRPr="00911CF0" w:rsidRDefault="00726142" w:rsidP="00BC08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STYLEREF 3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1.2.1</w:t>
                      </w:r>
                      <w:r>
                        <w:fldChar w:fldCharType="end"/>
                      </w:r>
                      <w:r>
                        <w:t>—</w:t>
                      </w:r>
                      <w:r>
                        <w:fldChar w:fldCharType="begin"/>
                      </w:r>
                      <w:r>
                        <w:instrText xml:space="preserve"> SEQ Figure \* ARABIC \s 3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2945E7">
                        <w:t>Drawer "</w:t>
                      </w:r>
                      <w:r>
                        <w:t>chiuso</w:t>
                      </w:r>
                      <w:r w:rsidRPr="002945E7">
                        <w:t>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252F">
        <w:rPr>
          <w:noProof/>
          <w:lang w:val="en-US" w:eastAsia="en-US"/>
        </w:rPr>
        <w:drawing>
          <wp:anchor distT="0" distB="0" distL="114300" distR="114300" simplePos="0" relativeHeight="251673600" behindDoc="0" locked="0" layoutInCell="1" allowOverlap="1" wp14:anchorId="7F39449E" wp14:editId="530A6E6A">
            <wp:simplePos x="0" y="0"/>
            <wp:positionH relativeFrom="column">
              <wp:posOffset>1648122</wp:posOffset>
            </wp:positionH>
            <wp:positionV relativeFrom="paragraph">
              <wp:posOffset>921779</wp:posOffset>
            </wp:positionV>
            <wp:extent cx="713740" cy="2562225"/>
            <wp:effectExtent l="0" t="0" r="0" b="9525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122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01" r="87969" b="10300"/>
                    <a:stretch/>
                  </pic:blipFill>
                  <pic:spPr bwMode="auto">
                    <a:xfrm>
                      <a:off x="0" y="0"/>
                      <a:ext cx="713740" cy="256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23AACA7" wp14:editId="2FFE5BD5">
                <wp:simplePos x="0" y="0"/>
                <wp:positionH relativeFrom="column">
                  <wp:posOffset>51435</wp:posOffset>
                </wp:positionH>
                <wp:positionV relativeFrom="paragraph">
                  <wp:posOffset>3530600</wp:posOffset>
                </wp:positionV>
                <wp:extent cx="1362710" cy="635"/>
                <wp:effectExtent l="0" t="0" r="0" b="0"/>
                <wp:wrapSquare wrapText="bothSides"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62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B1C2517" w14:textId="77777777" w:rsidR="00726142" w:rsidRPr="004C0A94" w:rsidRDefault="00726142" w:rsidP="00BC08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3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1.2.1</w:t>
                            </w:r>
                            <w:r>
                              <w:fldChar w:fldCharType="end"/>
                            </w:r>
                            <w:r>
                              <w:t>—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3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 Drawer "aperto"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3AACA7" id="Text Box 37" o:spid="_x0000_s1060" type="#_x0000_t202" style="position:absolute;margin-left:4.05pt;margin-top:278pt;width:107.3pt;height:.0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" stroked="f">
                <v:textbox style="mso-fit-shape-to-text:t" inset="0,0,0,0">
                  <w:txbxContent>
                    <w:p w14:paraId="2B1C2517" w14:textId="77777777" w:rsidR="00726142" w:rsidRPr="004C0A94" w:rsidRDefault="00726142" w:rsidP="00BC08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STYLEREF 3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1.2.1</w:t>
                      </w:r>
                      <w:r>
                        <w:fldChar w:fldCharType="end"/>
                      </w:r>
                      <w:r>
                        <w:t>—</w:t>
                      </w:r>
                      <w:r>
                        <w:fldChar w:fldCharType="begin"/>
                      </w:r>
                      <w:r>
                        <w:instrText xml:space="preserve"> SEQ Figure \* ARABIC \s 3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 Drawer "aperto"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A252F">
        <w:rPr>
          <w:noProof/>
          <w:lang w:val="en-US" w:eastAsia="en-US"/>
        </w:rPr>
        <w:drawing>
          <wp:anchor distT="0" distB="0" distL="114300" distR="114300" simplePos="0" relativeHeight="251665408" behindDoc="0" locked="0" layoutInCell="1" allowOverlap="1" wp14:anchorId="4C15DA10" wp14:editId="7D5B6FED">
            <wp:simplePos x="0" y="0"/>
            <wp:positionH relativeFrom="column">
              <wp:posOffset>51731</wp:posOffset>
            </wp:positionH>
            <wp:positionV relativeFrom="paragraph">
              <wp:posOffset>925279</wp:posOffset>
            </wp:positionV>
            <wp:extent cx="1363133" cy="2548467"/>
            <wp:effectExtent l="0" t="0" r="8890" b="444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117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85" t="12685" r="77346" b="10927"/>
                    <a:stretch/>
                  </pic:blipFill>
                  <pic:spPr bwMode="auto">
                    <a:xfrm>
                      <a:off x="0" y="0"/>
                      <a:ext cx="1363133" cy="2548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64FCF">
        <w:t xml:space="preserve">Nel sito è presente un menu di tipo drawer, che verrà “chiuso” (e necessiterà di un click/tap per l’apertura) </w:t>
      </w:r>
      <w:r w:rsidR="00403AF8">
        <w:t>al diminuire delle dimensioni dello schermo.</w:t>
      </w:r>
      <w:r w:rsidR="00403AF8" w:rsidRPr="00403AF8">
        <w:rPr>
          <w:noProof/>
          <w:lang w:eastAsia="en-US"/>
        </w:rPr>
        <w:t xml:space="preserve"> </w:t>
      </w:r>
      <w:r w:rsidR="008F45DF">
        <w:rPr>
          <w:noProof/>
          <w:lang w:eastAsia="en-US"/>
        </w:rPr>
        <w:t xml:space="preserve"> Vi è inoltre il collegamento alla pagina principale del sito nella barra superiore, che sarà sempre visualizzabile.</w:t>
      </w:r>
      <w:r w:rsidR="00CF3F51" w:rsidRPr="00CF3F51">
        <w:rPr>
          <w:noProof/>
          <w:lang w:eastAsia="en-US"/>
        </w:rPr>
        <w:t xml:space="preserve"> </w:t>
      </w:r>
    </w:p>
    <w:p w14:paraId="0F7FF881" w14:textId="77777777" w:rsidR="004F1940" w:rsidRPr="004244DB" w:rsidRDefault="004F1940" w:rsidP="00012106">
      <w:pPr>
        <w:pStyle w:val="ListParagraph"/>
      </w:pPr>
    </w:p>
    <w:p w14:paraId="43272A90" w14:textId="77777777" w:rsidR="004F1940" w:rsidRDefault="00CF3F51" w:rsidP="00012106">
      <w:pPr>
        <w:pStyle w:val="ListParagraph"/>
      </w:pPr>
      <w:r>
        <w:t xml:space="preserve">   </w:t>
      </w:r>
    </w:p>
    <w:p w14:paraId="7B558DE7" w14:textId="77777777" w:rsidR="00403AF8" w:rsidRDefault="00403AF8" w:rsidP="00012106">
      <w:pPr>
        <w:pStyle w:val="ListParagraph"/>
      </w:pPr>
    </w:p>
    <w:p w14:paraId="6902464D" w14:textId="77777777" w:rsidR="00403AF8" w:rsidRDefault="00BC08B1" w:rsidP="00012106">
      <w:pPr>
        <w:pStyle w:val="ListParagraph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7E1C851" wp14:editId="6BCE9095">
                <wp:simplePos x="0" y="0"/>
                <wp:positionH relativeFrom="column">
                  <wp:posOffset>0</wp:posOffset>
                </wp:positionH>
                <wp:positionV relativeFrom="paragraph">
                  <wp:posOffset>240030</wp:posOffset>
                </wp:positionV>
                <wp:extent cx="2904490" cy="635"/>
                <wp:effectExtent l="0" t="0" r="0" b="0"/>
                <wp:wrapSquare wrapText="bothSides"/>
                <wp:docPr id="48" name="Text Box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04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535799B" w14:textId="77777777" w:rsidR="00726142" w:rsidRPr="00DB346A" w:rsidRDefault="00726142" w:rsidP="00BC08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3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1.2.1</w:t>
                            </w:r>
                            <w:r>
                              <w:fldChar w:fldCharType="end"/>
                            </w:r>
                            <w:r>
                              <w:t>—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3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 Menu responsive "chiusi"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1C851" id="Text Box 48" o:spid="_x0000_s1061" type="#_x0000_t202" style="position:absolute;left:0;text-align:left;margin-left:0;margin-top:18.9pt;width:228.7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" stroked="f">
                <v:textbox style="mso-fit-shape-to-text:t" inset="0,0,0,0">
                  <w:txbxContent>
                    <w:p w14:paraId="2535799B" w14:textId="77777777" w:rsidR="00726142" w:rsidRPr="00DB346A" w:rsidRDefault="00726142" w:rsidP="00BC08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STYLEREF 3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1.2.1</w:t>
                      </w:r>
                      <w:r>
                        <w:fldChar w:fldCharType="end"/>
                      </w:r>
                      <w:r>
                        <w:t>—</w:t>
                      </w:r>
                      <w:r>
                        <w:fldChar w:fldCharType="begin"/>
                      </w:r>
                      <w:r>
                        <w:instrText xml:space="preserve"> SEQ Figure \* ARABIC \s 3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 Menu responsive "chiusi"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72576" behindDoc="0" locked="0" layoutInCell="1" allowOverlap="1" wp14:anchorId="6E8D9711" wp14:editId="48E95997">
            <wp:simplePos x="0" y="0"/>
            <wp:positionH relativeFrom="margin">
              <wp:align>left</wp:align>
            </wp:positionH>
            <wp:positionV relativeFrom="paragraph">
              <wp:posOffset>9543</wp:posOffset>
            </wp:positionV>
            <wp:extent cx="2904490" cy="173355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118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" t="14213" r="50440" b="80570"/>
                    <a:stretch/>
                  </pic:blipFill>
                  <pic:spPr bwMode="auto">
                    <a:xfrm>
                      <a:off x="0" y="0"/>
                      <a:ext cx="2904490" cy="173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8BFBF2F" w14:textId="77777777" w:rsidR="00403AF8" w:rsidRDefault="00BC08B1" w:rsidP="00012106">
      <w:pPr>
        <w:pStyle w:val="ListParagraph"/>
      </w:pP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B1EDDC8" wp14:editId="2A2F1906">
                <wp:simplePos x="0" y="0"/>
                <wp:positionH relativeFrom="margin">
                  <wp:align>right</wp:align>
                </wp:positionH>
                <wp:positionV relativeFrom="paragraph">
                  <wp:posOffset>622902</wp:posOffset>
                </wp:positionV>
                <wp:extent cx="5943600" cy="635"/>
                <wp:effectExtent l="0" t="0" r="0" b="0"/>
                <wp:wrapSquare wrapText="bothSides"/>
                <wp:docPr id="47" name="Text Box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2AA2DBF" w14:textId="77777777" w:rsidR="00726142" w:rsidRPr="00EF2926" w:rsidRDefault="00726142" w:rsidP="00BC08B1">
                            <w:pPr>
                              <w:pStyle w:val="Caption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Figure </w:t>
                            </w:r>
                            <w:r>
                              <w:fldChar w:fldCharType="begin"/>
                            </w:r>
                            <w:r>
                              <w:instrText xml:space="preserve"> STYLEREF 3 \s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1.2.1</w:t>
                            </w:r>
                            <w:r>
                              <w:fldChar w:fldCharType="end"/>
                            </w:r>
                            <w:r>
                              <w:t>—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Figure \* ARABIC \s 3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 Barra con drawer "chiuso"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EDDC8" id="Text Box 47" o:spid="_x0000_s1062" type="#_x0000_t202" style="position:absolute;left:0;text-align:left;margin-left:416.8pt;margin-top:49.05pt;width:468pt;height:.05pt;z-index:25168691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" stroked="f">
                <v:textbox style="mso-fit-shape-to-text:t" inset="0,0,0,0">
                  <w:txbxContent>
                    <w:p w14:paraId="62AA2DBF" w14:textId="77777777" w:rsidR="00726142" w:rsidRPr="00EF2926" w:rsidRDefault="00726142" w:rsidP="00BC08B1">
                      <w:pPr>
                        <w:pStyle w:val="Caption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Figure </w:t>
                      </w:r>
                      <w:r>
                        <w:fldChar w:fldCharType="begin"/>
                      </w:r>
                      <w:r>
                        <w:instrText xml:space="preserve"> STYLEREF 3 \s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1.2.1</w:t>
                      </w:r>
                      <w:r>
                        <w:fldChar w:fldCharType="end"/>
                      </w:r>
                      <w:r>
                        <w:t>—</w:t>
                      </w:r>
                      <w:r>
                        <w:fldChar w:fldCharType="begin"/>
                      </w:r>
                      <w:r>
                        <w:instrText xml:space="preserve"> SEQ Figure \* ARABIC \s 3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 Barra con drawer "chiuso"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  <w:lang w:val="en-US" w:eastAsia="en-US"/>
        </w:rPr>
        <w:drawing>
          <wp:anchor distT="0" distB="0" distL="114300" distR="114300" simplePos="0" relativeHeight="251674624" behindDoc="0" locked="0" layoutInCell="1" allowOverlap="1" wp14:anchorId="6BDFCD13" wp14:editId="03CB4033">
            <wp:simplePos x="0" y="0"/>
            <wp:positionH relativeFrom="margin">
              <wp:align>right</wp:align>
            </wp:positionH>
            <wp:positionV relativeFrom="paragraph">
              <wp:posOffset>368851</wp:posOffset>
            </wp:positionV>
            <wp:extent cx="5943600" cy="172720"/>
            <wp:effectExtent l="0" t="0" r="0" b="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119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14" r="-104" b="82398"/>
                    <a:stretch/>
                  </pic:blipFill>
                  <pic:spPr bwMode="auto">
                    <a:xfrm>
                      <a:off x="0" y="0"/>
                      <a:ext cx="5943600" cy="17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AC49D21" w14:textId="77777777" w:rsidR="00A40145" w:rsidRDefault="00A40145" w:rsidP="00315CF4">
      <w:pPr>
        <w:pStyle w:val="ListParagraph"/>
        <w:numPr>
          <w:ilvl w:val="0"/>
          <w:numId w:val="23"/>
        </w:numPr>
      </w:pPr>
      <w:r w:rsidRPr="00126470">
        <w:t>numero di breakpoints</w:t>
      </w:r>
      <w:r w:rsidR="00BC08B1">
        <w:t>:</w:t>
      </w:r>
    </w:p>
    <w:tbl>
      <w:tblPr>
        <w:tblStyle w:val="PlainTable4"/>
        <w:tblW w:w="0" w:type="auto"/>
        <w:tblLook w:val="04A0" w:firstRow="1" w:lastRow="0" w:firstColumn="1" w:lastColumn="0" w:noHBand="0" w:noVBand="1"/>
      </w:tblPr>
      <w:tblGrid>
        <w:gridCol w:w="4675"/>
        <w:gridCol w:w="4675"/>
      </w:tblGrid>
      <w:tr w:rsidR="00BC08B1" w14:paraId="3AF4AA3C" w14:textId="77777777" w:rsidTr="00315C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2164A38" w14:textId="77777777" w:rsidR="00BC08B1" w:rsidRDefault="00BC08B1" w:rsidP="00BC08B1">
            <w:r>
              <w:t>Breakpoint</w:t>
            </w:r>
          </w:p>
        </w:tc>
        <w:tc>
          <w:tcPr>
            <w:tcW w:w="4675" w:type="dxa"/>
          </w:tcPr>
          <w:p w14:paraId="3272AF81" w14:textId="77777777" w:rsidR="00BC08B1" w:rsidRDefault="00BC08B1" w:rsidP="00BC08B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Modifiche</w:t>
            </w:r>
          </w:p>
        </w:tc>
      </w:tr>
      <w:tr w:rsidR="00BC08B1" w:rsidRPr="00BC08B1" w14:paraId="6438ACD5" w14:textId="77777777" w:rsidTr="00315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5C697CC9" w14:textId="77777777" w:rsidR="00BC08B1" w:rsidRPr="008A759D" w:rsidRDefault="00BC08B1" w:rsidP="00BC08B1">
            <w:pPr>
              <w:rPr>
                <w:rFonts w:ascii="Courier New" w:hAnsi="Courier New" w:cs="Courier New"/>
                <w:sz w:val="18"/>
                <w:szCs w:val="18"/>
                <w:lang w:val="en-US" w:eastAsia="en-US"/>
              </w:rPr>
            </w:pPr>
            <w:r w:rsidRPr="008A759D">
              <w:rPr>
                <w:rFonts w:ascii="Courier New" w:hAnsi="Courier New" w:cs="Courier New"/>
                <w:sz w:val="18"/>
                <w:szCs w:val="18"/>
                <w:lang w:val="en-US" w:eastAsia="en-US"/>
              </w:rPr>
              <w:t>@media only screen and (min--moz-device-pixel-ratio: 2),only screen and (-o-min-device-pixel-ratio: 2/1),only screen and (-webkit-min-device-pixel-ratio: 2), only screen and (min-device-pixel-ratio: 2)</w:t>
            </w:r>
          </w:p>
          <w:p w14:paraId="24960700" w14:textId="77777777" w:rsidR="00BC08B1" w:rsidRPr="008A759D" w:rsidRDefault="00BC08B1" w:rsidP="00BC08B1">
            <w:pPr>
              <w:rPr>
                <w:sz w:val="18"/>
                <w:szCs w:val="18"/>
                <w:lang w:val="en-US"/>
              </w:rPr>
            </w:pPr>
          </w:p>
        </w:tc>
        <w:tc>
          <w:tcPr>
            <w:tcW w:w="4675" w:type="dxa"/>
          </w:tcPr>
          <w:p w14:paraId="6705A062" w14:textId="77777777" w:rsidR="00BC08B1" w:rsidRPr="008A759D" w:rsidRDefault="00BC08B1" w:rsidP="00BC08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n-US"/>
              </w:rPr>
            </w:pPr>
            <w:r w:rsidRPr="008A759D">
              <w:rPr>
                <w:sz w:val="18"/>
                <w:szCs w:val="18"/>
                <w:lang w:val="en-US"/>
              </w:rPr>
              <w:t>Dimensione background e immagini</w:t>
            </w:r>
          </w:p>
        </w:tc>
      </w:tr>
      <w:tr w:rsidR="00BC08B1" w:rsidRPr="00BC08B1" w14:paraId="3B2D7289" w14:textId="77777777" w:rsidTr="00315C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7C21E32C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t>@media only screen and (min-width: 1440px</w:t>
            </w:r>
          </w:p>
        </w:tc>
        <w:tc>
          <w:tcPr>
            <w:tcW w:w="4675" w:type="dxa"/>
          </w:tcPr>
          <w:p w14:paraId="75C86294" w14:textId="77777777" w:rsidR="00BC08B1" w:rsidRPr="008A759D" w:rsidRDefault="00BC08B1" w:rsidP="00BC08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n-US"/>
              </w:rPr>
            </w:pPr>
            <w:r w:rsidRPr="008A759D">
              <w:rPr>
                <w:sz w:val="18"/>
                <w:szCs w:val="18"/>
                <w:lang w:val="en-US"/>
              </w:rPr>
              <w:t>Dimensioni background e immagini</w:t>
            </w:r>
          </w:p>
        </w:tc>
      </w:tr>
      <w:tr w:rsidR="00BC08B1" w:rsidRPr="00836782" w14:paraId="5BD85D6B" w14:textId="77777777" w:rsidTr="00315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C09F500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t xml:space="preserve">@media only screen and (max-height: 728px) </w:t>
            </w:r>
          </w:p>
        </w:tc>
        <w:tc>
          <w:tcPr>
            <w:tcW w:w="4675" w:type="dxa"/>
          </w:tcPr>
          <w:p w14:paraId="2CC8DCB0" w14:textId="77777777" w:rsidR="00BC08B1" w:rsidRPr="008A759D" w:rsidRDefault="00BC08B1" w:rsidP="00BC08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n-US"/>
              </w:rPr>
            </w:pPr>
            <w:r w:rsidRPr="008A759D">
              <w:rPr>
                <w:sz w:val="18"/>
                <w:szCs w:val="18"/>
                <w:lang w:val="en-US"/>
              </w:rPr>
              <w:t>Font size e line height</w:t>
            </w:r>
          </w:p>
        </w:tc>
      </w:tr>
      <w:tr w:rsidR="00BC08B1" w:rsidRPr="00BC08B1" w14:paraId="71819255" w14:textId="77777777" w:rsidTr="00315C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3FDE231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t>@media only screen and (min-width: 768px)</w:t>
            </w:r>
          </w:p>
        </w:tc>
        <w:tc>
          <w:tcPr>
            <w:tcW w:w="4675" w:type="dxa"/>
          </w:tcPr>
          <w:p w14:paraId="00F9729D" w14:textId="77777777" w:rsidR="00BC08B1" w:rsidRPr="008A759D" w:rsidRDefault="00BC08B1" w:rsidP="00BC08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n-US"/>
              </w:rPr>
            </w:pPr>
            <w:r w:rsidRPr="008A759D">
              <w:rPr>
                <w:sz w:val="18"/>
                <w:szCs w:val="18"/>
                <w:lang w:val="en-US"/>
              </w:rPr>
              <w:t>Margini pagina</w:t>
            </w:r>
          </w:p>
        </w:tc>
      </w:tr>
      <w:tr w:rsidR="00BC08B1" w:rsidRPr="00BC08B1" w14:paraId="4AAEBBC3" w14:textId="77777777" w:rsidTr="00315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3FAE7798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t>/* iPad portrait */</w:t>
            </w:r>
          </w:p>
          <w:p w14:paraId="4AAE38EA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</w:p>
          <w:p w14:paraId="2B7456A7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lastRenderedPageBreak/>
              <w:t>@media only screen and (max-width: 1023px)</w:t>
            </w:r>
          </w:p>
        </w:tc>
        <w:tc>
          <w:tcPr>
            <w:tcW w:w="4675" w:type="dxa"/>
          </w:tcPr>
          <w:p w14:paraId="398D3F78" w14:textId="77777777" w:rsidR="00BC08B1" w:rsidRPr="008A759D" w:rsidRDefault="00BC08B1" w:rsidP="00BC08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n-US"/>
              </w:rPr>
            </w:pPr>
            <w:r w:rsidRPr="008A759D">
              <w:rPr>
                <w:sz w:val="18"/>
                <w:szCs w:val="18"/>
                <w:lang w:val="en-US"/>
              </w:rPr>
              <w:lastRenderedPageBreak/>
              <w:t>Adattamenti grafici generali</w:t>
            </w:r>
          </w:p>
        </w:tc>
      </w:tr>
      <w:tr w:rsidR="00BC08B1" w:rsidRPr="00BC08B1" w14:paraId="3334001F" w14:textId="77777777" w:rsidTr="00315C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18C2AA35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lastRenderedPageBreak/>
              <w:t>/* iPhone Landscape */</w:t>
            </w:r>
          </w:p>
          <w:p w14:paraId="413D12F1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</w:p>
          <w:p w14:paraId="00F2C7E8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t>@media only screen and (max-width: 767px)</w:t>
            </w:r>
          </w:p>
          <w:p w14:paraId="2B153EA6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</w:p>
        </w:tc>
        <w:tc>
          <w:tcPr>
            <w:tcW w:w="4675" w:type="dxa"/>
          </w:tcPr>
          <w:p w14:paraId="0F8AE3C6" w14:textId="77777777" w:rsidR="00BC08B1" w:rsidRPr="008A759D" w:rsidRDefault="00BC08B1" w:rsidP="00BC08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n-US"/>
              </w:rPr>
            </w:pPr>
            <w:r w:rsidRPr="008A759D">
              <w:rPr>
                <w:sz w:val="18"/>
                <w:szCs w:val="18"/>
                <w:lang w:val="en-US"/>
              </w:rPr>
              <w:t>Adattamenti grafici generali</w:t>
            </w:r>
          </w:p>
        </w:tc>
      </w:tr>
      <w:tr w:rsidR="00BC08B1" w:rsidRPr="00BC08B1" w14:paraId="35715D42" w14:textId="77777777" w:rsidTr="00315C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0F48784A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t>/* iPhone Portrait */</w:t>
            </w:r>
          </w:p>
          <w:p w14:paraId="3DC01FBC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</w:p>
          <w:p w14:paraId="12DFF9FE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</w:p>
          <w:p w14:paraId="64308B84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t>@media only screen and (max-width: 479px)</w:t>
            </w:r>
          </w:p>
        </w:tc>
        <w:tc>
          <w:tcPr>
            <w:tcW w:w="4675" w:type="dxa"/>
          </w:tcPr>
          <w:p w14:paraId="4CD97899" w14:textId="77777777" w:rsidR="00BC08B1" w:rsidRPr="008A759D" w:rsidRDefault="00BC08B1" w:rsidP="00BC08B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sz w:val="18"/>
                <w:szCs w:val="18"/>
                <w:lang w:val="en-US"/>
              </w:rPr>
            </w:pPr>
            <w:r w:rsidRPr="008A759D">
              <w:rPr>
                <w:sz w:val="18"/>
                <w:szCs w:val="18"/>
                <w:lang w:val="en-US"/>
              </w:rPr>
              <w:t>Adattamenti grafici generali</w:t>
            </w:r>
          </w:p>
        </w:tc>
      </w:tr>
      <w:tr w:rsidR="00BC08B1" w:rsidRPr="00BC08B1" w14:paraId="469DD1AB" w14:textId="77777777" w:rsidTr="00315C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75" w:type="dxa"/>
          </w:tcPr>
          <w:p w14:paraId="46937E08" w14:textId="77777777" w:rsidR="00BC08B1" w:rsidRPr="008A759D" w:rsidRDefault="00BC08B1" w:rsidP="00BC08B1">
            <w:pPr>
              <w:pStyle w:val="HTMLPreformatted"/>
              <w:rPr>
                <w:sz w:val="18"/>
                <w:szCs w:val="18"/>
              </w:rPr>
            </w:pPr>
            <w:r w:rsidRPr="008A759D">
              <w:rPr>
                <w:sz w:val="18"/>
                <w:szCs w:val="18"/>
              </w:rPr>
              <w:t>@media print</w:t>
            </w:r>
          </w:p>
        </w:tc>
        <w:tc>
          <w:tcPr>
            <w:tcW w:w="4675" w:type="dxa"/>
          </w:tcPr>
          <w:p w14:paraId="72DAECA1" w14:textId="77777777" w:rsidR="00BC08B1" w:rsidRPr="008A759D" w:rsidRDefault="00BC08B1" w:rsidP="00BC08B1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sz w:val="18"/>
                <w:szCs w:val="18"/>
                <w:lang w:val="en-US"/>
              </w:rPr>
            </w:pPr>
            <w:r w:rsidRPr="008A759D">
              <w:rPr>
                <w:sz w:val="18"/>
                <w:szCs w:val="18"/>
                <w:lang w:val="en-US"/>
              </w:rPr>
              <w:t>Layout di stampa</w:t>
            </w:r>
          </w:p>
        </w:tc>
      </w:tr>
    </w:tbl>
    <w:p w14:paraId="0DE2FA78" w14:textId="77777777" w:rsidR="00A40145" w:rsidRPr="00BC08B1" w:rsidRDefault="00A40145" w:rsidP="00012106">
      <w:pPr>
        <w:rPr>
          <w:lang w:val="en-US"/>
        </w:rPr>
      </w:pPr>
    </w:p>
    <w:p w14:paraId="557A02A3" w14:textId="77777777" w:rsidR="00A40145" w:rsidRDefault="00A40145" w:rsidP="00D25CBA">
      <w:pPr>
        <w:pStyle w:val="Heading4"/>
        <w:numPr>
          <w:ilvl w:val="0"/>
          <w:numId w:val="0"/>
        </w:numPr>
        <w:ind w:left="864" w:hanging="864"/>
      </w:pPr>
      <w:bookmarkStart w:id="15" w:name="_Toc403998827"/>
      <w:bookmarkStart w:id="16" w:name="_Toc406364737"/>
      <w:r w:rsidRPr="00422E96">
        <w:t>Requisiti</w:t>
      </w:r>
      <w:bookmarkEnd w:id="15"/>
      <w:bookmarkEnd w:id="16"/>
    </w:p>
    <w:p w14:paraId="6A81CB20" w14:textId="77777777" w:rsidR="00D148CB" w:rsidRDefault="007C316C" w:rsidP="00D148CB">
      <w:pPr>
        <w:pStyle w:val="ListParagraph"/>
        <w:numPr>
          <w:ilvl w:val="0"/>
          <w:numId w:val="20"/>
        </w:numPr>
      </w:pPr>
      <w:r w:rsidRPr="00480E6B">
        <w:t>Necessità</w:t>
      </w:r>
      <w:r w:rsidR="00A40145" w:rsidRPr="00480E6B">
        <w:t xml:space="preserve"> di profili tecnologici specifici per la navigazione nel sito</w:t>
      </w:r>
      <w:r w:rsidR="00BC08B1">
        <w:t>:</w:t>
      </w:r>
    </w:p>
    <w:p w14:paraId="4A9C486E" w14:textId="77777777" w:rsidR="00497E7F" w:rsidRDefault="00497E7F" w:rsidP="00D148CB">
      <w:r>
        <w:t>Il sito richiede l’utilizzo di Javascript per molte delle funzionalità presenti, come la visualizzazione di immagini, mappe ed articoli e dei menu.</w:t>
      </w:r>
    </w:p>
    <w:p w14:paraId="441684B4" w14:textId="77777777" w:rsidR="00BC08B1" w:rsidRDefault="00BC08B1" w:rsidP="00D148CB">
      <w:r>
        <w:rPr>
          <w:noProof/>
          <w:lang w:val="en-US" w:eastAsia="en-US"/>
        </w:rPr>
        <w:drawing>
          <wp:anchor distT="0" distB="0" distL="114300" distR="114300" simplePos="0" relativeHeight="251689984" behindDoc="0" locked="0" layoutInCell="1" allowOverlap="1" wp14:anchorId="276AA664" wp14:editId="417E1734">
            <wp:simplePos x="0" y="0"/>
            <wp:positionH relativeFrom="margin">
              <wp:posOffset>-321945</wp:posOffset>
            </wp:positionH>
            <wp:positionV relativeFrom="paragraph">
              <wp:posOffset>465455</wp:posOffset>
            </wp:positionV>
            <wp:extent cx="6646545" cy="3174365"/>
            <wp:effectExtent l="0" t="0" r="1905" b="698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rowsershots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9" t="794"/>
                    <a:stretch/>
                  </pic:blipFill>
                  <pic:spPr bwMode="auto">
                    <a:xfrm>
                      <a:off x="0" y="0"/>
                      <a:ext cx="6646545" cy="3174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Risultati del test di compatibilità “BrowserShots”</w:t>
      </w:r>
    </w:p>
    <w:p w14:paraId="05B68C3D" w14:textId="77777777" w:rsidR="00BC08B1" w:rsidRPr="00480E6B" w:rsidRDefault="00BC08B1" w:rsidP="00BC08B1">
      <w:pPr>
        <w:ind w:left="360"/>
      </w:pPr>
    </w:p>
    <w:p w14:paraId="7A7E7755" w14:textId="77777777" w:rsidR="00DA64F8" w:rsidRDefault="00A40145" w:rsidP="00D25CBA">
      <w:pPr>
        <w:pStyle w:val="Heading4"/>
        <w:numPr>
          <w:ilvl w:val="0"/>
          <w:numId w:val="0"/>
        </w:numPr>
        <w:ind w:left="864" w:hanging="864"/>
      </w:pPr>
      <w:bookmarkStart w:id="17" w:name="_Toc403998828"/>
      <w:bookmarkStart w:id="18" w:name="_Toc406364738"/>
      <w:r>
        <w:t>Classificazione Sociale</w:t>
      </w:r>
      <w:bookmarkEnd w:id="17"/>
      <w:bookmarkEnd w:id="18"/>
    </w:p>
    <w:p w14:paraId="19B795EC" w14:textId="77777777" w:rsidR="000214CA" w:rsidRPr="008A759D" w:rsidRDefault="00F64C93" w:rsidP="008A759D">
      <w:r>
        <w:t>La classificazione sociale non è presente nel sito analizzato.</w:t>
      </w:r>
    </w:p>
    <w:p w14:paraId="674ECD24" w14:textId="77777777" w:rsidR="00A40145" w:rsidRDefault="00A40145" w:rsidP="00F15726">
      <w:pPr>
        <w:pStyle w:val="Heading3"/>
      </w:pPr>
      <w:bookmarkStart w:id="19" w:name="_Toc403998829"/>
      <w:bookmarkStart w:id="20" w:name="_Toc406364739"/>
      <w:r w:rsidRPr="00F15726">
        <w:lastRenderedPageBreak/>
        <w:t>Analista</w:t>
      </w:r>
      <w:r>
        <w:t xml:space="preserve">: </w:t>
      </w:r>
      <w:r w:rsidRPr="00422E96">
        <w:t>Veronica</w:t>
      </w:r>
      <w:r>
        <w:t xml:space="preserve"> Pagini</w:t>
      </w:r>
      <w:bookmarkEnd w:id="19"/>
      <w:bookmarkEnd w:id="20"/>
    </w:p>
    <w:p w14:paraId="6F4B98E7" w14:textId="77777777" w:rsidR="007F30A8" w:rsidRDefault="007F30A8" w:rsidP="00D25CBA">
      <w:pPr>
        <w:pStyle w:val="Heading4"/>
        <w:numPr>
          <w:ilvl w:val="0"/>
          <w:numId w:val="0"/>
        </w:numPr>
      </w:pPr>
      <w:bookmarkStart w:id="21" w:name="_Toc403554417"/>
      <w:bookmarkStart w:id="22" w:name="_Toc403998830"/>
      <w:bookmarkStart w:id="23" w:name="_Toc406364740"/>
      <w:r>
        <w:t>Il Sito</w:t>
      </w:r>
      <w:bookmarkEnd w:id="21"/>
      <w:bookmarkEnd w:id="22"/>
      <w:r w:rsidR="00542AB0">
        <w:t xml:space="preserve"> – Visit N</w:t>
      </w:r>
      <w:r w:rsidR="005D2EFC">
        <w:t>ew Zealand</w:t>
      </w:r>
      <w:bookmarkEnd w:id="23"/>
    </w:p>
    <w:p w14:paraId="3C39699D" w14:textId="77777777" w:rsidR="007F30A8" w:rsidRPr="00480E6B" w:rsidRDefault="007F30A8" w:rsidP="007F30A8">
      <w:pPr>
        <w:pStyle w:val="ListParagraph"/>
        <w:numPr>
          <w:ilvl w:val="0"/>
          <w:numId w:val="20"/>
        </w:numPr>
      </w:pPr>
      <w:r>
        <w:t xml:space="preserve">URL principale del sito: </w:t>
      </w:r>
      <w:hyperlink r:id="rId25">
        <w:r w:rsidRPr="1A5AA283">
          <w:rPr>
            <w:rStyle w:val="Hyperlink"/>
            <w:rFonts w:asciiTheme="minorHAnsi" w:eastAsiaTheme="minorEastAsia" w:hAnsiTheme="minorHAnsi" w:cstheme="minorBidi"/>
            <w:sz w:val="22"/>
            <w:szCs w:val="22"/>
          </w:rPr>
          <w:t>http://www.newzealand.com/int/</w:t>
        </w:r>
      </w:hyperlink>
    </w:p>
    <w:p w14:paraId="33B3E745" w14:textId="77777777" w:rsidR="007F30A8" w:rsidRPr="00480E6B" w:rsidRDefault="007F30A8" w:rsidP="007F30A8">
      <w:pPr>
        <w:ind w:left="360"/>
      </w:pPr>
      <w:r>
        <w:rPr>
          <w:noProof/>
          <w:lang w:val="en-US" w:eastAsia="en-US"/>
        </w:rPr>
        <w:drawing>
          <wp:inline distT="0" distB="0" distL="0" distR="0" wp14:anchorId="1D4D0DAB" wp14:editId="3012228D">
            <wp:extent cx="5943600" cy="3336925"/>
            <wp:effectExtent l="0" t="0" r="0" b="0"/>
            <wp:docPr id="73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Cattura di schermata (3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2201D" w14:textId="77777777" w:rsidR="007F30A8" w:rsidRPr="00FB7430" w:rsidRDefault="007F30A8" w:rsidP="007F30A8">
      <w:pPr>
        <w:pStyle w:val="ListParagraph"/>
        <w:numPr>
          <w:ilvl w:val="0"/>
          <w:numId w:val="20"/>
        </w:numPr>
      </w:pPr>
      <w:r>
        <w:t>Obiettivi generali del sito:</w:t>
      </w:r>
      <w:r>
        <w:rPr>
          <w:rFonts w:asciiTheme="minorHAnsi" w:eastAsiaTheme="minorEastAsia" w:hAnsiTheme="minorHAnsi" w:cstheme="minorBidi"/>
          <w:sz w:val="22"/>
          <w:szCs w:val="22"/>
        </w:rPr>
        <w:t xml:space="preserve"> per l’analisi è stato</w:t>
      </w:r>
      <w:r w:rsidRPr="1A5AA283">
        <w:rPr>
          <w:rFonts w:asciiTheme="minorHAnsi" w:eastAsiaTheme="minorEastAsia" w:hAnsiTheme="minorHAnsi" w:cstheme="minorBidi"/>
          <w:sz w:val="22"/>
          <w:szCs w:val="22"/>
        </w:rPr>
        <w:t xml:space="preserve"> scelto è il sito turistico ufficiale della Nuova Zelanda. Fornisce informazioni per chi </w:t>
      </w:r>
      <w:r w:rsidRPr="00083CCC">
        <w:rPr>
          <w:rFonts w:asciiTheme="minorHAnsi" w:eastAsiaTheme="minorEastAsia" w:hAnsiTheme="minorHAnsi" w:cstheme="minorBidi"/>
          <w:sz w:val="22"/>
          <w:szCs w:val="22"/>
        </w:rPr>
        <w:t>sta valutando o ha intenzione di pianific</w:t>
      </w:r>
      <w:r>
        <w:rPr>
          <w:rFonts w:asciiTheme="minorHAnsi" w:eastAsiaTheme="minorEastAsia" w:hAnsiTheme="minorHAnsi" w:cstheme="minorBidi"/>
          <w:sz w:val="22"/>
          <w:szCs w:val="22"/>
        </w:rPr>
        <w:t>are un viaggio in Nuova Zelanda; per far questo viene offerta una panoramica approfondita del paese e vengono proposti suggerimenti per organizzare un viaggio ideale.</w:t>
      </w:r>
    </w:p>
    <w:p w14:paraId="69963DA3" w14:textId="77777777" w:rsidR="007F30A8" w:rsidRPr="00480E6B" w:rsidRDefault="007F30A8" w:rsidP="007F30A8">
      <w:pPr>
        <w:pStyle w:val="ListParagraph"/>
      </w:pPr>
    </w:p>
    <w:p w14:paraId="2E11036C" w14:textId="77777777" w:rsidR="007F30A8" w:rsidRDefault="007F30A8" w:rsidP="007F30A8">
      <w:pPr>
        <w:pStyle w:val="ListParagraph"/>
        <w:numPr>
          <w:ilvl w:val="0"/>
          <w:numId w:val="20"/>
        </w:numPr>
      </w:pPr>
      <w:r w:rsidRPr="00083CCC">
        <w:rPr>
          <w:rFonts w:asciiTheme="minorHAnsi" w:eastAsiaTheme="minorEastAsia" w:hAnsiTheme="minorHAnsi" w:cstheme="minorBidi"/>
          <w:sz w:val="22"/>
          <w:szCs w:val="22"/>
        </w:rPr>
        <w:t>Caratteristiche presunte dell'utenza del sito: si presume che l'utente medio del sito sia una persona che sta valutando di visitare la Nuova Zelanda o che ha già intenzione di pianificare il viaggio</w:t>
      </w:r>
      <w:r>
        <w:rPr>
          <w:rFonts w:asciiTheme="minorHAnsi" w:eastAsiaTheme="minorEastAsia" w:hAnsiTheme="minorHAnsi" w:cstheme="minorBidi"/>
          <w:sz w:val="22"/>
          <w:szCs w:val="22"/>
        </w:rPr>
        <w:t xml:space="preserve"> e vuole avvalersi degli strumenti messi a disposizione dal sito</w:t>
      </w:r>
      <w:r w:rsidRPr="00083CCC">
        <w:rPr>
          <w:rFonts w:asciiTheme="minorHAnsi" w:eastAsiaTheme="minorEastAsia" w:hAnsiTheme="minorHAnsi" w:cstheme="minorBidi"/>
          <w:sz w:val="22"/>
          <w:szCs w:val="22"/>
        </w:rPr>
        <w:t>.</w:t>
      </w:r>
    </w:p>
    <w:p w14:paraId="22FBB627" w14:textId="77777777" w:rsidR="007F30A8" w:rsidRDefault="007F30A8" w:rsidP="00D25CBA">
      <w:pPr>
        <w:pStyle w:val="Heading4"/>
        <w:numPr>
          <w:ilvl w:val="0"/>
          <w:numId w:val="0"/>
        </w:numPr>
        <w:ind w:left="864" w:hanging="864"/>
      </w:pPr>
      <w:bookmarkStart w:id="24" w:name="_Toc403554418"/>
      <w:bookmarkStart w:id="25" w:name="_Toc403998831"/>
      <w:bookmarkStart w:id="26" w:name="_Toc406364741"/>
      <w:r>
        <w:t>Struttura e Caratteristiche</w:t>
      </w:r>
      <w:bookmarkEnd w:id="24"/>
      <w:bookmarkEnd w:id="25"/>
      <w:bookmarkEnd w:id="26"/>
    </w:p>
    <w:p w14:paraId="5445C836" w14:textId="77777777" w:rsidR="007F30A8" w:rsidRDefault="007F30A8" w:rsidP="007F30A8">
      <w:pPr>
        <w:pStyle w:val="ListParagraph"/>
        <w:numPr>
          <w:ilvl w:val="0"/>
          <w:numId w:val="20"/>
        </w:numPr>
      </w:pPr>
      <w:r>
        <w:t>Schema dettagliato della struttura gerarchica del sito:</w:t>
      </w:r>
    </w:p>
    <w:p w14:paraId="270770F8" w14:textId="77777777" w:rsidR="007F30A8" w:rsidRDefault="007F30A8" w:rsidP="007F30A8">
      <w:pPr>
        <w:pStyle w:val="ListParagraph"/>
        <w:sectPr w:rsidR="007F30A8" w:rsidSect="009E11C7">
          <w:pgSz w:w="12240" w:h="15840"/>
          <w:pgMar w:top="1440" w:right="1440" w:bottom="1440" w:left="1440" w:header="720" w:footer="720" w:gutter="0"/>
          <w:cols w:space="720"/>
          <w:titlePg/>
          <w:docGrid w:linePitch="299"/>
        </w:sectPr>
      </w:pPr>
    </w:p>
    <w:p w14:paraId="11375DA9" w14:textId="77777777" w:rsidR="007F30A8" w:rsidRDefault="007F30A8" w:rsidP="007F30A8">
      <w:pPr>
        <w:pStyle w:val="ListParagraph"/>
        <w:sectPr w:rsidR="007F30A8" w:rsidSect="009E11C7">
          <w:pgSz w:w="16840" w:h="23814" w:code="8"/>
          <w:pgMar w:top="1440" w:right="1440" w:bottom="1440" w:left="1440" w:header="720" w:footer="720" w:gutter="0"/>
          <w:cols w:space="720"/>
          <w:titlePg/>
          <w:docGrid w:linePitch="299"/>
        </w:sect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95104" behindDoc="0" locked="0" layoutInCell="1" allowOverlap="1" wp14:anchorId="42C4555D" wp14:editId="010B97F9">
            <wp:simplePos x="0" y="0"/>
            <wp:positionH relativeFrom="page">
              <wp:align>right</wp:align>
            </wp:positionH>
            <wp:positionV relativeFrom="paragraph">
              <wp:posOffset>0</wp:posOffset>
            </wp:positionV>
            <wp:extent cx="10687050" cy="14039850"/>
            <wp:effectExtent l="0" t="0" r="0" b="19050"/>
            <wp:wrapTopAndBottom/>
            <wp:docPr id="74" name="Diagramma 40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27" r:lo="rId28" r:qs="rId29" r:cs="rId30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C0AA1D" w14:textId="77777777" w:rsidR="007F30A8" w:rsidRPr="00480E6B" w:rsidRDefault="00F15726" w:rsidP="00F15726">
      <w:pPr>
        <w:pStyle w:val="Heading4"/>
        <w:numPr>
          <w:ilvl w:val="0"/>
          <w:numId w:val="0"/>
        </w:numPr>
        <w:ind w:left="864" w:hanging="864"/>
      </w:pPr>
      <w:bookmarkStart w:id="27" w:name="_Toc406364742"/>
      <w:r>
        <w:lastRenderedPageBreak/>
        <w:t>Requisiti</w:t>
      </w:r>
      <w:bookmarkEnd w:id="27"/>
    </w:p>
    <w:p w14:paraId="6953A002" w14:textId="77777777" w:rsidR="00F15726" w:rsidRDefault="00F15726" w:rsidP="00F15726">
      <w:pPr>
        <w:pStyle w:val="ListParagraph"/>
      </w:pPr>
    </w:p>
    <w:p w14:paraId="71359C8F" w14:textId="77777777" w:rsidR="007F30A8" w:rsidRDefault="007F30A8" w:rsidP="007F30A8">
      <w:pPr>
        <w:pStyle w:val="ListParagraph"/>
        <w:numPr>
          <w:ilvl w:val="0"/>
          <w:numId w:val="20"/>
        </w:numPr>
      </w:pPr>
      <w:r>
        <w:t>I</w:t>
      </w:r>
      <w:r w:rsidRPr="00480E6B">
        <w:t>ndicazione dei widget di navigazione</w:t>
      </w:r>
      <w:r>
        <w:t>:</w:t>
      </w:r>
    </w:p>
    <w:p w14:paraId="6345E4ED" w14:textId="77777777" w:rsidR="007C316C" w:rsidRDefault="007C316C" w:rsidP="007C316C">
      <w:pPr>
        <w:pStyle w:val="ListParagraph"/>
      </w:pPr>
    </w:p>
    <w:p w14:paraId="31543E23" w14:textId="77777777" w:rsidR="007F30A8" w:rsidRDefault="007F30A8" w:rsidP="007F30A8">
      <w:pPr>
        <w:pStyle w:val="ListParagraph"/>
      </w:pPr>
      <w:r>
        <w:rPr>
          <w:noProof/>
          <w:lang w:val="en-US" w:eastAsia="en-US"/>
        </w:rPr>
        <w:drawing>
          <wp:anchor distT="0" distB="0" distL="114300" distR="114300" simplePos="0" relativeHeight="251696128" behindDoc="0" locked="0" layoutInCell="1" allowOverlap="1" wp14:anchorId="0523B3D0" wp14:editId="45B5D5DB">
            <wp:simplePos x="0" y="0"/>
            <wp:positionH relativeFrom="margin">
              <wp:posOffset>457200</wp:posOffset>
            </wp:positionH>
            <wp:positionV relativeFrom="paragraph">
              <wp:posOffset>358775</wp:posOffset>
            </wp:positionV>
            <wp:extent cx="4926965" cy="1314450"/>
            <wp:effectExtent l="0" t="0" r="6985" b="0"/>
            <wp:wrapTopAndBottom/>
            <wp:docPr id="34473376" name="Immagine 34473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76" name="Cattura di schermata (7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696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Breadcrumbs in alto e a fondo pagina:</w:t>
      </w:r>
    </w:p>
    <w:p w14:paraId="150B233A" w14:textId="77777777" w:rsidR="007F30A8" w:rsidRDefault="007F30A8" w:rsidP="007F30A8">
      <w:pPr>
        <w:pStyle w:val="ListParagraph"/>
      </w:pPr>
    </w:p>
    <w:p w14:paraId="31944320" w14:textId="77777777" w:rsidR="007F30A8" w:rsidRDefault="007F30A8" w:rsidP="007F30A8">
      <w:pPr>
        <w:pStyle w:val="ListParagraph"/>
      </w:pPr>
      <w:r>
        <w:rPr>
          <w:noProof/>
          <w:lang w:val="en-US" w:eastAsia="en-US"/>
        </w:rPr>
        <w:drawing>
          <wp:inline distT="0" distB="0" distL="0" distR="0" wp14:anchorId="655A99BC" wp14:editId="5FC8BCB4">
            <wp:extent cx="2857899" cy="714475"/>
            <wp:effectExtent l="0" t="0" r="0" b="9525"/>
            <wp:docPr id="34473388" name="Immagine 34473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8" name="Cattura di schermata (21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4FA3F" w14:textId="77777777" w:rsidR="007F30A8" w:rsidRDefault="007F30A8" w:rsidP="007F30A8">
      <w:pPr>
        <w:pStyle w:val="ListParagraph"/>
      </w:pPr>
    </w:p>
    <w:p w14:paraId="3E61C370" w14:textId="77777777" w:rsidR="007F30A8" w:rsidRDefault="00D43236" w:rsidP="007F30A8">
      <w:pPr>
        <w:pStyle w:val="ListParagraph"/>
      </w:pPr>
      <w:r>
        <w:rPr>
          <w:noProof/>
          <w:lang w:val="en-US" w:eastAsia="en-US"/>
        </w:rPr>
        <w:drawing>
          <wp:anchor distT="0" distB="0" distL="114300" distR="114300" simplePos="0" relativeHeight="251697152" behindDoc="0" locked="0" layoutInCell="1" allowOverlap="1" wp14:anchorId="21A0DD17" wp14:editId="334E8503">
            <wp:simplePos x="0" y="0"/>
            <wp:positionH relativeFrom="column">
              <wp:posOffset>457200</wp:posOffset>
            </wp:positionH>
            <wp:positionV relativeFrom="paragraph">
              <wp:posOffset>346710</wp:posOffset>
            </wp:positionV>
            <wp:extent cx="5886450" cy="662940"/>
            <wp:effectExtent l="0" t="0" r="0" b="3810"/>
            <wp:wrapSquare wrapText="bothSides"/>
            <wp:docPr id="34473377" name="Immagine 34473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77" name="Cattura di schermata (5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0A8">
        <w:t>Menù di navigazione orizzontale e barra di ricerca:</w:t>
      </w:r>
    </w:p>
    <w:p w14:paraId="62E86896" w14:textId="77777777" w:rsidR="007F30A8" w:rsidRDefault="007F30A8" w:rsidP="007F30A8">
      <w:pPr>
        <w:pStyle w:val="ListParagraph"/>
      </w:pPr>
    </w:p>
    <w:p w14:paraId="77A7D1E6" w14:textId="77777777" w:rsidR="007F30A8" w:rsidRDefault="007F30A8" w:rsidP="007F30A8">
      <w:pPr>
        <w:pStyle w:val="ListParagraph"/>
      </w:pPr>
      <w:r>
        <w:t>Shortcuts personalizzati per ogni pagina che contiene sotto-categorie:</w:t>
      </w:r>
    </w:p>
    <w:p w14:paraId="3F307C66" w14:textId="77777777" w:rsidR="007F30A8" w:rsidRDefault="00D43236" w:rsidP="007F30A8">
      <w:pPr>
        <w:pStyle w:val="ListParagraph"/>
      </w:pPr>
      <w:r>
        <w:rPr>
          <w:noProof/>
          <w:lang w:val="en-US" w:eastAsia="en-US"/>
        </w:rPr>
        <w:drawing>
          <wp:anchor distT="0" distB="0" distL="114300" distR="114300" simplePos="0" relativeHeight="251702272" behindDoc="0" locked="0" layoutInCell="1" allowOverlap="1" wp14:anchorId="4C669FBA" wp14:editId="180A6F99">
            <wp:simplePos x="0" y="0"/>
            <wp:positionH relativeFrom="page">
              <wp:posOffset>1370965</wp:posOffset>
            </wp:positionH>
            <wp:positionV relativeFrom="page">
              <wp:posOffset>6386830</wp:posOffset>
            </wp:positionV>
            <wp:extent cx="5640705" cy="2350770"/>
            <wp:effectExtent l="0" t="0" r="0" b="0"/>
            <wp:wrapSquare wrapText="bothSides"/>
            <wp:docPr id="34473387" name="Immagine 34473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7" name="Cattura di schermata (20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0705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62B0B04" w14:textId="77777777" w:rsidR="007F30A8" w:rsidRDefault="007F30A8" w:rsidP="007F30A8">
      <w:pPr>
        <w:pStyle w:val="ListParagraph"/>
      </w:pPr>
    </w:p>
    <w:p w14:paraId="2AEE144D" w14:textId="77777777" w:rsidR="007F30A8" w:rsidRDefault="007F30A8" w:rsidP="007F30A8">
      <w:pPr>
        <w:pStyle w:val="ListParagraph"/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98176" behindDoc="0" locked="0" layoutInCell="1" allowOverlap="1" wp14:anchorId="370A3ACA" wp14:editId="1E7E2935">
            <wp:simplePos x="0" y="0"/>
            <wp:positionH relativeFrom="margin">
              <wp:posOffset>428625</wp:posOffset>
            </wp:positionH>
            <wp:positionV relativeFrom="paragraph">
              <wp:posOffset>323850</wp:posOffset>
            </wp:positionV>
            <wp:extent cx="5514975" cy="2533650"/>
            <wp:effectExtent l="0" t="0" r="9525" b="0"/>
            <wp:wrapTopAndBottom/>
            <wp:docPr id="34473378" name="Immagine 34473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78" name="Cattura di schermata (6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2533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Shortcuts standar</w:t>
      </w:r>
      <w:r w:rsidR="00886840">
        <w:t>d e sociali</w:t>
      </w:r>
      <w:r>
        <w:t xml:space="preserve"> a fondo di ogni pagina:</w:t>
      </w:r>
    </w:p>
    <w:p w14:paraId="1122F58F" w14:textId="77777777" w:rsidR="00886840" w:rsidRDefault="00886840" w:rsidP="007F30A8">
      <w:pPr>
        <w:pStyle w:val="ListParagraph"/>
      </w:pPr>
    </w:p>
    <w:p w14:paraId="73167824" w14:textId="77777777" w:rsidR="007F30A8" w:rsidRDefault="007F30A8" w:rsidP="00886840">
      <w:pPr>
        <w:spacing w:before="0" w:beforeAutospacing="0" w:after="160" w:afterAutospacing="0" w:line="259" w:lineRule="auto"/>
      </w:pPr>
      <w:r>
        <w:t>Menù pull-down, verticale e trasversale (trasversale solo per pochi collegamenti in tutto il sito):</w:t>
      </w:r>
    </w:p>
    <w:p w14:paraId="7534B91F" w14:textId="77777777" w:rsidR="007F30A8" w:rsidRDefault="007F30A8" w:rsidP="007F30A8">
      <w:pPr>
        <w:pStyle w:val="ListParagraph"/>
      </w:pPr>
    </w:p>
    <w:p w14:paraId="552CAC77" w14:textId="77777777" w:rsidR="007F30A8" w:rsidRDefault="007F30A8" w:rsidP="007F30A8">
      <w:pPr>
        <w:pStyle w:val="ListParagraph"/>
      </w:pPr>
      <w:r>
        <w:rPr>
          <w:noProof/>
          <w:lang w:val="en-US" w:eastAsia="en-US"/>
        </w:rPr>
        <w:drawing>
          <wp:inline distT="0" distB="0" distL="0" distR="0" wp14:anchorId="253351D4" wp14:editId="3CD702DD">
            <wp:extent cx="5048250" cy="3741644"/>
            <wp:effectExtent l="0" t="0" r="0" b="0"/>
            <wp:docPr id="34473379" name="Immagine 34473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79" name="Cattura di schermata (4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0892" cy="374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1F07C" w14:textId="77777777" w:rsidR="007F30A8" w:rsidRDefault="007F30A8" w:rsidP="007F30A8">
      <w:pPr>
        <w:pStyle w:val="ListParagraph"/>
      </w:pPr>
    </w:p>
    <w:p w14:paraId="675DD1F2" w14:textId="77777777" w:rsidR="000A2D0E" w:rsidRDefault="000A2D0E">
      <w:pPr>
        <w:spacing w:before="0" w:beforeAutospacing="0" w:after="160" w:afterAutospacing="0" w:line="259" w:lineRule="auto"/>
      </w:pPr>
    </w:p>
    <w:p w14:paraId="33D6B33B" w14:textId="77777777" w:rsidR="007F30A8" w:rsidRDefault="00D43236" w:rsidP="007F30A8">
      <w:pPr>
        <w:pStyle w:val="ListParagraph"/>
      </w:pPr>
      <w:r>
        <w:rPr>
          <w:noProof/>
          <w:lang w:val="en-US" w:eastAsia="en-US"/>
        </w:rPr>
        <w:drawing>
          <wp:anchor distT="0" distB="0" distL="114300" distR="114300" simplePos="0" relativeHeight="251705344" behindDoc="0" locked="0" layoutInCell="1" allowOverlap="1" wp14:anchorId="667B24D3" wp14:editId="1D40B2B5">
            <wp:simplePos x="0" y="0"/>
            <wp:positionH relativeFrom="column">
              <wp:posOffset>400050</wp:posOffset>
            </wp:positionH>
            <wp:positionV relativeFrom="paragraph">
              <wp:posOffset>480060</wp:posOffset>
            </wp:positionV>
            <wp:extent cx="6057900" cy="1085850"/>
            <wp:effectExtent l="0" t="0" r="0" b="0"/>
            <wp:wrapSquare wrapText="bothSides"/>
            <wp:docPr id="34473390" name="Immagine 34473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90" name="Cattura di schermata (23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0A8">
        <w:t>Sono inoltre presenti form per la ricerca avanzata di soluzioni personalizzate:</w:t>
      </w:r>
    </w:p>
    <w:p w14:paraId="38B588C9" w14:textId="77777777" w:rsidR="00D43236" w:rsidRDefault="00D43236" w:rsidP="007F30A8">
      <w:pPr>
        <w:pStyle w:val="ListParagraph"/>
      </w:pPr>
    </w:p>
    <w:p w14:paraId="7F0B1448" w14:textId="77777777" w:rsidR="007F30A8" w:rsidRDefault="007F30A8" w:rsidP="007F30A8">
      <w:pPr>
        <w:pStyle w:val="ListParagraph"/>
      </w:pPr>
    </w:p>
    <w:p w14:paraId="59EE45CC" w14:textId="77777777" w:rsidR="007F30A8" w:rsidRDefault="007F30A8" w:rsidP="007F30A8">
      <w:pPr>
        <w:pStyle w:val="ListParagraph"/>
        <w:numPr>
          <w:ilvl w:val="0"/>
          <w:numId w:val="20"/>
        </w:numPr>
      </w:pPr>
      <w:r>
        <w:t>Breakpoints</w:t>
      </w:r>
      <w:r w:rsidRPr="00480E6B">
        <w:t xml:space="preserve"> con indicazione del valore del </w:t>
      </w:r>
      <w:r>
        <w:t>parametro</w:t>
      </w:r>
      <w:r w:rsidRPr="00480E6B">
        <w:t xml:space="preserve"> per il quale avv</w:t>
      </w:r>
      <w:r>
        <w:t>iene il cambio di presentazione:</w:t>
      </w:r>
    </w:p>
    <w:p w14:paraId="11A72F00" w14:textId="77777777" w:rsidR="007F30A8" w:rsidRDefault="007F30A8" w:rsidP="007F30A8">
      <w:pPr>
        <w:pStyle w:val="ListParagraph"/>
      </w:pPr>
    </w:p>
    <w:p w14:paraId="6EDBD508" w14:textId="77777777" w:rsidR="007F30A8" w:rsidRDefault="008A759D" w:rsidP="007F30A8">
      <w:pPr>
        <w:pStyle w:val="ListParagraph"/>
      </w:pPr>
      <w:r>
        <w:rPr>
          <w:noProof/>
          <w:lang w:val="en-US" w:eastAsia="en-US"/>
        </w:rPr>
        <w:drawing>
          <wp:anchor distT="0" distB="0" distL="114300" distR="114300" simplePos="0" relativeHeight="251699200" behindDoc="0" locked="0" layoutInCell="1" allowOverlap="1" wp14:anchorId="0B6CEA9C" wp14:editId="6C7111F3">
            <wp:simplePos x="0" y="0"/>
            <wp:positionH relativeFrom="margin">
              <wp:posOffset>53975</wp:posOffset>
            </wp:positionH>
            <wp:positionV relativeFrom="paragraph">
              <wp:posOffset>6985</wp:posOffset>
            </wp:positionV>
            <wp:extent cx="2005965" cy="3038475"/>
            <wp:effectExtent l="0" t="0" r="0" b="9525"/>
            <wp:wrapSquare wrapText="bothSides"/>
            <wp:docPr id="34473380" name="Immagine 34473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0" name="Cattura di schermata (16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F30A8">
        <w:rPr>
          <w:noProof/>
          <w:lang w:val="en-US" w:eastAsia="en-US"/>
        </w:rPr>
        <w:drawing>
          <wp:anchor distT="0" distB="0" distL="114300" distR="114300" simplePos="0" relativeHeight="251703296" behindDoc="0" locked="0" layoutInCell="1" allowOverlap="1" wp14:anchorId="29FC604C" wp14:editId="52071D26">
            <wp:simplePos x="0" y="0"/>
            <wp:positionH relativeFrom="column">
              <wp:posOffset>2809875</wp:posOffset>
            </wp:positionH>
            <wp:positionV relativeFrom="paragraph">
              <wp:posOffset>5715</wp:posOffset>
            </wp:positionV>
            <wp:extent cx="3220720" cy="2437765"/>
            <wp:effectExtent l="0" t="0" r="0" b="635"/>
            <wp:wrapSquare wrapText="bothSides"/>
            <wp:docPr id="34473381" name="Immagine 34473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1" name="Cattura di schermata (17)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72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D6FC80" w14:textId="77777777" w:rsidR="007F30A8" w:rsidRDefault="007F30A8" w:rsidP="007F30A8">
      <w:pPr>
        <w:pStyle w:val="ListParagraph"/>
      </w:pPr>
    </w:p>
    <w:p w14:paraId="798F3D24" w14:textId="77777777" w:rsidR="007F30A8" w:rsidRDefault="007F30A8" w:rsidP="007F30A8">
      <w:pPr>
        <w:pStyle w:val="ListParagraph"/>
      </w:pPr>
    </w:p>
    <w:p w14:paraId="25B23AA6" w14:textId="77777777" w:rsidR="007F30A8" w:rsidRPr="00480E6B" w:rsidRDefault="007F30A8" w:rsidP="007F30A8">
      <w:pPr>
        <w:pStyle w:val="ListParagraph"/>
      </w:pPr>
    </w:p>
    <w:p w14:paraId="0FAF1C50" w14:textId="77777777" w:rsidR="00F96060" w:rsidRPr="008A759D" w:rsidRDefault="008A759D" w:rsidP="00F96060">
      <w:pPr>
        <w:spacing w:before="0" w:beforeAutospacing="0" w:after="160" w:afterAutospacing="0" w:line="259" w:lineRule="auto"/>
        <w:rPr>
          <w:rFonts w:asciiTheme="majorHAnsi" w:eastAsiaTheme="majorEastAsia" w:hAnsiTheme="majorHAnsi" w:cstheme="majorBidi"/>
          <w:bCs/>
          <w:smallCaps/>
          <w:color w:val="0F6FC6" w:themeColor="accent1"/>
          <w:sz w:val="32"/>
          <w:szCs w:val="28"/>
        </w:rPr>
      </w:pPr>
      <w:bookmarkStart w:id="28" w:name="_Toc403998834"/>
      <w:r>
        <w:rPr>
          <w:noProof/>
          <w:lang w:val="en-US" w:eastAsia="en-US"/>
        </w:rPr>
        <w:drawing>
          <wp:anchor distT="0" distB="0" distL="114300" distR="114300" simplePos="0" relativeHeight="251708416" behindDoc="0" locked="0" layoutInCell="1" allowOverlap="1" wp14:anchorId="4177A96F" wp14:editId="26ABCCEF">
            <wp:simplePos x="0" y="0"/>
            <wp:positionH relativeFrom="column">
              <wp:posOffset>2961365</wp:posOffset>
            </wp:positionH>
            <wp:positionV relativeFrom="page">
              <wp:posOffset>6673471</wp:posOffset>
            </wp:positionV>
            <wp:extent cx="3029585" cy="2428875"/>
            <wp:effectExtent l="0" t="0" r="0" b="9525"/>
            <wp:wrapTopAndBottom/>
            <wp:docPr id="34473389" name="Immagine 3447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3" name="Cattura di schermata (15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958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en-US" w:eastAsia="en-US"/>
        </w:rPr>
        <w:drawing>
          <wp:anchor distT="0" distB="0" distL="114300" distR="114300" simplePos="0" relativeHeight="251707392" behindDoc="0" locked="0" layoutInCell="1" allowOverlap="1" wp14:anchorId="27E1BCD9" wp14:editId="1A16AA60">
            <wp:simplePos x="0" y="0"/>
            <wp:positionH relativeFrom="margin">
              <wp:posOffset>190500</wp:posOffset>
            </wp:positionH>
            <wp:positionV relativeFrom="page">
              <wp:posOffset>6823710</wp:posOffset>
            </wp:positionV>
            <wp:extent cx="2033270" cy="2832100"/>
            <wp:effectExtent l="0" t="0" r="5080" b="6350"/>
            <wp:wrapSquare wrapText="bothSides"/>
            <wp:docPr id="34473385" name="Immagine 34473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2" name="Cattura di schermata (18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27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96060">
        <w:br w:type="page"/>
      </w:r>
      <w:bookmarkStart w:id="29" w:name="_Toc403554419"/>
    </w:p>
    <w:p w14:paraId="6FE443D6" w14:textId="77777777" w:rsidR="00F96060" w:rsidRDefault="00F96060" w:rsidP="00F96060">
      <w:pPr>
        <w:spacing w:before="0" w:beforeAutospacing="0" w:after="160" w:afterAutospacing="0" w:line="259" w:lineRule="auto"/>
        <w:rPr>
          <w:rFonts w:asciiTheme="majorHAnsi" w:eastAsiaTheme="majorEastAsia" w:hAnsiTheme="majorHAnsi" w:cstheme="majorBidi"/>
          <w:bCs/>
          <w:color w:val="000000" w:themeColor="text1"/>
          <w:sz w:val="28"/>
        </w:rPr>
      </w:pPr>
      <w:r>
        <w:rPr>
          <w:rFonts w:asciiTheme="majorHAnsi" w:eastAsiaTheme="majorEastAsia" w:hAnsiTheme="majorHAnsi" w:cstheme="majorBidi"/>
          <w:bCs/>
          <w:noProof/>
          <w:color w:val="000000" w:themeColor="text1"/>
          <w:sz w:val="28"/>
          <w:lang w:val="en-US" w:eastAsia="en-US"/>
        </w:rPr>
        <w:lastRenderedPageBreak/>
        <w:drawing>
          <wp:inline distT="0" distB="0" distL="0" distR="0" wp14:anchorId="7292DAAC" wp14:editId="06DBE25D">
            <wp:extent cx="3259806" cy="4408227"/>
            <wp:effectExtent l="0" t="0" r="0" b="0"/>
            <wp:docPr id="34473391" name="Immagine 34473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4" name="Cattura di schermata (14)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551" cy="44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AC34E" w14:textId="77777777" w:rsidR="00F96060" w:rsidRDefault="00F96060" w:rsidP="00F96060">
      <w:pPr>
        <w:spacing w:before="0" w:beforeAutospacing="0" w:after="160" w:afterAutospacing="0" w:line="259" w:lineRule="auto"/>
        <w:rPr>
          <w:rFonts w:asciiTheme="majorHAnsi" w:eastAsiaTheme="majorEastAsia" w:hAnsiTheme="majorHAnsi" w:cstheme="majorBidi"/>
          <w:bCs/>
          <w:color w:val="000000" w:themeColor="text1"/>
          <w:sz w:val="28"/>
        </w:rPr>
      </w:pPr>
      <w:r>
        <w:rPr>
          <w:rFonts w:asciiTheme="majorHAnsi" w:eastAsiaTheme="majorEastAsia" w:hAnsiTheme="majorHAnsi" w:cstheme="majorBidi"/>
          <w:bCs/>
          <w:noProof/>
          <w:color w:val="000000" w:themeColor="text1"/>
          <w:sz w:val="28"/>
          <w:lang w:val="en-US" w:eastAsia="en-US"/>
        </w:rPr>
        <w:drawing>
          <wp:inline distT="0" distB="0" distL="0" distR="0" wp14:anchorId="3C87B039" wp14:editId="3C805B84">
            <wp:extent cx="4572000" cy="3617231"/>
            <wp:effectExtent l="0" t="0" r="0" b="2540"/>
            <wp:docPr id="34473392" name="Immagine 34473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5" name="Cattura di schermata (13)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1747" cy="3624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07A1" w14:textId="77777777" w:rsidR="00F96060" w:rsidRDefault="00F96060" w:rsidP="008A759D">
      <w:pPr>
        <w:pStyle w:val="Heading4"/>
        <w:numPr>
          <w:ilvl w:val="0"/>
          <w:numId w:val="0"/>
        </w:numPr>
        <w:ind w:left="864" w:hanging="864"/>
      </w:pPr>
      <w:bookmarkStart w:id="30" w:name="_Toc406364743"/>
      <w:r>
        <w:lastRenderedPageBreak/>
        <w:t>Requisiti</w:t>
      </w:r>
      <w:bookmarkEnd w:id="29"/>
      <w:bookmarkEnd w:id="30"/>
    </w:p>
    <w:p w14:paraId="35667402" w14:textId="77777777" w:rsidR="00F96060" w:rsidRDefault="00F96060" w:rsidP="00F96060">
      <w:pPr>
        <w:pStyle w:val="ListParagraph"/>
        <w:numPr>
          <w:ilvl w:val="0"/>
          <w:numId w:val="20"/>
        </w:numPr>
      </w:pPr>
      <w:r>
        <w:t>N</w:t>
      </w:r>
      <w:r w:rsidRPr="00480E6B">
        <w:t>ecessit</w:t>
      </w:r>
      <w:r>
        <w:t>à</w:t>
      </w:r>
      <w:r w:rsidRPr="00480E6B">
        <w:t xml:space="preserve"> di profili tecnologici specifici per la navigazione nel sito</w:t>
      </w:r>
      <w:r>
        <w:t>: per essere visualizzato correttamente si necessita di Javascript. Disabilitandolo, il sito è comunque visualizzabile semi-correttamente ma perde in interattività. Il carousel non funziona e le immagini non vengono mostrate, mentre le mappe interattive non funzionano. I link funzionano correttamente e il testo viene presentato in maniera regolare.</w:t>
      </w:r>
    </w:p>
    <w:p w14:paraId="3ED2D3EB" w14:textId="77777777" w:rsidR="00F96060" w:rsidRDefault="00F96060" w:rsidP="00F96060">
      <w:pPr>
        <w:pStyle w:val="ListParagraph"/>
      </w:pPr>
      <w:r>
        <w:t>Il sito non necessita di plug-in, in quanto disabilitandoli non si presentano anomalie.</w:t>
      </w:r>
    </w:p>
    <w:p w14:paraId="09874C9F" w14:textId="77777777" w:rsidR="00F96060" w:rsidRDefault="00F96060" w:rsidP="00F96060">
      <w:pPr>
        <w:pStyle w:val="ListParagraph"/>
      </w:pPr>
    </w:p>
    <w:p w14:paraId="1CAD5DE8" w14:textId="77777777" w:rsidR="00F96060" w:rsidRDefault="00F96060" w:rsidP="00F96060">
      <w:pPr>
        <w:pStyle w:val="ListParagraph"/>
      </w:pPr>
      <w:r>
        <w:rPr>
          <w:noProof/>
          <w:lang w:val="en-US" w:eastAsia="en-US"/>
        </w:rPr>
        <w:drawing>
          <wp:anchor distT="0" distB="0" distL="114300" distR="114300" simplePos="0" relativeHeight="251709440" behindDoc="0" locked="0" layoutInCell="1" allowOverlap="1" wp14:anchorId="2343A482" wp14:editId="750AC2A0">
            <wp:simplePos x="0" y="0"/>
            <wp:positionH relativeFrom="margin">
              <wp:posOffset>-450850</wp:posOffset>
            </wp:positionH>
            <wp:positionV relativeFrom="paragraph">
              <wp:posOffset>565785</wp:posOffset>
            </wp:positionV>
            <wp:extent cx="6775450" cy="4107815"/>
            <wp:effectExtent l="0" t="0" r="6350" b="6985"/>
            <wp:wrapSquare wrapText="bothSides"/>
            <wp:docPr id="34473393" name="Immagine 34473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9" name="Cattura di schermata (22)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5450" cy="4107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Testando la compatibilità conwww.crossbrowsertool.com risulta che il sito funziona con i principali browser per la navigazione web:</w:t>
      </w:r>
    </w:p>
    <w:p w14:paraId="72341DB5" w14:textId="77777777" w:rsidR="00F96060" w:rsidRDefault="00F96060" w:rsidP="00F96060">
      <w:pPr>
        <w:pStyle w:val="ListParagraph"/>
      </w:pPr>
    </w:p>
    <w:p w14:paraId="392D8CFD" w14:textId="77777777" w:rsidR="008A759D" w:rsidRPr="005C61E3" w:rsidRDefault="008A759D" w:rsidP="00F96060">
      <w:pPr>
        <w:pStyle w:val="ListParagraph"/>
      </w:pPr>
    </w:p>
    <w:p w14:paraId="35912534" w14:textId="77777777" w:rsidR="00F96060" w:rsidRDefault="00F96060" w:rsidP="008A759D">
      <w:pPr>
        <w:pStyle w:val="Heading4"/>
        <w:numPr>
          <w:ilvl w:val="0"/>
          <w:numId w:val="0"/>
        </w:numPr>
        <w:ind w:left="864" w:hanging="864"/>
      </w:pPr>
      <w:bookmarkStart w:id="31" w:name="_Toc403554420"/>
      <w:bookmarkStart w:id="32" w:name="_Toc406364744"/>
      <w:r>
        <w:t>Classificazione Sociale</w:t>
      </w:r>
      <w:bookmarkEnd w:id="31"/>
      <w:bookmarkEnd w:id="32"/>
    </w:p>
    <w:p w14:paraId="12824194" w14:textId="77777777" w:rsidR="00F96060" w:rsidRPr="00DA64F8" w:rsidRDefault="00F96060" w:rsidP="00F96060">
      <w:r>
        <w:t>Non sono presenti sistemi di classificazione sociale.</w:t>
      </w:r>
    </w:p>
    <w:p w14:paraId="59D191FD" w14:textId="77777777" w:rsidR="00DA64F8" w:rsidRDefault="00A40145" w:rsidP="008A759D">
      <w:pPr>
        <w:pStyle w:val="Heading3"/>
      </w:pPr>
      <w:bookmarkStart w:id="33" w:name="_Toc406364745"/>
      <w:r>
        <w:lastRenderedPageBreak/>
        <w:t>Analista: Linda Pozzato</w:t>
      </w:r>
      <w:bookmarkEnd w:id="28"/>
      <w:bookmarkEnd w:id="33"/>
    </w:p>
    <w:p w14:paraId="3C1CB3E5" w14:textId="77777777" w:rsidR="00DA64F8" w:rsidRDefault="00C738D6" w:rsidP="00D25CBA">
      <w:pPr>
        <w:pStyle w:val="Heading4"/>
        <w:numPr>
          <w:ilvl w:val="0"/>
          <w:numId w:val="0"/>
        </w:numPr>
        <w:ind w:left="864" w:hanging="864"/>
      </w:pPr>
      <w:bookmarkStart w:id="34" w:name="_Toc403998835"/>
      <w:bookmarkStart w:id="35" w:name="_Toc406364746"/>
      <w:r>
        <w:rPr>
          <w:noProof/>
          <w:lang w:val="en-US" w:eastAsia="en-US"/>
        </w:rPr>
        <w:drawing>
          <wp:anchor distT="0" distB="0" distL="114300" distR="114300" simplePos="0" relativeHeight="251692032" behindDoc="1" locked="0" layoutInCell="1" allowOverlap="1" wp14:anchorId="5D184D46" wp14:editId="08594B67">
            <wp:simplePos x="0" y="0"/>
            <wp:positionH relativeFrom="page">
              <wp:posOffset>5685980</wp:posOffset>
            </wp:positionH>
            <wp:positionV relativeFrom="paragraph">
              <wp:posOffset>345209</wp:posOffset>
            </wp:positionV>
            <wp:extent cx="1819275" cy="6697980"/>
            <wp:effectExtent l="0" t="0" r="9525" b="7620"/>
            <wp:wrapTight wrapText="bothSides">
              <wp:wrapPolygon edited="0">
                <wp:start x="0" y="0"/>
                <wp:lineTo x="0" y="21563"/>
                <wp:lineTo x="21487" y="21563"/>
                <wp:lineTo x="21487" y="0"/>
                <wp:lineTo x="0" y="0"/>
              </wp:wrapPolygon>
            </wp:wrapTight>
            <wp:docPr id="72" name="Picture 72" descr="C:\Users\Leonardo\AppData\Local\Microsoft\Windows\INetCache\Content.Word\screentotal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C:\Users\Leonardo\AppData\Local\Microsoft\Windows\INetCache\Content.Word\screentotale.jpg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669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236">
        <w:t>Il</w:t>
      </w:r>
      <w:r w:rsidR="00DA64F8">
        <w:t xml:space="preserve"> Sito</w:t>
      </w:r>
      <w:bookmarkEnd w:id="34"/>
      <w:r w:rsidR="005D2EFC">
        <w:t xml:space="preserve"> – Travel Oregon</w:t>
      </w:r>
      <w:bookmarkEnd w:id="35"/>
    </w:p>
    <w:p w14:paraId="36CF2D55" w14:textId="77777777" w:rsidR="001A541B" w:rsidRPr="00D43236" w:rsidRDefault="001A541B" w:rsidP="00E17617">
      <w:pPr>
        <w:pStyle w:val="ListParagraph"/>
        <w:numPr>
          <w:ilvl w:val="0"/>
          <w:numId w:val="23"/>
        </w:numPr>
        <w:rPr>
          <w:rStyle w:val="Hyperlink"/>
          <w:noProof/>
          <w:color w:val="auto"/>
          <w:u w:val="none"/>
          <w:lang w:eastAsia="en-US"/>
        </w:rPr>
      </w:pPr>
      <w:r w:rsidRPr="00225C52">
        <w:t xml:space="preserve">URL principale del sito: </w:t>
      </w:r>
      <w:hyperlink r:id="rId47" w:history="1">
        <w:r w:rsidRPr="00D43236">
          <w:rPr>
            <w:rStyle w:val="Hyperlink"/>
            <w:rFonts w:ascii="Verdana" w:hAnsi="Verdana"/>
            <w:color w:val="auto"/>
            <w:sz w:val="20"/>
            <w:szCs w:val="20"/>
          </w:rPr>
          <w:t>http://traveloregon.com/</w:t>
        </w:r>
      </w:hyperlink>
    </w:p>
    <w:p w14:paraId="6FA6FB3D" w14:textId="77777777" w:rsidR="00D43236" w:rsidRPr="004804EE" w:rsidRDefault="00D43236" w:rsidP="00D43236">
      <w:pPr>
        <w:pStyle w:val="ListParagraph"/>
        <w:rPr>
          <w:noProof/>
          <w:lang w:eastAsia="en-US"/>
        </w:rPr>
      </w:pPr>
    </w:p>
    <w:p w14:paraId="301B1C81" w14:textId="77777777" w:rsidR="00895FD4" w:rsidRPr="00480E6B" w:rsidRDefault="00895FD4" w:rsidP="001A541B">
      <w:pPr>
        <w:pStyle w:val="ListParagraph"/>
        <w:numPr>
          <w:ilvl w:val="0"/>
          <w:numId w:val="23"/>
        </w:numPr>
        <w:rPr>
          <w:noProof/>
          <w:lang w:eastAsia="en-US"/>
        </w:rPr>
      </w:pPr>
      <w:r w:rsidRPr="00D43236">
        <w:rPr>
          <w:noProof/>
          <w:u w:val="single"/>
          <w:lang w:val="en-US" w:eastAsia="en-US"/>
        </w:rPr>
        <w:drawing>
          <wp:anchor distT="0" distB="0" distL="114300" distR="114300" simplePos="0" relativeHeight="251693056" behindDoc="0" locked="0" layoutInCell="1" allowOverlap="1" wp14:anchorId="6CCA4D8F" wp14:editId="280E4FED">
            <wp:simplePos x="0" y="0"/>
            <wp:positionH relativeFrom="column">
              <wp:posOffset>-626110</wp:posOffset>
            </wp:positionH>
            <wp:positionV relativeFrom="paragraph">
              <wp:posOffset>335280</wp:posOffset>
            </wp:positionV>
            <wp:extent cx="5114290" cy="2309495"/>
            <wp:effectExtent l="0" t="0" r="0" b="0"/>
            <wp:wrapSquare wrapText="bothSides"/>
            <wp:docPr id="71" name="Picture 71" descr="C:\Users\Leonardo\AppData\Local\Microsoft\Windows\INetCache\Content.Word\scree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C:\Users\Leonardo\AppData\Local\Microsoft\Windows\INetCache\Content.Word\screen.jpg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290" cy="23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43236">
        <w:rPr>
          <w:u w:val="single"/>
        </w:rPr>
        <w:t>S</w:t>
      </w:r>
      <w:r w:rsidR="001A541B" w:rsidRPr="00D43236">
        <w:rPr>
          <w:u w:val="single"/>
        </w:rPr>
        <w:t>creenshot</w:t>
      </w:r>
      <w:r w:rsidR="001A541B" w:rsidRPr="00126470">
        <w:t xml:space="preserve"> della pagina principale del sito:</w:t>
      </w:r>
      <w:r w:rsidR="001A541B" w:rsidRPr="00126470">
        <w:rPr>
          <w:noProof/>
          <w:lang w:eastAsia="en-US"/>
        </w:rPr>
        <w:t xml:space="preserve"> </w:t>
      </w:r>
    </w:p>
    <w:p w14:paraId="560E5E98" w14:textId="77777777" w:rsidR="001A541B" w:rsidRPr="00126470" w:rsidRDefault="00D43236" w:rsidP="001A541B">
      <w:pPr>
        <w:pStyle w:val="ListParagraph"/>
        <w:numPr>
          <w:ilvl w:val="0"/>
          <w:numId w:val="23"/>
        </w:numPr>
      </w:pPr>
      <w:r w:rsidRPr="00126470">
        <w:t>Obiettivi</w:t>
      </w:r>
      <w:r w:rsidR="001A541B" w:rsidRPr="00126470">
        <w:t xml:space="preserve"> generali del sito: </w:t>
      </w:r>
    </w:p>
    <w:p w14:paraId="08C5D2F8" w14:textId="77777777" w:rsidR="001A541B" w:rsidRPr="001A541B" w:rsidRDefault="001A541B" w:rsidP="001A541B">
      <w:r>
        <w:t xml:space="preserve">E' la guida ufficiale per viaggi e turismo ad Oregon; fa parte del piano strategico di marketing della </w:t>
      </w:r>
      <w:bookmarkStart w:id="36" w:name="tw-target-text"/>
      <w:bookmarkEnd w:id="36"/>
      <w:r>
        <w:t>Oregon Tourism Commission</w:t>
      </w:r>
      <w:r w:rsidR="004804EE">
        <w:t xml:space="preserve"> </w:t>
      </w:r>
      <w:r>
        <w:t>(alias Travel Oregon), un'agenzia semi-dipendente creata nel 2003 dalla Oregon Legislature per rafforzare l'impatto economico del turismo nello stato dell'Oregon. Il sito scelto non fornisce soltanto informazioni turistiche ma</w:t>
      </w:r>
      <w:bookmarkStart w:id="37" w:name="tw-target-text1"/>
      <w:bookmarkEnd w:id="37"/>
      <w:r>
        <w:t xml:space="preserve"> promuove e collabora con gli enti locali, le industrie, le agenzie governative e le imprese private.</w:t>
      </w:r>
    </w:p>
    <w:p w14:paraId="2ABF2A8E" w14:textId="77777777" w:rsidR="001A541B" w:rsidRPr="00126470" w:rsidRDefault="00D43236" w:rsidP="001A541B">
      <w:pPr>
        <w:pStyle w:val="ListParagraph"/>
        <w:numPr>
          <w:ilvl w:val="0"/>
          <w:numId w:val="23"/>
        </w:numPr>
      </w:pPr>
      <w:r w:rsidRPr="00126470">
        <w:t>Caratteristiche</w:t>
      </w:r>
      <w:r w:rsidR="001A541B" w:rsidRPr="00126470">
        <w:t xml:space="preserve"> presunte dell’utenza del sito: </w:t>
      </w:r>
    </w:p>
    <w:p w14:paraId="767FC57E" w14:textId="77777777" w:rsidR="000A2D0E" w:rsidRDefault="001A541B" w:rsidP="001A541B">
      <w:r>
        <w:t>Si presuppone che l'utente che navighi nelle pagine del sito sia interessato a visitare lo stato dell'Oregon o semplicemente ad approfondire le proprie conoscenze riguardo questo stato</w:t>
      </w:r>
      <w:r w:rsidR="000A2D0E">
        <w:t>.</w:t>
      </w:r>
    </w:p>
    <w:p w14:paraId="38DC4A4C" w14:textId="77777777" w:rsidR="001A541B" w:rsidRPr="00480E6B" w:rsidRDefault="000A2D0E" w:rsidP="000A2D0E">
      <w:pPr>
        <w:spacing w:before="0" w:beforeAutospacing="0" w:after="160" w:afterAutospacing="0" w:line="259" w:lineRule="auto"/>
      </w:pPr>
      <w:r>
        <w:br w:type="page"/>
      </w:r>
    </w:p>
    <w:p w14:paraId="4DCF09AF" w14:textId="77777777" w:rsidR="001A541B" w:rsidRDefault="001A541B" w:rsidP="00D25CBA">
      <w:pPr>
        <w:pStyle w:val="Heading4"/>
        <w:numPr>
          <w:ilvl w:val="0"/>
          <w:numId w:val="0"/>
        </w:numPr>
        <w:ind w:left="864" w:hanging="864"/>
      </w:pPr>
      <w:bookmarkStart w:id="38" w:name="_Toc403998836"/>
      <w:bookmarkStart w:id="39" w:name="_Toc406364747"/>
      <w:r>
        <w:lastRenderedPageBreak/>
        <w:t xml:space="preserve">Struttura e </w:t>
      </w:r>
      <w:r w:rsidRPr="00422E96">
        <w:t>Caratteristiche</w:t>
      </w:r>
      <w:bookmarkEnd w:id="38"/>
      <w:bookmarkEnd w:id="39"/>
    </w:p>
    <w:p w14:paraId="5433D7BA" w14:textId="77777777" w:rsidR="001A541B" w:rsidRDefault="00D43236" w:rsidP="001A541B">
      <w:pPr>
        <w:pStyle w:val="ListParagraph"/>
        <w:numPr>
          <w:ilvl w:val="0"/>
          <w:numId w:val="23"/>
        </w:numPr>
      </w:pPr>
      <w:r w:rsidRPr="00126470">
        <w:t>Schema</w:t>
      </w:r>
      <w:r w:rsidR="001A541B" w:rsidRPr="00126470">
        <w:t xml:space="preserve"> dettagliato della struttura gerarchica del sito:  </w:t>
      </w:r>
    </w:p>
    <w:p w14:paraId="3FA99F05" w14:textId="77777777" w:rsidR="004804EE" w:rsidRPr="00126470" w:rsidRDefault="008673F5" w:rsidP="004804EE">
      <w:pPr>
        <w:ind w:left="360"/>
      </w:pPr>
      <w:r>
        <w:pict w14:anchorId="5D60AA6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71.25pt;height:558pt">
            <v:imagedata r:id="rId49" o:title="SCHEMAWEEB"/>
          </v:shape>
        </w:pict>
      </w:r>
    </w:p>
    <w:p w14:paraId="4F0B2153" w14:textId="77777777" w:rsidR="001A541B" w:rsidRDefault="00D43236" w:rsidP="001A541B">
      <w:pPr>
        <w:pStyle w:val="ListParagraph"/>
        <w:numPr>
          <w:ilvl w:val="0"/>
          <w:numId w:val="23"/>
        </w:numPr>
      </w:pPr>
      <w:r w:rsidRPr="00126470">
        <w:lastRenderedPageBreak/>
        <w:t>Indicazione</w:t>
      </w:r>
      <w:r w:rsidR="001A541B">
        <w:t xml:space="preserve"> dei widget di navigazione:</w:t>
      </w:r>
    </w:p>
    <w:p w14:paraId="6A488BB9" w14:textId="77777777" w:rsidR="00D43236" w:rsidRDefault="001A541B" w:rsidP="001A541B">
      <w:r>
        <w:t>E' sempre presente la barra di</w:t>
      </w:r>
      <w:r w:rsidR="0043533D">
        <w:t xml:space="preserve"> navigazione principale con menu</w:t>
      </w:r>
      <w:r>
        <w:t xml:space="preserve"> </w:t>
      </w:r>
      <w:r w:rsidR="0043533D">
        <w:t>orizzontale</w:t>
      </w:r>
      <w:r w:rsidR="00FC0ED4">
        <w:t>; la sezione in cui l’utente si trova risulterà evidenziata (vedi figura 2)</w:t>
      </w:r>
    </w:p>
    <w:p w14:paraId="174756C3" w14:textId="3ED78E97" w:rsidR="004804EE" w:rsidRDefault="3ED78E97" w:rsidP="001A541B">
      <w:r>
        <w:t xml:space="preserve"> </w:t>
      </w:r>
      <w:r w:rsidR="00FC0ED4">
        <w:rPr>
          <w:noProof/>
          <w:lang w:val="en-US" w:eastAsia="en-US"/>
        </w:rPr>
        <w:drawing>
          <wp:inline distT="0" distB="0" distL="0" distR="0" wp14:anchorId="519EB5ED" wp14:editId="65A5A4D7">
            <wp:extent cx="5936614" cy="628015"/>
            <wp:effectExtent l="0" t="0" r="6985" b="635"/>
            <wp:docPr id="322315947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6614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80EB1" w14:textId="77777777" w:rsidR="001531C8" w:rsidRDefault="001A541B" w:rsidP="001A541B">
      <w:r>
        <w:t>Sono presenti alcuni collegamenti interni (“Oregon Wines Fly” dell'Alaska Airlines; Oregon.RoadTrippers.Com; etc.). E' presente la barra di rice</w:t>
      </w:r>
      <w:r w:rsidR="0004511D">
        <w:t>rca. E' presente una collezione</w:t>
      </w:r>
      <w:r>
        <w:t xml:space="preserve"> di</w:t>
      </w:r>
      <w:r w:rsidR="0043533D">
        <w:t xml:space="preserve"> scorciatoie</w:t>
      </w:r>
      <w:r>
        <w:t xml:space="preserve"> </w:t>
      </w:r>
      <w:r w:rsidR="0004511D">
        <w:t xml:space="preserve">sociali </w:t>
      </w:r>
      <w:r>
        <w:t>in alto nel lato destro ed</w:t>
      </w:r>
      <w:r w:rsidR="0004511D">
        <w:t xml:space="preserve"> un’ulteriore collezione di scorciatoie varie</w:t>
      </w:r>
      <w:r>
        <w:t xml:space="preserve"> in basso a sinistra alla fine del sito.</w:t>
      </w:r>
      <w:r w:rsidR="0004511D">
        <w:t xml:space="preserve"> </w:t>
      </w:r>
      <w:r w:rsidR="008968BF">
        <w:t>Sono inoltre presenti alcuni link per la navigazione trasversale.</w:t>
      </w:r>
    </w:p>
    <w:p w14:paraId="0632BF99" w14:textId="10C8A25A" w:rsidR="001A541B" w:rsidRDefault="008673F5" w:rsidP="001A541B">
      <w:r>
        <w:pict w14:anchorId="2EB2A720">
          <v:shape id="_x0000_i1026" type="#_x0000_t75" style="width:379.5pt;height:110.25pt">
            <v:imagedata r:id="rId51" o:title="immagine2"/>
          </v:shape>
        </w:pict>
      </w:r>
      <w:r w:rsidR="0004511D">
        <w:t xml:space="preserve">    </w:t>
      </w:r>
      <w:r w:rsidR="0004511D">
        <w:rPr>
          <w:noProof/>
          <w:lang w:val="en-US" w:eastAsia="en-US"/>
        </w:rPr>
        <w:drawing>
          <wp:inline distT="0" distB="0" distL="0" distR="0" wp14:anchorId="730424BF" wp14:editId="07777777">
            <wp:extent cx="354965" cy="1269365"/>
            <wp:effectExtent l="0" t="0" r="6985" b="6985"/>
            <wp:docPr id="34473382" name="Picture 34473382" descr="C:\Users\Leonardo\AppData\Local\Microsoft\Windows\INetCache\Content.Word\Immagine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Leonardo\AppData\Local\Microsoft\Windows\INetCache\Content.Word\Immagine4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965" cy="126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D0E98" w14:textId="77777777" w:rsidR="001A541B" w:rsidRDefault="00D43236" w:rsidP="001A541B">
      <w:pPr>
        <w:pStyle w:val="ListParagraph"/>
        <w:numPr>
          <w:ilvl w:val="0"/>
          <w:numId w:val="23"/>
        </w:numPr>
      </w:pPr>
      <w:r w:rsidRPr="00126470">
        <w:t>Numero</w:t>
      </w:r>
      <w:r w:rsidR="001A541B" w:rsidRPr="00126470">
        <w:t xml:space="preserve"> di breakpoints</w:t>
      </w:r>
      <w:r w:rsidR="001A541B">
        <w:t>:</w:t>
      </w:r>
    </w:p>
    <w:tbl>
      <w:tblPr>
        <w:tblStyle w:val="PlainTable1"/>
        <w:tblW w:w="0" w:type="auto"/>
        <w:tblLook w:val="04A0" w:firstRow="1" w:lastRow="0" w:firstColumn="1" w:lastColumn="0" w:noHBand="0" w:noVBand="1"/>
      </w:tblPr>
      <w:tblGrid>
        <w:gridCol w:w="3794"/>
        <w:gridCol w:w="5556"/>
      </w:tblGrid>
      <w:tr w:rsidR="004804EE" w:rsidRPr="004804EE" w14:paraId="195E74C5" w14:textId="77777777" w:rsidTr="004804E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</w:tcPr>
          <w:p w14:paraId="30C49702" w14:textId="77777777" w:rsidR="004804EE" w:rsidRPr="004804EE" w:rsidRDefault="004804EE" w:rsidP="004804EE">
            <w:pPr>
              <w:rPr>
                <w:b w:val="0"/>
              </w:rPr>
            </w:pPr>
            <w:r w:rsidRPr="004804EE">
              <w:rPr>
                <w:b w:val="0"/>
              </w:rPr>
              <w:t>Mobile portrait (320x480)</w:t>
            </w:r>
          </w:p>
        </w:tc>
        <w:tc>
          <w:tcPr>
            <w:tcW w:w="4359" w:type="dxa"/>
          </w:tcPr>
          <w:p w14:paraId="6C1B4061" w14:textId="77777777" w:rsidR="004804EE" w:rsidRPr="004804EE" w:rsidRDefault="008673F5" w:rsidP="004804EE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>
              <w:rPr>
                <w:b w:val="0"/>
                <w:bCs w:val="0"/>
              </w:rPr>
              <w:pict w14:anchorId="079BA8F0">
                <v:shape id="_x0000_i1027" type="#_x0000_t75" style="width:114pt;height:174.75pt">
                  <v:imagedata r:id="rId53" o:title="rd1"/>
                </v:shape>
              </w:pict>
            </w:r>
          </w:p>
        </w:tc>
      </w:tr>
      <w:tr w:rsidR="004804EE" w:rsidRPr="004804EE" w14:paraId="56691A3C" w14:textId="77777777" w:rsidTr="00480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</w:tcPr>
          <w:p w14:paraId="03009B6A" w14:textId="77777777" w:rsidR="004804EE" w:rsidRPr="004804EE" w:rsidRDefault="004804EE" w:rsidP="004804EE">
            <w:pPr>
              <w:rPr>
                <w:b w:val="0"/>
              </w:rPr>
            </w:pPr>
            <w:r w:rsidRPr="004804EE">
              <w:rPr>
                <w:b w:val="0"/>
              </w:rPr>
              <w:lastRenderedPageBreak/>
              <w:t>Mobile landscape (480x320)</w:t>
            </w:r>
          </w:p>
        </w:tc>
        <w:tc>
          <w:tcPr>
            <w:tcW w:w="4359" w:type="dxa"/>
          </w:tcPr>
          <w:p w14:paraId="1BFF1F7A" w14:textId="77777777" w:rsidR="004804EE" w:rsidRPr="004804EE" w:rsidRDefault="004804EE" w:rsidP="004804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>
              <w:rPr>
                <w:b/>
                <w:noProof/>
                <w:lang w:val="en-US" w:eastAsia="en-US"/>
              </w:rPr>
              <w:drawing>
                <wp:inline distT="0" distB="0" distL="0" distR="0" wp14:anchorId="481CFD01" wp14:editId="1B22FB43">
                  <wp:extent cx="2113807" cy="1668707"/>
                  <wp:effectExtent l="0" t="0" r="1270" b="8255"/>
                  <wp:docPr id="66" name="Picture 66" descr="C:\Users\Leonardo\AppData\Local\Microsoft\Windows\INetCache\Content.Word\rd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C:\Users\Leonardo\AppData\Local\Microsoft\Windows\INetCache\Content.Word\rd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27804" cy="16797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4EE" w:rsidRPr="004804EE" w14:paraId="4A80CB47" w14:textId="77777777" w:rsidTr="004804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</w:tcPr>
          <w:p w14:paraId="54DB905E" w14:textId="77777777" w:rsidR="004804EE" w:rsidRPr="004804EE" w:rsidRDefault="004804EE" w:rsidP="004804EE">
            <w:pPr>
              <w:rPr>
                <w:b w:val="0"/>
              </w:rPr>
            </w:pPr>
            <w:r w:rsidRPr="004804EE">
              <w:rPr>
                <w:b w:val="0"/>
              </w:rPr>
              <w:t>Small tablet portrait (600x800)</w:t>
            </w:r>
          </w:p>
        </w:tc>
        <w:tc>
          <w:tcPr>
            <w:tcW w:w="4359" w:type="dxa"/>
          </w:tcPr>
          <w:p w14:paraId="5A05213D" w14:textId="77777777" w:rsidR="004804EE" w:rsidRPr="004804EE" w:rsidRDefault="004804EE" w:rsidP="004804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804EE">
              <w:rPr>
                <w:b/>
                <w:noProof/>
                <w:lang w:val="en-US" w:eastAsia="en-US"/>
              </w:rPr>
              <w:drawing>
                <wp:inline distT="0" distB="0" distL="0" distR="0" wp14:anchorId="280E0266" wp14:editId="3C7EBA5A">
                  <wp:extent cx="2232561" cy="3035933"/>
                  <wp:effectExtent l="0" t="0" r="0" b="0"/>
                  <wp:docPr id="67" name="Picture 67" descr="C:\Users\Leonardo\Desktop\OneDrive-2014-11-17\rd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Leonardo\Desktop\OneDrive-2014-11-17\rd3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8105" cy="30570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4EE" w:rsidRPr="004804EE" w14:paraId="7C98D4E3" w14:textId="77777777" w:rsidTr="00480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</w:tcPr>
          <w:p w14:paraId="483BE6F3" w14:textId="77777777" w:rsidR="004804EE" w:rsidRPr="004804EE" w:rsidRDefault="004804EE" w:rsidP="004804EE">
            <w:pPr>
              <w:rPr>
                <w:b w:val="0"/>
              </w:rPr>
            </w:pPr>
            <w:r w:rsidRPr="004804EE">
              <w:rPr>
                <w:b w:val="0"/>
              </w:rPr>
              <w:t>Small tablet landscape (800x600)</w:t>
            </w:r>
          </w:p>
        </w:tc>
        <w:tc>
          <w:tcPr>
            <w:tcW w:w="4359" w:type="dxa"/>
          </w:tcPr>
          <w:p w14:paraId="6A474A8E" w14:textId="77777777" w:rsidR="004804EE" w:rsidRPr="004804EE" w:rsidRDefault="004804EE" w:rsidP="004804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804EE">
              <w:rPr>
                <w:b/>
                <w:noProof/>
                <w:lang w:val="en-US" w:eastAsia="en-US"/>
              </w:rPr>
              <w:drawing>
                <wp:inline distT="0" distB="0" distL="0" distR="0" wp14:anchorId="64BFEA7B" wp14:editId="31935E15">
                  <wp:extent cx="3194462" cy="2505019"/>
                  <wp:effectExtent l="0" t="0" r="6350" b="0"/>
                  <wp:docPr id="68" name="Picture 68" descr="C:\Users\Leonardo\Desktop\OneDrive-2014-11-17\rd4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C:\Users\Leonardo\Desktop\OneDrive-2014-11-17\rd4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7523" cy="2515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4EE" w:rsidRPr="004804EE" w14:paraId="618C127E" w14:textId="77777777" w:rsidTr="004804E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</w:tcPr>
          <w:p w14:paraId="18CD7670" w14:textId="77777777" w:rsidR="004804EE" w:rsidRPr="004804EE" w:rsidRDefault="004804EE" w:rsidP="004804EE">
            <w:pPr>
              <w:rPr>
                <w:b w:val="0"/>
              </w:rPr>
            </w:pPr>
            <w:r w:rsidRPr="004804EE">
              <w:rPr>
                <w:b w:val="0"/>
              </w:rPr>
              <w:lastRenderedPageBreak/>
              <w:t>Tablet portait (768x1024)</w:t>
            </w:r>
          </w:p>
        </w:tc>
        <w:tc>
          <w:tcPr>
            <w:tcW w:w="4359" w:type="dxa"/>
          </w:tcPr>
          <w:p w14:paraId="53112988" w14:textId="77777777" w:rsidR="004804EE" w:rsidRPr="004804EE" w:rsidRDefault="004804EE" w:rsidP="004804EE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</w:rPr>
            </w:pPr>
            <w:r w:rsidRPr="004804EE">
              <w:rPr>
                <w:b/>
                <w:noProof/>
                <w:lang w:val="en-US" w:eastAsia="en-US"/>
              </w:rPr>
              <w:drawing>
                <wp:inline distT="0" distB="0" distL="0" distR="0" wp14:anchorId="7D8D0698" wp14:editId="2642F38D">
                  <wp:extent cx="2256312" cy="3063640"/>
                  <wp:effectExtent l="0" t="0" r="0" b="3810"/>
                  <wp:docPr id="69" name="Picture 69" descr="C:\Users\Leonardo\Desktop\OneDrive-2014-11-17\rd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C:\Users\Leonardo\Desktop\OneDrive-2014-11-17\rd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62722" cy="3072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804EE" w:rsidRPr="004804EE" w14:paraId="4ED01296" w14:textId="77777777" w:rsidTr="004804E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991" w:type="dxa"/>
          </w:tcPr>
          <w:p w14:paraId="2F327527" w14:textId="77777777" w:rsidR="004804EE" w:rsidRPr="004804EE" w:rsidRDefault="004804EE" w:rsidP="004804EE">
            <w:pPr>
              <w:rPr>
                <w:b w:val="0"/>
              </w:rPr>
            </w:pPr>
            <w:r w:rsidRPr="004804EE">
              <w:rPr>
                <w:b w:val="0"/>
              </w:rPr>
              <w:t>Tablet landscape (1024x768)</w:t>
            </w:r>
          </w:p>
        </w:tc>
        <w:tc>
          <w:tcPr>
            <w:tcW w:w="4359" w:type="dxa"/>
          </w:tcPr>
          <w:p w14:paraId="56D2D203" w14:textId="77777777" w:rsidR="004804EE" w:rsidRPr="004804EE" w:rsidRDefault="004804EE" w:rsidP="004804EE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4804EE">
              <w:rPr>
                <w:b/>
                <w:noProof/>
                <w:lang w:val="en-US" w:eastAsia="en-US"/>
              </w:rPr>
              <w:drawing>
                <wp:inline distT="0" distB="0" distL="0" distR="0" wp14:anchorId="71862549" wp14:editId="42516325">
                  <wp:extent cx="3384468" cy="2638396"/>
                  <wp:effectExtent l="0" t="0" r="6985" b="0"/>
                  <wp:docPr id="70" name="Picture 70" descr="C:\Users\Leonardo\Desktop\OneDrive-2014-11-17\rd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C:\Users\Leonardo\Desktop\OneDrive-2014-11-17\rd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90524" cy="26431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153A27" w14:textId="77777777" w:rsidR="001A541B" w:rsidRDefault="001A541B" w:rsidP="00D25CBA">
      <w:pPr>
        <w:pStyle w:val="Heading4"/>
        <w:numPr>
          <w:ilvl w:val="0"/>
          <w:numId w:val="0"/>
        </w:numPr>
        <w:ind w:left="864" w:hanging="864"/>
      </w:pPr>
      <w:bookmarkStart w:id="40" w:name="_Toc403998837"/>
      <w:bookmarkStart w:id="41" w:name="_Toc406364748"/>
      <w:r w:rsidRPr="00422E96">
        <w:t>Requisiti</w:t>
      </w:r>
      <w:bookmarkEnd w:id="40"/>
      <w:bookmarkEnd w:id="41"/>
    </w:p>
    <w:p w14:paraId="3BB6EB93" w14:textId="77777777" w:rsidR="001A541B" w:rsidRDefault="00D43236" w:rsidP="001A541B">
      <w:pPr>
        <w:pStyle w:val="ListParagraph"/>
        <w:numPr>
          <w:ilvl w:val="0"/>
          <w:numId w:val="20"/>
        </w:numPr>
      </w:pPr>
      <w:r w:rsidRPr="00480E6B">
        <w:t>Necessità</w:t>
      </w:r>
      <w:r w:rsidR="001A541B" w:rsidRPr="00480E6B">
        <w:t xml:space="preserve"> di profili tecnologici specifici per la navigazione nel sito</w:t>
      </w:r>
      <w:r w:rsidR="001A541B">
        <w:t>:</w:t>
      </w:r>
    </w:p>
    <w:p w14:paraId="6628689B" w14:textId="77777777" w:rsidR="001A541B" w:rsidRPr="00480E6B" w:rsidRDefault="001A541B" w:rsidP="001A541B">
      <w:r>
        <w:t>Nessuna necessità specifica</w:t>
      </w:r>
      <w:r w:rsidR="00D43236">
        <w:t>.</w:t>
      </w:r>
    </w:p>
    <w:p w14:paraId="5805C994" w14:textId="77777777" w:rsidR="001A541B" w:rsidRDefault="001A541B" w:rsidP="00D25CBA">
      <w:pPr>
        <w:pStyle w:val="Heading4"/>
        <w:numPr>
          <w:ilvl w:val="0"/>
          <w:numId w:val="0"/>
        </w:numPr>
        <w:ind w:left="864" w:hanging="864"/>
      </w:pPr>
      <w:bookmarkStart w:id="42" w:name="_Toc403998838"/>
      <w:bookmarkStart w:id="43" w:name="_Toc406364749"/>
      <w:r>
        <w:t>Classificazione Sociale</w:t>
      </w:r>
      <w:bookmarkEnd w:id="42"/>
      <w:bookmarkEnd w:id="43"/>
    </w:p>
    <w:p w14:paraId="6FC7B297" w14:textId="77777777" w:rsidR="00C55876" w:rsidRDefault="001A541B" w:rsidP="001A541B">
      <w:r>
        <w:t>Non presente</w:t>
      </w:r>
      <w:r w:rsidR="00D43236">
        <w:t>.</w:t>
      </w:r>
      <w:r>
        <w:t xml:space="preserve"> </w:t>
      </w:r>
    </w:p>
    <w:p w14:paraId="1F3EC0E5" w14:textId="77777777" w:rsidR="00C55876" w:rsidRDefault="00C55876" w:rsidP="00C55876">
      <w:r>
        <w:br w:type="page"/>
      </w:r>
    </w:p>
    <w:p w14:paraId="05660725" w14:textId="77777777" w:rsidR="00C55876" w:rsidRDefault="00C55876" w:rsidP="00C55876">
      <w:pPr>
        <w:pStyle w:val="Heading3"/>
      </w:pPr>
      <w:bookmarkStart w:id="44" w:name="_Toc406364750"/>
      <w:r>
        <w:lastRenderedPageBreak/>
        <w:t>Tag Cloud</w:t>
      </w:r>
      <w:bookmarkEnd w:id="44"/>
    </w:p>
    <w:p w14:paraId="209567C8" w14:textId="77777777" w:rsidR="00C55876" w:rsidRDefault="00C55876" w:rsidP="00C55876">
      <w:r>
        <w:t>Poiché nessuno dei siti analizzati conteneva tag-zone, abbiamo analizzato questa sezione all’interno del sito “Rainbow Tourism Australia”</w:t>
      </w:r>
      <w:r w:rsidR="00D43236">
        <w:t>.</w:t>
      </w:r>
    </w:p>
    <w:p w14:paraId="76B523E2" w14:textId="77777777" w:rsidR="00C55876" w:rsidRDefault="00C55876" w:rsidP="00C55876">
      <w:pPr>
        <w:rPr>
          <w:u w:val="single"/>
        </w:rPr>
      </w:pPr>
      <w:r>
        <w:t>URL S</w:t>
      </w:r>
      <w:r w:rsidR="00D43236">
        <w:t>ito</w:t>
      </w:r>
      <w:r>
        <w:t xml:space="preserve">:  </w:t>
      </w:r>
      <w:hyperlink r:id="rId59" w:history="1">
        <w:r w:rsidRPr="00B43A3F">
          <w:rPr>
            <w:rStyle w:val="Hyperlink"/>
          </w:rPr>
          <w:t>http://rainbowtourism.com.au/</w:t>
        </w:r>
      </w:hyperlink>
    </w:p>
    <w:p w14:paraId="7C5CFE7A" w14:textId="77777777" w:rsidR="00C55876" w:rsidRPr="00C55876" w:rsidRDefault="008673F5" w:rsidP="00C55876">
      <w:r>
        <w:pict w14:anchorId="5A7D3B98">
          <v:shape id="_x0000_i1028" type="#_x0000_t75" style="width:468pt;height:190.5pt">
            <v:imagedata r:id="rId60" o:title="tagcloud" cropbottom="733f"/>
          </v:shape>
        </w:pict>
      </w:r>
    </w:p>
    <w:p w14:paraId="539ED264" w14:textId="77777777" w:rsidR="009C5220" w:rsidRDefault="00C55876" w:rsidP="00C55876">
      <w:r w:rsidRPr="00C55876">
        <w:t>I tag sono stati applicati agli articoli/</w:t>
      </w:r>
      <w:r>
        <w:t>post del sito tramite delle keyword</w:t>
      </w:r>
      <w:r w:rsidRPr="00C55876">
        <w:t xml:space="preserve"> messe in evidenza in base alla quantità degli articoli a cui sono coll</w:t>
      </w:r>
      <w:r>
        <w:t>egate:</w:t>
      </w:r>
      <w:r w:rsidR="006E5A66">
        <w:t xml:space="preserve"> </w:t>
      </w:r>
      <w:r w:rsidR="006E5A66" w:rsidRPr="00C55876">
        <w:t xml:space="preserve">maggiore </w:t>
      </w:r>
      <w:r w:rsidR="006E5A66">
        <w:t>sarà</w:t>
      </w:r>
      <w:r w:rsidR="006E5A66" w:rsidRPr="00C55876">
        <w:t xml:space="preserve"> la quan</w:t>
      </w:r>
      <w:r w:rsidR="006E5A66">
        <w:t xml:space="preserve">tità degli articoli collegati ad una </w:t>
      </w:r>
      <w:r w:rsidR="006E5A66" w:rsidRPr="00C55876">
        <w:t>determinata frase o parola</w:t>
      </w:r>
      <w:r w:rsidR="006E5A66">
        <w:t>,</w:t>
      </w:r>
      <w:r w:rsidRPr="00C55876">
        <w:t xml:space="preserve"> maggiore risulterà la dim</w:t>
      </w:r>
      <w:r>
        <w:t>ensione del carattere della key</w:t>
      </w:r>
      <w:r w:rsidR="006E5A66">
        <w:t>word</w:t>
      </w:r>
      <w:r w:rsidRPr="00C55876">
        <w:t xml:space="preserve">. </w:t>
      </w:r>
    </w:p>
    <w:p w14:paraId="0D6A0CC5" w14:textId="77777777" w:rsidR="00C55876" w:rsidRDefault="009C5220" w:rsidP="00C55876">
      <w:r>
        <w:t>I tag v</w:t>
      </w:r>
      <w:r w:rsidR="00C55876" w:rsidRPr="00C55876">
        <w:t>engono rappresentati tramite tag cl</w:t>
      </w:r>
      <w:r w:rsidR="006E5A66">
        <w:t>oud all'interno della sezione “s</w:t>
      </w:r>
      <w:r w:rsidR="00C55876" w:rsidRPr="00C55876">
        <w:t xml:space="preserve">earch” del sito (in cui vi sono inoltre barre di ricerca per data, per categoria, tramite </w:t>
      </w:r>
      <w:r w:rsidR="006E5A66">
        <w:t>G</w:t>
      </w:r>
      <w:r w:rsidR="00C55876" w:rsidRPr="00C55876">
        <w:t xml:space="preserve">oogle, all'interno del sito e infine all'interno di tutti i siti della Rainbow Tourism) e risultano disponibili per tutti gli utenti, </w:t>
      </w:r>
      <w:r>
        <w:t>compresi quelli non registrati.</w:t>
      </w:r>
    </w:p>
    <w:p w14:paraId="43CB0895" w14:textId="77777777" w:rsidR="00F60BD6" w:rsidRDefault="00C55876" w:rsidP="00C55876">
      <w:r w:rsidRPr="00C55876">
        <w:t>L'interfaccia di inserimento e gestione dei tag risulta invece disponibile solo per l'autore del sito.</w:t>
      </w:r>
      <w:r w:rsidR="00F60BD6">
        <w:br w:type="page"/>
      </w:r>
    </w:p>
    <w:p w14:paraId="07E9ECA5" w14:textId="77777777" w:rsidR="00DA64F8" w:rsidRDefault="00F60BD6" w:rsidP="00D25CBA">
      <w:pPr>
        <w:pStyle w:val="Heading2"/>
      </w:pPr>
      <w:r>
        <w:lastRenderedPageBreak/>
        <w:t xml:space="preserve"> </w:t>
      </w:r>
      <w:bookmarkStart w:id="45" w:name="_Toc403998839"/>
      <w:bookmarkStart w:id="46" w:name="_Toc406364751"/>
      <w:r>
        <w:t>Specifica dei requisiti</w:t>
      </w:r>
      <w:bookmarkEnd w:id="45"/>
      <w:bookmarkEnd w:id="46"/>
    </w:p>
    <w:p w14:paraId="16BCA7BC" w14:textId="77777777" w:rsidR="00422E96" w:rsidRDefault="00F60BD6" w:rsidP="00D25CBA">
      <w:pPr>
        <w:pStyle w:val="Heading4"/>
        <w:numPr>
          <w:ilvl w:val="0"/>
          <w:numId w:val="0"/>
        </w:numPr>
        <w:ind w:left="864" w:hanging="864"/>
      </w:pPr>
      <w:bookmarkStart w:id="47" w:name="_Toc403998840"/>
      <w:bookmarkStart w:id="48" w:name="_Toc406364752"/>
      <w:r>
        <w:t>Obiettivi del sito</w:t>
      </w:r>
      <w:bookmarkEnd w:id="47"/>
      <w:bookmarkEnd w:id="48"/>
    </w:p>
    <w:p w14:paraId="2549C796" w14:textId="77777777" w:rsidR="00054AF8" w:rsidRDefault="00D25CBA" w:rsidP="003231D4">
      <w:r>
        <w:t>Il sito fornirà informazioni turistiche riguardo mete poco conosciute</w:t>
      </w:r>
      <w:r w:rsidR="0044537F">
        <w:t xml:space="preserve"> e sottovalutate</w:t>
      </w:r>
      <w:r>
        <w:t xml:space="preserve"> con lo scopo di </w:t>
      </w:r>
      <w:r w:rsidR="0044537F">
        <w:t>compiacere il turista che predilige un turismo più originale e ricercato.</w:t>
      </w:r>
    </w:p>
    <w:p w14:paraId="1CAA9296" w14:textId="77777777" w:rsidR="0044537F" w:rsidRDefault="0044537F" w:rsidP="003231D4">
      <w:r>
        <w:t xml:space="preserve">Ogni città presenterà diverse informazioni suddivise per categoria </w:t>
      </w:r>
      <w:r w:rsidR="005D2EFC">
        <w:t>che forniranno una panoramica completa della meta scelta.</w:t>
      </w:r>
    </w:p>
    <w:p w14:paraId="2323819E" w14:textId="77777777" w:rsidR="00422E96" w:rsidRPr="00422E96" w:rsidRDefault="0044537F" w:rsidP="00422E96">
      <w:r>
        <w:t>Riguardo ai servizi saranno disponibili piattaforme per il caricamento di proposte, immagini ed articoli riguardanti le città che l’utente registrato ritiene degne di nota.</w:t>
      </w:r>
    </w:p>
    <w:p w14:paraId="2016AB42" w14:textId="77777777" w:rsidR="00F60BD6" w:rsidRDefault="00F60BD6" w:rsidP="00D25CBA">
      <w:pPr>
        <w:pStyle w:val="Heading4"/>
        <w:numPr>
          <w:ilvl w:val="0"/>
          <w:numId w:val="0"/>
        </w:numPr>
        <w:ind w:left="864" w:hanging="864"/>
      </w:pPr>
      <w:bookmarkStart w:id="49" w:name="_Toc403998843"/>
      <w:bookmarkStart w:id="50" w:name="_Toc406364753"/>
      <w:r>
        <w:t>Utenza</w:t>
      </w:r>
      <w:bookmarkEnd w:id="49"/>
      <w:bookmarkEnd w:id="50"/>
    </w:p>
    <w:p w14:paraId="35DBAEE2" w14:textId="77777777" w:rsidR="007153A7" w:rsidRPr="007153A7" w:rsidRDefault="005D2EFC" w:rsidP="007153A7">
      <w:r>
        <w:t>Si presume che l’utente medio sia una persona interessata a nuove esperienze turistiche che non si conformano agli standard comuni, proposti dalla maggioranza dei media.</w:t>
      </w:r>
    </w:p>
    <w:p w14:paraId="31CFEA35" w14:textId="77777777" w:rsidR="00F60BD6" w:rsidRDefault="00F60BD6" w:rsidP="00012106"/>
    <w:p w14:paraId="09B30C73" w14:textId="77777777" w:rsidR="00810482" w:rsidRDefault="00810482" w:rsidP="00012106">
      <w:pPr>
        <w:rPr>
          <w:rFonts w:asciiTheme="majorHAnsi" w:eastAsiaTheme="majorEastAsia" w:hAnsiTheme="majorHAnsi" w:cstheme="majorBidi"/>
          <w:color w:val="0F6FC6" w:themeColor="accent1"/>
          <w:sz w:val="40"/>
          <w:szCs w:val="36"/>
        </w:rPr>
      </w:pPr>
      <w:r>
        <w:br w:type="page"/>
      </w:r>
    </w:p>
    <w:p w14:paraId="6ACE0EA6" w14:textId="77777777" w:rsidR="00F60BD6" w:rsidRDefault="00F60BD6" w:rsidP="00D25CBA">
      <w:pPr>
        <w:pStyle w:val="Heading2"/>
      </w:pPr>
      <w:bookmarkStart w:id="51" w:name="_Toc403998844"/>
      <w:bookmarkStart w:id="52" w:name="_Toc406364754"/>
      <w:r>
        <w:lastRenderedPageBreak/>
        <w:t>Struttura Informativa</w:t>
      </w:r>
      <w:bookmarkEnd w:id="51"/>
      <w:bookmarkEnd w:id="52"/>
    </w:p>
    <w:p w14:paraId="035B8930" w14:textId="77777777" w:rsidR="00F60BD6" w:rsidRDefault="00F60BD6" w:rsidP="00D25CBA">
      <w:pPr>
        <w:pStyle w:val="Heading4"/>
        <w:numPr>
          <w:ilvl w:val="0"/>
          <w:numId w:val="0"/>
        </w:numPr>
        <w:ind w:left="864" w:hanging="864"/>
      </w:pPr>
      <w:bookmarkStart w:id="53" w:name="_Toc403998845"/>
      <w:bookmarkStart w:id="54" w:name="_Toc406364755"/>
      <w:r>
        <w:t xml:space="preserve">Schema </w:t>
      </w:r>
      <w:r w:rsidRPr="00422E96">
        <w:t>della</w:t>
      </w:r>
      <w:r>
        <w:t xml:space="preserve"> Gerarchia</w:t>
      </w:r>
      <w:bookmarkEnd w:id="53"/>
      <w:bookmarkEnd w:id="54"/>
    </w:p>
    <w:p w14:paraId="52724C6F" w14:textId="77777777" w:rsidR="00F60BD6" w:rsidRDefault="00D43236" w:rsidP="00012106">
      <w:pPr>
        <w:pStyle w:val="ListParagraph"/>
        <w:numPr>
          <w:ilvl w:val="0"/>
          <w:numId w:val="22"/>
        </w:numPr>
      </w:pPr>
      <w:r>
        <w:t>Schema</w:t>
      </w:r>
      <w:r w:rsidR="006D53B2">
        <w:t xml:space="preserve"> dettagliato </w:t>
      </w:r>
      <w:r w:rsidR="00F60BD6" w:rsidRPr="00480E6B">
        <w:t>della</w:t>
      </w:r>
      <w:r w:rsidR="00422E96">
        <w:t xml:space="preserve"> gerarchia informativa del sito:</w:t>
      </w:r>
    </w:p>
    <w:p w14:paraId="220CA4C6" w14:textId="77777777" w:rsidR="006D53B2" w:rsidRDefault="00422E96" w:rsidP="00061EF5">
      <w:r>
        <w:t>Nella pagina seguente</w:t>
      </w:r>
      <w:r w:rsidR="006D53B2">
        <w:t xml:space="preserve"> seguito riportiamo il Diagramma delle Gerarchie del Sito</w:t>
      </w:r>
      <w:r>
        <w:t>.</w:t>
      </w:r>
    </w:p>
    <w:p w14:paraId="2D000C34" w14:textId="2CB8638E" w:rsidR="00360375" w:rsidRDefault="00360375" w:rsidP="00061EF5">
      <w:r>
        <w:t>I livelli di gerarchia sono evidenziati dal Livello-0 al</w:t>
      </w:r>
      <w:r w:rsidR="003F74DF">
        <w:t xml:space="preserve"> Livello-3</w:t>
      </w:r>
      <w:r>
        <w:t xml:space="preserve"> con </w:t>
      </w:r>
      <w:r w:rsidR="003F74DF">
        <w:t xml:space="preserve">quattro </w:t>
      </w:r>
      <w:r>
        <w:t>colori differenti</w:t>
      </w:r>
      <w:r w:rsidR="00D37D31">
        <w:t>:</w:t>
      </w:r>
    </w:p>
    <w:p w14:paraId="7012A36E" w14:textId="77777777" w:rsidR="00D37D31" w:rsidRDefault="00D37D31" w:rsidP="00D37D31">
      <w:pPr>
        <w:shd w:val="clear" w:color="auto" w:fill="17406D" w:themeFill="text2"/>
        <w:ind w:left="360"/>
      </w:pPr>
      <w:r>
        <w:t>Livello 0</w:t>
      </w:r>
    </w:p>
    <w:p w14:paraId="29AAF2AA" w14:textId="77777777" w:rsidR="00D37D31" w:rsidRDefault="00D37D31" w:rsidP="00D37D31">
      <w:pPr>
        <w:shd w:val="clear" w:color="auto" w:fill="0F6FC6" w:themeFill="accent1"/>
        <w:ind w:left="360"/>
      </w:pPr>
      <w:r>
        <w:t>Livello 1</w:t>
      </w:r>
    </w:p>
    <w:p w14:paraId="6622FD30" w14:textId="77777777" w:rsidR="00D37D31" w:rsidRDefault="00D37D31" w:rsidP="00D37D31">
      <w:pPr>
        <w:shd w:val="clear" w:color="auto" w:fill="009DD9" w:themeFill="accent2"/>
        <w:ind w:left="360"/>
      </w:pPr>
      <w:r>
        <w:t>Livello 2</w:t>
      </w:r>
    </w:p>
    <w:p w14:paraId="57DFD51C" w14:textId="476272F1" w:rsidR="00D37D31" w:rsidRDefault="00D37D31" w:rsidP="002F3502">
      <w:pPr>
        <w:shd w:val="clear" w:color="auto" w:fill="0BD0D9" w:themeFill="accent3"/>
        <w:spacing w:line="276" w:lineRule="auto"/>
        <w:ind w:left="360"/>
      </w:pPr>
      <w:r>
        <w:t xml:space="preserve">Livello 3 </w:t>
      </w:r>
    </w:p>
    <w:p w14:paraId="291F68A6" w14:textId="77777777" w:rsidR="002F3502" w:rsidRDefault="002F3502" w:rsidP="002F3502">
      <w:pPr>
        <w:shd w:val="clear" w:color="auto" w:fill="FFFFFF" w:themeFill="background1"/>
        <w:spacing w:line="276" w:lineRule="auto"/>
        <w:ind w:left="360"/>
      </w:pPr>
    </w:p>
    <w:p w14:paraId="7EDF565D" w14:textId="4E239B4B" w:rsidR="00061EF5" w:rsidRDefault="00061EF5" w:rsidP="004A5474">
      <w:pPr>
        <w:tabs>
          <w:tab w:val="center" w:pos="4680"/>
        </w:tabs>
      </w:pPr>
      <w:r>
        <w:t xml:space="preserve">Le  caselle tratteggiate in </w:t>
      </w:r>
      <w:r w:rsidRPr="00061EF5">
        <w:rPr>
          <w:b/>
          <w:color w:val="C00000"/>
        </w:rPr>
        <w:t>rosso</w:t>
      </w:r>
      <w:r w:rsidRPr="00061EF5">
        <w:t xml:space="preserve"> indicano una struttura sequenziale (procedura di registrazione)</w:t>
      </w:r>
      <w:r>
        <w:t>;</w:t>
      </w:r>
    </w:p>
    <w:p w14:paraId="5571E1E1" w14:textId="77777777" w:rsidR="002E781A" w:rsidRDefault="00061EF5" w:rsidP="004A5474">
      <w:pPr>
        <w:tabs>
          <w:tab w:val="center" w:pos="4680"/>
        </w:tabs>
      </w:pPr>
      <w:r>
        <w:t xml:space="preserve">Quelle tratteggiate in </w:t>
      </w:r>
      <w:r w:rsidRPr="00061EF5">
        <w:rPr>
          <w:b/>
          <w:color w:val="FFC000"/>
        </w:rPr>
        <w:t>arancione</w:t>
      </w:r>
      <w:r>
        <w:rPr>
          <w:b/>
          <w:color w:val="FFC000"/>
        </w:rPr>
        <w:t xml:space="preserve"> </w:t>
      </w:r>
      <w:r w:rsidRPr="00061EF5">
        <w:t>i</w:t>
      </w:r>
      <w:r>
        <w:t xml:space="preserve">ndicano invece gli </w:t>
      </w:r>
      <w:r w:rsidR="003760EB">
        <w:t>elementi</w:t>
      </w:r>
      <w:r>
        <w:t xml:space="preserve"> presenti nel database.</w:t>
      </w:r>
      <w:r w:rsidR="002E781A">
        <w:t xml:space="preserve"> </w:t>
      </w:r>
    </w:p>
    <w:p w14:paraId="4589665A" w14:textId="005C98CD" w:rsidR="00061EF5" w:rsidRDefault="002E781A" w:rsidP="004A5474">
      <w:r>
        <w:t xml:space="preserve">In </w:t>
      </w:r>
      <w:r w:rsidRPr="002E781A">
        <w:rPr>
          <w:b/>
          <w:color w:val="7030A0"/>
        </w:rPr>
        <w:t>viola</w:t>
      </w:r>
      <w:r>
        <w:t xml:space="preserve"> è invece</w:t>
      </w:r>
      <w:r w:rsidR="00751877">
        <w:t xml:space="preserve"> </w:t>
      </w:r>
      <w:r>
        <w:t xml:space="preserve">indicata la pagina </w:t>
      </w:r>
      <w:r w:rsidR="00751877">
        <w:t>“Profilo Utente”</w:t>
      </w:r>
      <w:r w:rsidR="004A5474">
        <w:t>,</w:t>
      </w:r>
      <w:r w:rsidR="00751877">
        <w:t xml:space="preserve"> </w:t>
      </w:r>
      <w:r w:rsidR="004A5474">
        <w:t xml:space="preserve">generata dinamicamente </w:t>
      </w:r>
      <w:r>
        <w:t xml:space="preserve">utilizzando </w:t>
      </w:r>
      <w:r w:rsidR="004A5474">
        <w:t>i dati degli utenti inseriti nel database.</w:t>
      </w:r>
    </w:p>
    <w:p w14:paraId="5FB7D973" w14:textId="15247083" w:rsidR="0044784D" w:rsidRDefault="0044784D" w:rsidP="004A5474">
      <w:r>
        <w:t xml:space="preserve">( </w:t>
      </w:r>
      <w:r w:rsidRPr="0044784D">
        <w:rPr>
          <w:b/>
        </w:rPr>
        <w:t>*</w:t>
      </w:r>
      <w:r>
        <w:rPr>
          <w:b/>
        </w:rPr>
        <w:t xml:space="preserve"> </w:t>
      </w:r>
      <w:r w:rsidRPr="0044784D">
        <w:t>)</w:t>
      </w:r>
      <w:r>
        <w:t xml:space="preserve"> in questa sezione sono presenti tag zones.</w:t>
      </w:r>
    </w:p>
    <w:p w14:paraId="45DFE6D3" w14:textId="31FD0F08" w:rsidR="0044784D" w:rsidRDefault="0044784D" w:rsidP="004A5474">
      <w:r>
        <w:t xml:space="preserve">( </w:t>
      </w:r>
      <w:r w:rsidRPr="0044784D">
        <w:rPr>
          <w:b/>
        </w:rPr>
        <w:t>*</w:t>
      </w:r>
      <w:r>
        <w:rPr>
          <w:b/>
        </w:rPr>
        <w:t xml:space="preserve">* </w:t>
      </w:r>
      <w:r w:rsidRPr="0044784D">
        <w:t>)</w:t>
      </w:r>
      <w:r>
        <w:t xml:space="preserve"> in questa sezione sono presenti search zones.</w:t>
      </w:r>
    </w:p>
    <w:p w14:paraId="353243AD" w14:textId="77777777" w:rsidR="002E781A" w:rsidRDefault="002E781A" w:rsidP="00061EF5">
      <w:pPr>
        <w:tabs>
          <w:tab w:val="center" w:pos="4680"/>
        </w:tabs>
        <w:jc w:val="both"/>
      </w:pPr>
    </w:p>
    <w:p w14:paraId="645B2447" w14:textId="5EE9DAA8" w:rsidR="002E781A" w:rsidRPr="00061EF5" w:rsidRDefault="002E781A" w:rsidP="002E781A">
      <w:pPr>
        <w:tabs>
          <w:tab w:val="center" w:pos="4680"/>
        </w:tabs>
        <w:jc w:val="both"/>
        <w:rPr>
          <w:b/>
          <w:color w:val="FFC000"/>
        </w:rPr>
        <w:sectPr w:rsidR="002E781A" w:rsidRPr="00061EF5" w:rsidSect="009E11C7">
          <w:pgSz w:w="12240" w:h="15840"/>
          <w:pgMar w:top="1440" w:right="1440" w:bottom="1440" w:left="1440" w:header="720" w:footer="720" w:gutter="0"/>
          <w:cols w:space="720"/>
          <w:titlePg/>
          <w:docGrid w:linePitch="326"/>
        </w:sectPr>
      </w:pPr>
      <w:r>
        <w:rPr>
          <w:b/>
          <w:color w:val="FFC000"/>
        </w:rPr>
        <w:tab/>
      </w:r>
    </w:p>
    <w:p w14:paraId="33360C29" w14:textId="77777777" w:rsidR="007527CD" w:rsidRDefault="00422E96" w:rsidP="005D2EFC">
      <w:pPr>
        <w:sectPr w:rsidR="007527CD" w:rsidSect="003E761E">
          <w:pgSz w:w="12240" w:h="15840"/>
          <w:pgMar w:top="1440" w:right="1440" w:bottom="1440" w:left="1440" w:header="720" w:footer="720" w:gutter="0"/>
          <w:cols w:space="720"/>
          <w:titlePg/>
          <w:docGrid w:linePitch="326"/>
        </w:sectPr>
      </w:pPr>
      <w:r>
        <w:rPr>
          <w:noProof/>
          <w:lang w:val="en-US" w:eastAsia="en-US"/>
        </w:rPr>
        <w:lastRenderedPageBreak/>
        <w:drawing>
          <wp:anchor distT="0" distB="0" distL="114300" distR="114300" simplePos="0" relativeHeight="251691008" behindDoc="0" locked="0" layoutInCell="1" allowOverlap="1" wp14:anchorId="66191144" wp14:editId="38062B4C">
            <wp:simplePos x="0" y="0"/>
            <wp:positionH relativeFrom="page">
              <wp:posOffset>499110</wp:posOffset>
            </wp:positionH>
            <wp:positionV relativeFrom="margin">
              <wp:posOffset>-478790</wp:posOffset>
            </wp:positionV>
            <wp:extent cx="6687820" cy="9166860"/>
            <wp:effectExtent l="0" t="0" r="17780" b="0"/>
            <wp:wrapTopAndBottom/>
            <wp:docPr id="38" name="Diagram 38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61" r:lo="rId62" r:qs="rId63" r:cs="rId64"/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BECD6D" w14:textId="77777777" w:rsidR="00F60BD6" w:rsidRDefault="00F60BD6" w:rsidP="005D2EFC">
      <w:pPr>
        <w:pStyle w:val="Heading4"/>
        <w:numPr>
          <w:ilvl w:val="0"/>
          <w:numId w:val="0"/>
        </w:numPr>
      </w:pPr>
      <w:bookmarkStart w:id="55" w:name="_Toc403998847"/>
      <w:bookmarkStart w:id="56" w:name="_Toc406364756"/>
      <w:r w:rsidRPr="00422E96">
        <w:lastRenderedPageBreak/>
        <w:t>Folksonomie</w:t>
      </w:r>
      <w:bookmarkEnd w:id="55"/>
      <w:bookmarkEnd w:id="56"/>
    </w:p>
    <w:p w14:paraId="36FB563E" w14:textId="46A91A34" w:rsidR="00633B70" w:rsidRDefault="005D2EFC" w:rsidP="005D2EFC">
      <w:r>
        <w:t>Sarà presente una tag zone in forma di tag cloud ne</w:t>
      </w:r>
      <w:r w:rsidR="00633B70">
        <w:t>lla sezione “Blog”</w:t>
      </w:r>
      <w:r>
        <w:t>.</w:t>
      </w:r>
      <w:r w:rsidR="00633B70">
        <w:t xml:space="preserve"> Cliccando su un tag saranno visualizzati tutti gli articoli che contengono quella parola chiave.</w:t>
      </w:r>
    </w:p>
    <w:p w14:paraId="6BFD64C0" w14:textId="3A6661D3" w:rsidR="00726142" w:rsidRDefault="00633B70" w:rsidP="005D2EFC">
      <w:r>
        <w:t>L’</w:t>
      </w:r>
      <w:r w:rsidR="0086495E">
        <w:t>utente registrato potrà inserire nuovi tag</w:t>
      </w:r>
      <w:r w:rsidR="008A0111">
        <w:t xml:space="preserve"> solo agli articoli de</w:t>
      </w:r>
      <w:r w:rsidR="00B926FC">
        <w:t>l</w:t>
      </w:r>
      <w:r w:rsidR="00B926FC" w:rsidRPr="008A0111">
        <w:t xml:space="preserve"> </w:t>
      </w:r>
      <w:r w:rsidR="00B926FC">
        <w:t>blog</w:t>
      </w:r>
      <w:r w:rsidR="0086495E">
        <w:t xml:space="preserve">, direttamente dalla </w:t>
      </w:r>
      <w:r w:rsidR="009A3B95">
        <w:t>pagina dell’articolo selezionato</w:t>
      </w:r>
      <w:r w:rsidR="0086495E">
        <w:t>.</w:t>
      </w:r>
    </w:p>
    <w:p w14:paraId="3EAB7C8C" w14:textId="0257D72D" w:rsidR="00E42923" w:rsidRPr="005D2EFC" w:rsidRDefault="00F208FC" w:rsidP="005D2EFC">
      <w:r>
        <w:t>L’inserimento dei tag sarà guidato e legato ad un vocabolario specificato dall’amministratore, il quale verificherà comunque la pertinenza della parola chiave scelta e deciderà se consentirne l’aggiunta.</w:t>
      </w:r>
    </w:p>
    <w:p w14:paraId="51031317" w14:textId="77777777" w:rsidR="00F60BD6" w:rsidRDefault="00F60BD6" w:rsidP="00D25CBA">
      <w:pPr>
        <w:pStyle w:val="Heading4"/>
        <w:numPr>
          <w:ilvl w:val="0"/>
          <w:numId w:val="0"/>
        </w:numPr>
        <w:ind w:left="864" w:hanging="864"/>
      </w:pPr>
      <w:bookmarkStart w:id="57" w:name="_Toc403998848"/>
      <w:bookmarkStart w:id="58" w:name="_Toc406364757"/>
      <w:r w:rsidRPr="00422E96">
        <w:t>Search</w:t>
      </w:r>
      <w:r>
        <w:t>-Zones</w:t>
      </w:r>
      <w:bookmarkEnd w:id="57"/>
      <w:bookmarkEnd w:id="58"/>
    </w:p>
    <w:p w14:paraId="626B33A1" w14:textId="46C301AC" w:rsidR="009B56E3" w:rsidRDefault="00726142" w:rsidP="00012106">
      <w:r>
        <w:t>Sarà presente un’</w:t>
      </w:r>
      <w:r w:rsidR="008A0111">
        <w:t>apposita</w:t>
      </w:r>
      <w:r w:rsidR="00E42923">
        <w:t xml:space="preserve"> barra di ricerca in una pagina “Ricerca” (raggiungibile dalla barra di navigazione).</w:t>
      </w:r>
    </w:p>
    <w:p w14:paraId="58F4E8E6" w14:textId="344A3F29" w:rsidR="0003186D" w:rsidRDefault="00726142" w:rsidP="00012106">
      <w:r>
        <w:t>L’utente potrà effettuare</w:t>
      </w:r>
      <w:r w:rsidR="0003186D">
        <w:t>,</w:t>
      </w:r>
      <w:r w:rsidR="0003186D" w:rsidRPr="0003186D">
        <w:t xml:space="preserve"> </w:t>
      </w:r>
      <w:r w:rsidR="0003186D">
        <w:t>in base al filtro di ricerca selezionato,</w:t>
      </w:r>
      <w:r>
        <w:t xml:space="preserve"> una ricerca </w:t>
      </w:r>
      <w:r w:rsidR="00FE0CD2">
        <w:t xml:space="preserve">fra le schede </w:t>
      </w:r>
      <w:r w:rsidR="00DD2151">
        <w:t>presenti nel</w:t>
      </w:r>
      <w:r w:rsidR="00FE0CD2">
        <w:t xml:space="preserve"> database, </w:t>
      </w:r>
      <w:r w:rsidR="00DD2151">
        <w:t>ovvero</w:t>
      </w:r>
      <w:r w:rsidR="0003186D">
        <w:t>:</w:t>
      </w:r>
    </w:p>
    <w:p w14:paraId="1576AD4B" w14:textId="20F6BE06" w:rsidR="00726142" w:rsidRDefault="003F04E7" w:rsidP="0003186D">
      <w:pPr>
        <w:pStyle w:val="ListParagraph"/>
        <w:numPr>
          <w:ilvl w:val="0"/>
          <w:numId w:val="23"/>
        </w:numPr>
      </w:pPr>
      <w:r>
        <w:t xml:space="preserve">Le </w:t>
      </w:r>
      <w:r w:rsidR="00571B10">
        <w:t>c</w:t>
      </w:r>
      <w:r>
        <w:t xml:space="preserve">ittà e le </w:t>
      </w:r>
      <w:r w:rsidR="00571B10">
        <w:t>a</w:t>
      </w:r>
      <w:r>
        <w:t>ttività di “Esplora le città”</w:t>
      </w:r>
      <w:r w:rsidR="00FE0CD2">
        <w:t>,</w:t>
      </w:r>
    </w:p>
    <w:p w14:paraId="01002CC7" w14:textId="65DC1F7A" w:rsidR="00FE0CD2" w:rsidRDefault="00571B10" w:rsidP="0003186D">
      <w:pPr>
        <w:pStyle w:val="ListParagraph"/>
        <w:numPr>
          <w:ilvl w:val="0"/>
          <w:numId w:val="23"/>
        </w:numPr>
      </w:pPr>
      <w:r>
        <w:t>Gli articoli di “Blog”,</w:t>
      </w:r>
    </w:p>
    <w:p w14:paraId="48B07CB0" w14:textId="7E87D7B9" w:rsidR="00571B10" w:rsidRDefault="00571B10" w:rsidP="0003186D">
      <w:pPr>
        <w:pStyle w:val="ListParagraph"/>
        <w:numPr>
          <w:ilvl w:val="0"/>
          <w:numId w:val="23"/>
        </w:numPr>
      </w:pPr>
      <w:r>
        <w:t>Le informazioni di “Info e Contatti”,</w:t>
      </w:r>
    </w:p>
    <w:p w14:paraId="0BEE689B" w14:textId="253E4F2D" w:rsidR="005F4FD6" w:rsidRDefault="00571B10" w:rsidP="005F4FD6">
      <w:pPr>
        <w:pStyle w:val="ListParagraph"/>
        <w:numPr>
          <w:ilvl w:val="0"/>
          <w:numId w:val="23"/>
        </w:numPr>
      </w:pPr>
      <w:r>
        <w:t>Il sito in generale</w:t>
      </w:r>
      <w:r w:rsidR="005F4FD6">
        <w:t>.</w:t>
      </w:r>
    </w:p>
    <w:p w14:paraId="62702EB6" w14:textId="708221C8" w:rsidR="005F4FD6" w:rsidRDefault="005F4FD6" w:rsidP="005F4FD6">
      <w:r>
        <w:t>Cliccando sui risultati ottenuti l’utente verrà collegato alla pagina contenente l’elemento cercato.</w:t>
      </w:r>
    </w:p>
    <w:p w14:paraId="2549FB97" w14:textId="77777777" w:rsidR="0098648B" w:rsidRDefault="0098648B">
      <w:pPr>
        <w:spacing w:before="0" w:beforeAutospacing="0" w:after="160" w:afterAutospacing="0" w:line="259" w:lineRule="auto"/>
        <w:rPr>
          <w:rFonts w:asciiTheme="majorHAnsi" w:eastAsiaTheme="majorEastAsia" w:hAnsiTheme="majorHAnsi" w:cstheme="majorBidi"/>
          <w:bCs/>
          <w:smallCaps/>
          <w:color w:val="0F6FC6" w:themeColor="accent1"/>
          <w:sz w:val="36"/>
          <w:szCs w:val="28"/>
        </w:rPr>
      </w:pPr>
      <w:bookmarkStart w:id="59" w:name="_Toc403998849"/>
      <w:r>
        <w:br w:type="page"/>
      </w:r>
    </w:p>
    <w:p w14:paraId="4E23CCCC" w14:textId="77777777" w:rsidR="009B56E3" w:rsidRPr="0098648B" w:rsidRDefault="00D25CBA" w:rsidP="0098648B">
      <w:pPr>
        <w:pStyle w:val="Heading2"/>
        <w:rPr>
          <w:sz w:val="40"/>
          <w:szCs w:val="36"/>
        </w:rPr>
      </w:pPr>
      <w:bookmarkStart w:id="60" w:name="_Toc406364758"/>
      <w:r>
        <w:lastRenderedPageBreak/>
        <w:t xml:space="preserve">Struttura di </w:t>
      </w:r>
      <w:r w:rsidR="00BA1A4E">
        <w:t>Navigazione</w:t>
      </w:r>
      <w:bookmarkEnd w:id="59"/>
      <w:bookmarkEnd w:id="60"/>
    </w:p>
    <w:p w14:paraId="7954410C" w14:textId="4F971566" w:rsidR="00063034" w:rsidRDefault="00BA1A4E" w:rsidP="00063034">
      <w:pPr>
        <w:pStyle w:val="Heading4"/>
        <w:numPr>
          <w:ilvl w:val="0"/>
          <w:numId w:val="0"/>
        </w:numPr>
        <w:ind w:left="864" w:hanging="864"/>
      </w:pPr>
      <w:bookmarkStart w:id="61" w:name="_Toc403998850"/>
      <w:bookmarkStart w:id="62" w:name="_Toc406364759"/>
      <w:r>
        <w:t xml:space="preserve">Navigazione </w:t>
      </w:r>
      <w:r w:rsidRPr="00422E96">
        <w:t>Orizzontale</w:t>
      </w:r>
      <w:bookmarkStart w:id="63" w:name="_Toc403998851"/>
      <w:bookmarkEnd w:id="61"/>
      <w:bookmarkEnd w:id="62"/>
    </w:p>
    <w:p w14:paraId="30CE535A" w14:textId="53128F2E" w:rsidR="00063034" w:rsidRPr="00063034" w:rsidRDefault="00063034" w:rsidP="00063034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A0BB526" wp14:editId="5E1F51C0">
                <wp:simplePos x="0" y="0"/>
                <wp:positionH relativeFrom="column">
                  <wp:posOffset>700644</wp:posOffset>
                </wp:positionH>
                <wp:positionV relativeFrom="paragraph">
                  <wp:posOffset>3268056</wp:posOffset>
                </wp:positionV>
                <wp:extent cx="1389413" cy="1010046"/>
                <wp:effectExtent l="19050" t="19050" r="39370" b="38100"/>
                <wp:wrapNone/>
                <wp:docPr id="34473394" name="Rounded Rectangle 344733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89413" cy="1010046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4CFCF57" id="Rounded Rectangle 34473394" o:spid="_x0000_s1026" style="position:absolute;margin-left:55.15pt;margin-top:257.35pt;width:109.4pt;height:79.5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" filled="f" strokecolor="#00b050" strokeweight="4.5pt">
                <v:stroke joinstyle="miter"/>
              </v:roundrect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B02E364" wp14:editId="68D992FA">
                <wp:simplePos x="0" y="0"/>
                <wp:positionH relativeFrom="column">
                  <wp:posOffset>700644</wp:posOffset>
                </wp:positionH>
                <wp:positionV relativeFrom="paragraph">
                  <wp:posOffset>406746</wp:posOffset>
                </wp:positionV>
                <wp:extent cx="1377538" cy="2861624"/>
                <wp:effectExtent l="19050" t="19050" r="32385" b="34290"/>
                <wp:wrapNone/>
                <wp:docPr id="34473384" name="Rounded Rectangle 344733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7538" cy="2861624"/>
                        </a:xfrm>
                        <a:prstGeom prst="roundRect">
                          <a:avLst/>
                        </a:prstGeom>
                        <a:noFill/>
                        <a:ln w="57150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E84B0AC" id="Rounded Rectangle 34473384" o:spid="_x0000_s1026" style="position:absolute;margin-left:55.15pt;margin-top:32.05pt;width:108.45pt;height:225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" filled="f" strokecolor="#c00000" strokeweight="4.5pt">
                <v:stroke joinstyle="miter"/>
              </v:roundrect>
            </w:pict>
          </mc:Fallback>
        </mc:AlternateContent>
      </w:r>
      <w:r>
        <w:rPr>
          <w:noProof/>
          <w:lang w:val="en-US" w:eastAsia="en-US"/>
        </w:rPr>
        <w:drawing>
          <wp:inline distT="0" distB="0" distL="0" distR="0" wp14:anchorId="11828429" wp14:editId="0C7AC4B0">
            <wp:extent cx="5264688" cy="4512624"/>
            <wp:effectExtent l="0" t="0" r="0" b="2540"/>
            <wp:docPr id="34473383" name="Picture 34473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3" name="Screenshot (125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5" t="18863" r="27872" b="10675"/>
                    <a:stretch/>
                  </pic:blipFill>
                  <pic:spPr bwMode="auto">
                    <a:xfrm>
                      <a:off x="0" y="0"/>
                      <a:ext cx="5279947" cy="452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D49CE0" w14:textId="77777777" w:rsidR="00BF4711" w:rsidRDefault="001F126A" w:rsidP="001F126A">
      <w:r>
        <w:t xml:space="preserve">In </w:t>
      </w:r>
      <w:r w:rsidRPr="001F126A">
        <w:rPr>
          <w:b/>
          <w:color w:val="C00000"/>
        </w:rPr>
        <w:t>rosso</w:t>
      </w:r>
      <w:r>
        <w:t xml:space="preserve"> sono evidenziati i collegamenti della barra di navigazione principale, raggiungibile da ogni pagina; in </w:t>
      </w:r>
      <w:r w:rsidRPr="001F126A">
        <w:rPr>
          <w:b/>
          <w:color w:val="00B050"/>
        </w:rPr>
        <w:t>verde</w:t>
      </w:r>
      <w:r>
        <w:t xml:space="preserve"> è evidenziata la barra per accedere al sito o registrarsi.</w:t>
      </w:r>
      <w:r w:rsidR="001777FF">
        <w:t xml:space="preserve"> </w:t>
      </w:r>
    </w:p>
    <w:p w14:paraId="7DE877E1" w14:textId="3A667993" w:rsidR="001F126A" w:rsidRDefault="00BF4711" w:rsidP="001F126A">
      <w:r>
        <w:t>Le barre di navigazione permettono dunque di realizzare la navigazione orizzontale tra elementi dello stesso livello gerarchico</w:t>
      </w:r>
      <w:r w:rsidR="001777FF">
        <w:t>.</w:t>
      </w:r>
    </w:p>
    <w:p w14:paraId="0470DE5E" w14:textId="77777777" w:rsidR="00BA1A4E" w:rsidRDefault="00BA1A4E" w:rsidP="00D25CBA">
      <w:pPr>
        <w:pStyle w:val="Heading4"/>
        <w:numPr>
          <w:ilvl w:val="0"/>
          <w:numId w:val="0"/>
        </w:numPr>
        <w:ind w:left="864" w:hanging="864"/>
      </w:pPr>
      <w:bookmarkStart w:id="64" w:name="_Toc406364760"/>
      <w:r w:rsidRPr="00422E96">
        <w:lastRenderedPageBreak/>
        <w:t>Navigazione</w:t>
      </w:r>
      <w:r>
        <w:t xml:space="preserve"> Trasversale</w:t>
      </w:r>
      <w:bookmarkEnd w:id="63"/>
      <w:bookmarkEnd w:id="64"/>
    </w:p>
    <w:p w14:paraId="448FE1C2" w14:textId="6128DD59" w:rsidR="00BF4711" w:rsidRPr="00BF4711" w:rsidRDefault="000D7BC5" w:rsidP="00BF4711"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77C08994" wp14:editId="2A45C16E">
                <wp:simplePos x="0" y="0"/>
                <wp:positionH relativeFrom="column">
                  <wp:posOffset>2232837</wp:posOffset>
                </wp:positionH>
                <wp:positionV relativeFrom="paragraph">
                  <wp:posOffset>691766</wp:posOffset>
                </wp:positionV>
                <wp:extent cx="3179106" cy="2137144"/>
                <wp:effectExtent l="38100" t="19050" r="21590" b="53975"/>
                <wp:wrapNone/>
                <wp:docPr id="34473407" name="Straight Arrow Connector 344734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9106" cy="21371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95DAC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473407" o:spid="_x0000_s1026" type="#_x0000_t32" style="position:absolute;margin-left:175.8pt;margin-top:54.45pt;width:250.3pt;height:168.3pt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" strokecolor="#92d05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6C967848" wp14:editId="511A6DEE">
                <wp:simplePos x="0" y="0"/>
                <wp:positionH relativeFrom="column">
                  <wp:posOffset>1956153</wp:posOffset>
                </wp:positionH>
                <wp:positionV relativeFrom="paragraph">
                  <wp:posOffset>670501</wp:posOffset>
                </wp:positionV>
                <wp:extent cx="1074125" cy="1988953"/>
                <wp:effectExtent l="38100" t="19050" r="31115" b="49530"/>
                <wp:wrapNone/>
                <wp:docPr id="34473406" name="Straight Arrow Connector 344734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74125" cy="198895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B399F5" id="Straight Arrow Connector 34473406" o:spid="_x0000_s1026" type="#_x0000_t32" style="position:absolute;margin-left:154.05pt;margin-top:52.8pt;width:84.6pt;height:156.6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" strokecolor="#92d050" strokeweight="3pt">
                <v:stroke endarrow="block" joinstyle="miter"/>
              </v:shape>
            </w:pict>
          </mc:Fallback>
        </mc:AlternateContent>
      </w:r>
      <w:r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1297093F" wp14:editId="7DF81C8C">
                <wp:simplePos x="0" y="0"/>
                <wp:positionH relativeFrom="column">
                  <wp:posOffset>1719286</wp:posOffset>
                </wp:positionH>
                <wp:positionV relativeFrom="paragraph">
                  <wp:posOffset>936315</wp:posOffset>
                </wp:positionV>
                <wp:extent cx="45719" cy="1743739"/>
                <wp:effectExtent l="95250" t="19050" r="69215" b="46990"/>
                <wp:wrapNone/>
                <wp:docPr id="34473405" name="Straight Arrow Connector 344734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17437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273C3B8" id="Straight Arrow Connector 34473405" o:spid="_x0000_s1026" type="#_x0000_t32" style="position:absolute;margin-left:135.4pt;margin-top:73.75pt;width:3.6pt;height:137.3pt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" strokecolor="#92d050" strokeweight="3pt">
                <v:stroke endarrow="block" joinstyle="miter"/>
              </v:shape>
            </w:pict>
          </mc:Fallback>
        </mc:AlternateContent>
      </w:r>
      <w:r w:rsidR="00745F4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53A7729A" wp14:editId="2BDC05DE">
                <wp:simplePos x="0" y="0"/>
                <wp:positionH relativeFrom="column">
                  <wp:posOffset>3221031</wp:posOffset>
                </wp:positionH>
                <wp:positionV relativeFrom="paragraph">
                  <wp:posOffset>2573728</wp:posOffset>
                </wp:positionV>
                <wp:extent cx="45719" cy="669851"/>
                <wp:effectExtent l="57150" t="38100" r="50165" b="16510"/>
                <wp:wrapNone/>
                <wp:docPr id="34473404" name="Straight Arrow Connector 344734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669851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E50E1B" id="Straight Arrow Connector 34473404" o:spid="_x0000_s1026" type="#_x0000_t32" style="position:absolute;margin-left:253.6pt;margin-top:202.65pt;width:3.6pt;height:52.75pt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" strokecolor="#7030a0" strokeweight="3pt">
                <v:stroke endarrow="block" joinstyle="miter"/>
              </v:shape>
            </w:pict>
          </mc:Fallback>
        </mc:AlternateContent>
      </w:r>
      <w:r w:rsidR="00745F4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 wp14:anchorId="394CE617" wp14:editId="6F3145CD">
                <wp:simplePos x="0" y="0"/>
                <wp:positionH relativeFrom="column">
                  <wp:posOffset>2870791</wp:posOffset>
                </wp:positionH>
                <wp:positionV relativeFrom="paragraph">
                  <wp:posOffset>2031468</wp:posOffset>
                </wp:positionV>
                <wp:extent cx="45719" cy="1179668"/>
                <wp:effectExtent l="57150" t="38100" r="50165" b="1905"/>
                <wp:wrapNone/>
                <wp:docPr id="34473403" name="Straight Arrow Connector 344734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1179668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3E3C4E" id="Straight Arrow Connector 34473403" o:spid="_x0000_s1026" type="#_x0000_t32" style="position:absolute;margin-left:226.05pt;margin-top:159.95pt;width:3.6pt;height:92.9pt;flip:y;z-index:251726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" strokecolor="#7030a0" strokeweight="3pt">
                <v:stroke endarrow="block" joinstyle="miter"/>
              </v:shape>
            </w:pict>
          </mc:Fallback>
        </mc:AlternateContent>
      </w:r>
      <w:r w:rsidR="00745F4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24BEB073" wp14:editId="504FABDA">
                <wp:simplePos x="0" y="0"/>
                <wp:positionH relativeFrom="column">
                  <wp:posOffset>3774558</wp:posOffset>
                </wp:positionH>
                <wp:positionV relativeFrom="paragraph">
                  <wp:posOffset>670500</wp:posOffset>
                </wp:positionV>
                <wp:extent cx="1201346" cy="2519916"/>
                <wp:effectExtent l="19050" t="38100" r="56515" b="13970"/>
                <wp:wrapNone/>
                <wp:docPr id="34473402" name="Straight Arrow Connector 344734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01346" cy="2519916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C54AF" id="Straight Arrow Connector 34473402" o:spid="_x0000_s1026" type="#_x0000_t32" style="position:absolute;margin-left:297.2pt;margin-top:52.8pt;width:94.6pt;height:198.4pt;flip:y;z-index:251724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" strokecolor="#7030a0" strokeweight="3pt">
                <v:stroke endarrow="block" joinstyle="miter"/>
              </v:shape>
            </w:pict>
          </mc:Fallback>
        </mc:AlternateContent>
      </w:r>
      <w:r w:rsidR="00745F4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AFC213F" wp14:editId="1B80B712">
                <wp:simplePos x="0" y="0"/>
                <wp:positionH relativeFrom="column">
                  <wp:posOffset>3530009</wp:posOffset>
                </wp:positionH>
                <wp:positionV relativeFrom="paragraph">
                  <wp:posOffset>638603</wp:posOffset>
                </wp:positionV>
                <wp:extent cx="45719" cy="2594344"/>
                <wp:effectExtent l="57150" t="38100" r="69215" b="15875"/>
                <wp:wrapNone/>
                <wp:docPr id="34473401" name="Straight Arrow Connector 344734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259434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23F6D3" id="Straight Arrow Connector 34473401" o:spid="_x0000_s1026" type="#_x0000_t32" style="position:absolute;margin-left:277.95pt;margin-top:50.3pt;width:3.6pt;height:204.3pt;flip:x y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" strokecolor="#7030a0" strokeweight="3pt">
                <v:stroke endarrow="block" joinstyle="miter"/>
              </v:shape>
            </w:pict>
          </mc:Fallback>
        </mc:AlternateContent>
      </w:r>
      <w:r w:rsidR="00745F4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70EAFD41" wp14:editId="06509914">
                <wp:simplePos x="0" y="0"/>
                <wp:positionH relativeFrom="column">
                  <wp:posOffset>3253563</wp:posOffset>
                </wp:positionH>
                <wp:positionV relativeFrom="paragraph">
                  <wp:posOffset>638603</wp:posOffset>
                </wp:positionV>
                <wp:extent cx="45719" cy="945722"/>
                <wp:effectExtent l="57150" t="38100" r="50165" b="6985"/>
                <wp:wrapNone/>
                <wp:docPr id="34473399" name="Straight Arrow Connector 344733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719" cy="94572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471BB8" id="Straight Arrow Connector 34473399" o:spid="_x0000_s1026" type="#_x0000_t32" style="position:absolute;margin-left:256.2pt;margin-top:50.3pt;width:3.6pt;height:74.45pt;flip:y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" strokecolor="#002060" strokeweight="3pt">
                <v:stroke endarrow="block" joinstyle="miter"/>
              </v:shape>
            </w:pict>
          </mc:Fallback>
        </mc:AlternateContent>
      </w:r>
      <w:r w:rsidR="00745F4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BB13D2D" wp14:editId="5D0D3575">
                <wp:simplePos x="0" y="0"/>
                <wp:positionH relativeFrom="column">
                  <wp:posOffset>3264194</wp:posOffset>
                </wp:positionH>
                <wp:positionV relativeFrom="paragraph">
                  <wp:posOffset>649235</wp:posOffset>
                </wp:positionV>
                <wp:extent cx="1573619" cy="935089"/>
                <wp:effectExtent l="19050" t="38100" r="45720" b="17780"/>
                <wp:wrapNone/>
                <wp:docPr id="34473400" name="Straight Arrow Connector 344734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573619" cy="93508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6859B" id="Straight Arrow Connector 34473400" o:spid="_x0000_s1026" type="#_x0000_t32" style="position:absolute;margin-left:257pt;margin-top:51.1pt;width:123.9pt;height:73.65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" strokecolor="#002060" strokeweight="3pt">
                <v:stroke endarrow="block" joinstyle="miter"/>
              </v:shape>
            </w:pict>
          </mc:Fallback>
        </mc:AlternateContent>
      </w:r>
      <w:r w:rsidR="00745F4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441373F6" wp14:editId="747FD630">
                <wp:simplePos x="0" y="0"/>
                <wp:positionH relativeFrom="column">
                  <wp:posOffset>2222206</wp:posOffset>
                </wp:positionH>
                <wp:positionV relativeFrom="paragraph">
                  <wp:posOffset>436585</wp:posOffset>
                </wp:positionV>
                <wp:extent cx="2030818" cy="1424113"/>
                <wp:effectExtent l="19050" t="38100" r="45720" b="24130"/>
                <wp:wrapNone/>
                <wp:docPr id="34473398" name="Straight Arrow Connector 344733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0818" cy="1424113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135ACA" id="Straight Arrow Connector 34473398" o:spid="_x0000_s1026" type="#_x0000_t32" style="position:absolute;margin-left:175pt;margin-top:34.4pt;width:159.9pt;height:112.15pt;flip:y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" strokecolor="#c00000" strokeweight="3pt">
                <v:stroke endarrow="block" joinstyle="miter"/>
              </v:shape>
            </w:pict>
          </mc:Fallback>
        </mc:AlternateContent>
      </w:r>
      <w:r w:rsidR="00745F4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66ADB5C6" wp14:editId="2AFF8166">
                <wp:simplePos x="0" y="0"/>
                <wp:positionH relativeFrom="column">
                  <wp:posOffset>2232836</wp:posOffset>
                </wp:positionH>
                <wp:positionV relativeFrom="paragraph">
                  <wp:posOffset>638602</wp:posOffset>
                </wp:positionV>
                <wp:extent cx="467833" cy="1158550"/>
                <wp:effectExtent l="19050" t="38100" r="46990" b="22860"/>
                <wp:wrapNone/>
                <wp:docPr id="34473397" name="Straight Arrow Connector 344733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7833" cy="115855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3B68D3" id="Straight Arrow Connector 34473397" o:spid="_x0000_s1026" type="#_x0000_t32" style="position:absolute;margin-left:175.8pt;margin-top:50.3pt;width:36.85pt;height:91.2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" strokecolor="#c00000" strokeweight="3pt">
                <v:stroke endarrow="block" joinstyle="miter"/>
              </v:shape>
            </w:pict>
          </mc:Fallback>
        </mc:AlternateContent>
      </w:r>
      <w:r w:rsidR="00745F48">
        <w:rPr>
          <w:noProof/>
          <w:lang w:val="en-US" w:eastAsia="en-US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42218D46" wp14:editId="35FED455">
                <wp:simplePos x="0" y="0"/>
                <wp:positionH relativeFrom="column">
                  <wp:posOffset>2254102</wp:posOffset>
                </wp:positionH>
                <wp:positionV relativeFrom="paragraph">
                  <wp:posOffset>479115</wp:posOffset>
                </wp:positionV>
                <wp:extent cx="276447" cy="754912"/>
                <wp:effectExtent l="19050" t="38100" r="47625" b="7620"/>
                <wp:wrapNone/>
                <wp:docPr id="34473396" name="Straight Arrow Connector 344733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76447" cy="754912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C0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6463C1" id="Straight Arrow Connector 34473396" o:spid="_x0000_s1026" type="#_x0000_t32" style="position:absolute;margin-left:177.5pt;margin-top:37.75pt;width:21.75pt;height:59.45pt;flip:y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" strokecolor="#c00000" strokeweight="3pt">
                <v:stroke endarrow="block" joinstyle="miter"/>
              </v:shape>
            </w:pict>
          </mc:Fallback>
        </mc:AlternateContent>
      </w:r>
      <w:r w:rsidR="0044784D">
        <w:rPr>
          <w:noProof/>
          <w:lang w:val="en-US" w:eastAsia="en-US"/>
        </w:rPr>
        <w:drawing>
          <wp:inline distT="0" distB="0" distL="0" distR="0" wp14:anchorId="5400E44C" wp14:editId="7F736304">
            <wp:extent cx="5905810" cy="5062161"/>
            <wp:effectExtent l="0" t="0" r="0" b="5715"/>
            <wp:docPr id="34473395" name="Picture 34473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73383" name="Screenshot (125)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75" t="18863" r="27872" b="10675"/>
                    <a:stretch/>
                  </pic:blipFill>
                  <pic:spPr bwMode="auto">
                    <a:xfrm>
                      <a:off x="0" y="0"/>
                      <a:ext cx="5957538" cy="51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C8B540" w14:textId="7833C4B5" w:rsidR="00745F48" w:rsidRDefault="00745F48" w:rsidP="00745F48">
      <w:bookmarkStart w:id="65" w:name="_Toc403998852"/>
      <w:r>
        <w:t>I collegamenti trasversali sono realizzati come indicato nello schema;</w:t>
      </w:r>
    </w:p>
    <w:p w14:paraId="6D2FE6CE" w14:textId="40B743A0" w:rsidR="00745F48" w:rsidRDefault="00745F48" w:rsidP="00745F48">
      <w:r>
        <w:t xml:space="preserve">Quelli realizzati in </w:t>
      </w:r>
      <w:r w:rsidRPr="00745F48">
        <w:rPr>
          <w:b/>
          <w:color w:val="C00000"/>
        </w:rPr>
        <w:t>rosso</w:t>
      </w:r>
      <w:r>
        <w:t xml:space="preserve"> e </w:t>
      </w:r>
      <w:r w:rsidRPr="00745F48">
        <w:rPr>
          <w:b/>
          <w:color w:val="002060"/>
        </w:rPr>
        <w:t xml:space="preserve">blu scuro </w:t>
      </w:r>
      <w:r>
        <w:t>permettono di viaggiare tra elementi gerarchici differenti attraverso i tag.</w:t>
      </w:r>
    </w:p>
    <w:p w14:paraId="61B65CB4" w14:textId="1019292C" w:rsidR="00745F48" w:rsidRDefault="00745F48" w:rsidP="00745F48">
      <w:r>
        <w:t xml:space="preserve">Le frecce in </w:t>
      </w:r>
      <w:r w:rsidRPr="00745F48">
        <w:rPr>
          <w:b/>
          <w:color w:val="7030A0"/>
        </w:rPr>
        <w:t>viola</w:t>
      </w:r>
      <w:r w:rsidRPr="00745F48">
        <w:rPr>
          <w:b/>
        </w:rPr>
        <w:t xml:space="preserve"> </w:t>
      </w:r>
      <w:r>
        <w:t>collegano invece i risultati della ricerca alle varie sezioni contenenti i termini cercati</w:t>
      </w:r>
      <w:r w:rsidR="00222BBB">
        <w:t>.</w:t>
      </w:r>
    </w:p>
    <w:p w14:paraId="67039933" w14:textId="0CEFE456" w:rsidR="00222BBB" w:rsidRDefault="00222BBB" w:rsidP="00745F48">
      <w:r>
        <w:t>Da “Esplora le Città”</w:t>
      </w:r>
      <w:r w:rsidR="00B5292E">
        <w:t xml:space="preserve">, “Città”, “Attività” </w:t>
      </w:r>
      <w:r>
        <w:t>è possibile raggiungere la pagina “Proponi la tua Meta”</w:t>
      </w:r>
      <w:r w:rsidR="00CD6519">
        <w:t xml:space="preserve"> tramite un </w:t>
      </w:r>
      <w:r w:rsidR="00B5292E">
        <w:t>collegamento, che invita l’</w:t>
      </w:r>
      <w:r w:rsidR="00F078DF">
        <w:t>utente ad integrare o</w:t>
      </w:r>
      <w:r w:rsidR="00B5292E">
        <w:t xml:space="preserve"> aggiungere nuove informazioni.</w:t>
      </w:r>
      <w:r w:rsidR="00A0265F">
        <w:t xml:space="preserve"> E’ rappresent</w:t>
      </w:r>
      <w:r w:rsidR="000D7BC5">
        <w:t xml:space="preserve">ato nello schema da frecce di colore </w:t>
      </w:r>
      <w:r w:rsidR="000D7BC5">
        <w:rPr>
          <w:b/>
          <w:color w:val="92D050"/>
        </w:rPr>
        <w:t>verde</w:t>
      </w:r>
      <w:r w:rsidR="00A0265F">
        <w:t>.</w:t>
      </w:r>
    </w:p>
    <w:p w14:paraId="4ACF6AC2" w14:textId="77777777" w:rsidR="00BA1A4E" w:rsidRDefault="00BA1A4E" w:rsidP="00D25CBA">
      <w:pPr>
        <w:pStyle w:val="Heading4"/>
        <w:numPr>
          <w:ilvl w:val="0"/>
          <w:numId w:val="0"/>
        </w:numPr>
        <w:ind w:left="864" w:hanging="864"/>
      </w:pPr>
      <w:bookmarkStart w:id="66" w:name="_Toc406364761"/>
      <w:r w:rsidRPr="00422E96">
        <w:lastRenderedPageBreak/>
        <w:t>Shortcuts</w:t>
      </w:r>
      <w:bookmarkEnd w:id="65"/>
      <w:bookmarkEnd w:id="66"/>
    </w:p>
    <w:p w14:paraId="15DF5A82" w14:textId="7B15F23C" w:rsidR="002F179C" w:rsidRDefault="002F179C" w:rsidP="00A1130B">
      <w:r>
        <w:t>Gli elementi appartenenti a livelli interni della gerarchia, visibili nelle shortcuts (home page) renderanno disponibili collegamenti a “Città”, “Articolo”</w:t>
      </w:r>
      <w:r w:rsidR="000B35B6">
        <w:t xml:space="preserve"> e varie tipologie di “I</w:t>
      </w:r>
      <w:r>
        <w:t>nformazione”.</w:t>
      </w:r>
    </w:p>
    <w:p w14:paraId="7C9E87F2" w14:textId="1CB47EEE" w:rsidR="001862AF" w:rsidRDefault="001862AF" w:rsidP="001862AF">
      <w:pPr>
        <w:pStyle w:val="Heading4"/>
        <w:numPr>
          <w:ilvl w:val="0"/>
          <w:numId w:val="0"/>
        </w:numPr>
        <w:ind w:left="864" w:hanging="864"/>
      </w:pPr>
      <w:bookmarkStart w:id="67" w:name="_Toc406364762"/>
      <w:r>
        <w:t>Breadcrumbs</w:t>
      </w:r>
      <w:bookmarkEnd w:id="67"/>
    </w:p>
    <w:p w14:paraId="358A37A8" w14:textId="328971E2" w:rsidR="00BA1A4E" w:rsidRPr="00BA1A4E" w:rsidRDefault="00E030F8" w:rsidP="00012106">
      <w:r>
        <w:t xml:space="preserve">Le breadcrumbs, che mostrano il livello </w:t>
      </w:r>
      <w:r w:rsidR="008A54C0">
        <w:t xml:space="preserve">del sito </w:t>
      </w:r>
      <w:r>
        <w:t xml:space="preserve">in </w:t>
      </w:r>
      <w:r w:rsidR="008A54C0">
        <w:t xml:space="preserve">è situato l’utente </w:t>
      </w:r>
      <w:r w:rsidR="001E4858">
        <w:t>e per</w:t>
      </w:r>
      <w:r w:rsidR="002F179C">
        <w:t>mettono la navigazione verticale</w:t>
      </w:r>
      <w:r>
        <w:t>, saranno presenti in ogni pagina sotto alla barra di navigazione.</w:t>
      </w:r>
    </w:p>
    <w:sectPr w:rsidR="00BA1A4E" w:rsidRPr="00BA1A4E" w:rsidSect="003E761E">
      <w:pgSz w:w="12240" w:h="15840"/>
      <w:pgMar w:top="1440" w:right="1440" w:bottom="1440" w:left="1440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F4FA383" w14:textId="77777777" w:rsidR="00D24061" w:rsidRDefault="00D24061" w:rsidP="009A5FBA">
      <w:pPr>
        <w:spacing w:before="0" w:after="0"/>
      </w:pPr>
      <w:r>
        <w:separator/>
      </w:r>
    </w:p>
  </w:endnote>
  <w:endnote w:type="continuationSeparator" w:id="0">
    <w:p w14:paraId="30F0F259" w14:textId="77777777" w:rsidR="00D24061" w:rsidRDefault="00D24061" w:rsidP="009A5FBA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0"/>
    <w:family w:val="auto"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Mangal"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Lato Light">
    <w:altName w:val="Calibri Light"/>
    <w:panose1 w:val="020F0302020204030203"/>
    <w:charset w:val="00"/>
    <w:family w:val="swiss"/>
    <w:pitch w:val="variable"/>
    <w:sig w:usb0="A00000AF" w:usb1="5000604B" w:usb2="00000000" w:usb3="00000000" w:csb0="00000093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622688312"/>
      <w:docPartObj>
        <w:docPartGallery w:val="Page Numbers (Bottom of Page)"/>
        <w:docPartUnique/>
      </w:docPartObj>
    </w:sdtPr>
    <w:sdtEndPr/>
    <w:sdtContent>
      <w:p w14:paraId="205704CC" w14:textId="77777777" w:rsidR="00726142" w:rsidRDefault="00726142">
        <w:pPr>
          <w:pStyle w:val="Footer"/>
        </w:pPr>
        <w:r>
          <w:rPr>
            <w:noProof/>
            <w:lang w:val="en-US" w:eastAsia="en-US"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67BD0E98" wp14:editId="07777777">
                  <wp:simplePos x="0" y="0"/>
                  <wp:positionH relativeFrom="rightMargin">
                    <wp:align>center</wp:align>
                  </wp:positionH>
                  <wp:positionV relativeFrom="bottomMargin">
                    <wp:align>center</wp:align>
                  </wp:positionV>
                  <wp:extent cx="565785" cy="191770"/>
                  <wp:effectExtent l="0" t="0" r="0" b="0"/>
                  <wp:wrapNone/>
                  <wp:docPr id="34473386" name="Rectangle 3447338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 rot="10800000" flipH="1">
                            <a:off x="0" y="0"/>
                            <a:ext cx="565785" cy="191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C0504D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28575">
                                <a:solidFill>
                                  <a:srgbClr val="5C83B4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AC69993" w14:textId="77777777" w:rsidR="00726142" w:rsidRDefault="00726142">
                              <w:pPr>
                                <w:pBdr>
                                  <w:top w:val="single" w:sz="4" w:space="1" w:color="7F7F7F" w:themeColor="background1" w:themeShade="7F"/>
                                </w:pBdr>
                                <w:jc w:val="center"/>
                                <w:rPr>
                                  <w:color w:val="009DD9" w:themeColor="accent2"/>
                                </w:rPr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\* MERGEFORMAT </w:instrText>
                              </w:r>
                              <w:r>
                                <w:fldChar w:fldCharType="separate"/>
                              </w:r>
                              <w:r w:rsidR="008673F5" w:rsidRPr="008673F5">
                                <w:rPr>
                                  <w:noProof/>
                                  <w:color w:val="009DD9" w:themeColor="accent2"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  <w:color w:val="009DD9" w:themeColor="accent2"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rect w14:anchorId="67BD0E98" id="Rectangle 34473386" o:spid="_x0000_s1063" style="position:absolute;margin-left:0;margin-top:0;width:44.55pt;height:15.1pt;rotation:180;flip:x;z-index:251659264;visibility:visible;mso-wrap-style:square;mso-width-percent:0;mso-height-percent:0;mso-wrap-distance-left:9pt;mso-wrap-distance-top:0;mso-wrap-distance-right:9pt;mso-wrap-distance-bottom:0;mso-position-horizontal:center;mso-position-horizontal-relative:right-margin-area;mso-position-vertical:center;mso-position-vertical-relative:bottom-margin-area;mso-width-percent:0;mso-height-percent:0;mso-width-relative:page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" filled="f" fillcolor="#c0504d" stroked="f" strokecolor="#5c83b4" strokeweight="2.25pt">
                  <v:textbox inset=",0,,0">
                    <w:txbxContent>
                      <w:p w14:paraId="3AC69993" w14:textId="77777777" w:rsidR="00726142" w:rsidRDefault="00726142">
                        <w:pPr>
                          <w:pBdr>
                            <w:top w:val="single" w:sz="4" w:space="1" w:color="7F7F7F" w:themeColor="background1" w:themeShade="7F"/>
                          </w:pBdr>
                          <w:jc w:val="center"/>
                          <w:rPr>
                            <w:color w:val="009DD9" w:themeColor="accent2"/>
                          </w:rPr>
                        </w:pPr>
                        <w:r>
                          <w:fldChar w:fldCharType="begin"/>
                        </w:r>
                        <w:r>
                          <w:instrText xml:space="preserve"> PAGE   \* MERGEFORMAT </w:instrText>
                        </w:r>
                        <w:r>
                          <w:fldChar w:fldCharType="separate"/>
                        </w:r>
                        <w:r w:rsidR="008673F5" w:rsidRPr="008673F5">
                          <w:rPr>
                            <w:noProof/>
                            <w:color w:val="009DD9" w:themeColor="accent2"/>
                          </w:rPr>
                          <w:t>2</w:t>
                        </w:r>
                        <w:r>
                          <w:rPr>
                            <w:noProof/>
                            <w:color w:val="009DD9" w:themeColor="accent2"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rect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F58CDA8" w14:textId="77777777" w:rsidR="00D24061" w:rsidRDefault="00D24061" w:rsidP="009A5FBA">
      <w:pPr>
        <w:spacing w:before="0" w:after="0"/>
      </w:pPr>
      <w:r>
        <w:separator/>
      </w:r>
    </w:p>
  </w:footnote>
  <w:footnote w:type="continuationSeparator" w:id="0">
    <w:p w14:paraId="2953BDF3" w14:textId="77777777" w:rsidR="00D24061" w:rsidRDefault="00D24061" w:rsidP="009A5FBA">
      <w:pPr>
        <w:spacing w:before="0"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2775B"/>
    <w:multiLevelType w:val="multilevel"/>
    <w:tmpl w:val="B8FEA1B0"/>
    <w:lvl w:ilvl="0">
      <w:start w:val="1"/>
      <w:numFmt w:val="decimal"/>
      <w:lvlText w:val="%1."/>
      <w:lvlJc w:val="left"/>
      <w:pPr>
        <w:ind w:left="360" w:hanging="36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sz w:val="28"/>
        <w:szCs w:val="28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16475150"/>
    <w:multiLevelType w:val="multilevel"/>
    <w:tmpl w:val="67DCF278"/>
    <w:lvl w:ilvl="0">
      <w:start w:val="2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296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8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08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744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32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256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192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768" w:hanging="2160"/>
      </w:pPr>
      <w:rPr>
        <w:rFonts w:hint="default"/>
      </w:rPr>
    </w:lvl>
  </w:abstractNum>
  <w:abstractNum w:abstractNumId="2">
    <w:nsid w:val="288E7B8D"/>
    <w:multiLevelType w:val="multilevel"/>
    <w:tmpl w:val="289EA49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3">
    <w:nsid w:val="2BE76C42"/>
    <w:multiLevelType w:val="hybridMultilevel"/>
    <w:tmpl w:val="EA846D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353F6BC0"/>
    <w:multiLevelType w:val="multilevel"/>
    <w:tmpl w:val="D1AC63C4"/>
    <w:lvl w:ilvl="0">
      <w:start w:val="1"/>
      <w:numFmt w:val="decimal"/>
      <w:lvlText w:val="%1."/>
      <w:lvlJc w:val="left"/>
      <w:pPr>
        <w:ind w:left="432" w:hanging="432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5">
    <w:nsid w:val="36465BB2"/>
    <w:multiLevelType w:val="hybridMultilevel"/>
    <w:tmpl w:val="08726D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39AE05E6"/>
    <w:multiLevelType w:val="multilevel"/>
    <w:tmpl w:val="D7767550"/>
    <w:lvl w:ilvl="0">
      <w:start w:val="2"/>
      <w:numFmt w:val="decimal"/>
      <w:lvlText w:val="%1. Heading 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7">
    <w:nsid w:val="3E80064E"/>
    <w:multiLevelType w:val="multilevel"/>
    <w:tmpl w:val="2D544D74"/>
    <w:lvl w:ilvl="0">
      <w:numFmt w:val="bullet"/>
      <w:lvlText w:val="•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8">
    <w:nsid w:val="40C05113"/>
    <w:multiLevelType w:val="multilevel"/>
    <w:tmpl w:val="1BAC17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425E42EA"/>
    <w:multiLevelType w:val="hybridMultilevel"/>
    <w:tmpl w:val="D054B378"/>
    <w:lvl w:ilvl="0" w:tplc="B22E2706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3793B68"/>
    <w:multiLevelType w:val="multilevel"/>
    <w:tmpl w:val="8AB26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46FD1C05"/>
    <w:multiLevelType w:val="hybridMultilevel"/>
    <w:tmpl w:val="38F20806"/>
    <w:lvl w:ilvl="0" w:tplc="A62C786E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92E1D9E"/>
    <w:multiLevelType w:val="multilevel"/>
    <w:tmpl w:val="50C860FA"/>
    <w:lvl w:ilvl="0">
      <w:start w:val="1"/>
      <w:numFmt w:val="decimal"/>
      <w:pStyle w:val="TOCHeading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3">
    <w:nsid w:val="49336A91"/>
    <w:multiLevelType w:val="multilevel"/>
    <w:tmpl w:val="1EFABD14"/>
    <w:lvl w:ilvl="0">
      <w:numFmt w:val="bullet"/>
      <w:lvlText w:val=""/>
      <w:lvlJc w:val="left"/>
      <w:pPr>
        <w:ind w:left="720" w:hanging="360"/>
      </w:pPr>
      <w:rPr>
        <w:rFonts w:ascii="Symbol" w:hAnsi="Symbol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/>
      </w:rPr>
    </w:lvl>
  </w:abstractNum>
  <w:abstractNum w:abstractNumId="14">
    <w:nsid w:val="5D067D3B"/>
    <w:multiLevelType w:val="hybridMultilevel"/>
    <w:tmpl w:val="0914ADD4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>
    <w:nsid w:val="5E511D4A"/>
    <w:multiLevelType w:val="hybridMultilevel"/>
    <w:tmpl w:val="94CA7C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049159C"/>
    <w:multiLevelType w:val="hybridMultilevel"/>
    <w:tmpl w:val="55C6EEAE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60F14023"/>
    <w:multiLevelType w:val="multilevel"/>
    <w:tmpl w:val="14369B20"/>
    <w:lvl w:ilvl="0">
      <w:start w:val="2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>
    <w:nsid w:val="6AC26423"/>
    <w:multiLevelType w:val="multilevel"/>
    <w:tmpl w:val="747C4552"/>
    <w:lvl w:ilvl="0">
      <w:start w:val="1"/>
      <w:numFmt w:val="decimal"/>
      <w:pStyle w:val="Heading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9">
    <w:nsid w:val="6ACD0914"/>
    <w:multiLevelType w:val="hybridMultilevel"/>
    <w:tmpl w:val="0BFAD702"/>
    <w:lvl w:ilvl="0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>
    <w:nsid w:val="6FD808DD"/>
    <w:multiLevelType w:val="multilevel"/>
    <w:tmpl w:val="6382F1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7D730A82"/>
    <w:multiLevelType w:val="multilevel"/>
    <w:tmpl w:val="067E826A"/>
    <w:lvl w:ilvl="0">
      <w:start w:val="2"/>
      <w:numFmt w:val="decimal"/>
      <w:lvlText w:val="%1.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  <w:num w:numId="11">
    <w:abstractNumId w:val="0"/>
  </w:num>
  <w:num w:numId="12">
    <w:abstractNumId w:val="0"/>
  </w:num>
  <w:num w:numId="13">
    <w:abstractNumId w:val="15"/>
  </w:num>
  <w:num w:numId="14">
    <w:abstractNumId w:val="2"/>
  </w:num>
  <w:num w:numId="15">
    <w:abstractNumId w:val="13"/>
  </w:num>
  <w:num w:numId="16">
    <w:abstractNumId w:val="17"/>
  </w:num>
  <w:num w:numId="17">
    <w:abstractNumId w:val="4"/>
  </w:num>
  <w:num w:numId="18">
    <w:abstractNumId w:val="1"/>
  </w:num>
  <w:num w:numId="19">
    <w:abstractNumId w:val="12"/>
  </w:num>
  <w:num w:numId="20">
    <w:abstractNumId w:val="10"/>
  </w:num>
  <w:num w:numId="21">
    <w:abstractNumId w:val="8"/>
  </w:num>
  <w:num w:numId="22">
    <w:abstractNumId w:val="20"/>
  </w:num>
  <w:num w:numId="23">
    <w:abstractNumId w:val="16"/>
  </w:num>
  <w:num w:numId="24">
    <w:abstractNumId w:val="3"/>
  </w:num>
  <w:num w:numId="25">
    <w:abstractNumId w:val="12"/>
    <w:lvlOverride w:ilvl="0">
      <w:startOverride w:val="4"/>
    </w:lvlOverride>
    <w:lvlOverride w:ilvl="1">
      <w:startOverride w:val="1"/>
    </w:lvlOverride>
  </w:num>
  <w:num w:numId="26">
    <w:abstractNumId w:val="12"/>
    <w:lvlOverride w:ilvl="0">
      <w:startOverride w:val="3"/>
    </w:lvlOverride>
    <w:lvlOverride w:ilvl="1">
      <w:startOverride w:val="1"/>
    </w:lvlOverride>
  </w:num>
  <w:num w:numId="27">
    <w:abstractNumId w:val="12"/>
    <w:lvlOverride w:ilvl="0">
      <w:startOverride w:val="3"/>
    </w:lvlOverride>
    <w:lvlOverride w:ilvl="1">
      <w:startOverride w:val="2"/>
    </w:lvlOverride>
  </w:num>
  <w:num w:numId="28">
    <w:abstractNumId w:val="12"/>
    <w:lvlOverride w:ilvl="0">
      <w:startOverride w:val="3"/>
    </w:lvlOverride>
    <w:lvlOverride w:ilvl="1">
      <w:startOverride w:val="2"/>
    </w:lvlOverride>
  </w:num>
  <w:num w:numId="29">
    <w:abstractNumId w:val="0"/>
    <w:lvlOverride w:ilvl="0">
      <w:startOverride w:val="3"/>
    </w:lvlOverride>
    <w:lvlOverride w:ilvl="1">
      <w:startOverride w:val="2"/>
    </w:lvlOverride>
  </w:num>
  <w:num w:numId="30">
    <w:abstractNumId w:val="9"/>
  </w:num>
  <w:num w:numId="31">
    <w:abstractNumId w:val="21"/>
  </w:num>
  <w:num w:numId="32">
    <w:abstractNumId w:val="6"/>
  </w:num>
  <w:num w:numId="33">
    <w:abstractNumId w:val="5"/>
  </w:num>
  <w:num w:numId="34">
    <w:abstractNumId w:val="7"/>
  </w:num>
  <w:num w:numId="35">
    <w:abstractNumId w:val="14"/>
  </w:num>
  <w:num w:numId="36">
    <w:abstractNumId w:val="12"/>
    <w:lvlOverride w:ilvl="0">
      <w:startOverride w:val="1"/>
    </w:lvlOverride>
  </w:num>
  <w:num w:numId="37">
    <w:abstractNumId w:val="12"/>
  </w:num>
  <w:num w:numId="38">
    <w:abstractNumId w:val="19"/>
  </w:num>
  <w:num w:numId="39">
    <w:abstractNumId w:val="11"/>
  </w:num>
  <w:num w:numId="40">
    <w:abstractNumId w:val="12"/>
    <w:lvlOverride w:ilvl="0">
      <w:lvl w:ilvl="0">
        <w:start w:val="1"/>
        <w:numFmt w:val="decimal"/>
        <w:pStyle w:val="TOCHeading"/>
        <w:lvlText w:val="%1"/>
        <w:lvlJc w:val="left"/>
        <w:pPr>
          <w:ind w:left="432" w:hanging="432"/>
        </w:pPr>
        <w:rPr>
          <w:rFonts w:hint="default"/>
        </w:rPr>
      </w:lvl>
    </w:lvlOverride>
    <w:lvlOverride w:ilvl="1">
      <w:lvl w:ilvl="1">
        <w:start w:val="1"/>
        <w:numFmt w:val="decimal"/>
        <w:lvlText w:val="%1.%2"/>
        <w:lvlJc w:val="left"/>
        <w:pPr>
          <w:ind w:left="576" w:hanging="576"/>
        </w:pPr>
        <w:rPr>
          <w:rFonts w:hint="default"/>
        </w:rPr>
      </w:lvl>
    </w:lvlOverride>
    <w:lvlOverride w:ilvl="2">
      <w:lvl w:ilvl="2">
        <w:start w:val="1"/>
        <w:numFmt w:val="decimal"/>
        <w:lvlText w:val="%1.%2.%3"/>
        <w:lvlJc w:val="left"/>
        <w:pPr>
          <w:ind w:left="720" w:hanging="720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"/>
        <w:lvlJc w:val="left"/>
        <w:pPr>
          <w:ind w:left="864" w:hanging="864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"/>
        <w:lvlJc w:val="left"/>
        <w:pPr>
          <w:ind w:left="1008" w:hanging="1008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"/>
        <w:lvlJc w:val="left"/>
        <w:pPr>
          <w:ind w:left="1152" w:hanging="1152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"/>
        <w:lvlJc w:val="left"/>
        <w:pPr>
          <w:ind w:left="1296" w:hanging="1296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"/>
        <w:lvlJc w:val="left"/>
        <w:pPr>
          <w:ind w:left="1440" w:hanging="1440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"/>
        <w:lvlJc w:val="left"/>
        <w:pPr>
          <w:ind w:left="1584" w:hanging="1584"/>
        </w:pPr>
        <w:rPr>
          <w:rFonts w:hint="default"/>
        </w:rPr>
      </w:lvl>
    </w:lvlOverride>
  </w:num>
  <w:num w:numId="4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0EF7"/>
    <w:rsid w:val="00012106"/>
    <w:rsid w:val="000214CA"/>
    <w:rsid w:val="0003186D"/>
    <w:rsid w:val="0004511D"/>
    <w:rsid w:val="00054AF8"/>
    <w:rsid w:val="00061EF5"/>
    <w:rsid w:val="00063034"/>
    <w:rsid w:val="0009076C"/>
    <w:rsid w:val="000A2D0E"/>
    <w:rsid w:val="000A58E5"/>
    <w:rsid w:val="000B35B6"/>
    <w:rsid w:val="000B3B33"/>
    <w:rsid w:val="000D7BC5"/>
    <w:rsid w:val="00126470"/>
    <w:rsid w:val="001326C3"/>
    <w:rsid w:val="00142A6E"/>
    <w:rsid w:val="00143464"/>
    <w:rsid w:val="001531C8"/>
    <w:rsid w:val="001777FF"/>
    <w:rsid w:val="001862AF"/>
    <w:rsid w:val="00197A85"/>
    <w:rsid w:val="001A541B"/>
    <w:rsid w:val="001B66C3"/>
    <w:rsid w:val="001E4858"/>
    <w:rsid w:val="001F126A"/>
    <w:rsid w:val="001F5A39"/>
    <w:rsid w:val="001F71A8"/>
    <w:rsid w:val="001F7819"/>
    <w:rsid w:val="002069AC"/>
    <w:rsid w:val="00222BBB"/>
    <w:rsid w:val="00225C52"/>
    <w:rsid w:val="002855D6"/>
    <w:rsid w:val="002A340A"/>
    <w:rsid w:val="002E781A"/>
    <w:rsid w:val="002F179C"/>
    <w:rsid w:val="002F3502"/>
    <w:rsid w:val="002F6A0F"/>
    <w:rsid w:val="00302012"/>
    <w:rsid w:val="00315CF4"/>
    <w:rsid w:val="00320FC1"/>
    <w:rsid w:val="003231D4"/>
    <w:rsid w:val="00360375"/>
    <w:rsid w:val="00372285"/>
    <w:rsid w:val="003760EB"/>
    <w:rsid w:val="003B64AC"/>
    <w:rsid w:val="003E72C0"/>
    <w:rsid w:val="003E761E"/>
    <w:rsid w:val="003F04E7"/>
    <w:rsid w:val="003F74DF"/>
    <w:rsid w:val="00403AF8"/>
    <w:rsid w:val="00410357"/>
    <w:rsid w:val="00420EF7"/>
    <w:rsid w:val="00422E96"/>
    <w:rsid w:val="004244DB"/>
    <w:rsid w:val="0043533D"/>
    <w:rsid w:val="004410BB"/>
    <w:rsid w:val="0044537F"/>
    <w:rsid w:val="0044784D"/>
    <w:rsid w:val="004804EE"/>
    <w:rsid w:val="004911DD"/>
    <w:rsid w:val="00497E7F"/>
    <w:rsid w:val="004A5474"/>
    <w:rsid w:val="004F1940"/>
    <w:rsid w:val="004F6349"/>
    <w:rsid w:val="00506008"/>
    <w:rsid w:val="00541156"/>
    <w:rsid w:val="00542AB0"/>
    <w:rsid w:val="00571B10"/>
    <w:rsid w:val="005D2EFC"/>
    <w:rsid w:val="005F4FD6"/>
    <w:rsid w:val="00617F30"/>
    <w:rsid w:val="00633B70"/>
    <w:rsid w:val="006653A2"/>
    <w:rsid w:val="00677FD2"/>
    <w:rsid w:val="006B4D27"/>
    <w:rsid w:val="006D208A"/>
    <w:rsid w:val="006D53B2"/>
    <w:rsid w:val="006E333D"/>
    <w:rsid w:val="006E5A66"/>
    <w:rsid w:val="006E5C46"/>
    <w:rsid w:val="007153A7"/>
    <w:rsid w:val="00726142"/>
    <w:rsid w:val="00735EF4"/>
    <w:rsid w:val="00737773"/>
    <w:rsid w:val="0073798C"/>
    <w:rsid w:val="00745F48"/>
    <w:rsid w:val="00751877"/>
    <w:rsid w:val="007527CD"/>
    <w:rsid w:val="00793408"/>
    <w:rsid w:val="007A69A3"/>
    <w:rsid w:val="007C316C"/>
    <w:rsid w:val="007D35CC"/>
    <w:rsid w:val="007E0FE2"/>
    <w:rsid w:val="007F30A8"/>
    <w:rsid w:val="00810482"/>
    <w:rsid w:val="00810B15"/>
    <w:rsid w:val="0081657C"/>
    <w:rsid w:val="00827026"/>
    <w:rsid w:val="00836782"/>
    <w:rsid w:val="0086495E"/>
    <w:rsid w:val="008673F5"/>
    <w:rsid w:val="00882E9F"/>
    <w:rsid w:val="00886840"/>
    <w:rsid w:val="00890337"/>
    <w:rsid w:val="00895FD4"/>
    <w:rsid w:val="008968BF"/>
    <w:rsid w:val="008A0111"/>
    <w:rsid w:val="008A54C0"/>
    <w:rsid w:val="008A759D"/>
    <w:rsid w:val="008F45DF"/>
    <w:rsid w:val="00905A23"/>
    <w:rsid w:val="00906133"/>
    <w:rsid w:val="00907F12"/>
    <w:rsid w:val="00982BD7"/>
    <w:rsid w:val="0098648B"/>
    <w:rsid w:val="0099242C"/>
    <w:rsid w:val="009A252F"/>
    <w:rsid w:val="009A3B95"/>
    <w:rsid w:val="009A5FBA"/>
    <w:rsid w:val="009B56E3"/>
    <w:rsid w:val="009C5220"/>
    <w:rsid w:val="009E11C7"/>
    <w:rsid w:val="00A0265F"/>
    <w:rsid w:val="00A1130B"/>
    <w:rsid w:val="00A40145"/>
    <w:rsid w:val="00A536C5"/>
    <w:rsid w:val="00A552AA"/>
    <w:rsid w:val="00AC0401"/>
    <w:rsid w:val="00B210E1"/>
    <w:rsid w:val="00B5292E"/>
    <w:rsid w:val="00B926FC"/>
    <w:rsid w:val="00BA1A4E"/>
    <w:rsid w:val="00BC08B1"/>
    <w:rsid w:val="00BE7966"/>
    <w:rsid w:val="00BF4711"/>
    <w:rsid w:val="00C04DAE"/>
    <w:rsid w:val="00C53CFA"/>
    <w:rsid w:val="00C55876"/>
    <w:rsid w:val="00C738D6"/>
    <w:rsid w:val="00C8719F"/>
    <w:rsid w:val="00CD6519"/>
    <w:rsid w:val="00CE13CD"/>
    <w:rsid w:val="00CF3F51"/>
    <w:rsid w:val="00CF7465"/>
    <w:rsid w:val="00D03D15"/>
    <w:rsid w:val="00D148CB"/>
    <w:rsid w:val="00D24061"/>
    <w:rsid w:val="00D25CBA"/>
    <w:rsid w:val="00D32F4D"/>
    <w:rsid w:val="00D37D31"/>
    <w:rsid w:val="00D43236"/>
    <w:rsid w:val="00D45EE4"/>
    <w:rsid w:val="00D86DED"/>
    <w:rsid w:val="00D95162"/>
    <w:rsid w:val="00DA2284"/>
    <w:rsid w:val="00DA64F8"/>
    <w:rsid w:val="00DC5C3A"/>
    <w:rsid w:val="00DD2151"/>
    <w:rsid w:val="00DF1BA4"/>
    <w:rsid w:val="00E02AF2"/>
    <w:rsid w:val="00E030F8"/>
    <w:rsid w:val="00E1671A"/>
    <w:rsid w:val="00E17617"/>
    <w:rsid w:val="00E3088B"/>
    <w:rsid w:val="00E42923"/>
    <w:rsid w:val="00E573C7"/>
    <w:rsid w:val="00E65AC6"/>
    <w:rsid w:val="00E8119F"/>
    <w:rsid w:val="00E90EC9"/>
    <w:rsid w:val="00ED48B6"/>
    <w:rsid w:val="00F04B80"/>
    <w:rsid w:val="00F078DF"/>
    <w:rsid w:val="00F13792"/>
    <w:rsid w:val="00F15726"/>
    <w:rsid w:val="00F208FC"/>
    <w:rsid w:val="00F36219"/>
    <w:rsid w:val="00F60BD6"/>
    <w:rsid w:val="00F64C93"/>
    <w:rsid w:val="00F64FCF"/>
    <w:rsid w:val="00F803D9"/>
    <w:rsid w:val="00F832BA"/>
    <w:rsid w:val="00F919C4"/>
    <w:rsid w:val="00F96060"/>
    <w:rsid w:val="00FB6812"/>
    <w:rsid w:val="00FC0ED4"/>
    <w:rsid w:val="00FE0111"/>
    <w:rsid w:val="00FE0186"/>
    <w:rsid w:val="00FE0CD2"/>
    <w:rsid w:val="00FE6779"/>
    <w:rsid w:val="3ED78E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02DFDB3"/>
  <w15:chartTrackingRefBased/>
  <w15:docId w15:val="{1B240152-AF84-4A0D-9908-9C500581A0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03AF8"/>
    <w:pPr>
      <w:spacing w:before="100" w:beforeAutospacing="1" w:after="100" w:afterAutospacing="1" w:line="240" w:lineRule="auto"/>
    </w:pPr>
    <w:rPr>
      <w:rFonts w:ascii="Segoe UI" w:eastAsia="Times New Roman" w:hAnsi="Segoe UI" w:cstheme="minorHAnsi"/>
      <w:sz w:val="24"/>
      <w:szCs w:val="24"/>
      <w:lang w:val="it-IT"/>
    </w:rPr>
  </w:style>
  <w:style w:type="paragraph" w:styleId="Heading1">
    <w:name w:val="heading 1"/>
    <w:basedOn w:val="Normal"/>
    <w:next w:val="Normal"/>
    <w:link w:val="Heading1Char"/>
    <w:uiPriority w:val="9"/>
    <w:qFormat/>
    <w:rsid w:val="00617F30"/>
    <w:pPr>
      <w:keepNext/>
      <w:keepLines/>
      <w:numPr>
        <w:numId w:val="41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Cs/>
      <w:smallCaps/>
      <w:color w:val="0F6FC6" w:themeColor="accent1"/>
      <w:sz w:val="40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25CBA"/>
    <w:pPr>
      <w:keepNext/>
      <w:keepLines/>
      <w:numPr>
        <w:ilvl w:val="1"/>
        <w:numId w:val="41"/>
      </w:numPr>
      <w:spacing w:before="720" w:after="360"/>
      <w:outlineLvl w:val="1"/>
    </w:pPr>
    <w:rPr>
      <w:rFonts w:asciiTheme="majorHAnsi" w:eastAsiaTheme="majorEastAsia" w:hAnsiTheme="majorHAnsi" w:cstheme="majorBidi"/>
      <w:bCs/>
      <w:smallCaps/>
      <w:color w:val="0F6FC6" w:themeColor="accent1"/>
      <w:sz w:val="36"/>
      <w:szCs w:val="28"/>
    </w:rPr>
  </w:style>
  <w:style w:type="paragraph" w:styleId="Heading3">
    <w:name w:val="heading 3"/>
    <w:basedOn w:val="Heading2"/>
    <w:next w:val="Normal"/>
    <w:link w:val="Heading3Char"/>
    <w:uiPriority w:val="9"/>
    <w:unhideWhenUsed/>
    <w:qFormat/>
    <w:rsid w:val="00F15726"/>
    <w:pPr>
      <w:numPr>
        <w:ilvl w:val="2"/>
      </w:numPr>
      <w:outlineLvl w:val="2"/>
    </w:pPr>
    <w:rPr>
      <w:sz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25CBA"/>
    <w:pPr>
      <w:keepNext/>
      <w:keepLines/>
      <w:numPr>
        <w:ilvl w:val="3"/>
        <w:numId w:val="41"/>
      </w:numPr>
      <w:spacing w:before="200" w:after="0"/>
      <w:outlineLvl w:val="3"/>
    </w:pPr>
    <w:rPr>
      <w:rFonts w:asciiTheme="majorHAnsi" w:eastAsiaTheme="majorEastAsia" w:hAnsiTheme="majorHAnsi" w:cstheme="majorBidi"/>
      <w:bCs/>
      <w:iCs/>
      <w:color w:val="17406D" w:themeColor="text2"/>
      <w:sz w:val="28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numPr>
        <w:ilvl w:val="4"/>
        <w:numId w:val="41"/>
      </w:numPr>
      <w:spacing w:before="200" w:after="0"/>
      <w:outlineLvl w:val="4"/>
    </w:pPr>
    <w:rPr>
      <w:rFonts w:asciiTheme="majorHAnsi" w:eastAsiaTheme="majorEastAsia" w:hAnsiTheme="majorHAnsi" w:cstheme="majorBidi"/>
      <w:color w:val="112F51" w:themeColor="text2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numPr>
        <w:ilvl w:val="5"/>
        <w:numId w:val="4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12F51" w:themeColor="text2" w:themeShade="B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numPr>
        <w:ilvl w:val="6"/>
        <w:numId w:val="4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numPr>
        <w:ilvl w:val="7"/>
        <w:numId w:val="4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numPr>
        <w:ilvl w:val="8"/>
        <w:numId w:val="4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DA64F8"/>
    <w:pPr>
      <w:spacing w:after="0"/>
      <w:contextualSpacing/>
    </w:pPr>
    <w:rPr>
      <w:rFonts w:asciiTheme="majorHAnsi" w:eastAsiaTheme="majorEastAsia" w:hAnsiTheme="majorHAnsi" w:cstheme="majorBidi"/>
      <w:color w:val="009DD9" w:themeColor="accent2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64F8"/>
    <w:rPr>
      <w:rFonts w:asciiTheme="majorHAnsi" w:eastAsiaTheme="majorEastAsia" w:hAnsiTheme="majorHAnsi" w:cstheme="majorBidi"/>
      <w:color w:val="009DD9" w:themeColor="accent2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SubtitleChar">
    <w:name w:val="Subtitle Char"/>
    <w:basedOn w:val="DefaultParagraphFont"/>
    <w:link w:val="Subtitle"/>
    <w:uiPriority w:val="11"/>
    <w:rPr>
      <w:color w:val="5A5A5A" w:themeColor="text1" w:themeTint="A5"/>
      <w:spacing w:val="10"/>
    </w:rPr>
  </w:style>
  <w:style w:type="character" w:customStyle="1" w:styleId="Heading1Char">
    <w:name w:val="Heading 1 Char"/>
    <w:basedOn w:val="DefaultParagraphFont"/>
    <w:link w:val="Heading1"/>
    <w:uiPriority w:val="9"/>
    <w:rsid w:val="00617F30"/>
    <w:rPr>
      <w:rFonts w:asciiTheme="majorHAnsi" w:eastAsiaTheme="majorEastAsia" w:hAnsiTheme="majorHAnsi" w:cstheme="majorBidi"/>
      <w:bCs/>
      <w:smallCaps/>
      <w:color w:val="0F6FC6" w:themeColor="accent1"/>
      <w:sz w:val="40"/>
      <w:szCs w:val="36"/>
      <w:lang w:val="it-IT"/>
    </w:rPr>
  </w:style>
  <w:style w:type="character" w:customStyle="1" w:styleId="Heading2Char">
    <w:name w:val="Heading 2 Char"/>
    <w:basedOn w:val="DefaultParagraphFont"/>
    <w:link w:val="Heading2"/>
    <w:uiPriority w:val="9"/>
    <w:rsid w:val="00D25CBA"/>
    <w:rPr>
      <w:rFonts w:asciiTheme="majorHAnsi" w:eastAsiaTheme="majorEastAsia" w:hAnsiTheme="majorHAnsi" w:cstheme="majorBidi"/>
      <w:bCs/>
      <w:smallCaps/>
      <w:color w:val="0F6FC6" w:themeColor="accent1"/>
      <w:sz w:val="36"/>
      <w:szCs w:val="28"/>
      <w:lang w:val="it-IT"/>
    </w:rPr>
  </w:style>
  <w:style w:type="character" w:customStyle="1" w:styleId="Heading3Char">
    <w:name w:val="Heading 3 Char"/>
    <w:basedOn w:val="DefaultParagraphFont"/>
    <w:link w:val="Heading3"/>
    <w:uiPriority w:val="9"/>
    <w:rsid w:val="00F15726"/>
    <w:rPr>
      <w:rFonts w:asciiTheme="majorHAnsi" w:eastAsiaTheme="majorEastAsia" w:hAnsiTheme="majorHAnsi" w:cstheme="majorBidi"/>
      <w:bCs/>
      <w:smallCaps/>
      <w:color w:val="0F6FC6" w:themeColor="accent1"/>
      <w:sz w:val="32"/>
      <w:szCs w:val="28"/>
      <w:lang w:val="it-IT"/>
    </w:rPr>
  </w:style>
  <w:style w:type="character" w:customStyle="1" w:styleId="Heading4Char">
    <w:name w:val="Heading 4 Char"/>
    <w:basedOn w:val="DefaultParagraphFont"/>
    <w:link w:val="Heading4"/>
    <w:uiPriority w:val="9"/>
    <w:rsid w:val="00D25CBA"/>
    <w:rPr>
      <w:rFonts w:asciiTheme="majorHAnsi" w:eastAsiaTheme="majorEastAsia" w:hAnsiTheme="majorHAnsi" w:cstheme="majorBidi"/>
      <w:bCs/>
      <w:iCs/>
      <w:color w:val="17406D" w:themeColor="text2"/>
      <w:sz w:val="28"/>
      <w:szCs w:val="24"/>
      <w:lang w:val="it-IT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color w:val="112F51" w:themeColor="text2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i/>
      <w:iCs/>
      <w:color w:val="112F51" w:themeColor="text2" w:themeShade="BF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SubtleEmphasis">
    <w:name w:val="Subtle Emphasis"/>
    <w:basedOn w:val="DefaultParagraphFont"/>
    <w:uiPriority w:val="19"/>
    <w:qFormat/>
    <w:rPr>
      <w:i/>
      <w:iCs/>
      <w:color w:val="404040" w:themeColor="text1" w:themeTint="BF"/>
    </w:rPr>
  </w:style>
  <w:style w:type="character" w:styleId="Emphasis">
    <w:name w:val="Emphasis"/>
    <w:basedOn w:val="DefaultParagraphFont"/>
    <w:qFormat/>
    <w:rPr>
      <w:i/>
      <w:iCs/>
      <w:color w:val="auto"/>
    </w:rPr>
  </w:style>
  <w:style w:type="character" w:styleId="IntenseEmphasis">
    <w:name w:val="Intense Emphasis"/>
    <w:basedOn w:val="DefaultParagraphFont"/>
    <w:uiPriority w:val="21"/>
    <w:qFormat/>
    <w:rPr>
      <w:b/>
      <w:bCs/>
      <w:i/>
      <w:iCs/>
      <w:caps/>
    </w:rPr>
  </w:style>
  <w:style w:type="character" w:styleId="Strong">
    <w:name w:val="Strong"/>
    <w:basedOn w:val="DefaultParagraphFont"/>
    <w:uiPriority w:val="22"/>
    <w:qFormat/>
    <w:rPr>
      <w:b/>
      <w:bCs/>
      <w:color w:val="000000" w:themeColor="text1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color w:val="000000" w:themeColor="text1"/>
      <w:shd w:val="clear" w:color="auto" w:fill="F2F2F2" w:themeFill="background1" w:themeFillShade="F2"/>
    </w:rPr>
  </w:style>
  <w:style w:type="character" w:styleId="SubtleReference">
    <w:name w:val="Subtle Reference"/>
    <w:basedOn w:val="DefaultParagraphFont"/>
    <w:uiPriority w:val="31"/>
    <w:qFormat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u w:val="single"/>
    </w:rPr>
  </w:style>
  <w:style w:type="character" w:styleId="BookTitle">
    <w:name w:val="Book Title"/>
    <w:basedOn w:val="DefaultParagraphFont"/>
    <w:uiPriority w:val="33"/>
    <w:qFormat/>
    <w:rPr>
      <w:b w:val="0"/>
      <w:bCs w:val="0"/>
      <w:smallCaps/>
      <w:spacing w:val="5"/>
    </w:rPr>
  </w:style>
  <w:style w:type="paragraph" w:styleId="Caption">
    <w:name w:val="caption"/>
    <w:basedOn w:val="Normal"/>
    <w:next w:val="Normal"/>
    <w:uiPriority w:val="35"/>
    <w:unhideWhenUsed/>
    <w:qFormat/>
    <w:pPr>
      <w:spacing w:after="200"/>
    </w:pPr>
    <w:rPr>
      <w:i/>
      <w:iCs/>
      <w:color w:val="17406D" w:themeColor="text2"/>
      <w:sz w:val="18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pPr>
      <w:numPr>
        <w:numId w:val="19"/>
      </w:numPr>
      <w:outlineLvl w:val="9"/>
    </w:pPr>
  </w:style>
  <w:style w:type="paragraph" w:styleId="NoSpacing">
    <w:name w:val="No Spacing"/>
    <w:link w:val="NoSpacingChar"/>
    <w:uiPriority w:val="1"/>
    <w:qFormat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pPr>
      <w:ind w:left="720"/>
      <w:contextualSpacing/>
    </w:pPr>
  </w:style>
  <w:style w:type="character" w:customStyle="1" w:styleId="NoSpacingChar">
    <w:name w:val="No Spacing Char"/>
    <w:basedOn w:val="DefaultParagraphFont"/>
    <w:link w:val="NoSpacing"/>
    <w:uiPriority w:val="1"/>
    <w:rsid w:val="00420EF7"/>
  </w:style>
  <w:style w:type="paragraph" w:styleId="TOC1">
    <w:name w:val="toc 1"/>
    <w:basedOn w:val="Normal"/>
    <w:next w:val="Normal"/>
    <w:autoRedefine/>
    <w:uiPriority w:val="39"/>
    <w:unhideWhenUsed/>
    <w:rsid w:val="00420EF7"/>
    <w:pPr>
      <w:spacing w:before="360" w:after="360"/>
    </w:pPr>
    <w:rPr>
      <w:b/>
      <w:bCs/>
      <w:caps/>
      <w:u w:val="single"/>
    </w:rPr>
  </w:style>
  <w:style w:type="character" w:styleId="Hyperlink">
    <w:name w:val="Hyperlink"/>
    <w:basedOn w:val="DefaultParagraphFont"/>
    <w:uiPriority w:val="99"/>
    <w:unhideWhenUsed/>
    <w:rsid w:val="00420EF7"/>
    <w:rPr>
      <w:color w:val="F49100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420EF7"/>
    <w:pPr>
      <w:spacing w:after="0"/>
    </w:pPr>
    <w:rPr>
      <w:b/>
      <w:bCs/>
      <w:smallCaps/>
    </w:rPr>
  </w:style>
  <w:style w:type="paragraph" w:styleId="TOC3">
    <w:name w:val="toc 3"/>
    <w:basedOn w:val="Normal"/>
    <w:next w:val="Normal"/>
    <w:autoRedefine/>
    <w:uiPriority w:val="39"/>
    <w:unhideWhenUsed/>
    <w:rsid w:val="00420EF7"/>
    <w:pPr>
      <w:spacing w:after="0"/>
    </w:pPr>
    <w:rPr>
      <w:smallCaps/>
    </w:rPr>
  </w:style>
  <w:style w:type="paragraph" w:styleId="TOC4">
    <w:name w:val="toc 4"/>
    <w:basedOn w:val="Normal"/>
    <w:next w:val="Normal"/>
    <w:autoRedefine/>
    <w:uiPriority w:val="39"/>
    <w:unhideWhenUsed/>
    <w:rsid w:val="00420EF7"/>
    <w:pPr>
      <w:spacing w:after="0"/>
    </w:pPr>
  </w:style>
  <w:style w:type="paragraph" w:styleId="TOC5">
    <w:name w:val="toc 5"/>
    <w:basedOn w:val="Normal"/>
    <w:next w:val="Normal"/>
    <w:autoRedefine/>
    <w:uiPriority w:val="39"/>
    <w:unhideWhenUsed/>
    <w:rsid w:val="00420EF7"/>
    <w:pPr>
      <w:spacing w:after="0"/>
    </w:pPr>
  </w:style>
  <w:style w:type="paragraph" w:styleId="TOC6">
    <w:name w:val="toc 6"/>
    <w:basedOn w:val="Normal"/>
    <w:next w:val="Normal"/>
    <w:autoRedefine/>
    <w:uiPriority w:val="39"/>
    <w:unhideWhenUsed/>
    <w:rsid w:val="00420EF7"/>
    <w:pPr>
      <w:spacing w:after="0"/>
    </w:pPr>
  </w:style>
  <w:style w:type="paragraph" w:styleId="TOC7">
    <w:name w:val="toc 7"/>
    <w:basedOn w:val="Normal"/>
    <w:next w:val="Normal"/>
    <w:autoRedefine/>
    <w:uiPriority w:val="39"/>
    <w:unhideWhenUsed/>
    <w:rsid w:val="00420EF7"/>
    <w:pPr>
      <w:spacing w:after="0"/>
    </w:pPr>
  </w:style>
  <w:style w:type="paragraph" w:styleId="TOC8">
    <w:name w:val="toc 8"/>
    <w:basedOn w:val="Normal"/>
    <w:next w:val="Normal"/>
    <w:autoRedefine/>
    <w:uiPriority w:val="39"/>
    <w:unhideWhenUsed/>
    <w:rsid w:val="00420EF7"/>
    <w:pPr>
      <w:spacing w:after="0"/>
    </w:pPr>
  </w:style>
  <w:style w:type="paragraph" w:styleId="TOC9">
    <w:name w:val="toc 9"/>
    <w:basedOn w:val="Normal"/>
    <w:next w:val="Normal"/>
    <w:autoRedefine/>
    <w:uiPriority w:val="39"/>
    <w:unhideWhenUsed/>
    <w:rsid w:val="00420EF7"/>
    <w:pPr>
      <w:spacing w:after="0"/>
    </w:pPr>
  </w:style>
  <w:style w:type="table" w:styleId="TableGrid">
    <w:name w:val="Table Grid"/>
    <w:basedOn w:val="TableNormal"/>
    <w:uiPriority w:val="39"/>
    <w:rsid w:val="00907F1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BC08B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beforeAutospacing="0" w:after="0" w:afterAutospacing="0"/>
    </w:pPr>
    <w:rPr>
      <w:rFonts w:ascii="Courier New" w:hAnsi="Courier New" w:cs="Courier New"/>
      <w:sz w:val="20"/>
      <w:szCs w:val="20"/>
      <w:lang w:val="en-US"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BC08B1"/>
    <w:rPr>
      <w:rFonts w:ascii="Courier New" w:eastAsia="Times New Roman" w:hAnsi="Courier New" w:cs="Courier New"/>
      <w:sz w:val="20"/>
      <w:szCs w:val="20"/>
      <w:lang w:eastAsia="en-US"/>
    </w:rPr>
  </w:style>
  <w:style w:type="table" w:styleId="PlainTable5">
    <w:name w:val="Plain Table 5"/>
    <w:basedOn w:val="TableNormal"/>
    <w:uiPriority w:val="45"/>
    <w:rsid w:val="00BC08B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3">
    <w:name w:val="Plain Table 3"/>
    <w:basedOn w:val="TableNormal"/>
    <w:uiPriority w:val="43"/>
    <w:rsid w:val="00BC08B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3-Accent1">
    <w:name w:val="Grid Table 3 Accent 1"/>
    <w:basedOn w:val="TableNormal"/>
    <w:uiPriority w:val="48"/>
    <w:rsid w:val="00BC08B1"/>
    <w:pPr>
      <w:spacing w:after="0" w:line="240" w:lineRule="auto"/>
    </w:p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  <w:tblStylePr w:type="neCell">
      <w:tblPr/>
      <w:tcPr>
        <w:tcBorders>
          <w:bottom w:val="single" w:sz="4" w:space="0" w:color="59A9F2" w:themeColor="accent1" w:themeTint="99"/>
        </w:tcBorders>
      </w:tcPr>
    </w:tblStylePr>
    <w:tblStylePr w:type="nwCell">
      <w:tblPr/>
      <w:tcPr>
        <w:tcBorders>
          <w:bottom w:val="single" w:sz="4" w:space="0" w:color="59A9F2" w:themeColor="accent1" w:themeTint="99"/>
        </w:tcBorders>
      </w:tcPr>
    </w:tblStylePr>
    <w:tblStylePr w:type="seCell">
      <w:tblPr/>
      <w:tcPr>
        <w:tcBorders>
          <w:top w:val="single" w:sz="4" w:space="0" w:color="59A9F2" w:themeColor="accent1" w:themeTint="99"/>
        </w:tcBorders>
      </w:tcPr>
    </w:tblStylePr>
    <w:tblStylePr w:type="swCell">
      <w:tblPr/>
      <w:tcPr>
        <w:tcBorders>
          <w:top w:val="single" w:sz="4" w:space="0" w:color="59A9F2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BC08B1"/>
    <w:pPr>
      <w:spacing w:after="0" w:line="240" w:lineRule="auto"/>
    </w:pPr>
    <w:tblPr>
      <w:tblStyleRowBandSize w:val="1"/>
      <w:tblStyleColBandSize w:val="1"/>
      <w:tblBorders>
        <w:top w:val="single" w:sz="4" w:space="0" w:color="4FCDFF" w:themeColor="accent2" w:themeTint="99"/>
        <w:left w:val="single" w:sz="4" w:space="0" w:color="4FCDFF" w:themeColor="accent2" w:themeTint="99"/>
        <w:bottom w:val="single" w:sz="4" w:space="0" w:color="4FCDFF" w:themeColor="accent2" w:themeTint="99"/>
        <w:right w:val="single" w:sz="4" w:space="0" w:color="4FCDFF" w:themeColor="accent2" w:themeTint="99"/>
        <w:insideH w:val="single" w:sz="4" w:space="0" w:color="4FCDFF" w:themeColor="accent2" w:themeTint="99"/>
        <w:insideV w:val="single" w:sz="4" w:space="0" w:color="4FCDFF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4EEFF" w:themeFill="accent2" w:themeFillTint="33"/>
      </w:tcPr>
    </w:tblStylePr>
    <w:tblStylePr w:type="band1Horz">
      <w:tblPr/>
      <w:tcPr>
        <w:shd w:val="clear" w:color="auto" w:fill="C4EEFF" w:themeFill="accent2" w:themeFillTint="33"/>
      </w:tcPr>
    </w:tblStylePr>
    <w:tblStylePr w:type="neCell">
      <w:tblPr/>
      <w:tcPr>
        <w:tcBorders>
          <w:bottom w:val="single" w:sz="4" w:space="0" w:color="4FCDFF" w:themeColor="accent2" w:themeTint="99"/>
        </w:tcBorders>
      </w:tcPr>
    </w:tblStylePr>
    <w:tblStylePr w:type="nwCell">
      <w:tblPr/>
      <w:tcPr>
        <w:tcBorders>
          <w:bottom w:val="single" w:sz="4" w:space="0" w:color="4FCDFF" w:themeColor="accent2" w:themeTint="99"/>
        </w:tcBorders>
      </w:tcPr>
    </w:tblStylePr>
    <w:tblStylePr w:type="seCell">
      <w:tblPr/>
      <w:tcPr>
        <w:tcBorders>
          <w:top w:val="single" w:sz="4" w:space="0" w:color="4FCDFF" w:themeColor="accent2" w:themeTint="99"/>
        </w:tcBorders>
      </w:tcPr>
    </w:tblStylePr>
    <w:tblStylePr w:type="swCell">
      <w:tblPr/>
      <w:tcPr>
        <w:tcBorders>
          <w:top w:val="single" w:sz="4" w:space="0" w:color="4FCDFF" w:themeColor="accent2" w:themeTint="99"/>
        </w:tcBorders>
      </w:tcPr>
    </w:tblStylePr>
  </w:style>
  <w:style w:type="table" w:styleId="GridTable7Colorful-Accent1">
    <w:name w:val="Grid Table 7 Colorful Accent 1"/>
    <w:basedOn w:val="TableNormal"/>
    <w:uiPriority w:val="52"/>
    <w:rsid w:val="00BC08B1"/>
    <w:pPr>
      <w:spacing w:after="0" w:line="240" w:lineRule="auto"/>
    </w:pPr>
    <w:rPr>
      <w:color w:val="0B5294" w:themeColor="accent1" w:themeShade="BF"/>
    </w:rPr>
    <w:tblPr>
      <w:tblStyleRowBandSize w:val="1"/>
      <w:tblStyleColBandSize w:val="1"/>
      <w:tblBorders>
        <w:top w:val="single" w:sz="4" w:space="0" w:color="59A9F2" w:themeColor="accent1" w:themeTint="99"/>
        <w:left w:val="single" w:sz="4" w:space="0" w:color="59A9F2" w:themeColor="accent1" w:themeTint="99"/>
        <w:bottom w:val="single" w:sz="4" w:space="0" w:color="59A9F2" w:themeColor="accent1" w:themeTint="99"/>
        <w:right w:val="single" w:sz="4" w:space="0" w:color="59A9F2" w:themeColor="accent1" w:themeTint="99"/>
        <w:insideH w:val="single" w:sz="4" w:space="0" w:color="59A9F2" w:themeColor="accent1" w:themeTint="99"/>
        <w:insideV w:val="single" w:sz="4" w:space="0" w:color="59A9F2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  <w:tblStylePr w:type="neCell">
      <w:tblPr/>
      <w:tcPr>
        <w:tcBorders>
          <w:bottom w:val="single" w:sz="4" w:space="0" w:color="59A9F2" w:themeColor="accent1" w:themeTint="99"/>
        </w:tcBorders>
      </w:tcPr>
    </w:tblStylePr>
    <w:tblStylePr w:type="nwCell">
      <w:tblPr/>
      <w:tcPr>
        <w:tcBorders>
          <w:bottom w:val="single" w:sz="4" w:space="0" w:color="59A9F2" w:themeColor="accent1" w:themeTint="99"/>
        </w:tcBorders>
      </w:tcPr>
    </w:tblStylePr>
    <w:tblStylePr w:type="seCell">
      <w:tblPr/>
      <w:tcPr>
        <w:tcBorders>
          <w:top w:val="single" w:sz="4" w:space="0" w:color="59A9F2" w:themeColor="accent1" w:themeTint="99"/>
        </w:tcBorders>
      </w:tcPr>
    </w:tblStylePr>
    <w:tblStylePr w:type="swCell">
      <w:tblPr/>
      <w:tcPr>
        <w:tcBorders>
          <w:top w:val="single" w:sz="4" w:space="0" w:color="59A9F2" w:themeColor="accent1" w:themeTint="99"/>
        </w:tcBorders>
      </w:tcPr>
    </w:tblStylePr>
  </w:style>
  <w:style w:type="table" w:styleId="GridTable2-Accent1">
    <w:name w:val="Grid Table 2 Accent 1"/>
    <w:basedOn w:val="TableNormal"/>
    <w:uiPriority w:val="47"/>
    <w:rsid w:val="00BC08B1"/>
    <w:pPr>
      <w:spacing w:after="0" w:line="240" w:lineRule="auto"/>
    </w:pPr>
    <w:tblPr>
      <w:tblStyleRowBandSize w:val="1"/>
      <w:tblStyleColBandSize w:val="1"/>
      <w:tblBorders>
        <w:top w:val="single" w:sz="2" w:space="0" w:color="59A9F2" w:themeColor="accent1" w:themeTint="99"/>
        <w:bottom w:val="single" w:sz="2" w:space="0" w:color="59A9F2" w:themeColor="accent1" w:themeTint="99"/>
        <w:insideH w:val="single" w:sz="2" w:space="0" w:color="59A9F2" w:themeColor="accent1" w:themeTint="99"/>
        <w:insideV w:val="single" w:sz="2" w:space="0" w:color="59A9F2" w:themeColor="accen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59A9F2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59A9F2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7E2FA" w:themeFill="accent1" w:themeFillTint="33"/>
      </w:tcPr>
    </w:tblStylePr>
    <w:tblStylePr w:type="band1Horz">
      <w:tblPr/>
      <w:tcPr>
        <w:shd w:val="clear" w:color="auto" w:fill="C7E2FA" w:themeFill="accent1" w:themeFillTint="33"/>
      </w:tcPr>
    </w:tblStylePr>
  </w:style>
  <w:style w:type="table" w:styleId="PlainTable4">
    <w:name w:val="Plain Table 4"/>
    <w:basedOn w:val="TableNormal"/>
    <w:uiPriority w:val="44"/>
    <w:rsid w:val="00315CF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TableContents">
    <w:name w:val="Table Contents"/>
    <w:basedOn w:val="Normal"/>
    <w:rsid w:val="001A541B"/>
    <w:pPr>
      <w:widowControl w:val="0"/>
      <w:suppressLineNumbers/>
      <w:suppressAutoHyphens/>
      <w:autoSpaceDN w:val="0"/>
      <w:spacing w:before="0" w:beforeAutospacing="0" w:after="0" w:afterAutospacing="0"/>
      <w:textAlignment w:val="baseline"/>
    </w:pPr>
    <w:rPr>
      <w:rFonts w:ascii="Times New Roman" w:eastAsia="SimSun" w:hAnsi="Times New Roman" w:cs="Mangal"/>
      <w:kern w:val="3"/>
      <w:lang w:eastAsia="zh-CN" w:bidi="hi-IN"/>
    </w:rPr>
  </w:style>
  <w:style w:type="table" w:styleId="PlainTable1">
    <w:name w:val="Plain Table 1"/>
    <w:basedOn w:val="TableNormal"/>
    <w:uiPriority w:val="41"/>
    <w:rsid w:val="004804EE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Header">
    <w:name w:val="header"/>
    <w:basedOn w:val="Normal"/>
    <w:link w:val="HeaderChar"/>
    <w:uiPriority w:val="99"/>
    <w:unhideWhenUsed/>
    <w:rsid w:val="009A5FBA"/>
    <w:pPr>
      <w:tabs>
        <w:tab w:val="center" w:pos="4680"/>
        <w:tab w:val="right" w:pos="9360"/>
      </w:tabs>
      <w:spacing w:before="0" w:after="0"/>
    </w:pPr>
  </w:style>
  <w:style w:type="character" w:customStyle="1" w:styleId="HeaderChar">
    <w:name w:val="Header Char"/>
    <w:basedOn w:val="DefaultParagraphFont"/>
    <w:link w:val="Header"/>
    <w:uiPriority w:val="99"/>
    <w:rsid w:val="009A5FBA"/>
    <w:rPr>
      <w:rFonts w:ascii="Segoe UI" w:eastAsia="Times New Roman" w:hAnsi="Segoe UI" w:cstheme="minorHAnsi"/>
      <w:sz w:val="24"/>
      <w:szCs w:val="24"/>
      <w:lang w:val="it-IT"/>
    </w:rPr>
  </w:style>
  <w:style w:type="paragraph" w:styleId="Footer">
    <w:name w:val="footer"/>
    <w:basedOn w:val="Normal"/>
    <w:link w:val="FooterChar"/>
    <w:uiPriority w:val="99"/>
    <w:unhideWhenUsed/>
    <w:rsid w:val="009A5FBA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9A5FBA"/>
    <w:rPr>
      <w:rFonts w:ascii="Segoe UI" w:eastAsia="Times New Roman" w:hAnsi="Segoe UI" w:cstheme="minorHAnsi"/>
      <w:sz w:val="24"/>
      <w:szCs w:val="24"/>
      <w:lang w:val="it-I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80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509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62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557851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5856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43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489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06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51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Data" Target="diagrams/data1.xml"/><Relationship Id="rId18" Type="http://schemas.openxmlformats.org/officeDocument/2006/relationships/image" Target="media/image3.png"/><Relationship Id="rId26" Type="http://schemas.openxmlformats.org/officeDocument/2006/relationships/image" Target="media/image10.png"/><Relationship Id="rId39" Type="http://schemas.openxmlformats.org/officeDocument/2006/relationships/image" Target="media/image18.png"/><Relationship Id="rId21" Type="http://schemas.openxmlformats.org/officeDocument/2006/relationships/image" Target="media/image6.png"/><Relationship Id="rId34" Type="http://schemas.openxmlformats.org/officeDocument/2006/relationships/image" Target="media/image13.png"/><Relationship Id="rId42" Type="http://schemas.openxmlformats.org/officeDocument/2006/relationships/image" Target="media/image21.png"/><Relationship Id="rId47" Type="http://schemas.openxmlformats.org/officeDocument/2006/relationships/hyperlink" Target="http://traveloregon.com/" TargetMode="External"/><Relationship Id="rId50" Type="http://schemas.openxmlformats.org/officeDocument/2006/relationships/image" Target="media/image28.jpg"/><Relationship Id="rId55" Type="http://schemas.openxmlformats.org/officeDocument/2006/relationships/image" Target="media/image33.jpeg"/><Relationship Id="rId63" Type="http://schemas.openxmlformats.org/officeDocument/2006/relationships/diagramQuickStyle" Target="diagrams/quickStyle3.xml"/><Relationship Id="rId68" Type="http://schemas.openxmlformats.org/officeDocument/2006/relationships/theme" Target="theme/theme1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diagramColors" Target="diagrams/colors1.xml"/><Relationship Id="rId29" Type="http://schemas.openxmlformats.org/officeDocument/2006/relationships/diagramQuickStyle" Target="diagrams/quickStyle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9.png"/><Relationship Id="rId32" Type="http://schemas.openxmlformats.org/officeDocument/2006/relationships/image" Target="media/image11.png"/><Relationship Id="rId37" Type="http://schemas.openxmlformats.org/officeDocument/2006/relationships/image" Target="media/image16.png"/><Relationship Id="rId40" Type="http://schemas.openxmlformats.org/officeDocument/2006/relationships/image" Target="media/image19.png"/><Relationship Id="rId45" Type="http://schemas.openxmlformats.org/officeDocument/2006/relationships/image" Target="media/image24.png"/><Relationship Id="rId53" Type="http://schemas.openxmlformats.org/officeDocument/2006/relationships/image" Target="media/image31.jpeg"/><Relationship Id="rId58" Type="http://schemas.openxmlformats.org/officeDocument/2006/relationships/image" Target="media/image36.jpeg"/><Relationship Id="rId66" Type="http://schemas.openxmlformats.org/officeDocument/2006/relationships/image" Target="media/image38.png"/><Relationship Id="rId5" Type="http://schemas.openxmlformats.org/officeDocument/2006/relationships/styles" Target="styles.xml"/><Relationship Id="rId15" Type="http://schemas.openxmlformats.org/officeDocument/2006/relationships/diagramQuickStyle" Target="diagrams/quickStyle1.xml"/><Relationship Id="rId23" Type="http://schemas.openxmlformats.org/officeDocument/2006/relationships/image" Target="media/image8.png"/><Relationship Id="rId28" Type="http://schemas.openxmlformats.org/officeDocument/2006/relationships/diagramLayout" Target="diagrams/layout2.xml"/><Relationship Id="rId36" Type="http://schemas.openxmlformats.org/officeDocument/2006/relationships/image" Target="media/image15.png"/><Relationship Id="rId49" Type="http://schemas.openxmlformats.org/officeDocument/2006/relationships/image" Target="media/image27.jpeg"/><Relationship Id="rId57" Type="http://schemas.openxmlformats.org/officeDocument/2006/relationships/image" Target="media/image35.jpeg"/><Relationship Id="rId61" Type="http://schemas.openxmlformats.org/officeDocument/2006/relationships/diagramData" Target="diagrams/data3.xml"/><Relationship Id="rId10" Type="http://schemas.openxmlformats.org/officeDocument/2006/relationships/image" Target="media/image1.jpeg"/><Relationship Id="rId19" Type="http://schemas.openxmlformats.org/officeDocument/2006/relationships/image" Target="media/image4.png"/><Relationship Id="rId31" Type="http://schemas.microsoft.com/office/2007/relationships/diagramDrawing" Target="diagrams/drawing2.xml"/><Relationship Id="rId44" Type="http://schemas.openxmlformats.org/officeDocument/2006/relationships/image" Target="media/image23.png"/><Relationship Id="rId52" Type="http://schemas.openxmlformats.org/officeDocument/2006/relationships/image" Target="media/image30.jpeg"/><Relationship Id="rId60" Type="http://schemas.openxmlformats.org/officeDocument/2006/relationships/image" Target="media/image37.jpeg"/><Relationship Id="rId65" Type="http://schemas.microsoft.com/office/2007/relationships/diagramDrawing" Target="diagrams/drawing3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diagramLayout" Target="diagrams/layout1.xml"/><Relationship Id="rId22" Type="http://schemas.openxmlformats.org/officeDocument/2006/relationships/image" Target="media/image7.png"/><Relationship Id="rId27" Type="http://schemas.openxmlformats.org/officeDocument/2006/relationships/diagramData" Target="diagrams/data2.xml"/><Relationship Id="rId30" Type="http://schemas.openxmlformats.org/officeDocument/2006/relationships/diagramColors" Target="diagrams/colors2.xml"/><Relationship Id="rId35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image" Target="media/image26.jpeg"/><Relationship Id="rId56" Type="http://schemas.openxmlformats.org/officeDocument/2006/relationships/image" Target="media/image34.jpeg"/><Relationship Id="rId64" Type="http://schemas.openxmlformats.org/officeDocument/2006/relationships/diagramColors" Target="diagrams/colors3.xml"/><Relationship Id="rId8" Type="http://schemas.openxmlformats.org/officeDocument/2006/relationships/footnotes" Target="footnotes.xml"/><Relationship Id="rId51" Type="http://schemas.openxmlformats.org/officeDocument/2006/relationships/image" Target="media/image29.jpeg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microsoft.com/office/2007/relationships/diagramDrawing" Target="diagrams/drawing1.xml"/><Relationship Id="rId25" Type="http://schemas.openxmlformats.org/officeDocument/2006/relationships/hyperlink" Target="http://www.newzealand.com/int/" TargetMode="External"/><Relationship Id="rId33" Type="http://schemas.openxmlformats.org/officeDocument/2006/relationships/image" Target="media/image12.png"/><Relationship Id="rId38" Type="http://schemas.openxmlformats.org/officeDocument/2006/relationships/image" Target="media/image17.png"/><Relationship Id="rId46" Type="http://schemas.openxmlformats.org/officeDocument/2006/relationships/image" Target="media/image25.jpeg"/><Relationship Id="rId59" Type="http://schemas.openxmlformats.org/officeDocument/2006/relationships/hyperlink" Target="http://rainbowtourism.com.au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image" Target="media/image20.png"/><Relationship Id="rId54" Type="http://schemas.openxmlformats.org/officeDocument/2006/relationships/image" Target="media/image32.jpeg"/><Relationship Id="rId62" Type="http://schemas.openxmlformats.org/officeDocument/2006/relationships/diagramLayout" Target="diagrams/layout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Leonardo\AppData\Roaming\Microsoft\Templates\Report%20design%20(blank)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2.xml><?xml version="1.0" encoding="utf-8"?>
<dgm:colorsDef xmlns:dgm="http://schemas.openxmlformats.org/drawingml/2006/diagram" xmlns:a="http://schemas.openxmlformats.org/drawingml/2006/main" uniqueId="urn:microsoft.com/office/officeart/2005/8/colors/accent3_4">
  <dgm:title val=""/>
  <dgm:desc val=""/>
  <dgm:catLst>
    <dgm:cat type="accent3" pri="11400"/>
  </dgm:catLst>
  <dgm:styleLbl name="node0">
    <dgm:fillClrLst meth="cycle">
      <a:schemeClr val="accent3">
        <a:shade val="60000"/>
      </a:schemeClr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cycle">
      <a:schemeClr val="accent3">
        <a:shade val="50000"/>
      </a:schemeClr>
      <a:schemeClr val="accent3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cycle">
      <a:schemeClr val="accent3">
        <a:shade val="50000"/>
      </a:schemeClr>
      <a:schemeClr val="accent3">
        <a:tint val="55000"/>
      </a:schemeClr>
    </dgm:fillClrLst>
    <dgm:linClrLst meth="cycle">
      <a:schemeClr val="accent3">
        <a:shade val="50000"/>
      </a:schemeClr>
      <a:schemeClr val="accent3">
        <a:tint val="55000"/>
      </a:schemeClr>
    </dgm:linClrLst>
    <dgm:effectClrLst/>
    <dgm:txLinClrLst/>
    <dgm:txFillClrLst/>
    <dgm:txEffectClrLst/>
  </dgm:styleLbl>
  <dgm:styleLbl name="lnNode1">
    <dgm:fillClrLst meth="cycle">
      <a:schemeClr val="accent3">
        <a:shade val="50000"/>
      </a:schemeClr>
      <a:schemeClr val="accent3">
        <a:tint val="55000"/>
      </a:schemeClr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cycle">
      <a:schemeClr val="accent3">
        <a:shade val="80000"/>
        <a:alpha val="50000"/>
      </a:schemeClr>
      <a:schemeClr val="accent3">
        <a:tint val="50000"/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3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>
        <a:tint val="99000"/>
      </a:schemeClr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3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>
      <a:schemeClr val="accent3">
        <a:tint val="50000"/>
      </a:schemeClr>
      <a:schemeClr val="accent3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3">
        <a:tint val="50000"/>
      </a:schemeClr>
      <a:schemeClr val="accent3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3">
        <a:tint val="50000"/>
      </a:schemeClr>
      <a:schemeClr val="accent3">
        <a:tint val="55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cycle">
      <a:schemeClr val="accent3">
        <a:shade val="90000"/>
      </a:schemeClr>
      <a:schemeClr val="accent3">
        <a:tint val="50000"/>
      </a:schemeClr>
    </dgm:fillClrLst>
    <dgm:linClrLst meth="cycle">
      <a:schemeClr val="accent3">
        <a:shade val="90000"/>
      </a:schemeClr>
      <a:schemeClr val="accent3">
        <a:tint val="50000"/>
      </a:schemeClr>
    </dgm:linClrLst>
    <dgm:effectClrLst/>
    <dgm:txLinClrLst/>
    <dgm:txFillClrLst/>
    <dgm:txEffectClrLst/>
  </dgm:styleLbl>
  <dgm:styleLbl name="fgSibTrans2D1">
    <dgm:fillClrLst meth="cycle">
      <a:schemeClr val="accent3">
        <a:shade val="90000"/>
      </a:schemeClr>
      <a:schemeClr val="accent3">
        <a:tint val="50000"/>
      </a:schemeClr>
    </dgm:fillClrLst>
    <dgm:linClrLst meth="cycle">
      <a:schemeClr val="accent3">
        <a:shade val="90000"/>
      </a:schemeClr>
      <a:schemeClr val="accent3">
        <a:tint val="50000"/>
      </a:schemeClr>
    </dgm:linClrLst>
    <dgm:effectClrLst/>
    <dgm:txLinClrLst/>
    <dgm:txFillClrLst/>
    <dgm:txEffectClrLst/>
  </dgm:styleLbl>
  <dgm:styleLbl name="bgSibTrans2D1">
    <dgm:fillClrLst meth="cycle">
      <a:schemeClr val="accent3">
        <a:shade val="90000"/>
      </a:schemeClr>
      <a:schemeClr val="accent3">
        <a:tint val="50000"/>
      </a:schemeClr>
    </dgm:fillClrLst>
    <dgm:linClrLst meth="cycle">
      <a:schemeClr val="accent3">
        <a:shade val="90000"/>
      </a:schemeClr>
      <a:schemeClr val="accent3">
        <a:tint val="50000"/>
      </a:schemeClr>
    </dgm:linClrLst>
    <dgm:effectClrLst/>
    <dgm:txLinClrLst/>
    <dgm:txFillClrLst/>
    <dgm:txEffectClrLst/>
  </dgm:styleLbl>
  <dgm:styleLbl name="sibTrans1D1">
    <dgm:fillClrLst meth="cycle">
      <a:schemeClr val="accent3">
        <a:shade val="90000"/>
      </a:schemeClr>
      <a:schemeClr val="accent3">
        <a:tint val="50000"/>
      </a:schemeClr>
    </dgm:fillClrLst>
    <dgm:linClrLst meth="cycle">
      <a:schemeClr val="accent3">
        <a:shade val="90000"/>
      </a:schemeClr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3"/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3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3">
        <a:shade val="80000"/>
      </a:schemeClr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>
        <a:tint val="90000"/>
      </a:schemeClr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3">
        <a:tint val="70000"/>
      </a:schemeClr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3">
        <a:tint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3">
        <a:tint val="60000"/>
      </a:schemeClr>
    </dgm:fillClrLst>
    <dgm:linClrLst meth="repeat">
      <a:schemeClr val="accent3">
        <a:shade val="80000"/>
      </a:schemeClr>
    </dgm:linClrLst>
    <dgm:effectClrLst/>
    <dgm:txLinClrLst/>
    <dgm:txFillClrLst/>
    <dgm:txEffectClrLst/>
  </dgm:styleLbl>
  <dgm:styleLbl name="parChTrans2D2">
    <dgm:fillClrLst meth="repeat">
      <a:schemeClr val="accent3">
        <a:tint val="90000"/>
      </a:schemeClr>
    </dgm:fillClrLst>
    <dgm:linClrLst meth="repeat">
      <a:schemeClr val="accent3">
        <a:tint val="90000"/>
      </a:schemeClr>
    </dgm:linClrLst>
    <dgm:effectClrLst/>
    <dgm:txLinClrLst/>
    <dgm:txFillClrLst/>
    <dgm:txEffectClrLst/>
  </dgm:styleLbl>
  <dgm:styleLbl name="parChTrans2D3">
    <dgm:fillClrLst meth="repeat">
      <a:schemeClr val="accent3">
        <a:tint val="70000"/>
      </a:schemeClr>
    </dgm:fillClrLst>
    <dgm:linClrLst meth="repeat">
      <a:schemeClr val="accent3">
        <a:tint val="70000"/>
      </a:schemeClr>
    </dgm:linClrLst>
    <dgm:effectClrLst/>
    <dgm:txLinClrLst/>
    <dgm:txFillClrLst/>
    <dgm:txEffectClrLst/>
  </dgm:styleLbl>
  <dgm:styleLbl name="parChTrans2D4">
    <dgm:fillClrLst meth="repeat">
      <a:schemeClr val="accent3">
        <a:tint val="50000"/>
      </a:schemeClr>
    </dgm:fillClrLst>
    <dgm:linClrLst meth="repeat">
      <a:schemeClr val="accent3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parChTrans1D1">
    <dgm:fillClrLst meth="repeat">
      <a:schemeClr val="accent3">
        <a:shade val="8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3">
        <a:tint val="9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3">
        <a:tint val="70000"/>
      </a:schemeClr>
    </dgm:fillClrLst>
    <dgm:linClrLst meth="repeat">
      <a:schemeClr val="accent3">
        <a:tint val="7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3">
        <a:tint val="50000"/>
      </a:schemeClr>
    </dgm:fillClrLst>
    <dgm:linClrLst meth="repeat">
      <a:schemeClr val="accent3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cycle">
      <a:schemeClr val="accent3">
        <a:shade val="50000"/>
      </a:schemeClr>
      <a:schemeClr val="accent3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cycle">
      <a:schemeClr val="accent3">
        <a:shade val="50000"/>
      </a:schemeClr>
      <a:schemeClr val="accent3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cycle">
      <a:schemeClr val="accent3">
        <a:shade val="50000"/>
      </a:schemeClr>
      <a:schemeClr val="accent3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55000"/>
      </a:schemeClr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cycle">
      <a:schemeClr val="accent3">
        <a:shade val="50000"/>
      </a:schemeClr>
      <a:schemeClr val="accent3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cycle">
      <a:schemeClr val="accent3">
        <a:shade val="50000"/>
      </a:schemeClr>
      <a:schemeClr val="accent3">
        <a:tint val="55000"/>
      </a:schemeClr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3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3">
        <a:alpha val="90000"/>
        <a:tint val="55000"/>
      </a:schemeClr>
    </dgm:fillClrLst>
    <dgm:linClrLst meth="repeat">
      <a:schemeClr val="accent3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3">
        <a:alpha val="90000"/>
        <a:tint val="55000"/>
      </a:schemeClr>
    </dgm:fillClrLst>
    <dgm:linClrLst meth="repeat">
      <a:schemeClr val="accent3">
        <a:alpha val="90000"/>
        <a:tint val="55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3">
        <a:alpha val="90000"/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3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3">
        <a:tint val="90000"/>
      </a:schemeClr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3">
        <a:tint val="70000"/>
      </a:schemeClr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3">
        <a:tint val="50000"/>
      </a:schemeClr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3">
        <a:tint val="55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3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3">
        <a:tint val="50000"/>
        <a:alpha val="55000"/>
      </a:schemeClr>
    </dgm:fillClrLst>
    <dgm:linClrLst meth="repeat">
      <a:schemeClr val="accent3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3">
        <a:tint val="55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colors3.xml><?xml version="1.0" encoding="utf-8"?>
<dgm:colorsDef xmlns:dgm="http://schemas.openxmlformats.org/drawingml/2006/diagram" xmlns:a="http://schemas.openxmlformats.org/drawingml/2006/main" uniqueId="urn:microsoft.com/office/officeart/2005/8/colors/accent0_1">
  <dgm:title val=""/>
  <dgm:desc val=""/>
  <dgm:catLst>
    <dgm:cat type="mainScheme" pri="10100"/>
  </dgm:catLst>
  <dgm:styleLbl name="node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dk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dk1">
        <a:tint val="40000"/>
      </a:schemeClr>
    </dgm:fillClrLst>
    <dgm:linClrLst meth="repeat">
      <a:schemeClr val="dk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dk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dk1">
        <a:tint val="60000"/>
      </a:schemeClr>
    </dgm:fillClrLst>
    <dgm:linClrLst meth="repeat">
      <a:schemeClr val="dk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3">
    <dgm:fillClrLst meth="repeat">
      <a:schemeClr val="dk1"/>
    </dgm:fillClrLst>
    <dgm:linClrLst meth="repeat">
      <a:schemeClr val="dk1"/>
    </dgm:linClrLst>
    <dgm:effectClrLst/>
    <dgm:txLinClrLst/>
    <dgm:txFillClrLst/>
    <dgm:txEffectClrLst/>
  </dgm:styleLbl>
  <dgm:styleLbl name="parChTrans2D4">
    <dgm:fillClrLst meth="repeat">
      <a:schemeClr val="dk1"/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dk1"/>
    </dgm:fillClrLst>
    <dgm:linClrLst meth="repeat">
      <a:schemeClr val="dk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dk1"/>
    </dgm:fillClrLst>
    <dgm:linClrLst meth="repeat">
      <a:schemeClr val="dk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dk1">
        <a:alpha val="4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dk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dk1">
        <a:alpha val="90000"/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dk1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dk1">
        <a:shade val="8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dk1">
        <a:tint val="50000"/>
        <a:alpha val="4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dk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0D588D03-3140-4F7B-8812-C3715FC3B1BB}" type="doc">
      <dgm:prSet loTypeId="urn:microsoft.com/office/officeart/2005/8/layout/hierarchy6" loCatId="hierarchy" qsTypeId="urn:microsoft.com/office/officeart/2005/8/quickstyle/simple1" qsCatId="simple" csTypeId="urn:microsoft.com/office/officeart/2005/8/colors/accent1_1" csCatId="accent1" phldr="1"/>
      <dgm:spPr/>
      <dgm:t>
        <a:bodyPr/>
        <a:lstStyle/>
        <a:p>
          <a:endParaRPr lang="en-US"/>
        </a:p>
      </dgm:t>
    </dgm:pt>
    <dgm:pt modelId="{C68DCC55-0D1B-4A9F-ACB0-D7D3878ECB18}">
      <dgm:prSet phldrT="[Text]" custT="1"/>
      <dgm:spPr/>
      <dgm:t>
        <a:bodyPr/>
        <a:lstStyle/>
        <a:p>
          <a:pPr algn="ctr"/>
          <a:r>
            <a:rPr lang="en-US" sz="1200"/>
            <a:t>Hotels We Love</a:t>
          </a:r>
        </a:p>
      </dgm:t>
    </dgm:pt>
    <dgm:pt modelId="{801ED7C4-16D2-4052-9441-95B8E3AF63EA}" type="parTrans" cxnId="{A522E32D-904F-4B82-A7EE-598CED08878A}">
      <dgm:prSet/>
      <dgm:spPr/>
      <dgm:t>
        <a:bodyPr/>
        <a:lstStyle/>
        <a:p>
          <a:pPr algn="ctr"/>
          <a:endParaRPr lang="en-US"/>
        </a:p>
      </dgm:t>
    </dgm:pt>
    <dgm:pt modelId="{9B6D6234-8D8B-45DA-A2D1-EEADA01B9458}" type="sibTrans" cxnId="{A522E32D-904F-4B82-A7EE-598CED08878A}">
      <dgm:prSet/>
      <dgm:spPr/>
      <dgm:t>
        <a:bodyPr/>
        <a:lstStyle/>
        <a:p>
          <a:pPr algn="ctr"/>
          <a:endParaRPr lang="en-US"/>
        </a:p>
      </dgm:t>
    </dgm:pt>
    <dgm:pt modelId="{E9CAF6C7-829F-4A95-8D31-754FC45134F6}">
      <dgm:prSet phldrT="[Text]" custT="1"/>
      <dgm:spPr/>
      <dgm:t>
        <a:bodyPr/>
        <a:lstStyle/>
        <a:p>
          <a:pPr algn="ctr"/>
          <a:r>
            <a:rPr lang="en-US" sz="1100"/>
            <a:t>City 1</a:t>
          </a:r>
        </a:p>
      </dgm:t>
    </dgm:pt>
    <dgm:pt modelId="{7A01D4CB-1C85-4D61-9F05-554F27550F56}" type="parTrans" cxnId="{1EA2B606-0BCC-40C4-943E-5CF9B1C98FB2}">
      <dgm:prSet/>
      <dgm:spPr/>
      <dgm:t>
        <a:bodyPr/>
        <a:lstStyle/>
        <a:p>
          <a:pPr algn="ctr"/>
          <a:endParaRPr lang="en-US" sz="900"/>
        </a:p>
      </dgm:t>
    </dgm:pt>
    <dgm:pt modelId="{30006811-5544-4C10-B349-179D25BAA15F}" type="sibTrans" cxnId="{1EA2B606-0BCC-40C4-943E-5CF9B1C98FB2}">
      <dgm:prSet/>
      <dgm:spPr/>
      <dgm:t>
        <a:bodyPr/>
        <a:lstStyle/>
        <a:p>
          <a:pPr algn="ctr"/>
          <a:endParaRPr lang="en-US"/>
        </a:p>
      </dgm:t>
    </dgm:pt>
    <dgm:pt modelId="{C71CD9B9-CFE9-40DC-9C18-89BABE2458AC}">
      <dgm:prSet phldrT="[Text]" custT="1"/>
      <dgm:spPr/>
      <dgm:t>
        <a:bodyPr/>
        <a:lstStyle/>
        <a:p>
          <a:pPr algn="ctr"/>
          <a:r>
            <a:rPr lang="en-US" sz="1100"/>
            <a:t>City 11</a:t>
          </a:r>
        </a:p>
      </dgm:t>
    </dgm:pt>
    <dgm:pt modelId="{FCD0689C-751C-4ACF-8B03-D253E09D787F}" type="parTrans" cxnId="{FC82CBF1-65FB-4057-B6F6-CD65409ECF83}">
      <dgm:prSet/>
      <dgm:spPr/>
      <dgm:t>
        <a:bodyPr/>
        <a:lstStyle/>
        <a:p>
          <a:pPr algn="ctr"/>
          <a:endParaRPr lang="en-US" sz="900"/>
        </a:p>
      </dgm:t>
    </dgm:pt>
    <dgm:pt modelId="{0627EA95-0320-45FA-A5E7-6C3A355BD83B}" type="sibTrans" cxnId="{FC82CBF1-65FB-4057-B6F6-CD65409ECF83}">
      <dgm:prSet/>
      <dgm:spPr/>
      <dgm:t>
        <a:bodyPr/>
        <a:lstStyle/>
        <a:p>
          <a:pPr algn="ctr"/>
          <a:endParaRPr lang="en-US"/>
        </a:p>
      </dgm:t>
    </dgm:pt>
    <dgm:pt modelId="{38F52DF2-2EAD-4E76-9BE1-92F25974D080}">
      <dgm:prSet phldrT="[Text]" custT="1"/>
      <dgm:spPr/>
      <dgm:t>
        <a:bodyPr/>
        <a:lstStyle/>
        <a:p>
          <a:pPr algn="ctr"/>
          <a:r>
            <a:rPr lang="en-US" sz="1000"/>
            <a:t>Think</a:t>
          </a:r>
        </a:p>
      </dgm:t>
    </dgm:pt>
    <dgm:pt modelId="{E9812B8F-45ED-4AE2-980C-C7C134FBC07F}" type="parTrans" cxnId="{EA90E342-F142-48ED-9CB2-F905751D759B}">
      <dgm:prSet/>
      <dgm:spPr/>
      <dgm:t>
        <a:bodyPr/>
        <a:lstStyle/>
        <a:p>
          <a:pPr algn="ctr"/>
          <a:endParaRPr lang="en-US"/>
        </a:p>
      </dgm:t>
    </dgm:pt>
    <dgm:pt modelId="{B5A058DB-6B9D-4875-BCE1-617B9C3C0CAD}" type="sibTrans" cxnId="{EA90E342-F142-48ED-9CB2-F905751D759B}">
      <dgm:prSet/>
      <dgm:spPr/>
      <dgm:t>
        <a:bodyPr/>
        <a:lstStyle/>
        <a:p>
          <a:pPr algn="ctr"/>
          <a:endParaRPr lang="en-US"/>
        </a:p>
      </dgm:t>
    </dgm:pt>
    <dgm:pt modelId="{DB6958E9-9470-414B-A2EE-8914A2D58C7A}">
      <dgm:prSet phldrT="[Text]" custT="1"/>
      <dgm:spPr/>
      <dgm:t>
        <a:bodyPr/>
        <a:lstStyle/>
        <a:p>
          <a:pPr algn="ctr"/>
          <a:r>
            <a:rPr lang="en-US" sz="1000"/>
            <a:t>Play</a:t>
          </a:r>
        </a:p>
      </dgm:t>
    </dgm:pt>
    <dgm:pt modelId="{DE5B0B6D-81A2-4952-BCC3-6F898D310C8A}" type="parTrans" cxnId="{B89C8A92-061C-438C-8012-EB6564CC0ACD}">
      <dgm:prSet/>
      <dgm:spPr/>
      <dgm:t>
        <a:bodyPr/>
        <a:lstStyle/>
        <a:p>
          <a:pPr algn="ctr"/>
          <a:endParaRPr lang="en-US"/>
        </a:p>
      </dgm:t>
    </dgm:pt>
    <dgm:pt modelId="{E75B3985-F807-4726-A17D-3D26CC9DD066}" type="sibTrans" cxnId="{B89C8A92-061C-438C-8012-EB6564CC0ACD}">
      <dgm:prSet/>
      <dgm:spPr/>
      <dgm:t>
        <a:bodyPr/>
        <a:lstStyle/>
        <a:p>
          <a:pPr algn="ctr"/>
          <a:endParaRPr lang="en-US"/>
        </a:p>
      </dgm:t>
    </dgm:pt>
    <dgm:pt modelId="{DE48D67E-8931-4F4B-95E3-7EE2BDAE2213}">
      <dgm:prSet phldrT="[Text]" custT="1"/>
      <dgm:spPr/>
      <dgm:t>
        <a:bodyPr/>
        <a:lstStyle/>
        <a:p>
          <a:pPr algn="ctr"/>
          <a:r>
            <a:rPr lang="en-US" sz="1000"/>
            <a:t>Sleep</a:t>
          </a:r>
        </a:p>
      </dgm:t>
    </dgm:pt>
    <dgm:pt modelId="{6BAAB8D5-B3A7-43EC-AD3E-8914DF3B5F4F}" type="parTrans" cxnId="{4BAB1E5C-5409-43C7-8D8F-E62D892DBD3A}">
      <dgm:prSet/>
      <dgm:spPr/>
      <dgm:t>
        <a:bodyPr/>
        <a:lstStyle/>
        <a:p>
          <a:pPr algn="ctr"/>
          <a:endParaRPr lang="en-US"/>
        </a:p>
      </dgm:t>
    </dgm:pt>
    <dgm:pt modelId="{1D67457F-3A2D-4858-8D70-39875A32B397}" type="sibTrans" cxnId="{4BAB1E5C-5409-43C7-8D8F-E62D892DBD3A}">
      <dgm:prSet/>
      <dgm:spPr/>
      <dgm:t>
        <a:bodyPr/>
        <a:lstStyle/>
        <a:p>
          <a:pPr algn="ctr"/>
          <a:endParaRPr lang="en-US"/>
        </a:p>
      </dgm:t>
    </dgm:pt>
    <dgm:pt modelId="{F79378FC-5D75-452C-BF8A-CAA3C0C6B196}">
      <dgm:prSet phldrT="[Text]" custT="1"/>
      <dgm:spPr/>
      <dgm:t>
        <a:bodyPr/>
        <a:lstStyle/>
        <a:p>
          <a:pPr algn="ctr"/>
          <a:r>
            <a:rPr lang="en-US" sz="700"/>
            <a:t>All</a:t>
          </a:r>
        </a:p>
      </dgm:t>
    </dgm:pt>
    <dgm:pt modelId="{A587A99C-690F-4D7E-BC66-3717CABC58F9}" type="parTrans" cxnId="{3A22292A-07D4-4AEA-8A8B-A850D7873BA5}">
      <dgm:prSet/>
      <dgm:spPr/>
      <dgm:t>
        <a:bodyPr/>
        <a:lstStyle/>
        <a:p>
          <a:pPr algn="ctr"/>
          <a:endParaRPr lang="en-US"/>
        </a:p>
      </dgm:t>
    </dgm:pt>
    <dgm:pt modelId="{F4009C3D-2D9D-40A9-B9FF-C23A04DCE96E}" type="sibTrans" cxnId="{3A22292A-07D4-4AEA-8A8B-A850D7873BA5}">
      <dgm:prSet/>
      <dgm:spPr/>
      <dgm:t>
        <a:bodyPr/>
        <a:lstStyle/>
        <a:p>
          <a:pPr algn="ctr"/>
          <a:endParaRPr lang="en-US"/>
        </a:p>
      </dgm:t>
    </dgm:pt>
    <dgm:pt modelId="{08DD2ABC-54A4-4E39-AFC8-736E7CA6499D}">
      <dgm:prSet phldrT="[Text]" custT="1"/>
      <dgm:spPr/>
      <dgm:t>
        <a:bodyPr/>
        <a:lstStyle/>
        <a:p>
          <a:pPr algn="ctr"/>
          <a:r>
            <a:rPr lang="en-US" sz="700"/>
            <a:t>Hotels</a:t>
          </a:r>
        </a:p>
      </dgm:t>
    </dgm:pt>
    <dgm:pt modelId="{8E663EE9-5FA5-4CDA-A377-DC09389E770D}" type="parTrans" cxnId="{E68FDA4D-7E2D-4757-B1CE-2B16DFA39149}">
      <dgm:prSet/>
      <dgm:spPr/>
      <dgm:t>
        <a:bodyPr/>
        <a:lstStyle/>
        <a:p>
          <a:pPr algn="ctr"/>
          <a:endParaRPr lang="en-US"/>
        </a:p>
      </dgm:t>
    </dgm:pt>
    <dgm:pt modelId="{27A3BCDA-13AB-4B25-A015-09557D73E777}" type="sibTrans" cxnId="{E68FDA4D-7E2D-4757-B1CE-2B16DFA39149}">
      <dgm:prSet/>
      <dgm:spPr/>
      <dgm:t>
        <a:bodyPr/>
        <a:lstStyle/>
        <a:p>
          <a:pPr algn="ctr"/>
          <a:endParaRPr lang="en-US"/>
        </a:p>
      </dgm:t>
    </dgm:pt>
    <dgm:pt modelId="{08F7CF05-6939-49A1-B0BC-6294A408F6C7}">
      <dgm:prSet phldrT="[Text]" custT="1"/>
      <dgm:spPr/>
      <dgm:t>
        <a:bodyPr/>
        <a:lstStyle/>
        <a:p>
          <a:pPr algn="ctr"/>
          <a:r>
            <a:rPr lang="en-US" sz="700"/>
            <a:t>Crashpads</a:t>
          </a:r>
        </a:p>
      </dgm:t>
    </dgm:pt>
    <dgm:pt modelId="{E81D421C-BC82-4436-BA1F-336F934EF7DE}" type="parTrans" cxnId="{D9FD4B4C-36C0-4DA7-8AF9-F071D15211B9}">
      <dgm:prSet/>
      <dgm:spPr/>
      <dgm:t>
        <a:bodyPr/>
        <a:lstStyle/>
        <a:p>
          <a:pPr algn="ctr"/>
          <a:endParaRPr lang="en-US"/>
        </a:p>
      </dgm:t>
    </dgm:pt>
    <dgm:pt modelId="{8351CAE6-588F-4AB2-8021-DC0DBDAB4284}" type="sibTrans" cxnId="{D9FD4B4C-36C0-4DA7-8AF9-F071D15211B9}">
      <dgm:prSet/>
      <dgm:spPr/>
      <dgm:t>
        <a:bodyPr/>
        <a:lstStyle/>
        <a:p>
          <a:pPr algn="ctr"/>
          <a:endParaRPr lang="en-US"/>
        </a:p>
      </dgm:t>
    </dgm:pt>
    <dgm:pt modelId="{EA524DBC-E8A5-4FC0-99D5-18859E47FE16}">
      <dgm:prSet phldrT="[Text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 sz="1100"/>
            <a:t>Blog</a:t>
          </a:r>
        </a:p>
      </dgm:t>
    </dgm:pt>
    <dgm:pt modelId="{7E626609-52D4-4EAB-9300-A658C843C559}" type="parTrans" cxnId="{2AD27F3D-4EC2-4B0F-AA00-0D4C53D6C681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endParaRPr lang="en-US" sz="900"/>
        </a:p>
      </dgm:t>
    </dgm:pt>
    <dgm:pt modelId="{5773CC57-AB5D-4E98-81A2-1EBCD7FC17CF}" type="sibTrans" cxnId="{2AD27F3D-4EC2-4B0F-AA00-0D4C53D6C681}">
      <dgm:prSet/>
      <dgm:spPr/>
      <dgm:t>
        <a:bodyPr/>
        <a:lstStyle/>
        <a:p>
          <a:pPr algn="ctr"/>
          <a:endParaRPr lang="en-US"/>
        </a:p>
      </dgm:t>
    </dgm:pt>
    <dgm:pt modelId="{66F7E88D-9E53-42B0-A05E-B04FCA86ECFC}">
      <dgm:prSet phldrT="[Text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 sz="1000"/>
            <a:t>Think</a:t>
          </a:r>
        </a:p>
      </dgm:t>
    </dgm:pt>
    <dgm:pt modelId="{83FB04E5-8E28-49B8-9023-8BE7CF48D6D4}" type="parTrans" cxnId="{054C9ACA-54B4-42E3-BA11-60D544EF8637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endParaRPr lang="en-US"/>
        </a:p>
      </dgm:t>
    </dgm:pt>
    <dgm:pt modelId="{EEAFFC9C-C118-4DA7-9797-5DDC42697A7F}" type="sibTrans" cxnId="{054C9ACA-54B4-42E3-BA11-60D544EF8637}">
      <dgm:prSet/>
      <dgm:spPr/>
      <dgm:t>
        <a:bodyPr/>
        <a:lstStyle/>
        <a:p>
          <a:pPr algn="ctr"/>
          <a:endParaRPr lang="en-US"/>
        </a:p>
      </dgm:t>
    </dgm:pt>
    <dgm:pt modelId="{AC67EEAE-25E3-4A5A-B504-8559B7CCAE8C}">
      <dgm:prSet phldrT="[Text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 sz="1000"/>
            <a:t>Play</a:t>
          </a:r>
        </a:p>
      </dgm:t>
    </dgm:pt>
    <dgm:pt modelId="{CF6D260F-08DD-4B0B-ACB2-ECE9FD086B79}" type="parTrans" cxnId="{5F33E6B1-20B1-4B99-AAAE-466F00D3A076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endParaRPr lang="en-US"/>
        </a:p>
      </dgm:t>
    </dgm:pt>
    <dgm:pt modelId="{53FC5928-1DA1-4913-8179-5FBC56E79D37}" type="sibTrans" cxnId="{5F33E6B1-20B1-4B99-AAAE-466F00D3A076}">
      <dgm:prSet/>
      <dgm:spPr/>
      <dgm:t>
        <a:bodyPr/>
        <a:lstStyle/>
        <a:p>
          <a:pPr algn="ctr"/>
          <a:endParaRPr lang="en-US"/>
        </a:p>
      </dgm:t>
    </dgm:pt>
    <dgm:pt modelId="{5AE40A17-919A-49E6-BFEA-24EF0F87C688}">
      <dgm:prSet phldrT="[Text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 sz="1000"/>
            <a:t>Sleep</a:t>
          </a:r>
        </a:p>
      </dgm:t>
    </dgm:pt>
    <dgm:pt modelId="{C0C1F821-F00C-4B75-BCA0-4CB04484A924}" type="parTrans" cxnId="{E41666DB-9694-4A72-AB53-CBD4BF013240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endParaRPr lang="en-US"/>
        </a:p>
      </dgm:t>
    </dgm:pt>
    <dgm:pt modelId="{A7C97964-D7B0-4386-9DD4-B26E595235DC}" type="sibTrans" cxnId="{E41666DB-9694-4A72-AB53-CBD4BF013240}">
      <dgm:prSet/>
      <dgm:spPr/>
      <dgm:t>
        <a:bodyPr/>
        <a:lstStyle/>
        <a:p>
          <a:pPr algn="ctr"/>
          <a:endParaRPr lang="en-US"/>
        </a:p>
      </dgm:t>
    </dgm:pt>
    <dgm:pt modelId="{EBAD8684-C86A-4CD8-AEB3-EC7E6D204FE2}">
      <dgm:prSet phldrT="[Text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 sz="1100"/>
            <a:t>About Us</a:t>
          </a:r>
        </a:p>
      </dgm:t>
    </dgm:pt>
    <dgm:pt modelId="{0453670B-03DE-4531-A9D2-CF34ECA72500}" type="parTrans" cxnId="{A9F65DE5-6F8A-4282-8253-7A5CA7B849D9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endParaRPr lang="en-US" sz="900"/>
        </a:p>
      </dgm:t>
    </dgm:pt>
    <dgm:pt modelId="{03DAC879-C9D9-4C9B-82A2-17B596E0AA6B}" type="sibTrans" cxnId="{A9F65DE5-6F8A-4282-8253-7A5CA7B849D9}">
      <dgm:prSet/>
      <dgm:spPr/>
      <dgm:t>
        <a:bodyPr/>
        <a:lstStyle/>
        <a:p>
          <a:pPr algn="ctr"/>
          <a:endParaRPr lang="en-US"/>
        </a:p>
      </dgm:t>
    </dgm:pt>
    <dgm:pt modelId="{BB0A8CB8-82A2-4B1E-B472-D5D5D14C267F}">
      <dgm:prSet phldrT="[Text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 sz="1100"/>
            <a:t>Contact Us</a:t>
          </a:r>
        </a:p>
      </dgm:t>
    </dgm:pt>
    <dgm:pt modelId="{29D20F62-9425-41CD-9E35-7F694C77A344}" type="parTrans" cxnId="{326F3E05-0349-496A-B301-64452A351328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endParaRPr lang="en-US" sz="900"/>
        </a:p>
      </dgm:t>
    </dgm:pt>
    <dgm:pt modelId="{5C071971-890A-47C5-97B0-165BE89D5FDF}" type="sibTrans" cxnId="{326F3E05-0349-496A-B301-64452A351328}">
      <dgm:prSet/>
      <dgm:spPr/>
      <dgm:t>
        <a:bodyPr/>
        <a:lstStyle/>
        <a:p>
          <a:pPr algn="ctr"/>
          <a:endParaRPr lang="en-US"/>
        </a:p>
      </dgm:t>
    </dgm:pt>
    <dgm:pt modelId="{60009304-1ADF-4789-8DD4-C62FC3CFE1FE}">
      <dgm:prSet phldrT="[Text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 sz="1100"/>
            <a:t>Credits</a:t>
          </a:r>
        </a:p>
      </dgm:t>
    </dgm:pt>
    <dgm:pt modelId="{59896DA3-3BF7-4C6E-AB2C-619A616EB80A}" type="parTrans" cxnId="{C3DC1F2B-58B5-4680-BF03-69EC8A9BF6F0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endParaRPr lang="en-US" sz="900"/>
        </a:p>
      </dgm:t>
    </dgm:pt>
    <dgm:pt modelId="{B2938349-C212-4B6E-9167-13C65D6901E3}" type="sibTrans" cxnId="{C3DC1F2B-58B5-4680-BF03-69EC8A9BF6F0}">
      <dgm:prSet/>
      <dgm:spPr/>
      <dgm:t>
        <a:bodyPr/>
        <a:lstStyle/>
        <a:p>
          <a:pPr algn="ctr"/>
          <a:endParaRPr lang="en-US"/>
        </a:p>
      </dgm:t>
    </dgm:pt>
    <dgm:pt modelId="{4F0E88A8-E9E6-4917-BF64-787FA0818C2C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E1</a:t>
          </a:r>
        </a:p>
      </dgm:t>
    </dgm:pt>
    <dgm:pt modelId="{71F958BE-EAC5-44C4-BE5F-0E8237149C08}" type="parTrans" cxnId="{3AEB5ABC-9AD7-4182-8E11-3CFCC8A71F02}">
      <dgm:prSet/>
      <dgm:spPr/>
      <dgm:t>
        <a:bodyPr/>
        <a:lstStyle/>
        <a:p>
          <a:endParaRPr lang="en-US"/>
        </a:p>
      </dgm:t>
    </dgm:pt>
    <dgm:pt modelId="{53A2F576-3EA7-4B9B-8B49-C79452A61E31}" type="sibTrans" cxnId="{3AEB5ABC-9AD7-4182-8E11-3CFCC8A71F02}">
      <dgm:prSet/>
      <dgm:spPr/>
      <dgm:t>
        <a:bodyPr/>
        <a:lstStyle/>
        <a:p>
          <a:endParaRPr lang="en-US"/>
        </a:p>
      </dgm:t>
    </dgm:pt>
    <dgm:pt modelId="{0B038795-2A11-4434-AF3E-89A50AF473A8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...</a:t>
          </a:r>
        </a:p>
      </dgm:t>
    </dgm:pt>
    <dgm:pt modelId="{DED7AF47-D794-4DBC-867B-BF733315D1F9}" type="parTrans" cxnId="{77DE0488-4B59-45A4-8949-FAD7417EA343}">
      <dgm:prSet/>
      <dgm:spPr/>
      <dgm:t>
        <a:bodyPr/>
        <a:lstStyle/>
        <a:p>
          <a:endParaRPr lang="en-US"/>
        </a:p>
      </dgm:t>
    </dgm:pt>
    <dgm:pt modelId="{D797451C-88EC-42FD-A24F-AA8D823AB9EE}" type="sibTrans" cxnId="{77DE0488-4B59-45A4-8949-FAD7417EA343}">
      <dgm:prSet/>
      <dgm:spPr/>
      <dgm:t>
        <a:bodyPr/>
        <a:lstStyle/>
        <a:p>
          <a:endParaRPr lang="en-US"/>
        </a:p>
      </dgm:t>
    </dgm:pt>
    <dgm:pt modelId="{8F8CE287-C9A3-4C85-A11D-D2DD6A6E7CAF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E1</a:t>
          </a:r>
        </a:p>
      </dgm:t>
    </dgm:pt>
    <dgm:pt modelId="{4409D96B-0729-447A-A755-36D329A3BE25}" type="parTrans" cxnId="{99F375E6-8219-41B1-8806-76D8D07EE85A}">
      <dgm:prSet/>
      <dgm:spPr/>
      <dgm:t>
        <a:bodyPr/>
        <a:lstStyle/>
        <a:p>
          <a:endParaRPr lang="en-US"/>
        </a:p>
      </dgm:t>
    </dgm:pt>
    <dgm:pt modelId="{E768E03F-39FC-482A-A445-5620915763AF}" type="sibTrans" cxnId="{99F375E6-8219-41B1-8806-76D8D07EE85A}">
      <dgm:prSet/>
      <dgm:spPr/>
      <dgm:t>
        <a:bodyPr/>
        <a:lstStyle/>
        <a:p>
          <a:endParaRPr lang="en-US"/>
        </a:p>
      </dgm:t>
    </dgm:pt>
    <dgm:pt modelId="{0C026457-6897-4EB4-AF81-3FBA2515B809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...</a:t>
          </a:r>
        </a:p>
      </dgm:t>
    </dgm:pt>
    <dgm:pt modelId="{8E050005-0EDA-4F05-AD10-0DF0FFF556DD}" type="parTrans" cxnId="{09D21506-C440-4E7A-BDAE-2EE988ED622C}">
      <dgm:prSet/>
      <dgm:spPr/>
      <dgm:t>
        <a:bodyPr/>
        <a:lstStyle/>
        <a:p>
          <a:endParaRPr lang="en-US"/>
        </a:p>
      </dgm:t>
    </dgm:pt>
    <dgm:pt modelId="{F4AADB9B-105E-4545-BAA4-762D3D76373C}" type="sibTrans" cxnId="{09D21506-C440-4E7A-BDAE-2EE988ED622C}">
      <dgm:prSet/>
      <dgm:spPr/>
      <dgm:t>
        <a:bodyPr/>
        <a:lstStyle/>
        <a:p>
          <a:endParaRPr lang="en-US"/>
        </a:p>
      </dgm:t>
    </dgm:pt>
    <dgm:pt modelId="{04160C7B-34B2-437C-A308-B85B47FAD3CB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E1</a:t>
          </a:r>
        </a:p>
      </dgm:t>
    </dgm:pt>
    <dgm:pt modelId="{6D95A4AD-57AC-459F-B3C7-49E978B1C067}" type="parTrans" cxnId="{4C5576BD-7E55-4903-8ED7-210F3CFDD312}">
      <dgm:prSet/>
      <dgm:spPr/>
      <dgm:t>
        <a:bodyPr/>
        <a:lstStyle/>
        <a:p>
          <a:endParaRPr lang="en-US"/>
        </a:p>
      </dgm:t>
    </dgm:pt>
    <dgm:pt modelId="{B60777FB-CCBA-41D2-93B1-13EA80B6B1F5}" type="sibTrans" cxnId="{4C5576BD-7E55-4903-8ED7-210F3CFDD312}">
      <dgm:prSet/>
      <dgm:spPr/>
      <dgm:t>
        <a:bodyPr/>
        <a:lstStyle/>
        <a:p>
          <a:endParaRPr lang="en-US"/>
        </a:p>
      </dgm:t>
    </dgm:pt>
    <dgm:pt modelId="{627C18E6-60C7-475C-89D2-307DA2D53A93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E1</a:t>
          </a:r>
        </a:p>
      </dgm:t>
    </dgm:pt>
    <dgm:pt modelId="{59C7705D-643C-43A3-8381-1E37123ADDB5}" type="parTrans" cxnId="{0834D572-04EA-42E5-AB0B-43805CCAD1F8}">
      <dgm:prSet/>
      <dgm:spPr/>
      <dgm:t>
        <a:bodyPr/>
        <a:lstStyle/>
        <a:p>
          <a:endParaRPr lang="en-US"/>
        </a:p>
      </dgm:t>
    </dgm:pt>
    <dgm:pt modelId="{F5E527C3-E4B6-4EAB-9863-8F76F1A57581}" type="sibTrans" cxnId="{0834D572-04EA-42E5-AB0B-43805CCAD1F8}">
      <dgm:prSet/>
      <dgm:spPr/>
      <dgm:t>
        <a:bodyPr/>
        <a:lstStyle/>
        <a:p>
          <a:endParaRPr lang="en-US"/>
        </a:p>
      </dgm:t>
    </dgm:pt>
    <dgm:pt modelId="{D7C5C910-2AAD-461B-9505-AD34262B1F00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...</a:t>
          </a:r>
        </a:p>
      </dgm:t>
    </dgm:pt>
    <dgm:pt modelId="{308A516C-A370-4CBC-BFE2-5DB580BAA5C3}" type="parTrans" cxnId="{EB636921-B2A2-4FC0-A0DA-0E3E2C4EEFD4}">
      <dgm:prSet/>
      <dgm:spPr/>
      <dgm:t>
        <a:bodyPr/>
        <a:lstStyle/>
        <a:p>
          <a:endParaRPr lang="en-US"/>
        </a:p>
      </dgm:t>
    </dgm:pt>
    <dgm:pt modelId="{564B88D4-1FDF-418E-8058-8BC5D60A0B30}" type="sibTrans" cxnId="{EB636921-B2A2-4FC0-A0DA-0E3E2C4EEFD4}">
      <dgm:prSet/>
      <dgm:spPr/>
      <dgm:t>
        <a:bodyPr/>
        <a:lstStyle/>
        <a:p>
          <a:endParaRPr lang="en-US"/>
        </a:p>
      </dgm:t>
    </dgm:pt>
    <dgm:pt modelId="{82EC3C88-D4BE-4818-8E00-EA6CB9C3C9CD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...</a:t>
          </a:r>
        </a:p>
      </dgm:t>
    </dgm:pt>
    <dgm:pt modelId="{4E27B460-3DFF-44D4-B68F-3648DCF33B4C}" type="parTrans" cxnId="{2F9E2D9E-4CC2-403E-A1EF-2B6A66DE9497}">
      <dgm:prSet/>
      <dgm:spPr/>
      <dgm:t>
        <a:bodyPr/>
        <a:lstStyle/>
        <a:p>
          <a:endParaRPr lang="en-US"/>
        </a:p>
      </dgm:t>
    </dgm:pt>
    <dgm:pt modelId="{BE451C31-F5FC-42E1-9BBB-68130073C0BD}" type="sibTrans" cxnId="{2F9E2D9E-4CC2-403E-A1EF-2B6A66DE9497}">
      <dgm:prSet/>
      <dgm:spPr/>
      <dgm:t>
        <a:bodyPr/>
        <a:lstStyle/>
        <a:p>
          <a:endParaRPr lang="en-US"/>
        </a:p>
      </dgm:t>
    </dgm:pt>
    <dgm:pt modelId="{DFDC5C8D-63DB-420E-A60E-A5787AE97BCA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E1</a:t>
          </a:r>
        </a:p>
      </dgm:t>
    </dgm:pt>
    <dgm:pt modelId="{D6773DF2-7B0D-49F2-837C-8FA304FC92CA}" type="parTrans" cxnId="{4151E1FB-6A98-415A-BCB9-39112DBCA2AB}">
      <dgm:prSet/>
      <dgm:spPr/>
      <dgm:t>
        <a:bodyPr/>
        <a:lstStyle/>
        <a:p>
          <a:endParaRPr lang="en-US"/>
        </a:p>
      </dgm:t>
    </dgm:pt>
    <dgm:pt modelId="{0F338D31-4093-41E7-9C19-93592EC6ABC4}" type="sibTrans" cxnId="{4151E1FB-6A98-415A-BCB9-39112DBCA2AB}">
      <dgm:prSet/>
      <dgm:spPr/>
      <dgm:t>
        <a:bodyPr/>
        <a:lstStyle/>
        <a:p>
          <a:endParaRPr lang="en-US"/>
        </a:p>
      </dgm:t>
    </dgm:pt>
    <dgm:pt modelId="{FC7E872D-53C2-440E-978E-241282EE45DA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...</a:t>
          </a:r>
        </a:p>
      </dgm:t>
    </dgm:pt>
    <dgm:pt modelId="{B7B2656D-D5DB-4836-B54B-F317757E4FE7}" type="parTrans" cxnId="{91003228-D841-437B-8F8A-413EFAF26DDA}">
      <dgm:prSet/>
      <dgm:spPr/>
      <dgm:t>
        <a:bodyPr/>
        <a:lstStyle/>
        <a:p>
          <a:endParaRPr lang="en-US"/>
        </a:p>
      </dgm:t>
    </dgm:pt>
    <dgm:pt modelId="{768E5CA0-5097-443B-85EF-89701ECAA07E}" type="sibTrans" cxnId="{91003228-D841-437B-8F8A-413EFAF26DDA}">
      <dgm:prSet/>
      <dgm:spPr/>
      <dgm:t>
        <a:bodyPr/>
        <a:lstStyle/>
        <a:p>
          <a:endParaRPr lang="en-US"/>
        </a:p>
      </dgm:t>
    </dgm:pt>
    <dgm:pt modelId="{5CDEC1FE-A441-4A5A-A0CA-D72258D809FD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E1</a:t>
          </a:r>
        </a:p>
      </dgm:t>
    </dgm:pt>
    <dgm:pt modelId="{BE8B2682-AF04-4192-A235-F367CAE75B31}" type="parTrans" cxnId="{DCD00027-5CBB-41A7-8DC3-F1CC8396F957}">
      <dgm:prSet/>
      <dgm:spPr/>
      <dgm:t>
        <a:bodyPr/>
        <a:lstStyle/>
        <a:p>
          <a:endParaRPr lang="en-US"/>
        </a:p>
      </dgm:t>
    </dgm:pt>
    <dgm:pt modelId="{A3662C8B-3CEE-44F0-94CC-A0EFC7703F6C}" type="sibTrans" cxnId="{DCD00027-5CBB-41A7-8DC3-F1CC8396F957}">
      <dgm:prSet/>
      <dgm:spPr/>
      <dgm:t>
        <a:bodyPr/>
        <a:lstStyle/>
        <a:p>
          <a:endParaRPr lang="en-US"/>
        </a:p>
      </dgm:t>
    </dgm:pt>
    <dgm:pt modelId="{3F7A3A10-1AB5-48B8-BFB2-17C42AF326B4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...</a:t>
          </a:r>
        </a:p>
      </dgm:t>
    </dgm:pt>
    <dgm:pt modelId="{B6CAE63E-D8FF-48DB-98A4-5D77BB5DA355}" type="parTrans" cxnId="{A9F0077A-9C63-43BB-82BF-22F30DE04B8C}">
      <dgm:prSet/>
      <dgm:spPr/>
      <dgm:t>
        <a:bodyPr/>
        <a:lstStyle/>
        <a:p>
          <a:endParaRPr lang="en-US"/>
        </a:p>
      </dgm:t>
    </dgm:pt>
    <dgm:pt modelId="{1928FAE7-2F0C-47C4-8F14-1AFBF1223EAD}" type="sibTrans" cxnId="{A9F0077A-9C63-43BB-82BF-22F30DE04B8C}">
      <dgm:prSet/>
      <dgm:spPr/>
      <dgm:t>
        <a:bodyPr/>
        <a:lstStyle/>
        <a:p>
          <a:endParaRPr lang="en-US"/>
        </a:p>
      </dgm:t>
    </dgm:pt>
    <dgm:pt modelId="{DEA3F22E-63CD-4199-B40C-0E16615ACFFE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E1</a:t>
          </a:r>
        </a:p>
      </dgm:t>
    </dgm:pt>
    <dgm:pt modelId="{2F40AA5C-DE96-4F48-A97D-1B7D3A106272}" type="parTrans" cxnId="{72D699E1-23A4-47CA-B5B3-EDFD6CFBABB5}">
      <dgm:prSet/>
      <dgm:spPr/>
      <dgm:t>
        <a:bodyPr/>
        <a:lstStyle/>
        <a:p>
          <a:endParaRPr lang="en-US"/>
        </a:p>
      </dgm:t>
    </dgm:pt>
    <dgm:pt modelId="{B5AEB86C-A101-4CE6-958C-26532A9E8151}" type="sibTrans" cxnId="{72D699E1-23A4-47CA-B5B3-EDFD6CFBABB5}">
      <dgm:prSet/>
      <dgm:spPr/>
      <dgm:t>
        <a:bodyPr/>
        <a:lstStyle/>
        <a:p>
          <a:endParaRPr lang="en-US"/>
        </a:p>
      </dgm:t>
    </dgm:pt>
    <dgm:pt modelId="{1AE50FE0-1AE0-43DF-A604-70A300E52DFE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...</a:t>
          </a:r>
        </a:p>
      </dgm:t>
    </dgm:pt>
    <dgm:pt modelId="{58EB21C6-9B41-4317-BBFB-ADB4E85AD7F0}" type="parTrans" cxnId="{7B43675C-87EF-4DE5-B354-7D683DCDE2B1}">
      <dgm:prSet/>
      <dgm:spPr/>
      <dgm:t>
        <a:bodyPr/>
        <a:lstStyle/>
        <a:p>
          <a:endParaRPr lang="en-US"/>
        </a:p>
      </dgm:t>
    </dgm:pt>
    <dgm:pt modelId="{D6E5ACF8-FF6C-4D67-806D-E08824391B56}" type="sibTrans" cxnId="{7B43675C-87EF-4DE5-B354-7D683DCDE2B1}">
      <dgm:prSet/>
      <dgm:spPr/>
      <dgm:t>
        <a:bodyPr/>
        <a:lstStyle/>
        <a:p>
          <a:endParaRPr lang="en-US"/>
        </a:p>
      </dgm:t>
    </dgm:pt>
    <dgm:pt modelId="{9F8F0FA4-1A5C-4B65-8B74-E395BDFC549E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E1</a:t>
          </a:r>
        </a:p>
      </dgm:t>
    </dgm:pt>
    <dgm:pt modelId="{64B55D7D-EA38-455E-8C17-FF3495CB713C}" type="parTrans" cxnId="{4DA53CD9-FA24-4753-8C8E-2674B505F446}">
      <dgm:prSet/>
      <dgm:spPr/>
      <dgm:t>
        <a:bodyPr/>
        <a:lstStyle/>
        <a:p>
          <a:endParaRPr lang="en-US"/>
        </a:p>
      </dgm:t>
    </dgm:pt>
    <dgm:pt modelId="{6BB897BB-2984-4D8C-9BC7-0E643284C198}" type="sibTrans" cxnId="{4DA53CD9-FA24-4753-8C8E-2674B505F446}">
      <dgm:prSet/>
      <dgm:spPr/>
      <dgm:t>
        <a:bodyPr/>
        <a:lstStyle/>
        <a:p>
          <a:endParaRPr lang="en-US"/>
        </a:p>
      </dgm:t>
    </dgm:pt>
    <dgm:pt modelId="{FBB6AB0A-EE95-4543-BC87-CA52E49808DC}">
      <dgm:prSet phldrT="[Text]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/>
            <a:t>..</a:t>
          </a:r>
        </a:p>
      </dgm:t>
    </dgm:pt>
    <dgm:pt modelId="{4968C4BC-F1AA-4F45-9C77-D8A5B4869CE8}" type="parTrans" cxnId="{894E8193-B510-4532-95BC-09600292155C}">
      <dgm:prSet/>
      <dgm:spPr/>
      <dgm:t>
        <a:bodyPr/>
        <a:lstStyle/>
        <a:p>
          <a:endParaRPr lang="en-US"/>
        </a:p>
      </dgm:t>
    </dgm:pt>
    <dgm:pt modelId="{0906BFA3-86E5-446D-91BF-96481EFAF127}" type="sibTrans" cxnId="{894E8193-B510-4532-95BC-09600292155C}">
      <dgm:prSet/>
      <dgm:spPr/>
      <dgm:t>
        <a:bodyPr/>
        <a:lstStyle/>
        <a:p>
          <a:endParaRPr lang="en-US"/>
        </a:p>
      </dgm:t>
    </dgm:pt>
    <dgm:pt modelId="{E0ECD448-AFE8-45B9-BB07-F0CA83CE1465}">
      <dgm:prSet phldrT="[Text]" custT="1"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r>
            <a:rPr lang="en-US" sz="1100"/>
            <a:t>...</a:t>
          </a:r>
        </a:p>
      </dgm:t>
    </dgm:pt>
    <dgm:pt modelId="{378E9460-7ECC-403A-95F2-F815744CA1F8}" type="sibTrans" cxnId="{432C128D-51DD-4CBF-95FD-BD2F5172A13C}">
      <dgm:prSet/>
      <dgm:spPr/>
      <dgm:t>
        <a:bodyPr/>
        <a:lstStyle/>
        <a:p>
          <a:pPr algn="ctr"/>
          <a:endParaRPr lang="en-US"/>
        </a:p>
      </dgm:t>
    </dgm:pt>
    <dgm:pt modelId="{9CB0A51F-C3A8-4FBB-9180-AD69D911B8B1}" type="parTrans" cxnId="{432C128D-51DD-4CBF-95FD-BD2F5172A13C}">
      <dgm:prSet>
        <dgm:style>
          <a:lnRef idx="2">
            <a:schemeClr val="accent1"/>
          </a:lnRef>
          <a:fillRef idx="1">
            <a:schemeClr val="lt1"/>
          </a:fillRef>
          <a:effectRef idx="0">
            <a:schemeClr val="accent1"/>
          </a:effectRef>
          <a:fontRef idx="minor">
            <a:schemeClr val="dk1"/>
          </a:fontRef>
        </dgm:style>
      </dgm:prSet>
      <dgm:spPr/>
      <dgm:t>
        <a:bodyPr/>
        <a:lstStyle/>
        <a:p>
          <a:pPr algn="ctr"/>
          <a:endParaRPr lang="en-US" sz="900"/>
        </a:p>
      </dgm:t>
    </dgm:pt>
    <dgm:pt modelId="{1824AA9C-C4D6-43E9-B111-E72F3CAFB3E5}" type="pres">
      <dgm:prSet presAssocID="{0D588D03-3140-4F7B-8812-C3715FC3B1BB}" presName="mainComposite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0F3E576B-F935-41FA-B54C-4270CEE8E5DD}" type="pres">
      <dgm:prSet presAssocID="{0D588D03-3140-4F7B-8812-C3715FC3B1BB}" presName="hierFlow" presStyleCnt="0"/>
      <dgm:spPr/>
      <dgm:t>
        <a:bodyPr/>
        <a:lstStyle/>
        <a:p>
          <a:endParaRPr lang="en-US"/>
        </a:p>
      </dgm:t>
    </dgm:pt>
    <dgm:pt modelId="{7EBA804B-3BA3-4F30-9EA1-3776C387B381}" type="pres">
      <dgm:prSet presAssocID="{0D588D03-3140-4F7B-8812-C3715FC3B1BB}" presName="hierChild1" presStyleCnt="0">
        <dgm:presLayoutVars>
          <dgm:chPref val="1"/>
          <dgm:animOne val="branch"/>
          <dgm:animLvl val="lvl"/>
        </dgm:presLayoutVars>
      </dgm:prSet>
      <dgm:spPr/>
      <dgm:t>
        <a:bodyPr/>
        <a:lstStyle/>
        <a:p>
          <a:endParaRPr lang="en-US"/>
        </a:p>
      </dgm:t>
    </dgm:pt>
    <dgm:pt modelId="{70EAF634-48F6-445B-8539-BC68EFAF26B1}" type="pres">
      <dgm:prSet presAssocID="{C68DCC55-0D1B-4A9F-ACB0-D7D3878ECB18}" presName="Name14" presStyleCnt="0"/>
      <dgm:spPr/>
      <dgm:t>
        <a:bodyPr/>
        <a:lstStyle/>
        <a:p>
          <a:endParaRPr lang="en-US"/>
        </a:p>
      </dgm:t>
    </dgm:pt>
    <dgm:pt modelId="{5897D6C8-4C7D-4AF9-B825-F43E95354936}" type="pres">
      <dgm:prSet presAssocID="{C68DCC55-0D1B-4A9F-ACB0-D7D3878ECB18}" presName="level1Shape" presStyleLbl="node0" presStyleIdx="0" presStyleCnt="1" custScaleX="259374" custScaleY="259374">
        <dgm:presLayoutVars>
          <dgm:chPref val="3"/>
        </dgm:presLayoutVars>
      </dgm:prSet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0CD25267-4C6A-459C-9B41-FE15D51C5244}" type="pres">
      <dgm:prSet presAssocID="{C68DCC55-0D1B-4A9F-ACB0-D7D3878ECB18}" presName="hierChild2" presStyleCnt="0"/>
      <dgm:spPr/>
      <dgm:t>
        <a:bodyPr/>
        <a:lstStyle/>
        <a:p>
          <a:endParaRPr lang="en-US"/>
        </a:p>
      </dgm:t>
    </dgm:pt>
    <dgm:pt modelId="{E98BE6CC-D670-4B6E-A3C3-2BF72B39219C}" type="pres">
      <dgm:prSet presAssocID="{7A01D4CB-1C85-4D61-9F05-554F27550F56}" presName="Name19" presStyleLbl="parChTrans1D2" presStyleIdx="0" presStyleCnt="7"/>
      <dgm:spPr/>
      <dgm:t>
        <a:bodyPr/>
        <a:lstStyle/>
        <a:p>
          <a:endParaRPr lang="en-US"/>
        </a:p>
      </dgm:t>
    </dgm:pt>
    <dgm:pt modelId="{BCCEF634-85D4-4933-A890-633B5560DB23}" type="pres">
      <dgm:prSet presAssocID="{E9CAF6C7-829F-4A95-8D31-754FC45134F6}" presName="Name21" presStyleCnt="0"/>
      <dgm:spPr/>
      <dgm:t>
        <a:bodyPr/>
        <a:lstStyle/>
        <a:p>
          <a:endParaRPr lang="en-US"/>
        </a:p>
      </dgm:t>
    </dgm:pt>
    <dgm:pt modelId="{801F9C69-6D84-4D72-99CB-7FBC4F6547A9}" type="pres">
      <dgm:prSet presAssocID="{E9CAF6C7-829F-4A95-8D31-754FC45134F6}" presName="level2Shape" presStyleLbl="node2" presStyleIdx="0" presStyleCnt="7" custScaleX="146410" custScaleY="146410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175B7491-C76F-4113-8288-F08D51FDD503}" type="pres">
      <dgm:prSet presAssocID="{E9CAF6C7-829F-4A95-8D31-754FC45134F6}" presName="hierChild3" presStyleCnt="0"/>
      <dgm:spPr/>
      <dgm:t>
        <a:bodyPr/>
        <a:lstStyle/>
        <a:p>
          <a:endParaRPr lang="en-US"/>
        </a:p>
      </dgm:t>
    </dgm:pt>
    <dgm:pt modelId="{63F817A0-BEBB-40D8-B055-D4BB795C62E5}" type="pres">
      <dgm:prSet presAssocID="{E9812B8F-45ED-4AE2-980C-C7C134FBC07F}" presName="Name19" presStyleLbl="parChTrans1D3" presStyleIdx="0" presStyleCnt="6"/>
      <dgm:spPr/>
      <dgm:t>
        <a:bodyPr/>
        <a:lstStyle/>
        <a:p>
          <a:endParaRPr lang="en-US"/>
        </a:p>
      </dgm:t>
    </dgm:pt>
    <dgm:pt modelId="{F3F4DA42-37A7-49AB-B1F9-FD88404C5ED4}" type="pres">
      <dgm:prSet presAssocID="{38F52DF2-2EAD-4E76-9BE1-92F25974D080}" presName="Name21" presStyleCnt="0"/>
      <dgm:spPr/>
      <dgm:t>
        <a:bodyPr/>
        <a:lstStyle/>
        <a:p>
          <a:endParaRPr lang="en-US"/>
        </a:p>
      </dgm:t>
    </dgm:pt>
    <dgm:pt modelId="{62F2D72B-1AA3-43AA-825B-46D5935913A8}" type="pres">
      <dgm:prSet presAssocID="{38F52DF2-2EAD-4E76-9BE1-92F25974D080}" presName="level2Shape" presStyleLbl="node3" presStyleIdx="0" presStyleCnt="6" custScaleX="75132" custScaleY="75132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D35D1038-7376-4144-9788-1E18A8E5B889}" type="pres">
      <dgm:prSet presAssocID="{38F52DF2-2EAD-4E76-9BE1-92F25974D080}" presName="hierChild3" presStyleCnt="0"/>
      <dgm:spPr/>
      <dgm:t>
        <a:bodyPr/>
        <a:lstStyle/>
        <a:p>
          <a:endParaRPr lang="en-US"/>
        </a:p>
      </dgm:t>
    </dgm:pt>
    <dgm:pt modelId="{FBCE152D-17C5-4C9A-B2CF-7803153AF8FB}" type="pres">
      <dgm:prSet presAssocID="{71F958BE-EAC5-44C4-BE5F-0E8237149C08}" presName="Name19" presStyleLbl="parChTrans1D4" presStyleIdx="0" presStyleCnt="19"/>
      <dgm:spPr/>
      <dgm:t>
        <a:bodyPr/>
        <a:lstStyle/>
        <a:p>
          <a:endParaRPr lang="en-US"/>
        </a:p>
      </dgm:t>
    </dgm:pt>
    <dgm:pt modelId="{94F9FAC8-2011-4E6C-89EC-2BFEDA66B537}" type="pres">
      <dgm:prSet presAssocID="{4F0E88A8-E9E6-4917-BF64-787FA0818C2C}" presName="Name21" presStyleCnt="0"/>
      <dgm:spPr/>
      <dgm:t>
        <a:bodyPr/>
        <a:lstStyle/>
        <a:p>
          <a:endParaRPr lang="en-US"/>
        </a:p>
      </dgm:t>
    </dgm:pt>
    <dgm:pt modelId="{C948B68A-5E95-4C29-91BE-35C17B3DF0BD}" type="pres">
      <dgm:prSet presAssocID="{4F0E88A8-E9E6-4917-BF64-787FA0818C2C}" presName="level2Shape" presStyleLbl="node4" presStyleIdx="0" presStyleCnt="19" custScaleX="28967" custScaleY="28967"/>
      <dgm:spPr/>
      <dgm:t>
        <a:bodyPr/>
        <a:lstStyle/>
        <a:p>
          <a:endParaRPr lang="en-US"/>
        </a:p>
      </dgm:t>
    </dgm:pt>
    <dgm:pt modelId="{8BC94162-834E-439C-B1A1-C63E32A7E484}" type="pres">
      <dgm:prSet presAssocID="{4F0E88A8-E9E6-4917-BF64-787FA0818C2C}" presName="hierChild3" presStyleCnt="0"/>
      <dgm:spPr/>
      <dgm:t>
        <a:bodyPr/>
        <a:lstStyle/>
        <a:p>
          <a:endParaRPr lang="en-US"/>
        </a:p>
      </dgm:t>
    </dgm:pt>
    <dgm:pt modelId="{3B7E41F3-5139-4DB1-BB68-29EB879855FE}" type="pres">
      <dgm:prSet presAssocID="{DED7AF47-D794-4DBC-867B-BF733315D1F9}" presName="Name19" presStyleLbl="parChTrans1D4" presStyleIdx="1" presStyleCnt="19"/>
      <dgm:spPr/>
      <dgm:t>
        <a:bodyPr/>
        <a:lstStyle/>
        <a:p>
          <a:endParaRPr lang="en-US"/>
        </a:p>
      </dgm:t>
    </dgm:pt>
    <dgm:pt modelId="{90539649-1EE6-4776-AEC3-D312FF4F12D1}" type="pres">
      <dgm:prSet presAssocID="{0B038795-2A11-4434-AF3E-89A50AF473A8}" presName="Name21" presStyleCnt="0"/>
      <dgm:spPr/>
      <dgm:t>
        <a:bodyPr/>
        <a:lstStyle/>
        <a:p>
          <a:endParaRPr lang="en-US"/>
        </a:p>
      </dgm:t>
    </dgm:pt>
    <dgm:pt modelId="{7B818828-D18A-45EC-8EF5-6A65C0A45810}" type="pres">
      <dgm:prSet presAssocID="{0B038795-2A11-4434-AF3E-89A50AF473A8}" presName="level2Shape" presStyleLbl="node4" presStyleIdx="1" presStyleCnt="19" custScaleX="28967" custScaleY="28967"/>
      <dgm:spPr/>
      <dgm:t>
        <a:bodyPr/>
        <a:lstStyle/>
        <a:p>
          <a:endParaRPr lang="en-US"/>
        </a:p>
      </dgm:t>
    </dgm:pt>
    <dgm:pt modelId="{95C3822C-0826-4A8F-A14C-E11049DDAC7B}" type="pres">
      <dgm:prSet presAssocID="{0B038795-2A11-4434-AF3E-89A50AF473A8}" presName="hierChild3" presStyleCnt="0"/>
      <dgm:spPr/>
      <dgm:t>
        <a:bodyPr/>
        <a:lstStyle/>
        <a:p>
          <a:endParaRPr lang="en-US"/>
        </a:p>
      </dgm:t>
    </dgm:pt>
    <dgm:pt modelId="{18AD4DEF-93F8-45A6-B8FD-660CDF931BA0}" type="pres">
      <dgm:prSet presAssocID="{DE5B0B6D-81A2-4952-BCC3-6F898D310C8A}" presName="Name19" presStyleLbl="parChTrans1D3" presStyleIdx="1" presStyleCnt="6"/>
      <dgm:spPr/>
      <dgm:t>
        <a:bodyPr/>
        <a:lstStyle/>
        <a:p>
          <a:endParaRPr lang="en-US"/>
        </a:p>
      </dgm:t>
    </dgm:pt>
    <dgm:pt modelId="{309C9C79-1136-4E69-A51E-FEBDF8A434B1}" type="pres">
      <dgm:prSet presAssocID="{DB6958E9-9470-414B-A2EE-8914A2D58C7A}" presName="Name21" presStyleCnt="0"/>
      <dgm:spPr/>
      <dgm:t>
        <a:bodyPr/>
        <a:lstStyle/>
        <a:p>
          <a:endParaRPr lang="en-US"/>
        </a:p>
      </dgm:t>
    </dgm:pt>
    <dgm:pt modelId="{EAA6B9A6-0DFB-46FD-8B55-066E08519006}" type="pres">
      <dgm:prSet presAssocID="{DB6958E9-9470-414B-A2EE-8914A2D58C7A}" presName="level2Shape" presStyleLbl="node3" presStyleIdx="1" presStyleCnt="6" custScaleX="75132" custScaleY="75132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C7E4BE64-9F47-4CFA-94A9-A648A2D397F9}" type="pres">
      <dgm:prSet presAssocID="{DB6958E9-9470-414B-A2EE-8914A2D58C7A}" presName="hierChild3" presStyleCnt="0"/>
      <dgm:spPr/>
      <dgm:t>
        <a:bodyPr/>
        <a:lstStyle/>
        <a:p>
          <a:endParaRPr lang="en-US"/>
        </a:p>
      </dgm:t>
    </dgm:pt>
    <dgm:pt modelId="{C530F2AA-ECA7-4AD8-95DB-4698BF3D8FAB}" type="pres">
      <dgm:prSet presAssocID="{4409D96B-0729-447A-A755-36D329A3BE25}" presName="Name19" presStyleLbl="parChTrans1D4" presStyleIdx="2" presStyleCnt="19"/>
      <dgm:spPr/>
      <dgm:t>
        <a:bodyPr/>
        <a:lstStyle/>
        <a:p>
          <a:endParaRPr lang="en-US"/>
        </a:p>
      </dgm:t>
    </dgm:pt>
    <dgm:pt modelId="{D8C5E532-C785-4CFC-99EB-D3720E7519FD}" type="pres">
      <dgm:prSet presAssocID="{8F8CE287-C9A3-4C85-A11D-D2DD6A6E7CAF}" presName="Name21" presStyleCnt="0"/>
      <dgm:spPr/>
      <dgm:t>
        <a:bodyPr/>
        <a:lstStyle/>
        <a:p>
          <a:endParaRPr lang="en-US"/>
        </a:p>
      </dgm:t>
    </dgm:pt>
    <dgm:pt modelId="{C12A77DD-D016-4079-AE12-69C60BC006C5}" type="pres">
      <dgm:prSet presAssocID="{8F8CE287-C9A3-4C85-A11D-D2DD6A6E7CAF}" presName="level2Shape" presStyleLbl="node4" presStyleIdx="2" presStyleCnt="19" custScaleX="28967" custScaleY="28967"/>
      <dgm:spPr/>
      <dgm:t>
        <a:bodyPr/>
        <a:lstStyle/>
        <a:p>
          <a:endParaRPr lang="en-US"/>
        </a:p>
      </dgm:t>
    </dgm:pt>
    <dgm:pt modelId="{E45D2B9B-D905-4B29-AB54-0CE10D044472}" type="pres">
      <dgm:prSet presAssocID="{8F8CE287-C9A3-4C85-A11D-D2DD6A6E7CAF}" presName="hierChild3" presStyleCnt="0"/>
      <dgm:spPr/>
      <dgm:t>
        <a:bodyPr/>
        <a:lstStyle/>
        <a:p>
          <a:endParaRPr lang="en-US"/>
        </a:p>
      </dgm:t>
    </dgm:pt>
    <dgm:pt modelId="{DC99CDB8-73B5-429B-BB75-D637F3EE521C}" type="pres">
      <dgm:prSet presAssocID="{8E050005-0EDA-4F05-AD10-0DF0FFF556DD}" presName="Name19" presStyleLbl="parChTrans1D4" presStyleIdx="3" presStyleCnt="19"/>
      <dgm:spPr/>
      <dgm:t>
        <a:bodyPr/>
        <a:lstStyle/>
        <a:p>
          <a:endParaRPr lang="en-US"/>
        </a:p>
      </dgm:t>
    </dgm:pt>
    <dgm:pt modelId="{BE11DB71-0050-4343-8D1A-5266B92E5FE7}" type="pres">
      <dgm:prSet presAssocID="{0C026457-6897-4EB4-AF81-3FBA2515B809}" presName="Name21" presStyleCnt="0"/>
      <dgm:spPr/>
      <dgm:t>
        <a:bodyPr/>
        <a:lstStyle/>
        <a:p>
          <a:endParaRPr lang="en-US"/>
        </a:p>
      </dgm:t>
    </dgm:pt>
    <dgm:pt modelId="{CF3C9B44-10F4-473A-B8F9-E2FF0B16F053}" type="pres">
      <dgm:prSet presAssocID="{0C026457-6897-4EB4-AF81-3FBA2515B809}" presName="level2Shape" presStyleLbl="node4" presStyleIdx="3" presStyleCnt="19" custScaleX="28967" custScaleY="28967"/>
      <dgm:spPr/>
      <dgm:t>
        <a:bodyPr/>
        <a:lstStyle/>
        <a:p>
          <a:endParaRPr lang="en-US"/>
        </a:p>
      </dgm:t>
    </dgm:pt>
    <dgm:pt modelId="{9E0565F2-A0E6-4124-B1AF-349C23E3F679}" type="pres">
      <dgm:prSet presAssocID="{0C026457-6897-4EB4-AF81-3FBA2515B809}" presName="hierChild3" presStyleCnt="0"/>
      <dgm:spPr/>
      <dgm:t>
        <a:bodyPr/>
        <a:lstStyle/>
        <a:p>
          <a:endParaRPr lang="en-US"/>
        </a:p>
      </dgm:t>
    </dgm:pt>
    <dgm:pt modelId="{0EE602B3-1278-4438-BAC8-EE6953AD0273}" type="pres">
      <dgm:prSet presAssocID="{6BAAB8D5-B3A7-43EC-AD3E-8914DF3B5F4F}" presName="Name19" presStyleLbl="parChTrans1D3" presStyleIdx="2" presStyleCnt="6"/>
      <dgm:spPr/>
      <dgm:t>
        <a:bodyPr/>
        <a:lstStyle/>
        <a:p>
          <a:endParaRPr lang="en-US"/>
        </a:p>
      </dgm:t>
    </dgm:pt>
    <dgm:pt modelId="{A7814491-FC70-48CB-B21F-120C2902C08B}" type="pres">
      <dgm:prSet presAssocID="{DE48D67E-8931-4F4B-95E3-7EE2BDAE2213}" presName="Name21" presStyleCnt="0"/>
      <dgm:spPr/>
      <dgm:t>
        <a:bodyPr/>
        <a:lstStyle/>
        <a:p>
          <a:endParaRPr lang="en-US"/>
        </a:p>
      </dgm:t>
    </dgm:pt>
    <dgm:pt modelId="{EE0D2A5F-4FF9-4929-AC62-D907224DF0BA}" type="pres">
      <dgm:prSet presAssocID="{DE48D67E-8931-4F4B-95E3-7EE2BDAE2213}" presName="level2Shape" presStyleLbl="node3" presStyleIdx="2" presStyleCnt="6" custScaleX="75132" custScaleY="75132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42C3DA0C-5F37-4DFF-ACC0-90BD8EA23820}" type="pres">
      <dgm:prSet presAssocID="{DE48D67E-8931-4F4B-95E3-7EE2BDAE2213}" presName="hierChild3" presStyleCnt="0"/>
      <dgm:spPr/>
      <dgm:t>
        <a:bodyPr/>
        <a:lstStyle/>
        <a:p>
          <a:endParaRPr lang="en-US"/>
        </a:p>
      </dgm:t>
    </dgm:pt>
    <dgm:pt modelId="{EE3B9858-7EF2-4D29-AF88-D77537878C3A}" type="pres">
      <dgm:prSet presAssocID="{A587A99C-690F-4D7E-BC66-3717CABC58F9}" presName="Name19" presStyleLbl="parChTrans1D4" presStyleIdx="4" presStyleCnt="19"/>
      <dgm:spPr/>
      <dgm:t>
        <a:bodyPr/>
        <a:lstStyle/>
        <a:p>
          <a:endParaRPr lang="en-US"/>
        </a:p>
      </dgm:t>
    </dgm:pt>
    <dgm:pt modelId="{C27C278F-571F-4B99-97B1-A9054FAFA042}" type="pres">
      <dgm:prSet presAssocID="{F79378FC-5D75-452C-BF8A-CAA3C0C6B196}" presName="Name21" presStyleCnt="0"/>
      <dgm:spPr/>
      <dgm:t>
        <a:bodyPr/>
        <a:lstStyle/>
        <a:p>
          <a:endParaRPr lang="en-US"/>
        </a:p>
      </dgm:t>
    </dgm:pt>
    <dgm:pt modelId="{FE4B5A6C-306F-4C12-A717-8B2370880F32}" type="pres">
      <dgm:prSet presAssocID="{F79378FC-5D75-452C-BF8A-CAA3C0C6B196}" presName="level2Shape" presStyleLbl="node4" presStyleIdx="4" presStyleCnt="19" custScaleX="75132" custScaleY="75132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1B56DE48-D079-4F91-A229-9E74156833ED}" type="pres">
      <dgm:prSet presAssocID="{F79378FC-5D75-452C-BF8A-CAA3C0C6B196}" presName="hierChild3" presStyleCnt="0"/>
      <dgm:spPr/>
      <dgm:t>
        <a:bodyPr/>
        <a:lstStyle/>
        <a:p>
          <a:endParaRPr lang="en-US"/>
        </a:p>
      </dgm:t>
    </dgm:pt>
    <dgm:pt modelId="{A7B66799-1364-41C9-9EA9-CC62D184345F}" type="pres">
      <dgm:prSet presAssocID="{6D95A4AD-57AC-459F-B3C7-49E978B1C067}" presName="Name19" presStyleLbl="parChTrans1D4" presStyleIdx="5" presStyleCnt="19"/>
      <dgm:spPr/>
      <dgm:t>
        <a:bodyPr/>
        <a:lstStyle/>
        <a:p>
          <a:endParaRPr lang="en-US"/>
        </a:p>
      </dgm:t>
    </dgm:pt>
    <dgm:pt modelId="{0D4BD622-5EBB-4691-96B6-C6A7B02DC386}" type="pres">
      <dgm:prSet presAssocID="{04160C7B-34B2-437C-A308-B85B47FAD3CB}" presName="Name21" presStyleCnt="0"/>
      <dgm:spPr/>
      <dgm:t>
        <a:bodyPr/>
        <a:lstStyle/>
        <a:p>
          <a:endParaRPr lang="en-US"/>
        </a:p>
      </dgm:t>
    </dgm:pt>
    <dgm:pt modelId="{71CD34D3-6266-419E-9386-0225A05D51DC}" type="pres">
      <dgm:prSet presAssocID="{04160C7B-34B2-437C-A308-B85B47FAD3CB}" presName="level2Shape" presStyleLbl="node4" presStyleIdx="5" presStyleCnt="19" custScaleX="28967" custScaleY="28967"/>
      <dgm:spPr/>
      <dgm:t>
        <a:bodyPr/>
        <a:lstStyle/>
        <a:p>
          <a:endParaRPr lang="en-US"/>
        </a:p>
      </dgm:t>
    </dgm:pt>
    <dgm:pt modelId="{074DB366-B2C1-4E74-B781-45C1727CCE8C}" type="pres">
      <dgm:prSet presAssocID="{04160C7B-34B2-437C-A308-B85B47FAD3CB}" presName="hierChild3" presStyleCnt="0"/>
      <dgm:spPr/>
      <dgm:t>
        <a:bodyPr/>
        <a:lstStyle/>
        <a:p>
          <a:endParaRPr lang="en-US"/>
        </a:p>
      </dgm:t>
    </dgm:pt>
    <dgm:pt modelId="{157C258A-6C73-4C54-8AA5-39F8094DD32C}" type="pres">
      <dgm:prSet presAssocID="{308A516C-A370-4CBC-BFE2-5DB580BAA5C3}" presName="Name19" presStyleLbl="parChTrans1D4" presStyleIdx="6" presStyleCnt="19"/>
      <dgm:spPr/>
      <dgm:t>
        <a:bodyPr/>
        <a:lstStyle/>
        <a:p>
          <a:endParaRPr lang="en-US"/>
        </a:p>
      </dgm:t>
    </dgm:pt>
    <dgm:pt modelId="{399C9A62-D661-4D2D-AB01-FB50AD97178E}" type="pres">
      <dgm:prSet presAssocID="{D7C5C910-2AAD-461B-9505-AD34262B1F00}" presName="Name21" presStyleCnt="0"/>
      <dgm:spPr/>
      <dgm:t>
        <a:bodyPr/>
        <a:lstStyle/>
        <a:p>
          <a:endParaRPr lang="en-US"/>
        </a:p>
      </dgm:t>
    </dgm:pt>
    <dgm:pt modelId="{9ABE485F-69CF-47CC-8E4B-D71A828233A5}" type="pres">
      <dgm:prSet presAssocID="{D7C5C910-2AAD-461B-9505-AD34262B1F00}" presName="level2Shape" presStyleLbl="node4" presStyleIdx="6" presStyleCnt="19" custScaleX="28967" custScaleY="28967"/>
      <dgm:spPr/>
      <dgm:t>
        <a:bodyPr/>
        <a:lstStyle/>
        <a:p>
          <a:endParaRPr lang="en-US"/>
        </a:p>
      </dgm:t>
    </dgm:pt>
    <dgm:pt modelId="{266B54D8-FF33-4083-BC08-E10D4088E609}" type="pres">
      <dgm:prSet presAssocID="{D7C5C910-2AAD-461B-9505-AD34262B1F00}" presName="hierChild3" presStyleCnt="0"/>
      <dgm:spPr/>
      <dgm:t>
        <a:bodyPr/>
        <a:lstStyle/>
        <a:p>
          <a:endParaRPr lang="en-US"/>
        </a:p>
      </dgm:t>
    </dgm:pt>
    <dgm:pt modelId="{BF279C9C-C6CC-4F11-A5C2-5CE209F7D84C}" type="pres">
      <dgm:prSet presAssocID="{8E663EE9-5FA5-4CDA-A377-DC09389E770D}" presName="Name19" presStyleLbl="parChTrans1D4" presStyleIdx="7" presStyleCnt="19"/>
      <dgm:spPr/>
      <dgm:t>
        <a:bodyPr/>
        <a:lstStyle/>
        <a:p>
          <a:endParaRPr lang="en-US"/>
        </a:p>
      </dgm:t>
    </dgm:pt>
    <dgm:pt modelId="{72162E4A-8D9C-4A1D-BDE9-E4A6BC5A1160}" type="pres">
      <dgm:prSet presAssocID="{08DD2ABC-54A4-4E39-AFC8-736E7CA6499D}" presName="Name21" presStyleCnt="0"/>
      <dgm:spPr/>
      <dgm:t>
        <a:bodyPr/>
        <a:lstStyle/>
        <a:p>
          <a:endParaRPr lang="en-US"/>
        </a:p>
      </dgm:t>
    </dgm:pt>
    <dgm:pt modelId="{B1C8B2F8-FF16-4965-A0AA-C6218D50FE11}" type="pres">
      <dgm:prSet presAssocID="{08DD2ABC-54A4-4E39-AFC8-736E7CA6499D}" presName="level2Shape" presStyleLbl="node4" presStyleIdx="7" presStyleCnt="19" custScaleX="75132" custScaleY="75132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2BA0124D-91A2-4CF4-9ADA-85C5BC3F715E}" type="pres">
      <dgm:prSet presAssocID="{08DD2ABC-54A4-4E39-AFC8-736E7CA6499D}" presName="hierChild3" presStyleCnt="0"/>
      <dgm:spPr/>
      <dgm:t>
        <a:bodyPr/>
        <a:lstStyle/>
        <a:p>
          <a:endParaRPr lang="en-US"/>
        </a:p>
      </dgm:t>
    </dgm:pt>
    <dgm:pt modelId="{6FE1E46A-AF2D-472B-8DB5-94B0F4FAB682}" type="pres">
      <dgm:prSet presAssocID="{59C7705D-643C-43A3-8381-1E37123ADDB5}" presName="Name19" presStyleLbl="parChTrans1D4" presStyleIdx="8" presStyleCnt="19"/>
      <dgm:spPr/>
      <dgm:t>
        <a:bodyPr/>
        <a:lstStyle/>
        <a:p>
          <a:endParaRPr lang="en-US"/>
        </a:p>
      </dgm:t>
    </dgm:pt>
    <dgm:pt modelId="{F38A4F81-DB00-42A6-9E1A-0B9C0250DEE4}" type="pres">
      <dgm:prSet presAssocID="{627C18E6-60C7-475C-89D2-307DA2D53A93}" presName="Name21" presStyleCnt="0"/>
      <dgm:spPr/>
      <dgm:t>
        <a:bodyPr/>
        <a:lstStyle/>
        <a:p>
          <a:endParaRPr lang="en-US"/>
        </a:p>
      </dgm:t>
    </dgm:pt>
    <dgm:pt modelId="{1ED6F7C7-6ED8-430E-8717-9802A6C49D05}" type="pres">
      <dgm:prSet presAssocID="{627C18E6-60C7-475C-89D2-307DA2D53A93}" presName="level2Shape" presStyleLbl="node4" presStyleIdx="8" presStyleCnt="19" custScaleX="28967" custScaleY="28967"/>
      <dgm:spPr/>
      <dgm:t>
        <a:bodyPr/>
        <a:lstStyle/>
        <a:p>
          <a:endParaRPr lang="en-US"/>
        </a:p>
      </dgm:t>
    </dgm:pt>
    <dgm:pt modelId="{F875F89F-F5AA-4C7C-BEEF-0F794EC212F0}" type="pres">
      <dgm:prSet presAssocID="{627C18E6-60C7-475C-89D2-307DA2D53A93}" presName="hierChild3" presStyleCnt="0"/>
      <dgm:spPr/>
      <dgm:t>
        <a:bodyPr/>
        <a:lstStyle/>
        <a:p>
          <a:endParaRPr lang="en-US"/>
        </a:p>
      </dgm:t>
    </dgm:pt>
    <dgm:pt modelId="{39D8022B-D590-473C-8533-4DE8D4B85EBC}" type="pres">
      <dgm:prSet presAssocID="{4E27B460-3DFF-44D4-B68F-3648DCF33B4C}" presName="Name19" presStyleLbl="parChTrans1D4" presStyleIdx="9" presStyleCnt="19"/>
      <dgm:spPr/>
      <dgm:t>
        <a:bodyPr/>
        <a:lstStyle/>
        <a:p>
          <a:endParaRPr lang="en-US"/>
        </a:p>
      </dgm:t>
    </dgm:pt>
    <dgm:pt modelId="{86FD31F9-B195-4BD3-ADB3-08D362E23325}" type="pres">
      <dgm:prSet presAssocID="{82EC3C88-D4BE-4818-8E00-EA6CB9C3C9CD}" presName="Name21" presStyleCnt="0"/>
      <dgm:spPr/>
      <dgm:t>
        <a:bodyPr/>
        <a:lstStyle/>
        <a:p>
          <a:endParaRPr lang="en-US"/>
        </a:p>
      </dgm:t>
    </dgm:pt>
    <dgm:pt modelId="{F56D95E2-328F-4937-98B8-CBD2B637E779}" type="pres">
      <dgm:prSet presAssocID="{82EC3C88-D4BE-4818-8E00-EA6CB9C3C9CD}" presName="level2Shape" presStyleLbl="node4" presStyleIdx="9" presStyleCnt="19" custScaleX="28967" custScaleY="28967"/>
      <dgm:spPr/>
      <dgm:t>
        <a:bodyPr/>
        <a:lstStyle/>
        <a:p>
          <a:endParaRPr lang="en-US"/>
        </a:p>
      </dgm:t>
    </dgm:pt>
    <dgm:pt modelId="{2185FE00-E94B-4875-9C1C-D0159370BF0C}" type="pres">
      <dgm:prSet presAssocID="{82EC3C88-D4BE-4818-8E00-EA6CB9C3C9CD}" presName="hierChild3" presStyleCnt="0"/>
      <dgm:spPr/>
      <dgm:t>
        <a:bodyPr/>
        <a:lstStyle/>
        <a:p>
          <a:endParaRPr lang="en-US"/>
        </a:p>
      </dgm:t>
    </dgm:pt>
    <dgm:pt modelId="{E2B9A9CE-704C-45CA-95E3-B43F41355B26}" type="pres">
      <dgm:prSet presAssocID="{E81D421C-BC82-4436-BA1F-336F934EF7DE}" presName="Name19" presStyleLbl="parChTrans1D4" presStyleIdx="10" presStyleCnt="19"/>
      <dgm:spPr/>
      <dgm:t>
        <a:bodyPr/>
        <a:lstStyle/>
        <a:p>
          <a:endParaRPr lang="en-US"/>
        </a:p>
      </dgm:t>
    </dgm:pt>
    <dgm:pt modelId="{FA623ED5-D0CD-4252-BDA5-EDB7581DEACE}" type="pres">
      <dgm:prSet presAssocID="{08F7CF05-6939-49A1-B0BC-6294A408F6C7}" presName="Name21" presStyleCnt="0"/>
      <dgm:spPr/>
      <dgm:t>
        <a:bodyPr/>
        <a:lstStyle/>
        <a:p>
          <a:endParaRPr lang="en-US"/>
        </a:p>
      </dgm:t>
    </dgm:pt>
    <dgm:pt modelId="{74FDA2FD-2445-4CB8-BF44-AB3B181C2102}" type="pres">
      <dgm:prSet presAssocID="{08F7CF05-6939-49A1-B0BC-6294A408F6C7}" presName="level2Shape" presStyleLbl="node4" presStyleIdx="10" presStyleCnt="19" custScaleX="75132" custScaleY="75132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50A4B06C-D8F1-45BB-A7FD-0E1A09B65E54}" type="pres">
      <dgm:prSet presAssocID="{08F7CF05-6939-49A1-B0BC-6294A408F6C7}" presName="hierChild3" presStyleCnt="0"/>
      <dgm:spPr/>
      <dgm:t>
        <a:bodyPr/>
        <a:lstStyle/>
        <a:p>
          <a:endParaRPr lang="en-US"/>
        </a:p>
      </dgm:t>
    </dgm:pt>
    <dgm:pt modelId="{FF055019-9833-4433-989C-155DB5DC170E}" type="pres">
      <dgm:prSet presAssocID="{D6773DF2-7B0D-49F2-837C-8FA304FC92CA}" presName="Name19" presStyleLbl="parChTrans1D4" presStyleIdx="11" presStyleCnt="19"/>
      <dgm:spPr/>
      <dgm:t>
        <a:bodyPr/>
        <a:lstStyle/>
        <a:p>
          <a:endParaRPr lang="en-US"/>
        </a:p>
      </dgm:t>
    </dgm:pt>
    <dgm:pt modelId="{AC4C3CD2-AEC3-4F8F-9064-8D0FACDC0827}" type="pres">
      <dgm:prSet presAssocID="{DFDC5C8D-63DB-420E-A60E-A5787AE97BCA}" presName="Name21" presStyleCnt="0"/>
      <dgm:spPr/>
      <dgm:t>
        <a:bodyPr/>
        <a:lstStyle/>
        <a:p>
          <a:endParaRPr lang="en-US"/>
        </a:p>
      </dgm:t>
    </dgm:pt>
    <dgm:pt modelId="{78664EA1-7002-4F00-AA93-C85E82009008}" type="pres">
      <dgm:prSet presAssocID="{DFDC5C8D-63DB-420E-A60E-A5787AE97BCA}" presName="level2Shape" presStyleLbl="node4" presStyleIdx="11" presStyleCnt="19" custScaleX="28967" custScaleY="28967"/>
      <dgm:spPr/>
      <dgm:t>
        <a:bodyPr/>
        <a:lstStyle/>
        <a:p>
          <a:endParaRPr lang="en-US"/>
        </a:p>
      </dgm:t>
    </dgm:pt>
    <dgm:pt modelId="{4259ECA1-B704-4D87-B668-5325BF70FFBC}" type="pres">
      <dgm:prSet presAssocID="{DFDC5C8D-63DB-420E-A60E-A5787AE97BCA}" presName="hierChild3" presStyleCnt="0"/>
      <dgm:spPr/>
      <dgm:t>
        <a:bodyPr/>
        <a:lstStyle/>
        <a:p>
          <a:endParaRPr lang="en-US"/>
        </a:p>
      </dgm:t>
    </dgm:pt>
    <dgm:pt modelId="{DBAA5AAE-4A9C-4BD0-BAD1-3064965094DA}" type="pres">
      <dgm:prSet presAssocID="{B7B2656D-D5DB-4836-B54B-F317757E4FE7}" presName="Name19" presStyleLbl="parChTrans1D4" presStyleIdx="12" presStyleCnt="19"/>
      <dgm:spPr/>
      <dgm:t>
        <a:bodyPr/>
        <a:lstStyle/>
        <a:p>
          <a:endParaRPr lang="en-US"/>
        </a:p>
      </dgm:t>
    </dgm:pt>
    <dgm:pt modelId="{FA177A6A-F95D-4A0C-9C08-0DDE6478981A}" type="pres">
      <dgm:prSet presAssocID="{FC7E872D-53C2-440E-978E-241282EE45DA}" presName="Name21" presStyleCnt="0"/>
      <dgm:spPr/>
      <dgm:t>
        <a:bodyPr/>
        <a:lstStyle/>
        <a:p>
          <a:endParaRPr lang="en-US"/>
        </a:p>
      </dgm:t>
    </dgm:pt>
    <dgm:pt modelId="{686B80B1-C086-4F0C-AC6F-79F5FAB0CCDB}" type="pres">
      <dgm:prSet presAssocID="{FC7E872D-53C2-440E-978E-241282EE45DA}" presName="level2Shape" presStyleLbl="node4" presStyleIdx="12" presStyleCnt="19" custScaleX="28967" custScaleY="28967"/>
      <dgm:spPr/>
      <dgm:t>
        <a:bodyPr/>
        <a:lstStyle/>
        <a:p>
          <a:endParaRPr lang="en-US"/>
        </a:p>
      </dgm:t>
    </dgm:pt>
    <dgm:pt modelId="{B4A69BC9-7415-4653-B2A4-B834AC52E3A5}" type="pres">
      <dgm:prSet presAssocID="{FC7E872D-53C2-440E-978E-241282EE45DA}" presName="hierChild3" presStyleCnt="0"/>
      <dgm:spPr/>
      <dgm:t>
        <a:bodyPr/>
        <a:lstStyle/>
        <a:p>
          <a:endParaRPr lang="en-US"/>
        </a:p>
      </dgm:t>
    </dgm:pt>
    <dgm:pt modelId="{5B209FDC-0113-425F-B5CE-2DB0B84635FA}" type="pres">
      <dgm:prSet presAssocID="{9CB0A51F-C3A8-4FBB-9180-AD69D911B8B1}" presName="Name19" presStyleLbl="parChTrans1D2" presStyleIdx="1" presStyleCnt="7"/>
      <dgm:spPr/>
      <dgm:t>
        <a:bodyPr/>
        <a:lstStyle/>
        <a:p>
          <a:endParaRPr lang="en-US"/>
        </a:p>
      </dgm:t>
    </dgm:pt>
    <dgm:pt modelId="{E1062ED3-516F-4902-8FF1-66A48EE55881}" type="pres">
      <dgm:prSet presAssocID="{E0ECD448-AFE8-45B9-BB07-F0CA83CE1465}" presName="Name21" presStyleCnt="0"/>
      <dgm:spPr/>
      <dgm:t>
        <a:bodyPr/>
        <a:lstStyle/>
        <a:p>
          <a:endParaRPr lang="en-US"/>
        </a:p>
      </dgm:t>
    </dgm:pt>
    <dgm:pt modelId="{7AB12A65-1D26-4143-AE70-F4CA7F3C194E}" type="pres">
      <dgm:prSet presAssocID="{E0ECD448-AFE8-45B9-BB07-F0CA83CE1465}" presName="level2Shape" presStyleLbl="node2" presStyleIdx="1" presStyleCnt="7" custScaleX="146410" custScaleY="146410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44C9C51B-DCC2-48A4-AF3F-FE99F0A494F0}" type="pres">
      <dgm:prSet presAssocID="{E0ECD448-AFE8-45B9-BB07-F0CA83CE1465}" presName="hierChild3" presStyleCnt="0"/>
      <dgm:spPr/>
      <dgm:t>
        <a:bodyPr/>
        <a:lstStyle/>
        <a:p>
          <a:endParaRPr lang="en-US"/>
        </a:p>
      </dgm:t>
    </dgm:pt>
    <dgm:pt modelId="{539D2EF0-BDAA-4576-8CB0-4391883BFC64}" type="pres">
      <dgm:prSet presAssocID="{FCD0689C-751C-4ACF-8B03-D253E09D787F}" presName="Name19" presStyleLbl="parChTrans1D2" presStyleIdx="2" presStyleCnt="7"/>
      <dgm:spPr/>
      <dgm:t>
        <a:bodyPr/>
        <a:lstStyle/>
        <a:p>
          <a:endParaRPr lang="en-US"/>
        </a:p>
      </dgm:t>
    </dgm:pt>
    <dgm:pt modelId="{3E40C627-F8E5-4B82-AB78-D6025BA90EE0}" type="pres">
      <dgm:prSet presAssocID="{C71CD9B9-CFE9-40DC-9C18-89BABE2458AC}" presName="Name21" presStyleCnt="0"/>
      <dgm:spPr/>
      <dgm:t>
        <a:bodyPr/>
        <a:lstStyle/>
        <a:p>
          <a:endParaRPr lang="en-US"/>
        </a:p>
      </dgm:t>
    </dgm:pt>
    <dgm:pt modelId="{788F927A-96A9-402D-BD69-592FA8DC4AED}" type="pres">
      <dgm:prSet presAssocID="{C71CD9B9-CFE9-40DC-9C18-89BABE2458AC}" presName="level2Shape" presStyleLbl="node2" presStyleIdx="2" presStyleCnt="7" custScaleX="146410" custScaleY="146410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E2248BE4-5E97-4F38-BFC4-9E5FC8CC7378}" type="pres">
      <dgm:prSet presAssocID="{C71CD9B9-CFE9-40DC-9C18-89BABE2458AC}" presName="hierChild3" presStyleCnt="0"/>
      <dgm:spPr/>
      <dgm:t>
        <a:bodyPr/>
        <a:lstStyle/>
        <a:p>
          <a:endParaRPr lang="en-US"/>
        </a:p>
      </dgm:t>
    </dgm:pt>
    <dgm:pt modelId="{73D0EE21-3E72-4C03-8544-F232D4FC384A}" type="pres">
      <dgm:prSet presAssocID="{7E626609-52D4-4EAB-9300-A658C843C559}" presName="Name19" presStyleLbl="parChTrans1D2" presStyleIdx="3" presStyleCnt="7"/>
      <dgm:spPr/>
      <dgm:t>
        <a:bodyPr/>
        <a:lstStyle/>
        <a:p>
          <a:endParaRPr lang="en-US"/>
        </a:p>
      </dgm:t>
    </dgm:pt>
    <dgm:pt modelId="{8E6F6995-D126-4964-8082-377DB34661FD}" type="pres">
      <dgm:prSet presAssocID="{EA524DBC-E8A5-4FC0-99D5-18859E47FE16}" presName="Name21" presStyleCnt="0"/>
      <dgm:spPr/>
      <dgm:t>
        <a:bodyPr/>
        <a:lstStyle/>
        <a:p>
          <a:endParaRPr lang="en-US"/>
        </a:p>
      </dgm:t>
    </dgm:pt>
    <dgm:pt modelId="{C174ED5A-6BA9-49B5-A522-E49330B79223}" type="pres">
      <dgm:prSet presAssocID="{EA524DBC-E8A5-4FC0-99D5-18859E47FE16}" presName="level2Shape" presStyleLbl="node2" presStyleIdx="3" presStyleCnt="7" custScaleX="146410" custScaleY="146410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1EA70024-4156-4E0B-B6F8-6B06EE86F920}" type="pres">
      <dgm:prSet presAssocID="{EA524DBC-E8A5-4FC0-99D5-18859E47FE16}" presName="hierChild3" presStyleCnt="0"/>
      <dgm:spPr/>
      <dgm:t>
        <a:bodyPr/>
        <a:lstStyle/>
        <a:p>
          <a:endParaRPr lang="en-US"/>
        </a:p>
      </dgm:t>
    </dgm:pt>
    <dgm:pt modelId="{4BAB5148-1A18-4A6C-A55D-8B9B1E25FB91}" type="pres">
      <dgm:prSet presAssocID="{83FB04E5-8E28-49B8-9023-8BE7CF48D6D4}" presName="Name19" presStyleLbl="parChTrans1D3" presStyleIdx="3" presStyleCnt="6"/>
      <dgm:spPr/>
      <dgm:t>
        <a:bodyPr/>
        <a:lstStyle/>
        <a:p>
          <a:endParaRPr lang="en-US"/>
        </a:p>
      </dgm:t>
    </dgm:pt>
    <dgm:pt modelId="{297E7CD2-94BB-455C-A4A5-81E2A28E047B}" type="pres">
      <dgm:prSet presAssocID="{66F7E88D-9E53-42B0-A05E-B04FCA86ECFC}" presName="Name21" presStyleCnt="0"/>
      <dgm:spPr/>
      <dgm:t>
        <a:bodyPr/>
        <a:lstStyle/>
        <a:p>
          <a:endParaRPr lang="en-US"/>
        </a:p>
      </dgm:t>
    </dgm:pt>
    <dgm:pt modelId="{7DEF5C7E-9D2C-45FF-9051-54155F830410}" type="pres">
      <dgm:prSet presAssocID="{66F7E88D-9E53-42B0-A05E-B04FCA86ECFC}" presName="level2Shape" presStyleLbl="node3" presStyleIdx="3" presStyleCnt="6" custScaleX="75132" custScaleY="75132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C80DF9AB-886A-47D1-8C64-4F4E5A9F8460}" type="pres">
      <dgm:prSet presAssocID="{66F7E88D-9E53-42B0-A05E-B04FCA86ECFC}" presName="hierChild3" presStyleCnt="0"/>
      <dgm:spPr/>
      <dgm:t>
        <a:bodyPr/>
        <a:lstStyle/>
        <a:p>
          <a:endParaRPr lang="en-US"/>
        </a:p>
      </dgm:t>
    </dgm:pt>
    <dgm:pt modelId="{349D6E9E-A88A-43B1-9905-10E55EB0C040}" type="pres">
      <dgm:prSet presAssocID="{BE8B2682-AF04-4192-A235-F367CAE75B31}" presName="Name19" presStyleLbl="parChTrans1D4" presStyleIdx="13" presStyleCnt="19"/>
      <dgm:spPr/>
      <dgm:t>
        <a:bodyPr/>
        <a:lstStyle/>
        <a:p>
          <a:endParaRPr lang="en-US"/>
        </a:p>
      </dgm:t>
    </dgm:pt>
    <dgm:pt modelId="{7FF0313A-A36F-4AC1-8479-3AF47BD8C80B}" type="pres">
      <dgm:prSet presAssocID="{5CDEC1FE-A441-4A5A-A0CA-D72258D809FD}" presName="Name21" presStyleCnt="0"/>
      <dgm:spPr/>
      <dgm:t>
        <a:bodyPr/>
        <a:lstStyle/>
        <a:p>
          <a:endParaRPr lang="en-US"/>
        </a:p>
      </dgm:t>
    </dgm:pt>
    <dgm:pt modelId="{0023BEDD-B7F0-401D-987F-E2A4F90764A5}" type="pres">
      <dgm:prSet presAssocID="{5CDEC1FE-A441-4A5A-A0CA-D72258D809FD}" presName="level2Shape" presStyleLbl="node4" presStyleIdx="13" presStyleCnt="19" custScaleX="28967" custScaleY="28967"/>
      <dgm:spPr/>
      <dgm:t>
        <a:bodyPr/>
        <a:lstStyle/>
        <a:p>
          <a:endParaRPr lang="en-US"/>
        </a:p>
      </dgm:t>
    </dgm:pt>
    <dgm:pt modelId="{290D1719-0907-41E4-883C-E85E32AF1E42}" type="pres">
      <dgm:prSet presAssocID="{5CDEC1FE-A441-4A5A-A0CA-D72258D809FD}" presName="hierChild3" presStyleCnt="0"/>
      <dgm:spPr/>
      <dgm:t>
        <a:bodyPr/>
        <a:lstStyle/>
        <a:p>
          <a:endParaRPr lang="en-US"/>
        </a:p>
      </dgm:t>
    </dgm:pt>
    <dgm:pt modelId="{BB2E4667-557C-48E2-9E56-3A91186FC3DA}" type="pres">
      <dgm:prSet presAssocID="{B6CAE63E-D8FF-48DB-98A4-5D77BB5DA355}" presName="Name19" presStyleLbl="parChTrans1D4" presStyleIdx="14" presStyleCnt="19"/>
      <dgm:spPr/>
      <dgm:t>
        <a:bodyPr/>
        <a:lstStyle/>
        <a:p>
          <a:endParaRPr lang="en-US"/>
        </a:p>
      </dgm:t>
    </dgm:pt>
    <dgm:pt modelId="{067651D5-1677-409C-9CD1-FAA52B5F21D9}" type="pres">
      <dgm:prSet presAssocID="{3F7A3A10-1AB5-48B8-BFB2-17C42AF326B4}" presName="Name21" presStyleCnt="0"/>
      <dgm:spPr/>
      <dgm:t>
        <a:bodyPr/>
        <a:lstStyle/>
        <a:p>
          <a:endParaRPr lang="en-US"/>
        </a:p>
      </dgm:t>
    </dgm:pt>
    <dgm:pt modelId="{431635A4-2C5A-43C3-80FE-6D368836DCE1}" type="pres">
      <dgm:prSet presAssocID="{3F7A3A10-1AB5-48B8-BFB2-17C42AF326B4}" presName="level2Shape" presStyleLbl="node4" presStyleIdx="14" presStyleCnt="19" custScaleX="28967" custScaleY="28967"/>
      <dgm:spPr/>
      <dgm:t>
        <a:bodyPr/>
        <a:lstStyle/>
        <a:p>
          <a:endParaRPr lang="en-US"/>
        </a:p>
      </dgm:t>
    </dgm:pt>
    <dgm:pt modelId="{CF64BC1F-1C68-4692-B770-E200E0580C07}" type="pres">
      <dgm:prSet presAssocID="{3F7A3A10-1AB5-48B8-BFB2-17C42AF326B4}" presName="hierChild3" presStyleCnt="0"/>
      <dgm:spPr/>
      <dgm:t>
        <a:bodyPr/>
        <a:lstStyle/>
        <a:p>
          <a:endParaRPr lang="en-US"/>
        </a:p>
      </dgm:t>
    </dgm:pt>
    <dgm:pt modelId="{74A9DCAA-CFD4-4244-B048-83AE6B4C3D38}" type="pres">
      <dgm:prSet presAssocID="{CF6D260F-08DD-4B0B-ACB2-ECE9FD086B79}" presName="Name19" presStyleLbl="parChTrans1D3" presStyleIdx="4" presStyleCnt="6"/>
      <dgm:spPr/>
      <dgm:t>
        <a:bodyPr/>
        <a:lstStyle/>
        <a:p>
          <a:endParaRPr lang="en-US"/>
        </a:p>
      </dgm:t>
    </dgm:pt>
    <dgm:pt modelId="{CE93B97F-FC2E-42BF-AE21-A08825C72A6F}" type="pres">
      <dgm:prSet presAssocID="{AC67EEAE-25E3-4A5A-B504-8559B7CCAE8C}" presName="Name21" presStyleCnt="0"/>
      <dgm:spPr/>
      <dgm:t>
        <a:bodyPr/>
        <a:lstStyle/>
        <a:p>
          <a:endParaRPr lang="en-US"/>
        </a:p>
      </dgm:t>
    </dgm:pt>
    <dgm:pt modelId="{B33BECD5-42C0-4A94-B49D-84924E40901A}" type="pres">
      <dgm:prSet presAssocID="{AC67EEAE-25E3-4A5A-B504-8559B7CCAE8C}" presName="level2Shape" presStyleLbl="node3" presStyleIdx="4" presStyleCnt="6" custScaleX="75132" custScaleY="75132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3822CA30-B9C9-4CF5-8F34-B8E742864DEF}" type="pres">
      <dgm:prSet presAssocID="{AC67EEAE-25E3-4A5A-B504-8559B7CCAE8C}" presName="hierChild3" presStyleCnt="0"/>
      <dgm:spPr/>
      <dgm:t>
        <a:bodyPr/>
        <a:lstStyle/>
        <a:p>
          <a:endParaRPr lang="en-US"/>
        </a:p>
      </dgm:t>
    </dgm:pt>
    <dgm:pt modelId="{9D76C812-BB68-4A36-9F44-9B2EFEFBA129}" type="pres">
      <dgm:prSet presAssocID="{2F40AA5C-DE96-4F48-A97D-1B7D3A106272}" presName="Name19" presStyleLbl="parChTrans1D4" presStyleIdx="15" presStyleCnt="19"/>
      <dgm:spPr/>
      <dgm:t>
        <a:bodyPr/>
        <a:lstStyle/>
        <a:p>
          <a:endParaRPr lang="en-US"/>
        </a:p>
      </dgm:t>
    </dgm:pt>
    <dgm:pt modelId="{86F95779-440D-4404-B658-F55B82050DEC}" type="pres">
      <dgm:prSet presAssocID="{DEA3F22E-63CD-4199-B40C-0E16615ACFFE}" presName="Name21" presStyleCnt="0"/>
      <dgm:spPr/>
      <dgm:t>
        <a:bodyPr/>
        <a:lstStyle/>
        <a:p>
          <a:endParaRPr lang="en-US"/>
        </a:p>
      </dgm:t>
    </dgm:pt>
    <dgm:pt modelId="{8C3EE1BB-36C3-4066-B5AF-4D75C14A17AB}" type="pres">
      <dgm:prSet presAssocID="{DEA3F22E-63CD-4199-B40C-0E16615ACFFE}" presName="level2Shape" presStyleLbl="node4" presStyleIdx="15" presStyleCnt="19" custScaleX="28967" custScaleY="28967"/>
      <dgm:spPr/>
      <dgm:t>
        <a:bodyPr/>
        <a:lstStyle/>
        <a:p>
          <a:endParaRPr lang="en-US"/>
        </a:p>
      </dgm:t>
    </dgm:pt>
    <dgm:pt modelId="{AC796550-9E79-4784-8F54-10AE3E8162AB}" type="pres">
      <dgm:prSet presAssocID="{DEA3F22E-63CD-4199-B40C-0E16615ACFFE}" presName="hierChild3" presStyleCnt="0"/>
      <dgm:spPr/>
      <dgm:t>
        <a:bodyPr/>
        <a:lstStyle/>
        <a:p>
          <a:endParaRPr lang="en-US"/>
        </a:p>
      </dgm:t>
    </dgm:pt>
    <dgm:pt modelId="{596AE048-75FD-4C69-8CC5-7656E4380DAC}" type="pres">
      <dgm:prSet presAssocID="{58EB21C6-9B41-4317-BBFB-ADB4E85AD7F0}" presName="Name19" presStyleLbl="parChTrans1D4" presStyleIdx="16" presStyleCnt="19"/>
      <dgm:spPr/>
      <dgm:t>
        <a:bodyPr/>
        <a:lstStyle/>
        <a:p>
          <a:endParaRPr lang="en-US"/>
        </a:p>
      </dgm:t>
    </dgm:pt>
    <dgm:pt modelId="{67D7C0FB-88CA-4F5A-9A77-0339D94036CA}" type="pres">
      <dgm:prSet presAssocID="{1AE50FE0-1AE0-43DF-A604-70A300E52DFE}" presName="Name21" presStyleCnt="0"/>
      <dgm:spPr/>
      <dgm:t>
        <a:bodyPr/>
        <a:lstStyle/>
        <a:p>
          <a:endParaRPr lang="en-US"/>
        </a:p>
      </dgm:t>
    </dgm:pt>
    <dgm:pt modelId="{FB8A9A8C-9FD5-492A-B97D-ADA969C96402}" type="pres">
      <dgm:prSet presAssocID="{1AE50FE0-1AE0-43DF-A604-70A300E52DFE}" presName="level2Shape" presStyleLbl="node4" presStyleIdx="16" presStyleCnt="19" custScaleX="28967" custScaleY="28967"/>
      <dgm:spPr/>
      <dgm:t>
        <a:bodyPr/>
        <a:lstStyle/>
        <a:p>
          <a:endParaRPr lang="en-US"/>
        </a:p>
      </dgm:t>
    </dgm:pt>
    <dgm:pt modelId="{E03FEFD3-4734-4589-859D-0CEA9C1BA223}" type="pres">
      <dgm:prSet presAssocID="{1AE50FE0-1AE0-43DF-A604-70A300E52DFE}" presName="hierChild3" presStyleCnt="0"/>
      <dgm:spPr/>
      <dgm:t>
        <a:bodyPr/>
        <a:lstStyle/>
        <a:p>
          <a:endParaRPr lang="en-US"/>
        </a:p>
      </dgm:t>
    </dgm:pt>
    <dgm:pt modelId="{BDC4CB69-18EE-46E9-9ACD-C6E23977BAE5}" type="pres">
      <dgm:prSet presAssocID="{C0C1F821-F00C-4B75-BCA0-4CB04484A924}" presName="Name19" presStyleLbl="parChTrans1D3" presStyleIdx="5" presStyleCnt="6"/>
      <dgm:spPr/>
      <dgm:t>
        <a:bodyPr/>
        <a:lstStyle/>
        <a:p>
          <a:endParaRPr lang="en-US"/>
        </a:p>
      </dgm:t>
    </dgm:pt>
    <dgm:pt modelId="{C9F3E27C-D738-4577-B250-A8D147AA4F1D}" type="pres">
      <dgm:prSet presAssocID="{5AE40A17-919A-49E6-BFEA-24EF0F87C688}" presName="Name21" presStyleCnt="0"/>
      <dgm:spPr/>
      <dgm:t>
        <a:bodyPr/>
        <a:lstStyle/>
        <a:p>
          <a:endParaRPr lang="en-US"/>
        </a:p>
      </dgm:t>
    </dgm:pt>
    <dgm:pt modelId="{1B415487-C439-4CD9-8DD7-24B1C2BA487A}" type="pres">
      <dgm:prSet presAssocID="{5AE40A17-919A-49E6-BFEA-24EF0F87C688}" presName="level2Shape" presStyleLbl="node3" presStyleIdx="5" presStyleCnt="6" custScaleX="75132" custScaleY="75132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2F960D13-A2E2-4A2F-8DDB-857AFAB2FE9D}" type="pres">
      <dgm:prSet presAssocID="{5AE40A17-919A-49E6-BFEA-24EF0F87C688}" presName="hierChild3" presStyleCnt="0"/>
      <dgm:spPr/>
      <dgm:t>
        <a:bodyPr/>
        <a:lstStyle/>
        <a:p>
          <a:endParaRPr lang="en-US"/>
        </a:p>
      </dgm:t>
    </dgm:pt>
    <dgm:pt modelId="{B0902BE7-F499-4C63-9A65-815F0CC98FA7}" type="pres">
      <dgm:prSet presAssocID="{64B55D7D-EA38-455E-8C17-FF3495CB713C}" presName="Name19" presStyleLbl="parChTrans1D4" presStyleIdx="17" presStyleCnt="19"/>
      <dgm:spPr/>
      <dgm:t>
        <a:bodyPr/>
        <a:lstStyle/>
        <a:p>
          <a:endParaRPr lang="en-US"/>
        </a:p>
      </dgm:t>
    </dgm:pt>
    <dgm:pt modelId="{FCE23A2D-2306-4D1C-BA50-AA2EC324DD2D}" type="pres">
      <dgm:prSet presAssocID="{9F8F0FA4-1A5C-4B65-8B74-E395BDFC549E}" presName="Name21" presStyleCnt="0"/>
      <dgm:spPr/>
      <dgm:t>
        <a:bodyPr/>
        <a:lstStyle/>
        <a:p>
          <a:endParaRPr lang="en-US"/>
        </a:p>
      </dgm:t>
    </dgm:pt>
    <dgm:pt modelId="{447E0BA3-0CD2-4DF7-996C-19912A3ABDAC}" type="pres">
      <dgm:prSet presAssocID="{9F8F0FA4-1A5C-4B65-8B74-E395BDFC549E}" presName="level2Shape" presStyleLbl="node4" presStyleIdx="17" presStyleCnt="19" custScaleX="28967" custScaleY="28967"/>
      <dgm:spPr/>
      <dgm:t>
        <a:bodyPr/>
        <a:lstStyle/>
        <a:p>
          <a:endParaRPr lang="en-US"/>
        </a:p>
      </dgm:t>
    </dgm:pt>
    <dgm:pt modelId="{876AC28A-DCC6-45C1-A841-60DECB1148D8}" type="pres">
      <dgm:prSet presAssocID="{9F8F0FA4-1A5C-4B65-8B74-E395BDFC549E}" presName="hierChild3" presStyleCnt="0"/>
      <dgm:spPr/>
      <dgm:t>
        <a:bodyPr/>
        <a:lstStyle/>
        <a:p>
          <a:endParaRPr lang="en-US"/>
        </a:p>
      </dgm:t>
    </dgm:pt>
    <dgm:pt modelId="{DFFA8920-8936-47C1-A027-F0CEACD5D7F7}" type="pres">
      <dgm:prSet presAssocID="{4968C4BC-F1AA-4F45-9C77-D8A5B4869CE8}" presName="Name19" presStyleLbl="parChTrans1D4" presStyleIdx="18" presStyleCnt="19"/>
      <dgm:spPr/>
      <dgm:t>
        <a:bodyPr/>
        <a:lstStyle/>
        <a:p>
          <a:endParaRPr lang="en-US"/>
        </a:p>
      </dgm:t>
    </dgm:pt>
    <dgm:pt modelId="{A2B1208A-8191-4283-A272-F1A984463FAB}" type="pres">
      <dgm:prSet presAssocID="{FBB6AB0A-EE95-4543-BC87-CA52E49808DC}" presName="Name21" presStyleCnt="0"/>
      <dgm:spPr/>
      <dgm:t>
        <a:bodyPr/>
        <a:lstStyle/>
        <a:p>
          <a:endParaRPr lang="en-US"/>
        </a:p>
      </dgm:t>
    </dgm:pt>
    <dgm:pt modelId="{74BCFBA8-74D6-40CE-80F5-4AD2FAA3041B}" type="pres">
      <dgm:prSet presAssocID="{FBB6AB0A-EE95-4543-BC87-CA52E49808DC}" presName="level2Shape" presStyleLbl="node4" presStyleIdx="18" presStyleCnt="19" custScaleX="28967" custScaleY="28967"/>
      <dgm:spPr/>
      <dgm:t>
        <a:bodyPr/>
        <a:lstStyle/>
        <a:p>
          <a:endParaRPr lang="en-US"/>
        </a:p>
      </dgm:t>
    </dgm:pt>
    <dgm:pt modelId="{00F6BC0A-628A-449F-B039-0FE849101429}" type="pres">
      <dgm:prSet presAssocID="{FBB6AB0A-EE95-4543-BC87-CA52E49808DC}" presName="hierChild3" presStyleCnt="0"/>
      <dgm:spPr/>
      <dgm:t>
        <a:bodyPr/>
        <a:lstStyle/>
        <a:p>
          <a:endParaRPr lang="en-US"/>
        </a:p>
      </dgm:t>
    </dgm:pt>
    <dgm:pt modelId="{A8D6B2A8-F18C-43C2-A5E6-8E4D5620E40C}" type="pres">
      <dgm:prSet presAssocID="{0453670B-03DE-4531-A9D2-CF34ECA72500}" presName="Name19" presStyleLbl="parChTrans1D2" presStyleIdx="4" presStyleCnt="7"/>
      <dgm:spPr/>
      <dgm:t>
        <a:bodyPr/>
        <a:lstStyle/>
        <a:p>
          <a:endParaRPr lang="en-US"/>
        </a:p>
      </dgm:t>
    </dgm:pt>
    <dgm:pt modelId="{A6E97549-E462-4A5A-A623-506EFAD4892C}" type="pres">
      <dgm:prSet presAssocID="{EBAD8684-C86A-4CD8-AEB3-EC7E6D204FE2}" presName="Name21" presStyleCnt="0"/>
      <dgm:spPr/>
      <dgm:t>
        <a:bodyPr/>
        <a:lstStyle/>
        <a:p>
          <a:endParaRPr lang="en-US"/>
        </a:p>
      </dgm:t>
    </dgm:pt>
    <dgm:pt modelId="{CF292575-0DEA-40B3-8713-DA22B45C96B2}" type="pres">
      <dgm:prSet presAssocID="{EBAD8684-C86A-4CD8-AEB3-EC7E6D204FE2}" presName="level2Shape" presStyleLbl="node2" presStyleIdx="4" presStyleCnt="7" custScaleX="146410" custScaleY="146410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5A38BB09-49AB-4F7E-9D12-90F34FF7F52A}" type="pres">
      <dgm:prSet presAssocID="{EBAD8684-C86A-4CD8-AEB3-EC7E6D204FE2}" presName="hierChild3" presStyleCnt="0"/>
      <dgm:spPr/>
      <dgm:t>
        <a:bodyPr/>
        <a:lstStyle/>
        <a:p>
          <a:endParaRPr lang="en-US"/>
        </a:p>
      </dgm:t>
    </dgm:pt>
    <dgm:pt modelId="{9C6D8BC1-3619-4D8A-9BE7-764C87F7442B}" type="pres">
      <dgm:prSet presAssocID="{29D20F62-9425-41CD-9E35-7F694C77A344}" presName="Name19" presStyleLbl="parChTrans1D2" presStyleIdx="5" presStyleCnt="7"/>
      <dgm:spPr/>
      <dgm:t>
        <a:bodyPr/>
        <a:lstStyle/>
        <a:p>
          <a:endParaRPr lang="en-US"/>
        </a:p>
      </dgm:t>
    </dgm:pt>
    <dgm:pt modelId="{918F2A0B-4B2E-4D32-8174-190093B4ACA8}" type="pres">
      <dgm:prSet presAssocID="{BB0A8CB8-82A2-4B1E-B472-D5D5D14C267F}" presName="Name21" presStyleCnt="0"/>
      <dgm:spPr/>
      <dgm:t>
        <a:bodyPr/>
        <a:lstStyle/>
        <a:p>
          <a:endParaRPr lang="en-US"/>
        </a:p>
      </dgm:t>
    </dgm:pt>
    <dgm:pt modelId="{5AD5F13E-2457-4F6E-AE65-90426FEA2524}" type="pres">
      <dgm:prSet presAssocID="{BB0A8CB8-82A2-4B1E-B472-D5D5D14C267F}" presName="level2Shape" presStyleLbl="node2" presStyleIdx="5" presStyleCnt="7" custScaleX="146410" custScaleY="146410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58CA6A52-AB07-45D6-9972-2EB23BC0A419}" type="pres">
      <dgm:prSet presAssocID="{BB0A8CB8-82A2-4B1E-B472-D5D5D14C267F}" presName="hierChild3" presStyleCnt="0"/>
      <dgm:spPr/>
      <dgm:t>
        <a:bodyPr/>
        <a:lstStyle/>
        <a:p>
          <a:endParaRPr lang="en-US"/>
        </a:p>
      </dgm:t>
    </dgm:pt>
    <dgm:pt modelId="{C53F4CC8-5EB5-432C-A6C4-7E4B29031B92}" type="pres">
      <dgm:prSet presAssocID="{59896DA3-3BF7-4C6E-AB2C-619A616EB80A}" presName="Name19" presStyleLbl="parChTrans1D2" presStyleIdx="6" presStyleCnt="7"/>
      <dgm:spPr/>
      <dgm:t>
        <a:bodyPr/>
        <a:lstStyle/>
        <a:p>
          <a:endParaRPr lang="en-US"/>
        </a:p>
      </dgm:t>
    </dgm:pt>
    <dgm:pt modelId="{987CB82A-B2FB-484A-9873-D9DBDCAEB078}" type="pres">
      <dgm:prSet presAssocID="{60009304-1ADF-4789-8DD4-C62FC3CFE1FE}" presName="Name21" presStyleCnt="0"/>
      <dgm:spPr/>
      <dgm:t>
        <a:bodyPr/>
        <a:lstStyle/>
        <a:p>
          <a:endParaRPr lang="en-US"/>
        </a:p>
      </dgm:t>
    </dgm:pt>
    <dgm:pt modelId="{1F4CCAD5-C302-4050-8CD5-E913AF63F5B8}" type="pres">
      <dgm:prSet presAssocID="{60009304-1ADF-4789-8DD4-C62FC3CFE1FE}" presName="level2Shape" presStyleLbl="node2" presStyleIdx="6" presStyleCnt="7" custScaleX="146410" custScaleY="146410"/>
      <dgm:spPr>
        <a:prstGeom prst="rect">
          <a:avLst/>
        </a:prstGeom>
      </dgm:spPr>
      <dgm:t>
        <a:bodyPr/>
        <a:lstStyle/>
        <a:p>
          <a:endParaRPr lang="en-US"/>
        </a:p>
      </dgm:t>
    </dgm:pt>
    <dgm:pt modelId="{7B93F6B5-E820-473C-A71D-82377D0284A9}" type="pres">
      <dgm:prSet presAssocID="{60009304-1ADF-4789-8DD4-C62FC3CFE1FE}" presName="hierChild3" presStyleCnt="0"/>
      <dgm:spPr/>
      <dgm:t>
        <a:bodyPr/>
        <a:lstStyle/>
        <a:p>
          <a:endParaRPr lang="en-US"/>
        </a:p>
      </dgm:t>
    </dgm:pt>
    <dgm:pt modelId="{A9752F2E-F5A4-4461-AD22-FCF92AC44D03}" type="pres">
      <dgm:prSet presAssocID="{0D588D03-3140-4F7B-8812-C3715FC3B1BB}" presName="bgShapesFlow" presStyleCnt="0"/>
      <dgm:spPr/>
      <dgm:t>
        <a:bodyPr/>
        <a:lstStyle/>
        <a:p>
          <a:endParaRPr lang="en-US"/>
        </a:p>
      </dgm:t>
    </dgm:pt>
  </dgm:ptLst>
  <dgm:cxnLst>
    <dgm:cxn modelId="{2B1ACA12-E083-48EE-B834-603EA85CF16B}" type="presOf" srcId="{38F52DF2-2EAD-4E76-9BE1-92F25974D080}" destId="{62F2D72B-1AA3-43AA-825B-46D5935913A8}" srcOrd="0" destOrd="0" presId="urn:microsoft.com/office/officeart/2005/8/layout/hierarchy6"/>
    <dgm:cxn modelId="{25143BBD-5BDE-4F15-AD42-02E4AD69BFC3}" type="presOf" srcId="{58EB21C6-9B41-4317-BBFB-ADB4E85AD7F0}" destId="{596AE048-75FD-4C69-8CC5-7656E4380DAC}" srcOrd="0" destOrd="0" presId="urn:microsoft.com/office/officeart/2005/8/layout/hierarchy6"/>
    <dgm:cxn modelId="{7B43675C-87EF-4DE5-B354-7D683DCDE2B1}" srcId="{AC67EEAE-25E3-4A5A-B504-8559B7CCAE8C}" destId="{1AE50FE0-1AE0-43DF-A604-70A300E52DFE}" srcOrd="1" destOrd="0" parTransId="{58EB21C6-9B41-4317-BBFB-ADB4E85AD7F0}" sibTransId="{D6E5ACF8-FF6C-4D67-806D-E08824391B56}"/>
    <dgm:cxn modelId="{DCD00027-5CBB-41A7-8DC3-F1CC8396F957}" srcId="{66F7E88D-9E53-42B0-A05E-B04FCA86ECFC}" destId="{5CDEC1FE-A441-4A5A-A0CA-D72258D809FD}" srcOrd="0" destOrd="0" parTransId="{BE8B2682-AF04-4192-A235-F367CAE75B31}" sibTransId="{A3662C8B-3CEE-44F0-94CC-A0EFC7703F6C}"/>
    <dgm:cxn modelId="{6805FA69-DAE6-4095-AE33-736379F5325D}" type="presOf" srcId="{B6CAE63E-D8FF-48DB-98A4-5D77BB5DA355}" destId="{BB2E4667-557C-48E2-9E56-3A91186FC3DA}" srcOrd="0" destOrd="0" presId="urn:microsoft.com/office/officeart/2005/8/layout/hierarchy6"/>
    <dgm:cxn modelId="{8C5E0BEF-D690-4053-B9BB-CDD9C315060A}" type="presOf" srcId="{FBB6AB0A-EE95-4543-BC87-CA52E49808DC}" destId="{74BCFBA8-74D6-40CE-80F5-4AD2FAA3041B}" srcOrd="0" destOrd="0" presId="urn:microsoft.com/office/officeart/2005/8/layout/hierarchy6"/>
    <dgm:cxn modelId="{27E2D8BE-723C-4235-B8CF-0F8EE4CC4917}" type="presOf" srcId="{29D20F62-9425-41CD-9E35-7F694C77A344}" destId="{9C6D8BC1-3619-4D8A-9BE7-764C87F7442B}" srcOrd="0" destOrd="0" presId="urn:microsoft.com/office/officeart/2005/8/layout/hierarchy6"/>
    <dgm:cxn modelId="{B89C8A92-061C-438C-8012-EB6564CC0ACD}" srcId="{E9CAF6C7-829F-4A95-8D31-754FC45134F6}" destId="{DB6958E9-9470-414B-A2EE-8914A2D58C7A}" srcOrd="1" destOrd="0" parTransId="{DE5B0B6D-81A2-4952-BCC3-6F898D310C8A}" sibTransId="{E75B3985-F807-4726-A17D-3D26CC9DD066}"/>
    <dgm:cxn modelId="{B13670DF-A936-4FDE-AC50-80C347373172}" type="presOf" srcId="{64B55D7D-EA38-455E-8C17-FF3495CB713C}" destId="{B0902BE7-F499-4C63-9A65-815F0CC98FA7}" srcOrd="0" destOrd="0" presId="urn:microsoft.com/office/officeart/2005/8/layout/hierarchy6"/>
    <dgm:cxn modelId="{17556BDA-D1FD-442D-AEC8-49EA77A5E64F}" type="presOf" srcId="{627C18E6-60C7-475C-89D2-307DA2D53A93}" destId="{1ED6F7C7-6ED8-430E-8717-9802A6C49D05}" srcOrd="0" destOrd="0" presId="urn:microsoft.com/office/officeart/2005/8/layout/hierarchy6"/>
    <dgm:cxn modelId="{91003228-D841-437B-8F8A-413EFAF26DDA}" srcId="{08F7CF05-6939-49A1-B0BC-6294A408F6C7}" destId="{FC7E872D-53C2-440E-978E-241282EE45DA}" srcOrd="1" destOrd="0" parTransId="{B7B2656D-D5DB-4836-B54B-F317757E4FE7}" sibTransId="{768E5CA0-5097-443B-85EF-89701ECAA07E}"/>
    <dgm:cxn modelId="{AADAC38B-8D86-4A40-989A-578D596E39B4}" type="presOf" srcId="{BE8B2682-AF04-4192-A235-F367CAE75B31}" destId="{349D6E9E-A88A-43B1-9905-10E55EB0C040}" srcOrd="0" destOrd="0" presId="urn:microsoft.com/office/officeart/2005/8/layout/hierarchy6"/>
    <dgm:cxn modelId="{5F33E6B1-20B1-4B99-AAAE-466F00D3A076}" srcId="{EA524DBC-E8A5-4FC0-99D5-18859E47FE16}" destId="{AC67EEAE-25E3-4A5A-B504-8559B7CCAE8C}" srcOrd="1" destOrd="0" parTransId="{CF6D260F-08DD-4B0B-ACB2-ECE9FD086B79}" sibTransId="{53FC5928-1DA1-4913-8179-5FBC56E79D37}"/>
    <dgm:cxn modelId="{E41666DB-9694-4A72-AB53-CBD4BF013240}" srcId="{EA524DBC-E8A5-4FC0-99D5-18859E47FE16}" destId="{5AE40A17-919A-49E6-BFEA-24EF0F87C688}" srcOrd="2" destOrd="0" parTransId="{C0C1F821-F00C-4B75-BCA0-4CB04484A924}" sibTransId="{A7C97964-D7B0-4386-9DD4-B26E595235DC}"/>
    <dgm:cxn modelId="{DEAD94A1-A696-4198-917C-2C6D60D8BFED}" type="presOf" srcId="{AC67EEAE-25E3-4A5A-B504-8559B7CCAE8C}" destId="{B33BECD5-42C0-4A94-B49D-84924E40901A}" srcOrd="0" destOrd="0" presId="urn:microsoft.com/office/officeart/2005/8/layout/hierarchy6"/>
    <dgm:cxn modelId="{6E597674-9B8F-4FA9-B2A7-1205C26A39AF}" type="presOf" srcId="{6BAAB8D5-B3A7-43EC-AD3E-8914DF3B5F4F}" destId="{0EE602B3-1278-4438-BAC8-EE6953AD0273}" srcOrd="0" destOrd="0" presId="urn:microsoft.com/office/officeart/2005/8/layout/hierarchy6"/>
    <dgm:cxn modelId="{99E25C30-43AF-47D8-8A21-265ED178081A}" type="presOf" srcId="{DE48D67E-8931-4F4B-95E3-7EE2BDAE2213}" destId="{EE0D2A5F-4FF9-4929-AC62-D907224DF0BA}" srcOrd="0" destOrd="0" presId="urn:microsoft.com/office/officeart/2005/8/layout/hierarchy6"/>
    <dgm:cxn modelId="{77DE0488-4B59-45A4-8949-FAD7417EA343}" srcId="{38F52DF2-2EAD-4E76-9BE1-92F25974D080}" destId="{0B038795-2A11-4434-AF3E-89A50AF473A8}" srcOrd="1" destOrd="0" parTransId="{DED7AF47-D794-4DBC-867B-BF733315D1F9}" sibTransId="{D797451C-88EC-42FD-A24F-AA8D823AB9EE}"/>
    <dgm:cxn modelId="{D22ADC6F-75E5-4756-9A8F-4D0364DB138F}" type="presOf" srcId="{1AE50FE0-1AE0-43DF-A604-70A300E52DFE}" destId="{FB8A9A8C-9FD5-492A-B97D-ADA969C96402}" srcOrd="0" destOrd="0" presId="urn:microsoft.com/office/officeart/2005/8/layout/hierarchy6"/>
    <dgm:cxn modelId="{8A2F04F5-124F-4504-A174-E2F5F3FCEA6D}" type="presOf" srcId="{4F0E88A8-E9E6-4917-BF64-787FA0818C2C}" destId="{C948B68A-5E95-4C29-91BE-35C17B3DF0BD}" srcOrd="0" destOrd="0" presId="urn:microsoft.com/office/officeart/2005/8/layout/hierarchy6"/>
    <dgm:cxn modelId="{D9FD4B4C-36C0-4DA7-8AF9-F071D15211B9}" srcId="{DE48D67E-8931-4F4B-95E3-7EE2BDAE2213}" destId="{08F7CF05-6939-49A1-B0BC-6294A408F6C7}" srcOrd="2" destOrd="0" parTransId="{E81D421C-BC82-4436-BA1F-336F934EF7DE}" sibTransId="{8351CAE6-588F-4AB2-8021-DC0DBDAB4284}"/>
    <dgm:cxn modelId="{DFD7C034-7B42-48B4-80A7-FFDD17D138D9}" type="presOf" srcId="{0D588D03-3140-4F7B-8812-C3715FC3B1BB}" destId="{1824AA9C-C4D6-43E9-B111-E72F3CAFB3E5}" srcOrd="0" destOrd="0" presId="urn:microsoft.com/office/officeart/2005/8/layout/hierarchy6"/>
    <dgm:cxn modelId="{B53EB289-87A6-483D-A5ED-32A15771C056}" type="presOf" srcId="{E9812B8F-45ED-4AE2-980C-C7C134FBC07F}" destId="{63F817A0-BEBB-40D8-B055-D4BB795C62E5}" srcOrd="0" destOrd="0" presId="urn:microsoft.com/office/officeart/2005/8/layout/hierarchy6"/>
    <dgm:cxn modelId="{A7C1D8CB-36C2-40A6-A8FD-AA84A3876624}" type="presOf" srcId="{DE5B0B6D-81A2-4952-BCC3-6F898D310C8A}" destId="{18AD4DEF-93F8-45A6-B8FD-660CDF931BA0}" srcOrd="0" destOrd="0" presId="urn:microsoft.com/office/officeart/2005/8/layout/hierarchy6"/>
    <dgm:cxn modelId="{B26B02D7-39CF-4847-BF81-5C3CE654FB60}" type="presOf" srcId="{9F8F0FA4-1A5C-4B65-8B74-E395BDFC549E}" destId="{447E0BA3-0CD2-4DF7-996C-19912A3ABDAC}" srcOrd="0" destOrd="0" presId="urn:microsoft.com/office/officeart/2005/8/layout/hierarchy6"/>
    <dgm:cxn modelId="{3A22292A-07D4-4AEA-8A8B-A850D7873BA5}" srcId="{DE48D67E-8931-4F4B-95E3-7EE2BDAE2213}" destId="{F79378FC-5D75-452C-BF8A-CAA3C0C6B196}" srcOrd="0" destOrd="0" parTransId="{A587A99C-690F-4D7E-BC66-3717CABC58F9}" sibTransId="{F4009C3D-2D9D-40A9-B9FF-C23A04DCE96E}"/>
    <dgm:cxn modelId="{FC82CBF1-65FB-4057-B6F6-CD65409ECF83}" srcId="{C68DCC55-0D1B-4A9F-ACB0-D7D3878ECB18}" destId="{C71CD9B9-CFE9-40DC-9C18-89BABE2458AC}" srcOrd="2" destOrd="0" parTransId="{FCD0689C-751C-4ACF-8B03-D253E09D787F}" sibTransId="{0627EA95-0320-45FA-A5E7-6C3A355BD83B}"/>
    <dgm:cxn modelId="{2C1436D8-6D7B-435B-8453-C1DDFCD37AC6}" type="presOf" srcId="{5AE40A17-919A-49E6-BFEA-24EF0F87C688}" destId="{1B415487-C439-4CD9-8DD7-24B1C2BA487A}" srcOrd="0" destOrd="0" presId="urn:microsoft.com/office/officeart/2005/8/layout/hierarchy6"/>
    <dgm:cxn modelId="{E68FDA4D-7E2D-4757-B1CE-2B16DFA39149}" srcId="{DE48D67E-8931-4F4B-95E3-7EE2BDAE2213}" destId="{08DD2ABC-54A4-4E39-AFC8-736E7CA6499D}" srcOrd="1" destOrd="0" parTransId="{8E663EE9-5FA5-4CDA-A377-DC09389E770D}" sibTransId="{27A3BCDA-13AB-4B25-A015-09557D73E777}"/>
    <dgm:cxn modelId="{197FF1B9-CF1D-431F-B862-E52AA0F03A17}" type="presOf" srcId="{F79378FC-5D75-452C-BF8A-CAA3C0C6B196}" destId="{FE4B5A6C-306F-4C12-A717-8B2370880F32}" srcOrd="0" destOrd="0" presId="urn:microsoft.com/office/officeart/2005/8/layout/hierarchy6"/>
    <dgm:cxn modelId="{68B3517F-31FE-46EB-908B-E1DBA4DDA988}" type="presOf" srcId="{E81D421C-BC82-4436-BA1F-336F934EF7DE}" destId="{E2B9A9CE-704C-45CA-95E3-B43F41355B26}" srcOrd="0" destOrd="0" presId="urn:microsoft.com/office/officeart/2005/8/layout/hierarchy6"/>
    <dgm:cxn modelId="{BDB368DA-20FE-46E7-ACFD-C9FD862B0AF7}" type="presOf" srcId="{60009304-1ADF-4789-8DD4-C62FC3CFE1FE}" destId="{1F4CCAD5-C302-4050-8CD5-E913AF63F5B8}" srcOrd="0" destOrd="0" presId="urn:microsoft.com/office/officeart/2005/8/layout/hierarchy6"/>
    <dgm:cxn modelId="{432C128D-51DD-4CBF-95FD-BD2F5172A13C}" srcId="{C68DCC55-0D1B-4A9F-ACB0-D7D3878ECB18}" destId="{E0ECD448-AFE8-45B9-BB07-F0CA83CE1465}" srcOrd="1" destOrd="0" parTransId="{9CB0A51F-C3A8-4FBB-9180-AD69D911B8B1}" sibTransId="{378E9460-7ECC-403A-95F2-F815744CA1F8}"/>
    <dgm:cxn modelId="{72D699E1-23A4-47CA-B5B3-EDFD6CFBABB5}" srcId="{AC67EEAE-25E3-4A5A-B504-8559B7CCAE8C}" destId="{DEA3F22E-63CD-4199-B40C-0E16615ACFFE}" srcOrd="0" destOrd="0" parTransId="{2F40AA5C-DE96-4F48-A97D-1B7D3A106272}" sibTransId="{B5AEB86C-A101-4CE6-958C-26532A9E8151}"/>
    <dgm:cxn modelId="{FA0E9A6C-B563-4AE2-9EFC-2366779EA795}" type="presOf" srcId="{0C026457-6897-4EB4-AF81-3FBA2515B809}" destId="{CF3C9B44-10F4-473A-B8F9-E2FF0B16F053}" srcOrd="0" destOrd="0" presId="urn:microsoft.com/office/officeart/2005/8/layout/hierarchy6"/>
    <dgm:cxn modelId="{1E38A03C-1A2F-4507-A1D9-9CBE7C1F3C2C}" type="presOf" srcId="{7A01D4CB-1C85-4D61-9F05-554F27550F56}" destId="{E98BE6CC-D670-4B6E-A3C3-2BF72B39219C}" srcOrd="0" destOrd="0" presId="urn:microsoft.com/office/officeart/2005/8/layout/hierarchy6"/>
    <dgm:cxn modelId="{C1454089-009B-468F-87C8-03906D702E88}" type="presOf" srcId="{4E27B460-3DFF-44D4-B68F-3648DCF33B4C}" destId="{39D8022B-D590-473C-8533-4DE8D4B85EBC}" srcOrd="0" destOrd="0" presId="urn:microsoft.com/office/officeart/2005/8/layout/hierarchy6"/>
    <dgm:cxn modelId="{75A00D66-05E7-40EC-A98E-0939A2A5E4E1}" type="presOf" srcId="{0453670B-03DE-4531-A9D2-CF34ECA72500}" destId="{A8D6B2A8-F18C-43C2-A5E6-8E4D5620E40C}" srcOrd="0" destOrd="0" presId="urn:microsoft.com/office/officeart/2005/8/layout/hierarchy6"/>
    <dgm:cxn modelId="{4C5576BD-7E55-4903-8ED7-210F3CFDD312}" srcId="{F79378FC-5D75-452C-BF8A-CAA3C0C6B196}" destId="{04160C7B-34B2-437C-A308-B85B47FAD3CB}" srcOrd="0" destOrd="0" parTransId="{6D95A4AD-57AC-459F-B3C7-49E978B1C067}" sibTransId="{B60777FB-CCBA-41D2-93B1-13EA80B6B1F5}"/>
    <dgm:cxn modelId="{4BAB1E5C-5409-43C7-8D8F-E62D892DBD3A}" srcId="{E9CAF6C7-829F-4A95-8D31-754FC45134F6}" destId="{DE48D67E-8931-4F4B-95E3-7EE2BDAE2213}" srcOrd="2" destOrd="0" parTransId="{6BAAB8D5-B3A7-43EC-AD3E-8914DF3B5F4F}" sibTransId="{1D67457F-3A2D-4858-8D70-39875A32B397}"/>
    <dgm:cxn modelId="{3A56D308-6BFB-4CDD-A1B0-073D153F2D76}" type="presOf" srcId="{71F958BE-EAC5-44C4-BE5F-0E8237149C08}" destId="{FBCE152D-17C5-4C9A-B2CF-7803153AF8FB}" srcOrd="0" destOrd="0" presId="urn:microsoft.com/office/officeart/2005/8/layout/hierarchy6"/>
    <dgm:cxn modelId="{AA901AE7-65CE-4A8C-93DE-D6B40C29EAE0}" type="presOf" srcId="{E9CAF6C7-829F-4A95-8D31-754FC45134F6}" destId="{801F9C69-6D84-4D72-99CB-7FBC4F6547A9}" srcOrd="0" destOrd="0" presId="urn:microsoft.com/office/officeart/2005/8/layout/hierarchy6"/>
    <dgm:cxn modelId="{DFFAAB8E-AE28-480E-BC5B-8A81A7EC552F}" type="presOf" srcId="{DFDC5C8D-63DB-420E-A60E-A5787AE97BCA}" destId="{78664EA1-7002-4F00-AA93-C85E82009008}" srcOrd="0" destOrd="0" presId="urn:microsoft.com/office/officeart/2005/8/layout/hierarchy6"/>
    <dgm:cxn modelId="{4F34C82B-A83B-4863-9F4B-8295B543E82A}" type="presOf" srcId="{FC7E872D-53C2-440E-978E-241282EE45DA}" destId="{686B80B1-C086-4F0C-AC6F-79F5FAB0CCDB}" srcOrd="0" destOrd="0" presId="urn:microsoft.com/office/officeart/2005/8/layout/hierarchy6"/>
    <dgm:cxn modelId="{2F9E2D9E-4CC2-403E-A1EF-2B6A66DE9497}" srcId="{08DD2ABC-54A4-4E39-AFC8-736E7CA6499D}" destId="{82EC3C88-D4BE-4818-8E00-EA6CB9C3C9CD}" srcOrd="1" destOrd="0" parTransId="{4E27B460-3DFF-44D4-B68F-3648DCF33B4C}" sibTransId="{BE451C31-F5FC-42E1-9BBB-68130073C0BD}"/>
    <dgm:cxn modelId="{054C9ACA-54B4-42E3-BA11-60D544EF8637}" srcId="{EA524DBC-E8A5-4FC0-99D5-18859E47FE16}" destId="{66F7E88D-9E53-42B0-A05E-B04FCA86ECFC}" srcOrd="0" destOrd="0" parTransId="{83FB04E5-8E28-49B8-9023-8BE7CF48D6D4}" sibTransId="{EEAFFC9C-C118-4DA7-9797-5DDC42697A7F}"/>
    <dgm:cxn modelId="{15F00F9F-2147-47DE-A3CE-5AF9821B1569}" type="presOf" srcId="{A587A99C-690F-4D7E-BC66-3717CABC58F9}" destId="{EE3B9858-7EF2-4D29-AF88-D77537878C3A}" srcOrd="0" destOrd="0" presId="urn:microsoft.com/office/officeart/2005/8/layout/hierarchy6"/>
    <dgm:cxn modelId="{9A1A59B3-8AA5-4D37-8D6C-BE90776F7AB7}" type="presOf" srcId="{C0C1F821-F00C-4B75-BCA0-4CB04484A924}" destId="{BDC4CB69-18EE-46E9-9ACD-C6E23977BAE5}" srcOrd="0" destOrd="0" presId="urn:microsoft.com/office/officeart/2005/8/layout/hierarchy6"/>
    <dgm:cxn modelId="{80A3CA72-FFF3-42CD-9AD3-1859B57130EA}" type="presOf" srcId="{B7B2656D-D5DB-4836-B54B-F317757E4FE7}" destId="{DBAA5AAE-4A9C-4BD0-BAD1-3064965094DA}" srcOrd="0" destOrd="0" presId="urn:microsoft.com/office/officeart/2005/8/layout/hierarchy6"/>
    <dgm:cxn modelId="{3AEB5ABC-9AD7-4182-8E11-3CFCC8A71F02}" srcId="{38F52DF2-2EAD-4E76-9BE1-92F25974D080}" destId="{4F0E88A8-E9E6-4917-BF64-787FA0818C2C}" srcOrd="0" destOrd="0" parTransId="{71F958BE-EAC5-44C4-BE5F-0E8237149C08}" sibTransId="{53A2F576-3EA7-4B9B-8B49-C79452A61E31}"/>
    <dgm:cxn modelId="{8691A7B8-0292-4551-9148-692B67DFF72D}" type="presOf" srcId="{8F8CE287-C9A3-4C85-A11D-D2DD6A6E7CAF}" destId="{C12A77DD-D016-4079-AE12-69C60BC006C5}" srcOrd="0" destOrd="0" presId="urn:microsoft.com/office/officeart/2005/8/layout/hierarchy6"/>
    <dgm:cxn modelId="{2C7454B7-5596-4F2B-BB43-CB9CCE6638D1}" type="presOf" srcId="{04160C7B-34B2-437C-A308-B85B47FAD3CB}" destId="{71CD34D3-6266-419E-9386-0225A05D51DC}" srcOrd="0" destOrd="0" presId="urn:microsoft.com/office/officeart/2005/8/layout/hierarchy6"/>
    <dgm:cxn modelId="{A764026C-4305-49FC-AD44-36D67B9596C3}" type="presOf" srcId="{2F40AA5C-DE96-4F48-A97D-1B7D3A106272}" destId="{9D76C812-BB68-4A36-9F44-9B2EFEFBA129}" srcOrd="0" destOrd="0" presId="urn:microsoft.com/office/officeart/2005/8/layout/hierarchy6"/>
    <dgm:cxn modelId="{C932EE37-8F1C-452C-89CA-CB15592CD03D}" type="presOf" srcId="{4968C4BC-F1AA-4F45-9C77-D8A5B4869CE8}" destId="{DFFA8920-8936-47C1-A027-F0CEACD5D7F7}" srcOrd="0" destOrd="0" presId="urn:microsoft.com/office/officeart/2005/8/layout/hierarchy6"/>
    <dgm:cxn modelId="{2AD27F3D-4EC2-4B0F-AA00-0D4C53D6C681}" srcId="{C68DCC55-0D1B-4A9F-ACB0-D7D3878ECB18}" destId="{EA524DBC-E8A5-4FC0-99D5-18859E47FE16}" srcOrd="3" destOrd="0" parTransId="{7E626609-52D4-4EAB-9300-A658C843C559}" sibTransId="{5773CC57-AB5D-4E98-81A2-1EBCD7FC17CF}"/>
    <dgm:cxn modelId="{CA4FBFEF-76A6-4431-869D-250496F0F35A}" type="presOf" srcId="{C71CD9B9-CFE9-40DC-9C18-89BABE2458AC}" destId="{788F927A-96A9-402D-BD69-592FA8DC4AED}" srcOrd="0" destOrd="0" presId="urn:microsoft.com/office/officeart/2005/8/layout/hierarchy6"/>
    <dgm:cxn modelId="{A9F65DE5-6F8A-4282-8253-7A5CA7B849D9}" srcId="{C68DCC55-0D1B-4A9F-ACB0-D7D3878ECB18}" destId="{EBAD8684-C86A-4CD8-AEB3-EC7E6D204FE2}" srcOrd="4" destOrd="0" parTransId="{0453670B-03DE-4531-A9D2-CF34ECA72500}" sibTransId="{03DAC879-C9D9-4C9B-82A2-17B596E0AA6B}"/>
    <dgm:cxn modelId="{99F375E6-8219-41B1-8806-76D8D07EE85A}" srcId="{DB6958E9-9470-414B-A2EE-8914A2D58C7A}" destId="{8F8CE287-C9A3-4C85-A11D-D2DD6A6E7CAF}" srcOrd="0" destOrd="0" parTransId="{4409D96B-0729-447A-A755-36D329A3BE25}" sibTransId="{E768E03F-39FC-482A-A445-5620915763AF}"/>
    <dgm:cxn modelId="{A56E196F-F184-47B5-A1EE-F20FB75A79BE}" type="presOf" srcId="{CF6D260F-08DD-4B0B-ACB2-ECE9FD086B79}" destId="{74A9DCAA-CFD4-4244-B048-83AE6B4C3D38}" srcOrd="0" destOrd="0" presId="urn:microsoft.com/office/officeart/2005/8/layout/hierarchy6"/>
    <dgm:cxn modelId="{95406093-2C01-470F-901D-3D1DF6ED1596}" type="presOf" srcId="{DEA3F22E-63CD-4199-B40C-0E16615ACFFE}" destId="{8C3EE1BB-36C3-4066-B5AF-4D75C14A17AB}" srcOrd="0" destOrd="0" presId="urn:microsoft.com/office/officeart/2005/8/layout/hierarchy6"/>
    <dgm:cxn modelId="{1EA2B606-0BCC-40C4-943E-5CF9B1C98FB2}" srcId="{C68DCC55-0D1B-4A9F-ACB0-D7D3878ECB18}" destId="{E9CAF6C7-829F-4A95-8D31-754FC45134F6}" srcOrd="0" destOrd="0" parTransId="{7A01D4CB-1C85-4D61-9F05-554F27550F56}" sibTransId="{30006811-5544-4C10-B349-179D25BAA15F}"/>
    <dgm:cxn modelId="{5A1B30F9-0449-435C-9B48-D4B7FB8836FB}" type="presOf" srcId="{8E663EE9-5FA5-4CDA-A377-DC09389E770D}" destId="{BF279C9C-C6CC-4F11-A5C2-5CE209F7D84C}" srcOrd="0" destOrd="0" presId="urn:microsoft.com/office/officeart/2005/8/layout/hierarchy6"/>
    <dgm:cxn modelId="{B7898663-0F99-47DD-BDE3-C167BF65E8D5}" type="presOf" srcId="{EBAD8684-C86A-4CD8-AEB3-EC7E6D204FE2}" destId="{CF292575-0DEA-40B3-8713-DA22B45C96B2}" srcOrd="0" destOrd="0" presId="urn:microsoft.com/office/officeart/2005/8/layout/hierarchy6"/>
    <dgm:cxn modelId="{1ABAA0D4-2F6F-4131-A4E3-E98DDAFDA6AC}" type="presOf" srcId="{9CB0A51F-C3A8-4FBB-9180-AD69D911B8B1}" destId="{5B209FDC-0113-425F-B5CE-2DB0B84635FA}" srcOrd="0" destOrd="0" presId="urn:microsoft.com/office/officeart/2005/8/layout/hierarchy6"/>
    <dgm:cxn modelId="{E66FEF3A-C2AD-4DD3-98CC-CFCF9C8B3007}" type="presOf" srcId="{FCD0689C-751C-4ACF-8B03-D253E09D787F}" destId="{539D2EF0-BDAA-4576-8CB0-4391883BFC64}" srcOrd="0" destOrd="0" presId="urn:microsoft.com/office/officeart/2005/8/layout/hierarchy6"/>
    <dgm:cxn modelId="{9BD93BC4-28AC-44AD-8AF2-4B57E4C266D5}" type="presOf" srcId="{DB6958E9-9470-414B-A2EE-8914A2D58C7A}" destId="{EAA6B9A6-0DFB-46FD-8B55-066E08519006}" srcOrd="0" destOrd="0" presId="urn:microsoft.com/office/officeart/2005/8/layout/hierarchy6"/>
    <dgm:cxn modelId="{7D7E34FC-62E2-4F17-9DE0-4CEF276EEE34}" type="presOf" srcId="{08F7CF05-6939-49A1-B0BC-6294A408F6C7}" destId="{74FDA2FD-2445-4CB8-BF44-AB3B181C2102}" srcOrd="0" destOrd="0" presId="urn:microsoft.com/office/officeart/2005/8/layout/hierarchy6"/>
    <dgm:cxn modelId="{DD4D8D3D-24AB-4DBF-8D86-F04291F096A1}" type="presOf" srcId="{7E626609-52D4-4EAB-9300-A658C843C559}" destId="{73D0EE21-3E72-4C03-8544-F232D4FC384A}" srcOrd="0" destOrd="0" presId="urn:microsoft.com/office/officeart/2005/8/layout/hierarchy6"/>
    <dgm:cxn modelId="{ED34ADE0-9F05-4388-A1CD-BBBF5431143A}" type="presOf" srcId="{59C7705D-643C-43A3-8381-1E37123ADDB5}" destId="{6FE1E46A-AF2D-472B-8DB5-94B0F4FAB682}" srcOrd="0" destOrd="0" presId="urn:microsoft.com/office/officeart/2005/8/layout/hierarchy6"/>
    <dgm:cxn modelId="{F1855B40-030B-4019-8363-E8A01B6E1B0A}" type="presOf" srcId="{3F7A3A10-1AB5-48B8-BFB2-17C42AF326B4}" destId="{431635A4-2C5A-43C3-80FE-6D368836DCE1}" srcOrd="0" destOrd="0" presId="urn:microsoft.com/office/officeart/2005/8/layout/hierarchy6"/>
    <dgm:cxn modelId="{321D3079-2584-47B2-B806-4D0FD54F4C74}" type="presOf" srcId="{EA524DBC-E8A5-4FC0-99D5-18859E47FE16}" destId="{C174ED5A-6BA9-49B5-A522-E49330B79223}" srcOrd="0" destOrd="0" presId="urn:microsoft.com/office/officeart/2005/8/layout/hierarchy6"/>
    <dgm:cxn modelId="{A9F0077A-9C63-43BB-82BF-22F30DE04B8C}" srcId="{66F7E88D-9E53-42B0-A05E-B04FCA86ECFC}" destId="{3F7A3A10-1AB5-48B8-BFB2-17C42AF326B4}" srcOrd="1" destOrd="0" parTransId="{B6CAE63E-D8FF-48DB-98A4-5D77BB5DA355}" sibTransId="{1928FAE7-2F0C-47C4-8F14-1AFBF1223EAD}"/>
    <dgm:cxn modelId="{326F3E05-0349-496A-B301-64452A351328}" srcId="{C68DCC55-0D1B-4A9F-ACB0-D7D3878ECB18}" destId="{BB0A8CB8-82A2-4B1E-B472-D5D5D14C267F}" srcOrd="5" destOrd="0" parTransId="{29D20F62-9425-41CD-9E35-7F694C77A344}" sibTransId="{5C071971-890A-47C5-97B0-165BE89D5FDF}"/>
    <dgm:cxn modelId="{C3DC1F2B-58B5-4680-BF03-69EC8A9BF6F0}" srcId="{C68DCC55-0D1B-4A9F-ACB0-D7D3878ECB18}" destId="{60009304-1ADF-4789-8DD4-C62FC3CFE1FE}" srcOrd="6" destOrd="0" parTransId="{59896DA3-3BF7-4C6E-AB2C-619A616EB80A}" sibTransId="{B2938349-C212-4B6E-9167-13C65D6901E3}"/>
    <dgm:cxn modelId="{EB636921-B2A2-4FC0-A0DA-0E3E2C4EEFD4}" srcId="{F79378FC-5D75-452C-BF8A-CAA3C0C6B196}" destId="{D7C5C910-2AAD-461B-9505-AD34262B1F00}" srcOrd="1" destOrd="0" parTransId="{308A516C-A370-4CBC-BFE2-5DB580BAA5C3}" sibTransId="{564B88D4-1FDF-418E-8058-8BC5D60A0B30}"/>
    <dgm:cxn modelId="{A29CD840-DF47-4382-9DDE-AE109AB03919}" type="presOf" srcId="{8E050005-0EDA-4F05-AD10-0DF0FFF556DD}" destId="{DC99CDB8-73B5-429B-BB75-D637F3EE521C}" srcOrd="0" destOrd="0" presId="urn:microsoft.com/office/officeart/2005/8/layout/hierarchy6"/>
    <dgm:cxn modelId="{56587A0E-9B7A-4839-BCA5-2F3823521D1B}" type="presOf" srcId="{4409D96B-0729-447A-A755-36D329A3BE25}" destId="{C530F2AA-ECA7-4AD8-95DB-4698BF3D8FAB}" srcOrd="0" destOrd="0" presId="urn:microsoft.com/office/officeart/2005/8/layout/hierarchy6"/>
    <dgm:cxn modelId="{116A0174-7F86-4D98-8339-5B5A968CC1BC}" type="presOf" srcId="{82EC3C88-D4BE-4818-8E00-EA6CB9C3C9CD}" destId="{F56D95E2-328F-4937-98B8-CBD2B637E779}" srcOrd="0" destOrd="0" presId="urn:microsoft.com/office/officeart/2005/8/layout/hierarchy6"/>
    <dgm:cxn modelId="{92B164C4-3A2C-4A5C-99C2-1EA87A0E39FC}" type="presOf" srcId="{C68DCC55-0D1B-4A9F-ACB0-D7D3878ECB18}" destId="{5897D6C8-4C7D-4AF9-B825-F43E95354936}" srcOrd="0" destOrd="0" presId="urn:microsoft.com/office/officeart/2005/8/layout/hierarchy6"/>
    <dgm:cxn modelId="{2E48E146-1064-4C6B-B9FA-332C2AC22421}" type="presOf" srcId="{308A516C-A370-4CBC-BFE2-5DB580BAA5C3}" destId="{157C258A-6C73-4C54-8AA5-39F8094DD32C}" srcOrd="0" destOrd="0" presId="urn:microsoft.com/office/officeart/2005/8/layout/hierarchy6"/>
    <dgm:cxn modelId="{1D85E21C-8D8A-439D-AB8D-3517C7FBF2AA}" type="presOf" srcId="{5CDEC1FE-A441-4A5A-A0CA-D72258D809FD}" destId="{0023BEDD-B7F0-401D-987F-E2A4F90764A5}" srcOrd="0" destOrd="0" presId="urn:microsoft.com/office/officeart/2005/8/layout/hierarchy6"/>
    <dgm:cxn modelId="{FC402ADF-D713-47A2-AF21-C00BA7B3FB39}" type="presOf" srcId="{BB0A8CB8-82A2-4B1E-B472-D5D5D14C267F}" destId="{5AD5F13E-2457-4F6E-AE65-90426FEA2524}" srcOrd="0" destOrd="0" presId="urn:microsoft.com/office/officeart/2005/8/layout/hierarchy6"/>
    <dgm:cxn modelId="{EDDB423D-7448-43B1-9F81-D5AA785C8A23}" type="presOf" srcId="{0B038795-2A11-4434-AF3E-89A50AF473A8}" destId="{7B818828-D18A-45EC-8EF5-6A65C0A45810}" srcOrd="0" destOrd="0" presId="urn:microsoft.com/office/officeart/2005/8/layout/hierarchy6"/>
    <dgm:cxn modelId="{4B442925-2680-495E-871F-FB39534C42D4}" type="presOf" srcId="{D7C5C910-2AAD-461B-9505-AD34262B1F00}" destId="{9ABE485F-69CF-47CC-8E4B-D71A828233A5}" srcOrd="0" destOrd="0" presId="urn:microsoft.com/office/officeart/2005/8/layout/hierarchy6"/>
    <dgm:cxn modelId="{894E8193-B510-4532-95BC-09600292155C}" srcId="{5AE40A17-919A-49E6-BFEA-24EF0F87C688}" destId="{FBB6AB0A-EE95-4543-BC87-CA52E49808DC}" srcOrd="1" destOrd="0" parTransId="{4968C4BC-F1AA-4F45-9C77-D8A5B4869CE8}" sibTransId="{0906BFA3-86E5-446D-91BF-96481EFAF127}"/>
    <dgm:cxn modelId="{0834D572-04EA-42E5-AB0B-43805CCAD1F8}" srcId="{08DD2ABC-54A4-4E39-AFC8-736E7CA6499D}" destId="{627C18E6-60C7-475C-89D2-307DA2D53A93}" srcOrd="0" destOrd="0" parTransId="{59C7705D-643C-43A3-8381-1E37123ADDB5}" sibTransId="{F5E527C3-E4B6-4EAB-9863-8F76F1A57581}"/>
    <dgm:cxn modelId="{06EDA3A2-D21C-4039-B65A-BB00955D43AE}" type="presOf" srcId="{E0ECD448-AFE8-45B9-BB07-F0CA83CE1465}" destId="{7AB12A65-1D26-4143-AE70-F4CA7F3C194E}" srcOrd="0" destOrd="0" presId="urn:microsoft.com/office/officeart/2005/8/layout/hierarchy6"/>
    <dgm:cxn modelId="{E8C896DE-FB6A-4CCB-BBB0-5572F9D8A810}" type="presOf" srcId="{08DD2ABC-54A4-4E39-AFC8-736E7CA6499D}" destId="{B1C8B2F8-FF16-4965-A0AA-C6218D50FE11}" srcOrd="0" destOrd="0" presId="urn:microsoft.com/office/officeart/2005/8/layout/hierarchy6"/>
    <dgm:cxn modelId="{4F7E005D-158B-4250-843A-A7B0D482611F}" type="presOf" srcId="{83FB04E5-8E28-49B8-9023-8BE7CF48D6D4}" destId="{4BAB5148-1A18-4A6C-A55D-8B9B1E25FB91}" srcOrd="0" destOrd="0" presId="urn:microsoft.com/office/officeart/2005/8/layout/hierarchy6"/>
    <dgm:cxn modelId="{9761FEA9-DF84-4680-AAD6-578397A42F26}" type="presOf" srcId="{59896DA3-3BF7-4C6E-AB2C-619A616EB80A}" destId="{C53F4CC8-5EB5-432C-A6C4-7E4B29031B92}" srcOrd="0" destOrd="0" presId="urn:microsoft.com/office/officeart/2005/8/layout/hierarchy6"/>
    <dgm:cxn modelId="{4DA53CD9-FA24-4753-8C8E-2674B505F446}" srcId="{5AE40A17-919A-49E6-BFEA-24EF0F87C688}" destId="{9F8F0FA4-1A5C-4B65-8B74-E395BDFC549E}" srcOrd="0" destOrd="0" parTransId="{64B55D7D-EA38-455E-8C17-FF3495CB713C}" sibTransId="{6BB897BB-2984-4D8C-9BC7-0E643284C198}"/>
    <dgm:cxn modelId="{D5C621BC-71CF-4CEA-A653-97ED4794AB0E}" type="presOf" srcId="{66F7E88D-9E53-42B0-A05E-B04FCA86ECFC}" destId="{7DEF5C7E-9D2C-45FF-9051-54155F830410}" srcOrd="0" destOrd="0" presId="urn:microsoft.com/office/officeart/2005/8/layout/hierarchy6"/>
    <dgm:cxn modelId="{09D21506-C440-4E7A-BDAE-2EE988ED622C}" srcId="{DB6958E9-9470-414B-A2EE-8914A2D58C7A}" destId="{0C026457-6897-4EB4-AF81-3FBA2515B809}" srcOrd="1" destOrd="0" parTransId="{8E050005-0EDA-4F05-AD10-0DF0FFF556DD}" sibTransId="{F4AADB9B-105E-4545-BAA4-762D3D76373C}"/>
    <dgm:cxn modelId="{EA90E342-F142-48ED-9CB2-F905751D759B}" srcId="{E9CAF6C7-829F-4A95-8D31-754FC45134F6}" destId="{38F52DF2-2EAD-4E76-9BE1-92F25974D080}" srcOrd="0" destOrd="0" parTransId="{E9812B8F-45ED-4AE2-980C-C7C134FBC07F}" sibTransId="{B5A058DB-6B9D-4875-BCE1-617B9C3C0CAD}"/>
    <dgm:cxn modelId="{691151C0-F29E-4B73-AF36-BE70785F1B31}" type="presOf" srcId="{DED7AF47-D794-4DBC-867B-BF733315D1F9}" destId="{3B7E41F3-5139-4DB1-BB68-29EB879855FE}" srcOrd="0" destOrd="0" presId="urn:microsoft.com/office/officeart/2005/8/layout/hierarchy6"/>
    <dgm:cxn modelId="{36D6CF09-F5C5-42BD-813B-AA5A420B1044}" type="presOf" srcId="{6D95A4AD-57AC-459F-B3C7-49E978B1C067}" destId="{A7B66799-1364-41C9-9EA9-CC62D184345F}" srcOrd="0" destOrd="0" presId="urn:microsoft.com/office/officeart/2005/8/layout/hierarchy6"/>
    <dgm:cxn modelId="{4151E1FB-6A98-415A-BCB9-39112DBCA2AB}" srcId="{08F7CF05-6939-49A1-B0BC-6294A408F6C7}" destId="{DFDC5C8D-63DB-420E-A60E-A5787AE97BCA}" srcOrd="0" destOrd="0" parTransId="{D6773DF2-7B0D-49F2-837C-8FA304FC92CA}" sibTransId="{0F338D31-4093-41E7-9C19-93592EC6ABC4}"/>
    <dgm:cxn modelId="{A522E32D-904F-4B82-A7EE-598CED08878A}" srcId="{0D588D03-3140-4F7B-8812-C3715FC3B1BB}" destId="{C68DCC55-0D1B-4A9F-ACB0-D7D3878ECB18}" srcOrd="0" destOrd="0" parTransId="{801ED7C4-16D2-4052-9441-95B8E3AF63EA}" sibTransId="{9B6D6234-8D8B-45DA-A2D1-EEADA01B9458}"/>
    <dgm:cxn modelId="{B8DCA836-0F4E-47C6-813F-1997E29C4B9E}" type="presOf" srcId="{D6773DF2-7B0D-49F2-837C-8FA304FC92CA}" destId="{FF055019-9833-4433-989C-155DB5DC170E}" srcOrd="0" destOrd="0" presId="urn:microsoft.com/office/officeart/2005/8/layout/hierarchy6"/>
    <dgm:cxn modelId="{68215A22-0CBD-4A4E-9387-9170B39D8F69}" type="presParOf" srcId="{1824AA9C-C4D6-43E9-B111-E72F3CAFB3E5}" destId="{0F3E576B-F935-41FA-B54C-4270CEE8E5DD}" srcOrd="0" destOrd="0" presId="urn:microsoft.com/office/officeart/2005/8/layout/hierarchy6"/>
    <dgm:cxn modelId="{029B338F-6689-4CC5-A8CD-2BE8F5D04F91}" type="presParOf" srcId="{0F3E576B-F935-41FA-B54C-4270CEE8E5DD}" destId="{7EBA804B-3BA3-4F30-9EA1-3776C387B381}" srcOrd="0" destOrd="0" presId="urn:microsoft.com/office/officeart/2005/8/layout/hierarchy6"/>
    <dgm:cxn modelId="{85C846AF-23E0-47B3-9014-85CF941E1912}" type="presParOf" srcId="{7EBA804B-3BA3-4F30-9EA1-3776C387B381}" destId="{70EAF634-48F6-445B-8539-BC68EFAF26B1}" srcOrd="0" destOrd="0" presId="urn:microsoft.com/office/officeart/2005/8/layout/hierarchy6"/>
    <dgm:cxn modelId="{7C3D1E19-BFFA-4B53-AAC5-311920E62134}" type="presParOf" srcId="{70EAF634-48F6-445B-8539-BC68EFAF26B1}" destId="{5897D6C8-4C7D-4AF9-B825-F43E95354936}" srcOrd="0" destOrd="0" presId="urn:microsoft.com/office/officeart/2005/8/layout/hierarchy6"/>
    <dgm:cxn modelId="{4258950E-510B-4FD8-8AE4-7DD23F62CD89}" type="presParOf" srcId="{70EAF634-48F6-445B-8539-BC68EFAF26B1}" destId="{0CD25267-4C6A-459C-9B41-FE15D51C5244}" srcOrd="1" destOrd="0" presId="urn:microsoft.com/office/officeart/2005/8/layout/hierarchy6"/>
    <dgm:cxn modelId="{979D56DD-4451-46E4-9112-63C994488C73}" type="presParOf" srcId="{0CD25267-4C6A-459C-9B41-FE15D51C5244}" destId="{E98BE6CC-D670-4B6E-A3C3-2BF72B39219C}" srcOrd="0" destOrd="0" presId="urn:microsoft.com/office/officeart/2005/8/layout/hierarchy6"/>
    <dgm:cxn modelId="{4452A0DF-FF5D-4484-88EE-C1E4CA28EFF4}" type="presParOf" srcId="{0CD25267-4C6A-459C-9B41-FE15D51C5244}" destId="{BCCEF634-85D4-4933-A890-633B5560DB23}" srcOrd="1" destOrd="0" presId="urn:microsoft.com/office/officeart/2005/8/layout/hierarchy6"/>
    <dgm:cxn modelId="{6B41C4B2-9AA7-42CA-8415-F880E3CE9685}" type="presParOf" srcId="{BCCEF634-85D4-4933-A890-633B5560DB23}" destId="{801F9C69-6D84-4D72-99CB-7FBC4F6547A9}" srcOrd="0" destOrd="0" presId="urn:microsoft.com/office/officeart/2005/8/layout/hierarchy6"/>
    <dgm:cxn modelId="{618BEBDF-6349-4CEE-95A4-FB0BD15A14EB}" type="presParOf" srcId="{BCCEF634-85D4-4933-A890-633B5560DB23}" destId="{175B7491-C76F-4113-8288-F08D51FDD503}" srcOrd="1" destOrd="0" presId="urn:microsoft.com/office/officeart/2005/8/layout/hierarchy6"/>
    <dgm:cxn modelId="{318A26D6-8973-40EF-8721-7D33E2CDE598}" type="presParOf" srcId="{175B7491-C76F-4113-8288-F08D51FDD503}" destId="{63F817A0-BEBB-40D8-B055-D4BB795C62E5}" srcOrd="0" destOrd="0" presId="urn:microsoft.com/office/officeart/2005/8/layout/hierarchy6"/>
    <dgm:cxn modelId="{ED13AC5F-360F-4B5F-9910-6248CA6D9D1C}" type="presParOf" srcId="{175B7491-C76F-4113-8288-F08D51FDD503}" destId="{F3F4DA42-37A7-49AB-B1F9-FD88404C5ED4}" srcOrd="1" destOrd="0" presId="urn:microsoft.com/office/officeart/2005/8/layout/hierarchy6"/>
    <dgm:cxn modelId="{0C2FCECE-DDC0-4EFF-9AFF-7AD2E6062343}" type="presParOf" srcId="{F3F4DA42-37A7-49AB-B1F9-FD88404C5ED4}" destId="{62F2D72B-1AA3-43AA-825B-46D5935913A8}" srcOrd="0" destOrd="0" presId="urn:microsoft.com/office/officeart/2005/8/layout/hierarchy6"/>
    <dgm:cxn modelId="{ADA9A621-C9A2-43F1-971C-D60F12F8C326}" type="presParOf" srcId="{F3F4DA42-37A7-49AB-B1F9-FD88404C5ED4}" destId="{D35D1038-7376-4144-9788-1E18A8E5B889}" srcOrd="1" destOrd="0" presId="urn:microsoft.com/office/officeart/2005/8/layout/hierarchy6"/>
    <dgm:cxn modelId="{50CD9F24-5AC5-482E-BCD5-DB31B40D3150}" type="presParOf" srcId="{D35D1038-7376-4144-9788-1E18A8E5B889}" destId="{FBCE152D-17C5-4C9A-B2CF-7803153AF8FB}" srcOrd="0" destOrd="0" presId="urn:microsoft.com/office/officeart/2005/8/layout/hierarchy6"/>
    <dgm:cxn modelId="{1037E985-FD83-4BD0-8838-B3DDD814C702}" type="presParOf" srcId="{D35D1038-7376-4144-9788-1E18A8E5B889}" destId="{94F9FAC8-2011-4E6C-89EC-2BFEDA66B537}" srcOrd="1" destOrd="0" presId="urn:microsoft.com/office/officeart/2005/8/layout/hierarchy6"/>
    <dgm:cxn modelId="{B08A71F9-914A-4B64-89FA-1AFF50096188}" type="presParOf" srcId="{94F9FAC8-2011-4E6C-89EC-2BFEDA66B537}" destId="{C948B68A-5E95-4C29-91BE-35C17B3DF0BD}" srcOrd="0" destOrd="0" presId="urn:microsoft.com/office/officeart/2005/8/layout/hierarchy6"/>
    <dgm:cxn modelId="{2258F622-56E4-49FF-9CB5-311119641380}" type="presParOf" srcId="{94F9FAC8-2011-4E6C-89EC-2BFEDA66B537}" destId="{8BC94162-834E-439C-B1A1-C63E32A7E484}" srcOrd="1" destOrd="0" presId="urn:microsoft.com/office/officeart/2005/8/layout/hierarchy6"/>
    <dgm:cxn modelId="{A9E6BB1C-BAED-4F7C-A6E7-7EE1DD1D711F}" type="presParOf" srcId="{D35D1038-7376-4144-9788-1E18A8E5B889}" destId="{3B7E41F3-5139-4DB1-BB68-29EB879855FE}" srcOrd="2" destOrd="0" presId="urn:microsoft.com/office/officeart/2005/8/layout/hierarchy6"/>
    <dgm:cxn modelId="{EFEF1D2C-0C29-466D-80F2-9898094125C4}" type="presParOf" srcId="{D35D1038-7376-4144-9788-1E18A8E5B889}" destId="{90539649-1EE6-4776-AEC3-D312FF4F12D1}" srcOrd="3" destOrd="0" presId="urn:microsoft.com/office/officeart/2005/8/layout/hierarchy6"/>
    <dgm:cxn modelId="{9AE5454B-3D55-47C3-85B5-675C6CDEE760}" type="presParOf" srcId="{90539649-1EE6-4776-AEC3-D312FF4F12D1}" destId="{7B818828-D18A-45EC-8EF5-6A65C0A45810}" srcOrd="0" destOrd="0" presId="urn:microsoft.com/office/officeart/2005/8/layout/hierarchy6"/>
    <dgm:cxn modelId="{47B5301F-49E9-4031-B491-DC0537D76A0E}" type="presParOf" srcId="{90539649-1EE6-4776-AEC3-D312FF4F12D1}" destId="{95C3822C-0826-4A8F-A14C-E11049DDAC7B}" srcOrd="1" destOrd="0" presId="urn:microsoft.com/office/officeart/2005/8/layout/hierarchy6"/>
    <dgm:cxn modelId="{F22BA8AA-FE61-4BEF-9E71-B407E2BF2A1E}" type="presParOf" srcId="{175B7491-C76F-4113-8288-F08D51FDD503}" destId="{18AD4DEF-93F8-45A6-B8FD-660CDF931BA0}" srcOrd="2" destOrd="0" presId="urn:microsoft.com/office/officeart/2005/8/layout/hierarchy6"/>
    <dgm:cxn modelId="{7E2F0F9D-E9BB-49D3-9B97-99FF65B02F42}" type="presParOf" srcId="{175B7491-C76F-4113-8288-F08D51FDD503}" destId="{309C9C79-1136-4E69-A51E-FEBDF8A434B1}" srcOrd="3" destOrd="0" presId="urn:microsoft.com/office/officeart/2005/8/layout/hierarchy6"/>
    <dgm:cxn modelId="{1F8A9422-80AE-4780-A9CC-595AB0D97F30}" type="presParOf" srcId="{309C9C79-1136-4E69-A51E-FEBDF8A434B1}" destId="{EAA6B9A6-0DFB-46FD-8B55-066E08519006}" srcOrd="0" destOrd="0" presId="urn:microsoft.com/office/officeart/2005/8/layout/hierarchy6"/>
    <dgm:cxn modelId="{699E9C38-D89A-44E9-A49E-B3527201759F}" type="presParOf" srcId="{309C9C79-1136-4E69-A51E-FEBDF8A434B1}" destId="{C7E4BE64-9F47-4CFA-94A9-A648A2D397F9}" srcOrd="1" destOrd="0" presId="urn:microsoft.com/office/officeart/2005/8/layout/hierarchy6"/>
    <dgm:cxn modelId="{14649757-751F-48CB-B75A-D53CAA701C54}" type="presParOf" srcId="{C7E4BE64-9F47-4CFA-94A9-A648A2D397F9}" destId="{C530F2AA-ECA7-4AD8-95DB-4698BF3D8FAB}" srcOrd="0" destOrd="0" presId="urn:microsoft.com/office/officeart/2005/8/layout/hierarchy6"/>
    <dgm:cxn modelId="{5AACC0CE-22BF-41CE-B9A6-2BB6C0860B10}" type="presParOf" srcId="{C7E4BE64-9F47-4CFA-94A9-A648A2D397F9}" destId="{D8C5E532-C785-4CFC-99EB-D3720E7519FD}" srcOrd="1" destOrd="0" presId="urn:microsoft.com/office/officeart/2005/8/layout/hierarchy6"/>
    <dgm:cxn modelId="{BAE33582-9F1E-406F-9FB8-4903E75258B1}" type="presParOf" srcId="{D8C5E532-C785-4CFC-99EB-D3720E7519FD}" destId="{C12A77DD-D016-4079-AE12-69C60BC006C5}" srcOrd="0" destOrd="0" presId="urn:microsoft.com/office/officeart/2005/8/layout/hierarchy6"/>
    <dgm:cxn modelId="{A0E3C4FB-EAB0-458C-B0EF-A43E5889054A}" type="presParOf" srcId="{D8C5E532-C785-4CFC-99EB-D3720E7519FD}" destId="{E45D2B9B-D905-4B29-AB54-0CE10D044472}" srcOrd="1" destOrd="0" presId="urn:microsoft.com/office/officeart/2005/8/layout/hierarchy6"/>
    <dgm:cxn modelId="{89A1E810-427E-4BF6-BC1B-BC90C133C007}" type="presParOf" srcId="{C7E4BE64-9F47-4CFA-94A9-A648A2D397F9}" destId="{DC99CDB8-73B5-429B-BB75-D637F3EE521C}" srcOrd="2" destOrd="0" presId="urn:microsoft.com/office/officeart/2005/8/layout/hierarchy6"/>
    <dgm:cxn modelId="{9D54F759-DD84-499D-8394-F1D682B0DE62}" type="presParOf" srcId="{C7E4BE64-9F47-4CFA-94A9-A648A2D397F9}" destId="{BE11DB71-0050-4343-8D1A-5266B92E5FE7}" srcOrd="3" destOrd="0" presId="urn:microsoft.com/office/officeart/2005/8/layout/hierarchy6"/>
    <dgm:cxn modelId="{EC79F03C-0F43-45C0-AC34-BF821C126B66}" type="presParOf" srcId="{BE11DB71-0050-4343-8D1A-5266B92E5FE7}" destId="{CF3C9B44-10F4-473A-B8F9-E2FF0B16F053}" srcOrd="0" destOrd="0" presId="urn:microsoft.com/office/officeart/2005/8/layout/hierarchy6"/>
    <dgm:cxn modelId="{99BC9A70-BB54-40B4-9352-022277606762}" type="presParOf" srcId="{BE11DB71-0050-4343-8D1A-5266B92E5FE7}" destId="{9E0565F2-A0E6-4124-B1AF-349C23E3F679}" srcOrd="1" destOrd="0" presId="urn:microsoft.com/office/officeart/2005/8/layout/hierarchy6"/>
    <dgm:cxn modelId="{C36F693A-099E-494C-B170-03D14917E863}" type="presParOf" srcId="{175B7491-C76F-4113-8288-F08D51FDD503}" destId="{0EE602B3-1278-4438-BAC8-EE6953AD0273}" srcOrd="4" destOrd="0" presId="urn:microsoft.com/office/officeart/2005/8/layout/hierarchy6"/>
    <dgm:cxn modelId="{1618A791-9152-4487-A4C5-8F377327E05A}" type="presParOf" srcId="{175B7491-C76F-4113-8288-F08D51FDD503}" destId="{A7814491-FC70-48CB-B21F-120C2902C08B}" srcOrd="5" destOrd="0" presId="urn:microsoft.com/office/officeart/2005/8/layout/hierarchy6"/>
    <dgm:cxn modelId="{597B8FDC-AE36-4743-8871-233D71EE1D72}" type="presParOf" srcId="{A7814491-FC70-48CB-B21F-120C2902C08B}" destId="{EE0D2A5F-4FF9-4929-AC62-D907224DF0BA}" srcOrd="0" destOrd="0" presId="urn:microsoft.com/office/officeart/2005/8/layout/hierarchy6"/>
    <dgm:cxn modelId="{3E25EE68-A1EC-458B-9319-FB601602660F}" type="presParOf" srcId="{A7814491-FC70-48CB-B21F-120C2902C08B}" destId="{42C3DA0C-5F37-4DFF-ACC0-90BD8EA23820}" srcOrd="1" destOrd="0" presId="urn:microsoft.com/office/officeart/2005/8/layout/hierarchy6"/>
    <dgm:cxn modelId="{13699B30-461F-4EC4-AF7A-93D0F9C7A7ED}" type="presParOf" srcId="{42C3DA0C-5F37-4DFF-ACC0-90BD8EA23820}" destId="{EE3B9858-7EF2-4D29-AF88-D77537878C3A}" srcOrd="0" destOrd="0" presId="urn:microsoft.com/office/officeart/2005/8/layout/hierarchy6"/>
    <dgm:cxn modelId="{F5B36129-7895-4437-802C-00E38593E8B8}" type="presParOf" srcId="{42C3DA0C-5F37-4DFF-ACC0-90BD8EA23820}" destId="{C27C278F-571F-4B99-97B1-A9054FAFA042}" srcOrd="1" destOrd="0" presId="urn:microsoft.com/office/officeart/2005/8/layout/hierarchy6"/>
    <dgm:cxn modelId="{CB9179A5-80E2-4929-8AA7-B38EB3BD0BD0}" type="presParOf" srcId="{C27C278F-571F-4B99-97B1-A9054FAFA042}" destId="{FE4B5A6C-306F-4C12-A717-8B2370880F32}" srcOrd="0" destOrd="0" presId="urn:microsoft.com/office/officeart/2005/8/layout/hierarchy6"/>
    <dgm:cxn modelId="{AFC71B3C-9B32-45D7-B337-68306C0E3067}" type="presParOf" srcId="{C27C278F-571F-4B99-97B1-A9054FAFA042}" destId="{1B56DE48-D079-4F91-A229-9E74156833ED}" srcOrd="1" destOrd="0" presId="urn:microsoft.com/office/officeart/2005/8/layout/hierarchy6"/>
    <dgm:cxn modelId="{9EF7E254-B5D5-4D2F-9739-7DD8BEF8E8A9}" type="presParOf" srcId="{1B56DE48-D079-4F91-A229-9E74156833ED}" destId="{A7B66799-1364-41C9-9EA9-CC62D184345F}" srcOrd="0" destOrd="0" presId="urn:microsoft.com/office/officeart/2005/8/layout/hierarchy6"/>
    <dgm:cxn modelId="{23A5F19E-B676-4D04-962C-69CC1D75240E}" type="presParOf" srcId="{1B56DE48-D079-4F91-A229-9E74156833ED}" destId="{0D4BD622-5EBB-4691-96B6-C6A7B02DC386}" srcOrd="1" destOrd="0" presId="urn:microsoft.com/office/officeart/2005/8/layout/hierarchy6"/>
    <dgm:cxn modelId="{3941A62C-EEFA-482C-94C1-DC78AF3860B0}" type="presParOf" srcId="{0D4BD622-5EBB-4691-96B6-C6A7B02DC386}" destId="{71CD34D3-6266-419E-9386-0225A05D51DC}" srcOrd="0" destOrd="0" presId="urn:microsoft.com/office/officeart/2005/8/layout/hierarchy6"/>
    <dgm:cxn modelId="{81CC4AB4-60C0-4C7A-A54F-B01954E17C23}" type="presParOf" srcId="{0D4BD622-5EBB-4691-96B6-C6A7B02DC386}" destId="{074DB366-B2C1-4E74-B781-45C1727CCE8C}" srcOrd="1" destOrd="0" presId="urn:microsoft.com/office/officeart/2005/8/layout/hierarchy6"/>
    <dgm:cxn modelId="{2E61FA06-9EF3-4378-8F32-99D5C0882E13}" type="presParOf" srcId="{1B56DE48-D079-4F91-A229-9E74156833ED}" destId="{157C258A-6C73-4C54-8AA5-39F8094DD32C}" srcOrd="2" destOrd="0" presId="urn:microsoft.com/office/officeart/2005/8/layout/hierarchy6"/>
    <dgm:cxn modelId="{EC47FE9F-3709-4B11-A84F-9CD2F5CF1707}" type="presParOf" srcId="{1B56DE48-D079-4F91-A229-9E74156833ED}" destId="{399C9A62-D661-4D2D-AB01-FB50AD97178E}" srcOrd="3" destOrd="0" presId="urn:microsoft.com/office/officeart/2005/8/layout/hierarchy6"/>
    <dgm:cxn modelId="{485E6B88-3DCA-400F-A856-C1DBDCA406EA}" type="presParOf" srcId="{399C9A62-D661-4D2D-AB01-FB50AD97178E}" destId="{9ABE485F-69CF-47CC-8E4B-D71A828233A5}" srcOrd="0" destOrd="0" presId="urn:microsoft.com/office/officeart/2005/8/layout/hierarchy6"/>
    <dgm:cxn modelId="{B28BBFED-A190-4888-AF59-6C85BABFDC6E}" type="presParOf" srcId="{399C9A62-D661-4D2D-AB01-FB50AD97178E}" destId="{266B54D8-FF33-4083-BC08-E10D4088E609}" srcOrd="1" destOrd="0" presId="urn:microsoft.com/office/officeart/2005/8/layout/hierarchy6"/>
    <dgm:cxn modelId="{8C9C5D37-8068-4092-BBA3-0758EBBC5257}" type="presParOf" srcId="{42C3DA0C-5F37-4DFF-ACC0-90BD8EA23820}" destId="{BF279C9C-C6CC-4F11-A5C2-5CE209F7D84C}" srcOrd="2" destOrd="0" presId="urn:microsoft.com/office/officeart/2005/8/layout/hierarchy6"/>
    <dgm:cxn modelId="{9D9570C7-B0EC-49EF-AB1F-D3DBD3C4C3B0}" type="presParOf" srcId="{42C3DA0C-5F37-4DFF-ACC0-90BD8EA23820}" destId="{72162E4A-8D9C-4A1D-BDE9-E4A6BC5A1160}" srcOrd="3" destOrd="0" presId="urn:microsoft.com/office/officeart/2005/8/layout/hierarchy6"/>
    <dgm:cxn modelId="{BB594D57-19F4-48AF-82FF-4BEDF1B751A8}" type="presParOf" srcId="{72162E4A-8D9C-4A1D-BDE9-E4A6BC5A1160}" destId="{B1C8B2F8-FF16-4965-A0AA-C6218D50FE11}" srcOrd="0" destOrd="0" presId="urn:microsoft.com/office/officeart/2005/8/layout/hierarchy6"/>
    <dgm:cxn modelId="{87E15BA0-9DD1-4353-8DA5-9F2E90F27972}" type="presParOf" srcId="{72162E4A-8D9C-4A1D-BDE9-E4A6BC5A1160}" destId="{2BA0124D-91A2-4CF4-9ADA-85C5BC3F715E}" srcOrd="1" destOrd="0" presId="urn:microsoft.com/office/officeart/2005/8/layout/hierarchy6"/>
    <dgm:cxn modelId="{C72CBCD0-16F0-4897-9A3B-EE13631B7091}" type="presParOf" srcId="{2BA0124D-91A2-4CF4-9ADA-85C5BC3F715E}" destId="{6FE1E46A-AF2D-472B-8DB5-94B0F4FAB682}" srcOrd="0" destOrd="0" presId="urn:microsoft.com/office/officeart/2005/8/layout/hierarchy6"/>
    <dgm:cxn modelId="{3DF582B4-035B-4382-B33E-85510166145C}" type="presParOf" srcId="{2BA0124D-91A2-4CF4-9ADA-85C5BC3F715E}" destId="{F38A4F81-DB00-42A6-9E1A-0B9C0250DEE4}" srcOrd="1" destOrd="0" presId="urn:microsoft.com/office/officeart/2005/8/layout/hierarchy6"/>
    <dgm:cxn modelId="{4A33C43A-7ED9-40B8-80DE-157647D584C7}" type="presParOf" srcId="{F38A4F81-DB00-42A6-9E1A-0B9C0250DEE4}" destId="{1ED6F7C7-6ED8-430E-8717-9802A6C49D05}" srcOrd="0" destOrd="0" presId="urn:microsoft.com/office/officeart/2005/8/layout/hierarchy6"/>
    <dgm:cxn modelId="{C4C3C9B4-EBE2-427F-B146-8F19F7AC9660}" type="presParOf" srcId="{F38A4F81-DB00-42A6-9E1A-0B9C0250DEE4}" destId="{F875F89F-F5AA-4C7C-BEEF-0F794EC212F0}" srcOrd="1" destOrd="0" presId="urn:microsoft.com/office/officeart/2005/8/layout/hierarchy6"/>
    <dgm:cxn modelId="{ED87760D-B3F7-401B-BB4D-76C24FA537F9}" type="presParOf" srcId="{2BA0124D-91A2-4CF4-9ADA-85C5BC3F715E}" destId="{39D8022B-D590-473C-8533-4DE8D4B85EBC}" srcOrd="2" destOrd="0" presId="urn:microsoft.com/office/officeart/2005/8/layout/hierarchy6"/>
    <dgm:cxn modelId="{6FB7A046-13E0-4CB4-9ADF-80775CE3DF2C}" type="presParOf" srcId="{2BA0124D-91A2-4CF4-9ADA-85C5BC3F715E}" destId="{86FD31F9-B195-4BD3-ADB3-08D362E23325}" srcOrd="3" destOrd="0" presId="urn:microsoft.com/office/officeart/2005/8/layout/hierarchy6"/>
    <dgm:cxn modelId="{75CF1480-C1B5-4435-9FE1-50FF1DAF5118}" type="presParOf" srcId="{86FD31F9-B195-4BD3-ADB3-08D362E23325}" destId="{F56D95E2-328F-4937-98B8-CBD2B637E779}" srcOrd="0" destOrd="0" presId="urn:microsoft.com/office/officeart/2005/8/layout/hierarchy6"/>
    <dgm:cxn modelId="{F96D5E1F-B389-4B40-84D5-626ECF8B7A57}" type="presParOf" srcId="{86FD31F9-B195-4BD3-ADB3-08D362E23325}" destId="{2185FE00-E94B-4875-9C1C-D0159370BF0C}" srcOrd="1" destOrd="0" presId="urn:microsoft.com/office/officeart/2005/8/layout/hierarchy6"/>
    <dgm:cxn modelId="{A3F23643-6E7E-4584-B6DA-9EB0403E8559}" type="presParOf" srcId="{42C3DA0C-5F37-4DFF-ACC0-90BD8EA23820}" destId="{E2B9A9CE-704C-45CA-95E3-B43F41355B26}" srcOrd="4" destOrd="0" presId="urn:microsoft.com/office/officeart/2005/8/layout/hierarchy6"/>
    <dgm:cxn modelId="{C2EE7F92-140E-427C-90F3-08D058EA40E9}" type="presParOf" srcId="{42C3DA0C-5F37-4DFF-ACC0-90BD8EA23820}" destId="{FA623ED5-D0CD-4252-BDA5-EDB7581DEACE}" srcOrd="5" destOrd="0" presId="urn:microsoft.com/office/officeart/2005/8/layout/hierarchy6"/>
    <dgm:cxn modelId="{9E71EF67-D178-488C-B19A-9BB3313F8E8B}" type="presParOf" srcId="{FA623ED5-D0CD-4252-BDA5-EDB7581DEACE}" destId="{74FDA2FD-2445-4CB8-BF44-AB3B181C2102}" srcOrd="0" destOrd="0" presId="urn:microsoft.com/office/officeart/2005/8/layout/hierarchy6"/>
    <dgm:cxn modelId="{1B4BA0FB-47A5-48B6-9C68-96D41C1027FE}" type="presParOf" srcId="{FA623ED5-D0CD-4252-BDA5-EDB7581DEACE}" destId="{50A4B06C-D8F1-45BB-A7FD-0E1A09B65E54}" srcOrd="1" destOrd="0" presId="urn:microsoft.com/office/officeart/2005/8/layout/hierarchy6"/>
    <dgm:cxn modelId="{D719D6FC-AE0C-4A88-9181-BCAF96DDE830}" type="presParOf" srcId="{50A4B06C-D8F1-45BB-A7FD-0E1A09B65E54}" destId="{FF055019-9833-4433-989C-155DB5DC170E}" srcOrd="0" destOrd="0" presId="urn:microsoft.com/office/officeart/2005/8/layout/hierarchy6"/>
    <dgm:cxn modelId="{7F10D1FF-5E17-4386-8579-C0B13A8E2C87}" type="presParOf" srcId="{50A4B06C-D8F1-45BB-A7FD-0E1A09B65E54}" destId="{AC4C3CD2-AEC3-4F8F-9064-8D0FACDC0827}" srcOrd="1" destOrd="0" presId="urn:microsoft.com/office/officeart/2005/8/layout/hierarchy6"/>
    <dgm:cxn modelId="{B5209815-0572-436E-B4BB-E923BF53F24B}" type="presParOf" srcId="{AC4C3CD2-AEC3-4F8F-9064-8D0FACDC0827}" destId="{78664EA1-7002-4F00-AA93-C85E82009008}" srcOrd="0" destOrd="0" presId="urn:microsoft.com/office/officeart/2005/8/layout/hierarchy6"/>
    <dgm:cxn modelId="{CBCB96C7-5168-44E2-B1C9-ECEA6C70A290}" type="presParOf" srcId="{AC4C3CD2-AEC3-4F8F-9064-8D0FACDC0827}" destId="{4259ECA1-B704-4D87-B668-5325BF70FFBC}" srcOrd="1" destOrd="0" presId="urn:microsoft.com/office/officeart/2005/8/layout/hierarchy6"/>
    <dgm:cxn modelId="{CA2BCBB8-525F-41B8-9FBF-7D1F2B81B23A}" type="presParOf" srcId="{50A4B06C-D8F1-45BB-A7FD-0E1A09B65E54}" destId="{DBAA5AAE-4A9C-4BD0-BAD1-3064965094DA}" srcOrd="2" destOrd="0" presId="urn:microsoft.com/office/officeart/2005/8/layout/hierarchy6"/>
    <dgm:cxn modelId="{E4DED51B-F29C-4744-8D63-0B329166AE5B}" type="presParOf" srcId="{50A4B06C-D8F1-45BB-A7FD-0E1A09B65E54}" destId="{FA177A6A-F95D-4A0C-9C08-0DDE6478981A}" srcOrd="3" destOrd="0" presId="urn:microsoft.com/office/officeart/2005/8/layout/hierarchy6"/>
    <dgm:cxn modelId="{14ED5699-430B-425B-8E65-5568887F3FD9}" type="presParOf" srcId="{FA177A6A-F95D-4A0C-9C08-0DDE6478981A}" destId="{686B80B1-C086-4F0C-AC6F-79F5FAB0CCDB}" srcOrd="0" destOrd="0" presId="urn:microsoft.com/office/officeart/2005/8/layout/hierarchy6"/>
    <dgm:cxn modelId="{AE37B3FA-C000-45F6-99CF-8EF71F12F7F6}" type="presParOf" srcId="{FA177A6A-F95D-4A0C-9C08-0DDE6478981A}" destId="{B4A69BC9-7415-4653-B2A4-B834AC52E3A5}" srcOrd="1" destOrd="0" presId="urn:microsoft.com/office/officeart/2005/8/layout/hierarchy6"/>
    <dgm:cxn modelId="{D29A9A73-92D0-40CA-9E72-51E9D8EE7CA5}" type="presParOf" srcId="{0CD25267-4C6A-459C-9B41-FE15D51C5244}" destId="{5B209FDC-0113-425F-B5CE-2DB0B84635FA}" srcOrd="2" destOrd="0" presId="urn:microsoft.com/office/officeart/2005/8/layout/hierarchy6"/>
    <dgm:cxn modelId="{6A4AFAB6-6348-40D4-B4AB-1A10AACD76E6}" type="presParOf" srcId="{0CD25267-4C6A-459C-9B41-FE15D51C5244}" destId="{E1062ED3-516F-4902-8FF1-66A48EE55881}" srcOrd="3" destOrd="0" presId="urn:microsoft.com/office/officeart/2005/8/layout/hierarchy6"/>
    <dgm:cxn modelId="{BE16A949-8C7F-4D93-8F5B-0AA7FDF34B6E}" type="presParOf" srcId="{E1062ED3-516F-4902-8FF1-66A48EE55881}" destId="{7AB12A65-1D26-4143-AE70-F4CA7F3C194E}" srcOrd="0" destOrd="0" presId="urn:microsoft.com/office/officeart/2005/8/layout/hierarchy6"/>
    <dgm:cxn modelId="{9CCDE030-4A6E-4E50-A34E-5B5006E73315}" type="presParOf" srcId="{E1062ED3-516F-4902-8FF1-66A48EE55881}" destId="{44C9C51B-DCC2-48A4-AF3F-FE99F0A494F0}" srcOrd="1" destOrd="0" presId="urn:microsoft.com/office/officeart/2005/8/layout/hierarchy6"/>
    <dgm:cxn modelId="{29F75508-434E-4F43-B2D2-84E93D3ECF50}" type="presParOf" srcId="{0CD25267-4C6A-459C-9B41-FE15D51C5244}" destId="{539D2EF0-BDAA-4576-8CB0-4391883BFC64}" srcOrd="4" destOrd="0" presId="urn:microsoft.com/office/officeart/2005/8/layout/hierarchy6"/>
    <dgm:cxn modelId="{D876B1F8-EFB6-4EB9-A9E0-2269F52BC1E9}" type="presParOf" srcId="{0CD25267-4C6A-459C-9B41-FE15D51C5244}" destId="{3E40C627-F8E5-4B82-AB78-D6025BA90EE0}" srcOrd="5" destOrd="0" presId="urn:microsoft.com/office/officeart/2005/8/layout/hierarchy6"/>
    <dgm:cxn modelId="{1529CA97-49FA-47E6-8893-6088E1C59D14}" type="presParOf" srcId="{3E40C627-F8E5-4B82-AB78-D6025BA90EE0}" destId="{788F927A-96A9-402D-BD69-592FA8DC4AED}" srcOrd="0" destOrd="0" presId="urn:microsoft.com/office/officeart/2005/8/layout/hierarchy6"/>
    <dgm:cxn modelId="{84DD799E-B255-42F8-935B-2ACF0C6F8ABA}" type="presParOf" srcId="{3E40C627-F8E5-4B82-AB78-D6025BA90EE0}" destId="{E2248BE4-5E97-4F38-BFC4-9E5FC8CC7378}" srcOrd="1" destOrd="0" presId="urn:microsoft.com/office/officeart/2005/8/layout/hierarchy6"/>
    <dgm:cxn modelId="{C89C5D70-28AE-4899-913E-8531F6FED0AA}" type="presParOf" srcId="{0CD25267-4C6A-459C-9B41-FE15D51C5244}" destId="{73D0EE21-3E72-4C03-8544-F232D4FC384A}" srcOrd="6" destOrd="0" presId="urn:microsoft.com/office/officeart/2005/8/layout/hierarchy6"/>
    <dgm:cxn modelId="{F5ACF67A-BA8D-4285-AD5B-03A1E1107969}" type="presParOf" srcId="{0CD25267-4C6A-459C-9B41-FE15D51C5244}" destId="{8E6F6995-D126-4964-8082-377DB34661FD}" srcOrd="7" destOrd="0" presId="urn:microsoft.com/office/officeart/2005/8/layout/hierarchy6"/>
    <dgm:cxn modelId="{8FF2D0F7-F7C3-47BB-B336-0065D529CC87}" type="presParOf" srcId="{8E6F6995-D126-4964-8082-377DB34661FD}" destId="{C174ED5A-6BA9-49B5-A522-E49330B79223}" srcOrd="0" destOrd="0" presId="urn:microsoft.com/office/officeart/2005/8/layout/hierarchy6"/>
    <dgm:cxn modelId="{90F98973-6799-451E-9AE9-BFE615A45696}" type="presParOf" srcId="{8E6F6995-D126-4964-8082-377DB34661FD}" destId="{1EA70024-4156-4E0B-B6F8-6B06EE86F920}" srcOrd="1" destOrd="0" presId="urn:microsoft.com/office/officeart/2005/8/layout/hierarchy6"/>
    <dgm:cxn modelId="{6B81863D-DD53-4301-89EE-2118EDCF2716}" type="presParOf" srcId="{1EA70024-4156-4E0B-B6F8-6B06EE86F920}" destId="{4BAB5148-1A18-4A6C-A55D-8B9B1E25FB91}" srcOrd="0" destOrd="0" presId="urn:microsoft.com/office/officeart/2005/8/layout/hierarchy6"/>
    <dgm:cxn modelId="{2A242CBC-19A6-4000-A288-E2296C118374}" type="presParOf" srcId="{1EA70024-4156-4E0B-B6F8-6B06EE86F920}" destId="{297E7CD2-94BB-455C-A4A5-81E2A28E047B}" srcOrd="1" destOrd="0" presId="urn:microsoft.com/office/officeart/2005/8/layout/hierarchy6"/>
    <dgm:cxn modelId="{D79DBDAA-8374-4364-AB22-4B7626DAF9BE}" type="presParOf" srcId="{297E7CD2-94BB-455C-A4A5-81E2A28E047B}" destId="{7DEF5C7E-9D2C-45FF-9051-54155F830410}" srcOrd="0" destOrd="0" presId="urn:microsoft.com/office/officeart/2005/8/layout/hierarchy6"/>
    <dgm:cxn modelId="{D45CC643-5C15-4B3C-9A4C-691FD1E0EE73}" type="presParOf" srcId="{297E7CD2-94BB-455C-A4A5-81E2A28E047B}" destId="{C80DF9AB-886A-47D1-8C64-4F4E5A9F8460}" srcOrd="1" destOrd="0" presId="urn:microsoft.com/office/officeart/2005/8/layout/hierarchy6"/>
    <dgm:cxn modelId="{28357C5B-5F12-4FA9-8816-FDDAD8C9E7A9}" type="presParOf" srcId="{C80DF9AB-886A-47D1-8C64-4F4E5A9F8460}" destId="{349D6E9E-A88A-43B1-9905-10E55EB0C040}" srcOrd="0" destOrd="0" presId="urn:microsoft.com/office/officeart/2005/8/layout/hierarchy6"/>
    <dgm:cxn modelId="{67FE1E5E-E256-47B2-9E6B-2110B177FDCF}" type="presParOf" srcId="{C80DF9AB-886A-47D1-8C64-4F4E5A9F8460}" destId="{7FF0313A-A36F-4AC1-8479-3AF47BD8C80B}" srcOrd="1" destOrd="0" presId="urn:microsoft.com/office/officeart/2005/8/layout/hierarchy6"/>
    <dgm:cxn modelId="{D3009F8C-B72F-4E7B-BEAF-355B42813B65}" type="presParOf" srcId="{7FF0313A-A36F-4AC1-8479-3AF47BD8C80B}" destId="{0023BEDD-B7F0-401D-987F-E2A4F90764A5}" srcOrd="0" destOrd="0" presId="urn:microsoft.com/office/officeart/2005/8/layout/hierarchy6"/>
    <dgm:cxn modelId="{5D74B329-6FD6-4B94-BC75-1024961E230B}" type="presParOf" srcId="{7FF0313A-A36F-4AC1-8479-3AF47BD8C80B}" destId="{290D1719-0907-41E4-883C-E85E32AF1E42}" srcOrd="1" destOrd="0" presId="urn:microsoft.com/office/officeart/2005/8/layout/hierarchy6"/>
    <dgm:cxn modelId="{B975639E-9282-4DEA-BA4D-F302921071BD}" type="presParOf" srcId="{C80DF9AB-886A-47D1-8C64-4F4E5A9F8460}" destId="{BB2E4667-557C-48E2-9E56-3A91186FC3DA}" srcOrd="2" destOrd="0" presId="urn:microsoft.com/office/officeart/2005/8/layout/hierarchy6"/>
    <dgm:cxn modelId="{D25F356A-4F3F-4B70-9640-3DF079FB30B5}" type="presParOf" srcId="{C80DF9AB-886A-47D1-8C64-4F4E5A9F8460}" destId="{067651D5-1677-409C-9CD1-FAA52B5F21D9}" srcOrd="3" destOrd="0" presId="urn:microsoft.com/office/officeart/2005/8/layout/hierarchy6"/>
    <dgm:cxn modelId="{3B831201-9FAE-4E71-87F1-083EC3D36601}" type="presParOf" srcId="{067651D5-1677-409C-9CD1-FAA52B5F21D9}" destId="{431635A4-2C5A-43C3-80FE-6D368836DCE1}" srcOrd="0" destOrd="0" presId="urn:microsoft.com/office/officeart/2005/8/layout/hierarchy6"/>
    <dgm:cxn modelId="{C4E02C86-5382-441C-875C-6A9ABBEB52F9}" type="presParOf" srcId="{067651D5-1677-409C-9CD1-FAA52B5F21D9}" destId="{CF64BC1F-1C68-4692-B770-E200E0580C07}" srcOrd="1" destOrd="0" presId="urn:microsoft.com/office/officeart/2005/8/layout/hierarchy6"/>
    <dgm:cxn modelId="{DD7221D0-AF31-4525-A973-C6B051E79EEE}" type="presParOf" srcId="{1EA70024-4156-4E0B-B6F8-6B06EE86F920}" destId="{74A9DCAA-CFD4-4244-B048-83AE6B4C3D38}" srcOrd="2" destOrd="0" presId="urn:microsoft.com/office/officeart/2005/8/layout/hierarchy6"/>
    <dgm:cxn modelId="{7B026296-EF81-4EFA-9495-6D90FB36DF8D}" type="presParOf" srcId="{1EA70024-4156-4E0B-B6F8-6B06EE86F920}" destId="{CE93B97F-FC2E-42BF-AE21-A08825C72A6F}" srcOrd="3" destOrd="0" presId="urn:microsoft.com/office/officeart/2005/8/layout/hierarchy6"/>
    <dgm:cxn modelId="{235A17D2-59AC-470C-B26C-4BFBB7B765E7}" type="presParOf" srcId="{CE93B97F-FC2E-42BF-AE21-A08825C72A6F}" destId="{B33BECD5-42C0-4A94-B49D-84924E40901A}" srcOrd="0" destOrd="0" presId="urn:microsoft.com/office/officeart/2005/8/layout/hierarchy6"/>
    <dgm:cxn modelId="{40D7FE0C-88CC-4ABC-AC22-5766D05D9DEB}" type="presParOf" srcId="{CE93B97F-FC2E-42BF-AE21-A08825C72A6F}" destId="{3822CA30-B9C9-4CF5-8F34-B8E742864DEF}" srcOrd="1" destOrd="0" presId="urn:microsoft.com/office/officeart/2005/8/layout/hierarchy6"/>
    <dgm:cxn modelId="{CFBE0BFA-44A5-4D77-BC93-5A62F644CA37}" type="presParOf" srcId="{3822CA30-B9C9-4CF5-8F34-B8E742864DEF}" destId="{9D76C812-BB68-4A36-9F44-9B2EFEFBA129}" srcOrd="0" destOrd="0" presId="urn:microsoft.com/office/officeart/2005/8/layout/hierarchy6"/>
    <dgm:cxn modelId="{9A9BFD4D-D1F6-4E89-9746-76DF9510ED38}" type="presParOf" srcId="{3822CA30-B9C9-4CF5-8F34-B8E742864DEF}" destId="{86F95779-440D-4404-B658-F55B82050DEC}" srcOrd="1" destOrd="0" presId="urn:microsoft.com/office/officeart/2005/8/layout/hierarchy6"/>
    <dgm:cxn modelId="{9F91CC4F-1645-46EC-97CB-0346163F16D3}" type="presParOf" srcId="{86F95779-440D-4404-B658-F55B82050DEC}" destId="{8C3EE1BB-36C3-4066-B5AF-4D75C14A17AB}" srcOrd="0" destOrd="0" presId="urn:microsoft.com/office/officeart/2005/8/layout/hierarchy6"/>
    <dgm:cxn modelId="{33B71714-0141-4407-A332-CC8A7FA5BC02}" type="presParOf" srcId="{86F95779-440D-4404-B658-F55B82050DEC}" destId="{AC796550-9E79-4784-8F54-10AE3E8162AB}" srcOrd="1" destOrd="0" presId="urn:microsoft.com/office/officeart/2005/8/layout/hierarchy6"/>
    <dgm:cxn modelId="{A2274381-ABF8-4412-9645-AD073FC65F3C}" type="presParOf" srcId="{3822CA30-B9C9-4CF5-8F34-B8E742864DEF}" destId="{596AE048-75FD-4C69-8CC5-7656E4380DAC}" srcOrd="2" destOrd="0" presId="urn:microsoft.com/office/officeart/2005/8/layout/hierarchy6"/>
    <dgm:cxn modelId="{BAFAFBB2-4C7E-4118-B1B3-6241E57E137C}" type="presParOf" srcId="{3822CA30-B9C9-4CF5-8F34-B8E742864DEF}" destId="{67D7C0FB-88CA-4F5A-9A77-0339D94036CA}" srcOrd="3" destOrd="0" presId="urn:microsoft.com/office/officeart/2005/8/layout/hierarchy6"/>
    <dgm:cxn modelId="{530207D1-D2C5-42C2-A493-7DAED815343A}" type="presParOf" srcId="{67D7C0FB-88CA-4F5A-9A77-0339D94036CA}" destId="{FB8A9A8C-9FD5-492A-B97D-ADA969C96402}" srcOrd="0" destOrd="0" presId="urn:microsoft.com/office/officeart/2005/8/layout/hierarchy6"/>
    <dgm:cxn modelId="{2E2E8E2D-7EB3-4FCD-AF54-A0239B3E9E63}" type="presParOf" srcId="{67D7C0FB-88CA-4F5A-9A77-0339D94036CA}" destId="{E03FEFD3-4734-4589-859D-0CEA9C1BA223}" srcOrd="1" destOrd="0" presId="urn:microsoft.com/office/officeart/2005/8/layout/hierarchy6"/>
    <dgm:cxn modelId="{CF860006-279E-4CDF-9FAA-92AAC6A6CF78}" type="presParOf" srcId="{1EA70024-4156-4E0B-B6F8-6B06EE86F920}" destId="{BDC4CB69-18EE-46E9-9ACD-C6E23977BAE5}" srcOrd="4" destOrd="0" presId="urn:microsoft.com/office/officeart/2005/8/layout/hierarchy6"/>
    <dgm:cxn modelId="{4C65477F-2693-4223-A7AC-D5675720CE62}" type="presParOf" srcId="{1EA70024-4156-4E0B-B6F8-6B06EE86F920}" destId="{C9F3E27C-D738-4577-B250-A8D147AA4F1D}" srcOrd="5" destOrd="0" presId="urn:microsoft.com/office/officeart/2005/8/layout/hierarchy6"/>
    <dgm:cxn modelId="{0E4FCC82-5FB7-49A7-8F64-88BDD9EFB987}" type="presParOf" srcId="{C9F3E27C-D738-4577-B250-A8D147AA4F1D}" destId="{1B415487-C439-4CD9-8DD7-24B1C2BA487A}" srcOrd="0" destOrd="0" presId="urn:microsoft.com/office/officeart/2005/8/layout/hierarchy6"/>
    <dgm:cxn modelId="{925FAF97-8EFB-4899-8B15-A661E7766A42}" type="presParOf" srcId="{C9F3E27C-D738-4577-B250-A8D147AA4F1D}" destId="{2F960D13-A2E2-4A2F-8DDB-857AFAB2FE9D}" srcOrd="1" destOrd="0" presId="urn:microsoft.com/office/officeart/2005/8/layout/hierarchy6"/>
    <dgm:cxn modelId="{3385DE67-D51B-4E98-AE75-79D8234B86A8}" type="presParOf" srcId="{2F960D13-A2E2-4A2F-8DDB-857AFAB2FE9D}" destId="{B0902BE7-F499-4C63-9A65-815F0CC98FA7}" srcOrd="0" destOrd="0" presId="urn:microsoft.com/office/officeart/2005/8/layout/hierarchy6"/>
    <dgm:cxn modelId="{2C7733B0-B436-4B77-9E48-A17867191A26}" type="presParOf" srcId="{2F960D13-A2E2-4A2F-8DDB-857AFAB2FE9D}" destId="{FCE23A2D-2306-4D1C-BA50-AA2EC324DD2D}" srcOrd="1" destOrd="0" presId="urn:microsoft.com/office/officeart/2005/8/layout/hierarchy6"/>
    <dgm:cxn modelId="{31E12D1F-6CF3-4521-902C-D3DA7575BE06}" type="presParOf" srcId="{FCE23A2D-2306-4D1C-BA50-AA2EC324DD2D}" destId="{447E0BA3-0CD2-4DF7-996C-19912A3ABDAC}" srcOrd="0" destOrd="0" presId="urn:microsoft.com/office/officeart/2005/8/layout/hierarchy6"/>
    <dgm:cxn modelId="{8EE85B62-9F2B-4363-AEFB-BE21A01BCDD7}" type="presParOf" srcId="{FCE23A2D-2306-4D1C-BA50-AA2EC324DD2D}" destId="{876AC28A-DCC6-45C1-A841-60DECB1148D8}" srcOrd="1" destOrd="0" presId="urn:microsoft.com/office/officeart/2005/8/layout/hierarchy6"/>
    <dgm:cxn modelId="{92B2C952-2644-4CC1-B691-DAE593F8B297}" type="presParOf" srcId="{2F960D13-A2E2-4A2F-8DDB-857AFAB2FE9D}" destId="{DFFA8920-8936-47C1-A027-F0CEACD5D7F7}" srcOrd="2" destOrd="0" presId="urn:microsoft.com/office/officeart/2005/8/layout/hierarchy6"/>
    <dgm:cxn modelId="{7360A37B-A02F-4EA4-8EB6-C8FC48F3F58F}" type="presParOf" srcId="{2F960D13-A2E2-4A2F-8DDB-857AFAB2FE9D}" destId="{A2B1208A-8191-4283-A272-F1A984463FAB}" srcOrd="3" destOrd="0" presId="urn:microsoft.com/office/officeart/2005/8/layout/hierarchy6"/>
    <dgm:cxn modelId="{114D9FF5-F55B-4E3F-98D3-7DF5C563ED04}" type="presParOf" srcId="{A2B1208A-8191-4283-A272-F1A984463FAB}" destId="{74BCFBA8-74D6-40CE-80F5-4AD2FAA3041B}" srcOrd="0" destOrd="0" presId="urn:microsoft.com/office/officeart/2005/8/layout/hierarchy6"/>
    <dgm:cxn modelId="{FF757D42-336C-4C6D-ABFD-359BB5DBFEC6}" type="presParOf" srcId="{A2B1208A-8191-4283-A272-F1A984463FAB}" destId="{00F6BC0A-628A-449F-B039-0FE849101429}" srcOrd="1" destOrd="0" presId="urn:microsoft.com/office/officeart/2005/8/layout/hierarchy6"/>
    <dgm:cxn modelId="{BCB13F6C-CA3B-4416-AA17-C8AA321C0CC8}" type="presParOf" srcId="{0CD25267-4C6A-459C-9B41-FE15D51C5244}" destId="{A8D6B2A8-F18C-43C2-A5E6-8E4D5620E40C}" srcOrd="8" destOrd="0" presId="urn:microsoft.com/office/officeart/2005/8/layout/hierarchy6"/>
    <dgm:cxn modelId="{007CA987-439F-4E07-8C53-1E73E73BEE57}" type="presParOf" srcId="{0CD25267-4C6A-459C-9B41-FE15D51C5244}" destId="{A6E97549-E462-4A5A-A623-506EFAD4892C}" srcOrd="9" destOrd="0" presId="urn:microsoft.com/office/officeart/2005/8/layout/hierarchy6"/>
    <dgm:cxn modelId="{0315CC77-9C62-4B3A-9F86-3D2E148D8892}" type="presParOf" srcId="{A6E97549-E462-4A5A-A623-506EFAD4892C}" destId="{CF292575-0DEA-40B3-8713-DA22B45C96B2}" srcOrd="0" destOrd="0" presId="urn:microsoft.com/office/officeart/2005/8/layout/hierarchy6"/>
    <dgm:cxn modelId="{8C6D26A7-A70F-435C-A7AC-D9A72603D8FE}" type="presParOf" srcId="{A6E97549-E462-4A5A-A623-506EFAD4892C}" destId="{5A38BB09-49AB-4F7E-9D12-90F34FF7F52A}" srcOrd="1" destOrd="0" presId="urn:microsoft.com/office/officeart/2005/8/layout/hierarchy6"/>
    <dgm:cxn modelId="{3B8D69F0-33D3-4583-9315-7DC115D2C7DE}" type="presParOf" srcId="{0CD25267-4C6A-459C-9B41-FE15D51C5244}" destId="{9C6D8BC1-3619-4D8A-9BE7-764C87F7442B}" srcOrd="10" destOrd="0" presId="urn:microsoft.com/office/officeart/2005/8/layout/hierarchy6"/>
    <dgm:cxn modelId="{E9305EE1-032E-4C66-BF72-2799D05E8620}" type="presParOf" srcId="{0CD25267-4C6A-459C-9B41-FE15D51C5244}" destId="{918F2A0B-4B2E-4D32-8174-190093B4ACA8}" srcOrd="11" destOrd="0" presId="urn:microsoft.com/office/officeart/2005/8/layout/hierarchy6"/>
    <dgm:cxn modelId="{35585C99-0656-4DE9-BF15-7D1F379BD4C2}" type="presParOf" srcId="{918F2A0B-4B2E-4D32-8174-190093B4ACA8}" destId="{5AD5F13E-2457-4F6E-AE65-90426FEA2524}" srcOrd="0" destOrd="0" presId="urn:microsoft.com/office/officeart/2005/8/layout/hierarchy6"/>
    <dgm:cxn modelId="{3BA3849D-1330-4778-BFE0-F6EA97D0ADA1}" type="presParOf" srcId="{918F2A0B-4B2E-4D32-8174-190093B4ACA8}" destId="{58CA6A52-AB07-45D6-9972-2EB23BC0A419}" srcOrd="1" destOrd="0" presId="urn:microsoft.com/office/officeart/2005/8/layout/hierarchy6"/>
    <dgm:cxn modelId="{49D74526-54CE-45B2-BF58-B013A3C8E2F6}" type="presParOf" srcId="{0CD25267-4C6A-459C-9B41-FE15D51C5244}" destId="{C53F4CC8-5EB5-432C-A6C4-7E4B29031B92}" srcOrd="12" destOrd="0" presId="urn:microsoft.com/office/officeart/2005/8/layout/hierarchy6"/>
    <dgm:cxn modelId="{CF1B438E-1E2F-44DF-8D4E-CA12F0F45F9F}" type="presParOf" srcId="{0CD25267-4C6A-459C-9B41-FE15D51C5244}" destId="{987CB82A-B2FB-484A-9873-D9DBDCAEB078}" srcOrd="13" destOrd="0" presId="urn:microsoft.com/office/officeart/2005/8/layout/hierarchy6"/>
    <dgm:cxn modelId="{A863353D-55ED-4A1F-AB26-8211B14DD420}" type="presParOf" srcId="{987CB82A-B2FB-484A-9873-D9DBDCAEB078}" destId="{1F4CCAD5-C302-4050-8CD5-E913AF63F5B8}" srcOrd="0" destOrd="0" presId="urn:microsoft.com/office/officeart/2005/8/layout/hierarchy6"/>
    <dgm:cxn modelId="{D9AECB87-FAE9-4A85-9E39-5A7E58F3866A}" type="presParOf" srcId="{987CB82A-B2FB-484A-9873-D9DBDCAEB078}" destId="{7B93F6B5-E820-473C-A71D-82377D0284A9}" srcOrd="1" destOrd="0" presId="urn:microsoft.com/office/officeart/2005/8/layout/hierarchy6"/>
    <dgm:cxn modelId="{CA0E7CE6-2355-4A22-8162-99D7042EFF95}" type="presParOf" srcId="{1824AA9C-C4D6-43E9-B111-E72F3CAFB3E5}" destId="{A9752F2E-F5A4-4461-AD22-FCF92AC44D03}" srcOrd="1" destOrd="0" presId="urn:microsoft.com/office/officeart/2005/8/layout/hierarchy6"/>
  </dgm:cxnLst>
  <dgm:bg/>
  <dgm:whole/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ata2.xml><?xml version="1.0" encoding="utf-8"?>
<dgm:dataModel xmlns:dgm="http://schemas.openxmlformats.org/drawingml/2006/diagram" xmlns:a="http://schemas.openxmlformats.org/drawingml/2006/main">
  <dgm:ptLst>
    <dgm:pt modelId="{FBC8B826-8507-48B7-AC98-A63882162493}" type="doc">
      <dgm:prSet loTypeId="urn:microsoft.com/office/officeart/2005/8/layout/hierarchy2" loCatId="hierarchy" qsTypeId="urn:microsoft.com/office/officeart/2005/8/quickstyle/simple1" qsCatId="simple" csTypeId="urn:microsoft.com/office/officeart/2005/8/colors/accent3_4" csCatId="accent3" phldr="1"/>
      <dgm:spPr/>
      <dgm:t>
        <a:bodyPr/>
        <a:lstStyle/>
        <a:p>
          <a:endParaRPr lang="it-IT"/>
        </a:p>
      </dgm:t>
    </dgm:pt>
    <dgm:pt modelId="{CDAC83D8-EB77-4949-B1F3-3A282A882874}">
      <dgm:prSet phldrT="[Testo]" custT="1"/>
      <dgm:spPr/>
      <dgm:t>
        <a:bodyPr/>
        <a:lstStyle/>
        <a:p>
          <a:r>
            <a:rPr lang="it-IT" sz="1400"/>
            <a:t>Home</a:t>
          </a:r>
        </a:p>
      </dgm:t>
    </dgm:pt>
    <dgm:pt modelId="{5C564AF7-B4FB-4B07-AB2B-8088AD02CF4D}" type="parTrans" cxnId="{A8521CFD-DB1D-4CF2-9628-4415E382899B}">
      <dgm:prSet/>
      <dgm:spPr/>
      <dgm:t>
        <a:bodyPr/>
        <a:lstStyle/>
        <a:p>
          <a:endParaRPr lang="it-IT"/>
        </a:p>
      </dgm:t>
    </dgm:pt>
    <dgm:pt modelId="{162FEC59-05E4-4D43-BCFD-6A33AE2CA9FE}" type="sibTrans" cxnId="{A8521CFD-DB1D-4CF2-9628-4415E382899B}">
      <dgm:prSet/>
      <dgm:spPr/>
      <dgm:t>
        <a:bodyPr/>
        <a:lstStyle/>
        <a:p>
          <a:endParaRPr lang="it-IT"/>
        </a:p>
      </dgm:t>
    </dgm:pt>
    <dgm:pt modelId="{4E30526F-B55A-40BB-9D28-F2B4422F2C86}">
      <dgm:prSet phldrT="[Testo]" custT="1"/>
      <dgm:spPr/>
      <dgm:t>
        <a:bodyPr/>
        <a:lstStyle/>
        <a:p>
          <a:r>
            <a:rPr lang="it-IT" sz="1050"/>
            <a:t>Destinations</a:t>
          </a:r>
        </a:p>
      </dgm:t>
    </dgm:pt>
    <dgm:pt modelId="{A074156D-613D-43C7-90C3-8AE5D72785C8}" type="parTrans" cxnId="{D62104F3-E86F-441A-B8BE-83AD0F330705}">
      <dgm:prSet/>
      <dgm:spPr/>
      <dgm:t>
        <a:bodyPr/>
        <a:lstStyle/>
        <a:p>
          <a:endParaRPr lang="it-IT"/>
        </a:p>
      </dgm:t>
    </dgm:pt>
    <dgm:pt modelId="{97FD2BC7-A085-4BE5-AA11-40111CE996CA}" type="sibTrans" cxnId="{D62104F3-E86F-441A-B8BE-83AD0F330705}">
      <dgm:prSet/>
      <dgm:spPr/>
      <dgm:t>
        <a:bodyPr/>
        <a:lstStyle/>
        <a:p>
          <a:endParaRPr lang="it-IT"/>
        </a:p>
      </dgm:t>
    </dgm:pt>
    <dgm:pt modelId="{98283B27-08DF-4790-BA5D-60E2D36B3BBD}">
      <dgm:prSet phldrT="[Testo]" custT="1"/>
      <dgm:spPr/>
      <dgm:t>
        <a:bodyPr/>
        <a:lstStyle/>
        <a:p>
          <a:r>
            <a:rPr lang="it-IT" sz="800"/>
            <a:t>North Island</a:t>
          </a:r>
        </a:p>
      </dgm:t>
    </dgm:pt>
    <dgm:pt modelId="{FF319F91-22B2-47AC-8CC4-499D18060D78}" type="parTrans" cxnId="{530E0D31-8DE3-4E24-9B8A-109AB3A05C51}">
      <dgm:prSet/>
      <dgm:spPr/>
      <dgm:t>
        <a:bodyPr/>
        <a:lstStyle/>
        <a:p>
          <a:endParaRPr lang="it-IT"/>
        </a:p>
      </dgm:t>
    </dgm:pt>
    <dgm:pt modelId="{B7E2266A-C9B8-4233-848B-529C99AC3DBC}" type="sibTrans" cxnId="{530E0D31-8DE3-4E24-9B8A-109AB3A05C51}">
      <dgm:prSet/>
      <dgm:spPr/>
      <dgm:t>
        <a:bodyPr/>
        <a:lstStyle/>
        <a:p>
          <a:endParaRPr lang="it-IT"/>
        </a:p>
      </dgm:t>
    </dgm:pt>
    <dgm:pt modelId="{CB306CBE-7F1A-4912-B048-C464CFFDFE71}">
      <dgm:prSet phldrT="[Testo]" custT="1"/>
      <dgm:spPr/>
      <dgm:t>
        <a:bodyPr/>
        <a:lstStyle/>
        <a:p>
          <a:r>
            <a:rPr lang="it-IT" sz="800"/>
            <a:t>South Island</a:t>
          </a:r>
        </a:p>
      </dgm:t>
    </dgm:pt>
    <dgm:pt modelId="{23F39325-2F52-4BB9-9F1A-C2CA829F7BA3}" type="parTrans" cxnId="{67075372-AE4C-4B29-9176-EAD383FDD5C8}">
      <dgm:prSet/>
      <dgm:spPr/>
      <dgm:t>
        <a:bodyPr/>
        <a:lstStyle/>
        <a:p>
          <a:endParaRPr lang="it-IT"/>
        </a:p>
      </dgm:t>
    </dgm:pt>
    <dgm:pt modelId="{B8D95214-D186-420F-95AE-76B71B020E85}" type="sibTrans" cxnId="{67075372-AE4C-4B29-9176-EAD383FDD5C8}">
      <dgm:prSet/>
      <dgm:spPr/>
      <dgm:t>
        <a:bodyPr/>
        <a:lstStyle/>
        <a:p>
          <a:endParaRPr lang="it-IT"/>
        </a:p>
      </dgm:t>
    </dgm:pt>
    <dgm:pt modelId="{F9E9D35E-1749-4497-AC59-E282AA0AF73F}">
      <dgm:prSet phldrT="[Testo]" custT="1"/>
      <dgm:spPr/>
      <dgm:t>
        <a:bodyPr/>
        <a:lstStyle/>
        <a:p>
          <a:r>
            <a:rPr lang="it-IT" sz="800"/>
            <a:t>Map of NZ</a:t>
          </a:r>
        </a:p>
      </dgm:t>
    </dgm:pt>
    <dgm:pt modelId="{F12E6137-9999-4FD3-BDE7-F5E23D02FCFF}" type="parTrans" cxnId="{7FE727D5-DEF0-490D-A819-C93C7424420C}">
      <dgm:prSet/>
      <dgm:spPr/>
      <dgm:t>
        <a:bodyPr/>
        <a:lstStyle/>
        <a:p>
          <a:endParaRPr lang="it-IT"/>
        </a:p>
      </dgm:t>
    </dgm:pt>
    <dgm:pt modelId="{7287CC87-4CF7-4545-9393-F6B20AFF8773}" type="sibTrans" cxnId="{7FE727D5-DEF0-490D-A819-C93C7424420C}">
      <dgm:prSet/>
      <dgm:spPr/>
      <dgm:t>
        <a:bodyPr/>
        <a:lstStyle/>
        <a:p>
          <a:endParaRPr lang="it-IT"/>
        </a:p>
      </dgm:t>
    </dgm:pt>
    <dgm:pt modelId="{C8B55D9F-5B43-4062-9C80-28B2077FBC25}">
      <dgm:prSet phldrT="[Testo]" custT="1"/>
      <dgm:spPr/>
      <dgm:t>
        <a:bodyPr/>
        <a:lstStyle/>
        <a:p>
          <a:r>
            <a:rPr lang="it-IT" sz="800"/>
            <a:t>Scenic Highlights</a:t>
          </a:r>
        </a:p>
      </dgm:t>
    </dgm:pt>
    <dgm:pt modelId="{75E19635-B173-47C7-8C6D-161EF3D0ED35}" type="parTrans" cxnId="{C53B9F81-50D3-4189-ADD0-665DD5A8295F}">
      <dgm:prSet/>
      <dgm:spPr/>
      <dgm:t>
        <a:bodyPr/>
        <a:lstStyle/>
        <a:p>
          <a:endParaRPr lang="it-IT"/>
        </a:p>
      </dgm:t>
    </dgm:pt>
    <dgm:pt modelId="{E3E8C016-B9F8-4E6A-8E72-A25501276C87}" type="sibTrans" cxnId="{C53B9F81-50D3-4189-ADD0-665DD5A8295F}">
      <dgm:prSet/>
      <dgm:spPr/>
      <dgm:t>
        <a:bodyPr/>
        <a:lstStyle/>
        <a:p>
          <a:endParaRPr lang="it-IT"/>
        </a:p>
      </dgm:t>
    </dgm:pt>
    <dgm:pt modelId="{330498A1-3C6E-42C0-9D61-5A6748A80A2D}">
      <dgm:prSet phldrT="[Testo]" custT="1"/>
      <dgm:spPr/>
      <dgm:t>
        <a:bodyPr/>
        <a:lstStyle/>
        <a:p>
          <a:r>
            <a:rPr lang="it-IT" sz="800"/>
            <a:t>National Parks</a:t>
          </a:r>
        </a:p>
      </dgm:t>
    </dgm:pt>
    <dgm:pt modelId="{25915B31-E4A6-4B4C-9F29-A765EDF10B66}" type="parTrans" cxnId="{049E31C5-8171-4664-88F5-2804FEC618B9}">
      <dgm:prSet/>
      <dgm:spPr/>
      <dgm:t>
        <a:bodyPr/>
        <a:lstStyle/>
        <a:p>
          <a:endParaRPr lang="it-IT"/>
        </a:p>
      </dgm:t>
    </dgm:pt>
    <dgm:pt modelId="{95E657DA-3975-4AB0-A0C9-9AEFB1976378}" type="sibTrans" cxnId="{049E31C5-8171-4664-88F5-2804FEC618B9}">
      <dgm:prSet/>
      <dgm:spPr/>
      <dgm:t>
        <a:bodyPr/>
        <a:lstStyle/>
        <a:p>
          <a:endParaRPr lang="it-IT"/>
        </a:p>
      </dgm:t>
    </dgm:pt>
    <dgm:pt modelId="{981E6181-4C0C-4E62-8667-7D96FA6DCF6F}">
      <dgm:prSet custT="1"/>
      <dgm:spPr/>
      <dgm:t>
        <a:bodyPr/>
        <a:lstStyle/>
        <a:p>
          <a:r>
            <a:rPr lang="it-IT" sz="1050"/>
            <a:t>Facts</a:t>
          </a:r>
        </a:p>
      </dgm:t>
    </dgm:pt>
    <dgm:pt modelId="{4A9D498E-94D3-4C45-96AA-C1BB2BFAA882}" type="parTrans" cxnId="{16F08512-9646-4B5C-84AB-81BA2B8B516E}">
      <dgm:prSet/>
      <dgm:spPr/>
      <dgm:t>
        <a:bodyPr/>
        <a:lstStyle/>
        <a:p>
          <a:endParaRPr lang="it-IT"/>
        </a:p>
      </dgm:t>
    </dgm:pt>
    <dgm:pt modelId="{6BABFAFF-6C54-4E33-A9F3-39266D2D3558}" type="sibTrans" cxnId="{16F08512-9646-4B5C-84AB-81BA2B8B516E}">
      <dgm:prSet/>
      <dgm:spPr/>
      <dgm:t>
        <a:bodyPr/>
        <a:lstStyle/>
        <a:p>
          <a:endParaRPr lang="it-IT"/>
        </a:p>
      </dgm:t>
    </dgm:pt>
    <dgm:pt modelId="{EA07F58A-6C36-4011-8671-0A57565CD368}">
      <dgm:prSet custT="1"/>
      <dgm:spPr/>
      <dgm:t>
        <a:bodyPr/>
        <a:lstStyle/>
        <a:p>
          <a:r>
            <a:rPr lang="it-IT" sz="1050"/>
            <a:t>Recommended trips</a:t>
          </a:r>
        </a:p>
      </dgm:t>
    </dgm:pt>
    <dgm:pt modelId="{FC2CCDEA-8EF7-45B4-9BF5-6F6694286118}" type="parTrans" cxnId="{3B029BD7-81E3-403D-93A2-F88C68EC70EC}">
      <dgm:prSet/>
      <dgm:spPr/>
      <dgm:t>
        <a:bodyPr/>
        <a:lstStyle/>
        <a:p>
          <a:endParaRPr lang="it-IT"/>
        </a:p>
      </dgm:t>
    </dgm:pt>
    <dgm:pt modelId="{590ABE04-0A81-43D3-940D-7AFB6EDD572D}" type="sibTrans" cxnId="{3B029BD7-81E3-403D-93A2-F88C68EC70EC}">
      <dgm:prSet/>
      <dgm:spPr/>
      <dgm:t>
        <a:bodyPr/>
        <a:lstStyle/>
        <a:p>
          <a:endParaRPr lang="it-IT"/>
        </a:p>
      </dgm:t>
    </dgm:pt>
    <dgm:pt modelId="{34EF4A7F-E97D-431D-85E4-730577253371}">
      <dgm:prSet custT="1"/>
      <dgm:spPr/>
      <dgm:t>
        <a:bodyPr/>
        <a:lstStyle/>
        <a:p>
          <a:r>
            <a:rPr lang="it-IT" sz="1050"/>
            <a:t>Things to do</a:t>
          </a:r>
        </a:p>
      </dgm:t>
    </dgm:pt>
    <dgm:pt modelId="{383FC7D8-4FD4-4EDD-BBA8-DAC26A2978DA}" type="parTrans" cxnId="{54021A9E-13B4-4795-8B09-9A8DF9E60C55}">
      <dgm:prSet/>
      <dgm:spPr/>
      <dgm:t>
        <a:bodyPr/>
        <a:lstStyle/>
        <a:p>
          <a:endParaRPr lang="it-IT"/>
        </a:p>
      </dgm:t>
    </dgm:pt>
    <dgm:pt modelId="{09400E55-FC54-4F62-AA36-A1F667A4636F}" type="sibTrans" cxnId="{54021A9E-13B4-4795-8B09-9A8DF9E60C55}">
      <dgm:prSet/>
      <dgm:spPr/>
      <dgm:t>
        <a:bodyPr/>
        <a:lstStyle/>
        <a:p>
          <a:endParaRPr lang="it-IT"/>
        </a:p>
      </dgm:t>
    </dgm:pt>
    <dgm:pt modelId="{C9EF9FAD-08EF-417E-9EBF-98C7AF804F18}">
      <dgm:prSet custT="1"/>
      <dgm:spPr/>
      <dgm:t>
        <a:bodyPr/>
        <a:lstStyle/>
        <a:p>
          <a:r>
            <a:rPr lang="it-IT" sz="1050"/>
            <a:t>Travel to NZ</a:t>
          </a:r>
        </a:p>
      </dgm:t>
    </dgm:pt>
    <dgm:pt modelId="{5CED6E9C-69AD-442D-9903-24629B58C850}" type="parTrans" cxnId="{495F0FF2-4D91-477F-858D-B53157F42F7F}">
      <dgm:prSet/>
      <dgm:spPr/>
      <dgm:t>
        <a:bodyPr/>
        <a:lstStyle/>
        <a:p>
          <a:endParaRPr lang="it-IT"/>
        </a:p>
      </dgm:t>
    </dgm:pt>
    <dgm:pt modelId="{CB585A8A-01CD-45C5-B827-191B5353D44A}" type="sibTrans" cxnId="{495F0FF2-4D91-477F-858D-B53157F42F7F}">
      <dgm:prSet/>
      <dgm:spPr/>
      <dgm:t>
        <a:bodyPr/>
        <a:lstStyle/>
        <a:p>
          <a:endParaRPr lang="it-IT"/>
        </a:p>
      </dgm:t>
    </dgm:pt>
    <dgm:pt modelId="{EBEEF9F8-BF90-4A02-B74B-043F45084B19}">
      <dgm:prSet custT="1"/>
      <dgm:spPr/>
      <dgm:t>
        <a:bodyPr/>
        <a:lstStyle/>
        <a:p>
          <a:r>
            <a:rPr lang="it-IT" sz="1050"/>
            <a:t>Transport</a:t>
          </a:r>
        </a:p>
      </dgm:t>
    </dgm:pt>
    <dgm:pt modelId="{526F6BBF-4661-4E56-A0A7-194D60BE5C7A}" type="parTrans" cxnId="{E260A61F-4265-4A41-BFF4-C72BD05E79A4}">
      <dgm:prSet/>
      <dgm:spPr/>
      <dgm:t>
        <a:bodyPr/>
        <a:lstStyle/>
        <a:p>
          <a:endParaRPr lang="it-IT"/>
        </a:p>
      </dgm:t>
    </dgm:pt>
    <dgm:pt modelId="{7FD3928C-6C40-4687-9C8A-1FCF7D6EE626}" type="sibTrans" cxnId="{E260A61F-4265-4A41-BFF4-C72BD05E79A4}">
      <dgm:prSet/>
      <dgm:spPr/>
      <dgm:t>
        <a:bodyPr/>
        <a:lstStyle/>
        <a:p>
          <a:endParaRPr lang="it-IT"/>
        </a:p>
      </dgm:t>
    </dgm:pt>
    <dgm:pt modelId="{6C18BE2F-AF67-4010-BE07-1D8A0E8159B2}">
      <dgm:prSet custT="1"/>
      <dgm:spPr/>
      <dgm:t>
        <a:bodyPr/>
        <a:lstStyle/>
        <a:p>
          <a:r>
            <a:rPr lang="it-IT" sz="1050"/>
            <a:t>Accomodation</a:t>
          </a:r>
        </a:p>
      </dgm:t>
    </dgm:pt>
    <dgm:pt modelId="{A0EC6B5E-9333-4A34-81CD-4F9399E23BC4}" type="parTrans" cxnId="{D4F15594-87A2-4C3B-98B7-70B5C717AA1D}">
      <dgm:prSet/>
      <dgm:spPr/>
      <dgm:t>
        <a:bodyPr/>
        <a:lstStyle/>
        <a:p>
          <a:endParaRPr lang="it-IT"/>
        </a:p>
      </dgm:t>
    </dgm:pt>
    <dgm:pt modelId="{3175D570-C561-451D-AC1F-A32F93C61229}" type="sibTrans" cxnId="{D4F15594-87A2-4C3B-98B7-70B5C717AA1D}">
      <dgm:prSet/>
      <dgm:spPr/>
      <dgm:t>
        <a:bodyPr/>
        <a:lstStyle/>
        <a:p>
          <a:endParaRPr lang="it-IT"/>
        </a:p>
      </dgm:t>
    </dgm:pt>
    <dgm:pt modelId="{77003A1E-81D8-4883-9721-3153BE89590E}">
      <dgm:prSet custT="1"/>
      <dgm:spPr/>
      <dgm:t>
        <a:bodyPr/>
        <a:lstStyle/>
        <a:p>
          <a:r>
            <a:rPr lang="it-IT" sz="800"/>
            <a:t>Adventure</a:t>
          </a:r>
        </a:p>
      </dgm:t>
    </dgm:pt>
    <dgm:pt modelId="{182C30BB-5F8D-42A7-A34C-5941AA8CB7FF}" type="parTrans" cxnId="{B89324AC-7C4E-4573-834F-118107904D50}">
      <dgm:prSet/>
      <dgm:spPr/>
      <dgm:t>
        <a:bodyPr/>
        <a:lstStyle/>
        <a:p>
          <a:endParaRPr lang="it-IT"/>
        </a:p>
      </dgm:t>
    </dgm:pt>
    <dgm:pt modelId="{6E206A72-CA16-473B-B0B2-8A4A780B4A22}" type="sibTrans" cxnId="{B89324AC-7C4E-4573-834F-118107904D50}">
      <dgm:prSet/>
      <dgm:spPr/>
      <dgm:t>
        <a:bodyPr/>
        <a:lstStyle/>
        <a:p>
          <a:endParaRPr lang="it-IT"/>
        </a:p>
      </dgm:t>
    </dgm:pt>
    <dgm:pt modelId="{B33341FA-583F-4BE2-B1DB-14BB82325F5C}">
      <dgm:prSet custT="1"/>
      <dgm:spPr/>
      <dgm:t>
        <a:bodyPr/>
        <a:lstStyle/>
        <a:p>
          <a:r>
            <a:rPr lang="it-IT" sz="800"/>
            <a:t>Sports</a:t>
          </a:r>
        </a:p>
      </dgm:t>
    </dgm:pt>
    <dgm:pt modelId="{7560B743-BF5A-4F3B-8583-401EEBAED136}" type="parTrans" cxnId="{DF53E593-28B2-4FF8-8343-66E45A7D3C50}">
      <dgm:prSet/>
      <dgm:spPr/>
      <dgm:t>
        <a:bodyPr/>
        <a:lstStyle/>
        <a:p>
          <a:endParaRPr lang="it-IT"/>
        </a:p>
      </dgm:t>
    </dgm:pt>
    <dgm:pt modelId="{A16A6771-D15B-4958-B4C9-9866D75881F8}" type="sibTrans" cxnId="{DF53E593-28B2-4FF8-8343-66E45A7D3C50}">
      <dgm:prSet/>
      <dgm:spPr/>
      <dgm:t>
        <a:bodyPr/>
        <a:lstStyle/>
        <a:p>
          <a:endParaRPr lang="it-IT"/>
        </a:p>
      </dgm:t>
    </dgm:pt>
    <dgm:pt modelId="{E78BEAB9-867C-40F0-B347-24C615C66F3F}">
      <dgm:prSet custT="1"/>
      <dgm:spPr/>
      <dgm:t>
        <a:bodyPr/>
        <a:lstStyle/>
        <a:p>
          <a:r>
            <a:rPr lang="it-IT" sz="800"/>
            <a:t>...</a:t>
          </a:r>
        </a:p>
      </dgm:t>
    </dgm:pt>
    <dgm:pt modelId="{B47AD489-FC33-4C21-BF82-AE9FFC1A2406}" type="parTrans" cxnId="{F12267A3-8108-49E3-AE40-FF352C75CD17}">
      <dgm:prSet/>
      <dgm:spPr/>
      <dgm:t>
        <a:bodyPr/>
        <a:lstStyle/>
        <a:p>
          <a:endParaRPr lang="it-IT"/>
        </a:p>
      </dgm:t>
    </dgm:pt>
    <dgm:pt modelId="{081233B2-7175-43B1-B103-616FAF0FE079}" type="sibTrans" cxnId="{F12267A3-8108-49E3-AE40-FF352C75CD17}">
      <dgm:prSet/>
      <dgm:spPr/>
      <dgm:t>
        <a:bodyPr/>
        <a:lstStyle/>
        <a:p>
          <a:endParaRPr lang="it-IT"/>
        </a:p>
      </dgm:t>
    </dgm:pt>
    <dgm:pt modelId="{6508164B-5859-4C08-8288-368C0B2CBE96}">
      <dgm:prSet custT="1"/>
      <dgm:spPr/>
      <dgm:t>
        <a:bodyPr/>
        <a:lstStyle/>
        <a:p>
          <a:pPr algn="l"/>
          <a:r>
            <a:rPr lang="it-IT" sz="800"/>
            <a:t>Other activities</a:t>
          </a:r>
        </a:p>
      </dgm:t>
    </dgm:pt>
    <dgm:pt modelId="{C31D507D-1AD8-46C3-896A-14B915C9FD98}" type="parTrans" cxnId="{70BBAC31-4748-41F9-8544-E5F8EE8FEA8E}">
      <dgm:prSet/>
      <dgm:spPr/>
      <dgm:t>
        <a:bodyPr/>
        <a:lstStyle/>
        <a:p>
          <a:endParaRPr lang="it-IT"/>
        </a:p>
      </dgm:t>
    </dgm:pt>
    <dgm:pt modelId="{248718D0-9E24-484B-8205-914B03317D8F}" type="sibTrans" cxnId="{70BBAC31-4748-41F9-8544-E5F8EE8FEA8E}">
      <dgm:prSet/>
      <dgm:spPr/>
      <dgm:t>
        <a:bodyPr/>
        <a:lstStyle/>
        <a:p>
          <a:endParaRPr lang="it-IT"/>
        </a:p>
      </dgm:t>
    </dgm:pt>
    <dgm:pt modelId="{FF1A8859-8E37-4B10-8374-49790396D20D}">
      <dgm:prSet custT="1"/>
      <dgm:spPr/>
      <dgm:t>
        <a:bodyPr/>
        <a:lstStyle/>
        <a:p>
          <a:r>
            <a:rPr lang="it-IT" sz="800"/>
            <a:t>Travel guide</a:t>
          </a:r>
        </a:p>
      </dgm:t>
    </dgm:pt>
    <dgm:pt modelId="{EA607A0A-8EAF-4491-9DC4-C71B8C1DE012}" type="parTrans" cxnId="{9E71EA54-728F-45A8-B015-5B1D79296643}">
      <dgm:prSet/>
      <dgm:spPr/>
      <dgm:t>
        <a:bodyPr/>
        <a:lstStyle/>
        <a:p>
          <a:endParaRPr lang="it-IT"/>
        </a:p>
      </dgm:t>
    </dgm:pt>
    <dgm:pt modelId="{37B4B1E3-6535-4021-B52E-0BA1F0D682E1}" type="sibTrans" cxnId="{9E71EA54-728F-45A8-B015-5B1D79296643}">
      <dgm:prSet/>
      <dgm:spPr/>
      <dgm:t>
        <a:bodyPr/>
        <a:lstStyle/>
        <a:p>
          <a:endParaRPr lang="it-IT"/>
        </a:p>
      </dgm:t>
    </dgm:pt>
    <dgm:pt modelId="{2D6E2DD5-79D4-4A46-839B-A1FFB7E2C56B}">
      <dgm:prSet custT="1"/>
      <dgm:spPr/>
      <dgm:t>
        <a:bodyPr/>
        <a:lstStyle/>
        <a:p>
          <a:r>
            <a:rPr lang="it-IT" sz="800"/>
            <a:t>Wheater &amp; climate</a:t>
          </a:r>
        </a:p>
      </dgm:t>
    </dgm:pt>
    <dgm:pt modelId="{B02C43DC-E55C-41E6-9A82-DB9A1CA3C75A}" type="parTrans" cxnId="{B05BD4D5-4441-4BE9-A50F-DAA7BBE669C7}">
      <dgm:prSet/>
      <dgm:spPr/>
      <dgm:t>
        <a:bodyPr/>
        <a:lstStyle/>
        <a:p>
          <a:endParaRPr lang="it-IT"/>
        </a:p>
      </dgm:t>
    </dgm:pt>
    <dgm:pt modelId="{4B26C6B5-EF6D-4B30-8CDC-DF137B060631}" type="sibTrans" cxnId="{B05BD4D5-4441-4BE9-A50F-DAA7BBE669C7}">
      <dgm:prSet/>
      <dgm:spPr/>
      <dgm:t>
        <a:bodyPr/>
        <a:lstStyle/>
        <a:p>
          <a:endParaRPr lang="it-IT"/>
        </a:p>
      </dgm:t>
    </dgm:pt>
    <dgm:pt modelId="{6F5BA32C-9586-471D-AB19-3765E7296A33}">
      <dgm:prSet custT="1"/>
      <dgm:spPr/>
      <dgm:t>
        <a:bodyPr/>
        <a:lstStyle/>
        <a:p>
          <a:r>
            <a:rPr lang="it-IT" sz="800"/>
            <a:t>Geography &amp; geology</a:t>
          </a:r>
        </a:p>
      </dgm:t>
    </dgm:pt>
    <dgm:pt modelId="{26750DFB-6D96-426C-98A6-869AFDCCF736}" type="parTrans" cxnId="{5089E7A6-79F9-4830-90AA-630929F03B1C}">
      <dgm:prSet/>
      <dgm:spPr/>
      <dgm:t>
        <a:bodyPr/>
        <a:lstStyle/>
        <a:p>
          <a:endParaRPr lang="it-IT"/>
        </a:p>
      </dgm:t>
    </dgm:pt>
    <dgm:pt modelId="{7B9F7FB9-8C64-46B9-820A-3407CC1B0922}" type="sibTrans" cxnId="{5089E7A6-79F9-4830-90AA-630929F03B1C}">
      <dgm:prSet/>
      <dgm:spPr/>
      <dgm:t>
        <a:bodyPr/>
        <a:lstStyle/>
        <a:p>
          <a:endParaRPr lang="it-IT"/>
        </a:p>
      </dgm:t>
    </dgm:pt>
    <dgm:pt modelId="{4A2FF0F5-2276-44FB-A98E-FF4FD5375586}">
      <dgm:prSet custT="1"/>
      <dgm:spPr/>
      <dgm:t>
        <a:bodyPr/>
        <a:lstStyle/>
        <a:p>
          <a:r>
            <a:rPr lang="it-IT" sz="800"/>
            <a:t>History</a:t>
          </a:r>
        </a:p>
      </dgm:t>
    </dgm:pt>
    <dgm:pt modelId="{8569B1AE-AC2E-4D04-84BB-CC91205F1E15}" type="parTrans" cxnId="{B3CDE95B-F1C1-4157-86E2-68798932D2C6}">
      <dgm:prSet/>
      <dgm:spPr/>
      <dgm:t>
        <a:bodyPr/>
        <a:lstStyle/>
        <a:p>
          <a:endParaRPr lang="it-IT"/>
        </a:p>
      </dgm:t>
    </dgm:pt>
    <dgm:pt modelId="{8C7CB897-01B2-473A-ACCF-0C499F6CDB6E}" type="sibTrans" cxnId="{B3CDE95B-F1C1-4157-86E2-68798932D2C6}">
      <dgm:prSet/>
      <dgm:spPr/>
      <dgm:t>
        <a:bodyPr/>
        <a:lstStyle/>
        <a:p>
          <a:endParaRPr lang="it-IT"/>
        </a:p>
      </dgm:t>
    </dgm:pt>
    <dgm:pt modelId="{09C39C95-48FF-4725-820A-53F571004038}">
      <dgm:prSet custT="1"/>
      <dgm:spPr/>
      <dgm:t>
        <a:bodyPr/>
        <a:lstStyle/>
        <a:p>
          <a:r>
            <a:rPr lang="it-IT" sz="800"/>
            <a:t>Top New Zealand trips</a:t>
          </a:r>
        </a:p>
      </dgm:t>
    </dgm:pt>
    <dgm:pt modelId="{3F02BE9C-57A3-4997-8AF1-9321D1169DFF}" type="parTrans" cxnId="{D1E2C972-D6C8-4FBD-8ACC-6D85A13E83AD}">
      <dgm:prSet/>
      <dgm:spPr/>
      <dgm:t>
        <a:bodyPr/>
        <a:lstStyle/>
        <a:p>
          <a:endParaRPr lang="it-IT"/>
        </a:p>
      </dgm:t>
    </dgm:pt>
    <dgm:pt modelId="{001E15CB-85EF-4DA5-8106-4386E3DE67FC}" type="sibTrans" cxnId="{D1E2C972-D6C8-4FBD-8ACC-6D85A13E83AD}">
      <dgm:prSet/>
      <dgm:spPr/>
      <dgm:t>
        <a:bodyPr/>
        <a:lstStyle/>
        <a:p>
          <a:endParaRPr lang="it-IT"/>
        </a:p>
      </dgm:t>
    </dgm:pt>
    <dgm:pt modelId="{680A2A72-6E1A-4AB6-BBE3-F0FF7E09352F}">
      <dgm:prSet custT="1"/>
      <dgm:spPr/>
      <dgm:t>
        <a:bodyPr/>
        <a:lstStyle/>
        <a:p>
          <a:r>
            <a:rPr lang="it-IT" sz="800"/>
            <a:t>North Island trips</a:t>
          </a:r>
        </a:p>
      </dgm:t>
    </dgm:pt>
    <dgm:pt modelId="{894D7FBE-D838-4B13-BBBE-6CBD9D9D72F2}" type="parTrans" cxnId="{FC15B475-D776-4A53-AC66-D39DB04B767F}">
      <dgm:prSet/>
      <dgm:spPr/>
      <dgm:t>
        <a:bodyPr/>
        <a:lstStyle/>
        <a:p>
          <a:endParaRPr lang="it-IT"/>
        </a:p>
      </dgm:t>
    </dgm:pt>
    <dgm:pt modelId="{ECADE6A9-75C4-46B8-899C-E3A031A520F1}" type="sibTrans" cxnId="{FC15B475-D776-4A53-AC66-D39DB04B767F}">
      <dgm:prSet/>
      <dgm:spPr/>
      <dgm:t>
        <a:bodyPr/>
        <a:lstStyle/>
        <a:p>
          <a:endParaRPr lang="it-IT"/>
        </a:p>
      </dgm:t>
    </dgm:pt>
    <dgm:pt modelId="{5CF46040-4D99-46F7-9457-DC8449EB0026}">
      <dgm:prSet custT="1"/>
      <dgm:spPr/>
      <dgm:t>
        <a:bodyPr/>
        <a:lstStyle/>
        <a:p>
          <a:r>
            <a:rPr lang="it-IT" sz="800"/>
            <a:t>South Island trips</a:t>
          </a:r>
        </a:p>
      </dgm:t>
    </dgm:pt>
    <dgm:pt modelId="{FFE09F71-D7A5-4ADA-B654-195CF32C4E5B}" type="parTrans" cxnId="{7649C27E-79B7-4C29-A38D-387918685F8D}">
      <dgm:prSet/>
      <dgm:spPr/>
      <dgm:t>
        <a:bodyPr/>
        <a:lstStyle/>
        <a:p>
          <a:endParaRPr lang="it-IT"/>
        </a:p>
      </dgm:t>
    </dgm:pt>
    <dgm:pt modelId="{6E18D801-0AA0-488A-837C-1D933B81BD2E}" type="sibTrans" cxnId="{7649C27E-79B7-4C29-A38D-387918685F8D}">
      <dgm:prSet/>
      <dgm:spPr/>
      <dgm:t>
        <a:bodyPr/>
        <a:lstStyle/>
        <a:p>
          <a:endParaRPr lang="it-IT"/>
        </a:p>
      </dgm:t>
    </dgm:pt>
    <dgm:pt modelId="{94AB712D-2A21-48EF-B328-F93F4E8D9B13}">
      <dgm:prSet custT="1"/>
      <dgm:spPr/>
      <dgm:t>
        <a:bodyPr/>
        <a:lstStyle/>
        <a:p>
          <a:r>
            <a:rPr lang="it-IT" sz="800"/>
            <a:t>Themed highways</a:t>
          </a:r>
        </a:p>
      </dgm:t>
    </dgm:pt>
    <dgm:pt modelId="{AEADFEAC-8D43-4AC9-BB88-85F087326DCE}" type="parTrans" cxnId="{946D0B91-8D5B-414B-8F1B-A00FD7399DD9}">
      <dgm:prSet/>
      <dgm:spPr/>
      <dgm:t>
        <a:bodyPr/>
        <a:lstStyle/>
        <a:p>
          <a:endParaRPr lang="it-IT"/>
        </a:p>
      </dgm:t>
    </dgm:pt>
    <dgm:pt modelId="{91BCB0EA-5170-44D9-924A-252D58490E54}" type="sibTrans" cxnId="{946D0B91-8D5B-414B-8F1B-A00FD7399DD9}">
      <dgm:prSet/>
      <dgm:spPr/>
      <dgm:t>
        <a:bodyPr/>
        <a:lstStyle/>
        <a:p>
          <a:endParaRPr lang="it-IT"/>
        </a:p>
      </dgm:t>
    </dgm:pt>
    <dgm:pt modelId="{019D3573-CD8A-4AD7-9CDF-BD41D9036852}">
      <dgm:prSet custT="1"/>
      <dgm:spPr/>
      <dgm:t>
        <a:bodyPr/>
        <a:lstStyle/>
        <a:p>
          <a:r>
            <a:rPr lang="it-IT" sz="800"/>
            <a:t>Travel time &amp; distance</a:t>
          </a:r>
        </a:p>
      </dgm:t>
    </dgm:pt>
    <dgm:pt modelId="{0D816AA6-80B1-4A03-8F87-14E6A77AE197}" type="parTrans" cxnId="{48803CA2-534D-4701-907E-5214AAABC555}">
      <dgm:prSet/>
      <dgm:spPr/>
      <dgm:t>
        <a:bodyPr/>
        <a:lstStyle/>
        <a:p>
          <a:endParaRPr lang="it-IT"/>
        </a:p>
      </dgm:t>
    </dgm:pt>
    <dgm:pt modelId="{8EC1F911-681A-4484-AB58-F6ED6437C46D}" type="sibTrans" cxnId="{48803CA2-534D-4701-907E-5214AAABC555}">
      <dgm:prSet/>
      <dgm:spPr/>
      <dgm:t>
        <a:bodyPr/>
        <a:lstStyle/>
        <a:p>
          <a:endParaRPr lang="it-IT"/>
        </a:p>
      </dgm:t>
    </dgm:pt>
    <dgm:pt modelId="{75FED952-BE82-48DD-9B09-46DF61B2D643}">
      <dgm:prSet custT="1"/>
      <dgm:spPr/>
      <dgm:t>
        <a:bodyPr/>
        <a:lstStyle/>
        <a:p>
          <a:r>
            <a:rPr lang="it-IT" sz="800"/>
            <a:t>People</a:t>
          </a:r>
        </a:p>
      </dgm:t>
    </dgm:pt>
    <dgm:pt modelId="{CC142B69-599D-4B77-AADF-6964F5F5175F}" type="parTrans" cxnId="{0CD825B2-6C94-426C-8BBA-54EB1FD00B14}">
      <dgm:prSet/>
      <dgm:spPr/>
      <dgm:t>
        <a:bodyPr/>
        <a:lstStyle/>
        <a:p>
          <a:endParaRPr lang="it-IT"/>
        </a:p>
      </dgm:t>
    </dgm:pt>
    <dgm:pt modelId="{EFEEDA43-F58F-446C-9241-BE48B9520A97}" type="sibTrans" cxnId="{0CD825B2-6C94-426C-8BBA-54EB1FD00B14}">
      <dgm:prSet/>
      <dgm:spPr/>
      <dgm:t>
        <a:bodyPr/>
        <a:lstStyle/>
        <a:p>
          <a:endParaRPr lang="it-IT"/>
        </a:p>
      </dgm:t>
    </dgm:pt>
    <dgm:pt modelId="{78B74D80-C1C6-478A-9B4C-E67A3788EFC0}">
      <dgm:prSet custT="1"/>
      <dgm:spPr/>
      <dgm:t>
        <a:bodyPr/>
        <a:lstStyle/>
        <a:p>
          <a:r>
            <a:rPr lang="it-IT" sz="800"/>
            <a:t>Cruise</a:t>
          </a:r>
        </a:p>
      </dgm:t>
    </dgm:pt>
    <dgm:pt modelId="{EAF999CD-76CF-406E-B815-514593451CEF}" type="parTrans" cxnId="{D271664A-D01E-48CF-AF04-080836B1B848}">
      <dgm:prSet/>
      <dgm:spPr/>
      <dgm:t>
        <a:bodyPr/>
        <a:lstStyle/>
        <a:p>
          <a:endParaRPr lang="it-IT"/>
        </a:p>
      </dgm:t>
    </dgm:pt>
    <dgm:pt modelId="{A36CEE90-8D5F-4282-AD50-EE17C8342B7E}" type="sibTrans" cxnId="{D271664A-D01E-48CF-AF04-080836B1B848}">
      <dgm:prSet/>
      <dgm:spPr/>
      <dgm:t>
        <a:bodyPr/>
        <a:lstStyle/>
        <a:p>
          <a:endParaRPr lang="it-IT"/>
        </a:p>
      </dgm:t>
    </dgm:pt>
    <dgm:pt modelId="{35C98CD6-3EC0-4DB9-8402-58813809B005}">
      <dgm:prSet custT="1"/>
      <dgm:spPr/>
      <dgm:t>
        <a:bodyPr/>
        <a:lstStyle/>
        <a:p>
          <a:r>
            <a:rPr lang="it-IT" sz="800"/>
            <a:t>Flights to New Zealand</a:t>
          </a:r>
        </a:p>
      </dgm:t>
    </dgm:pt>
    <dgm:pt modelId="{292F7589-5758-411D-BF3C-3BEC0C708194}" type="parTrans" cxnId="{FCBB208A-5389-42BF-AA49-1E87FCFF0635}">
      <dgm:prSet/>
      <dgm:spPr/>
      <dgm:t>
        <a:bodyPr/>
        <a:lstStyle/>
        <a:p>
          <a:endParaRPr lang="it-IT"/>
        </a:p>
      </dgm:t>
    </dgm:pt>
    <dgm:pt modelId="{21C3DC33-6F54-46E9-A617-B6DA6AFC03F4}" type="sibTrans" cxnId="{FCBB208A-5389-42BF-AA49-1E87FCFF0635}">
      <dgm:prSet/>
      <dgm:spPr/>
      <dgm:t>
        <a:bodyPr/>
        <a:lstStyle/>
        <a:p>
          <a:endParaRPr lang="it-IT"/>
        </a:p>
      </dgm:t>
    </dgm:pt>
    <dgm:pt modelId="{FE610B20-9F7F-44A8-B266-25E4450B57D3}">
      <dgm:prSet custT="1"/>
      <dgm:spPr/>
      <dgm:t>
        <a:bodyPr/>
        <a:lstStyle/>
        <a:p>
          <a:r>
            <a:rPr lang="it-IT" sz="800"/>
            <a:t>Find a travel agent</a:t>
          </a:r>
        </a:p>
      </dgm:t>
    </dgm:pt>
    <dgm:pt modelId="{84A8241B-7520-485B-854E-94469D3DDBE3}" type="parTrans" cxnId="{DF82650E-19F0-44E1-9A8F-AF099A0CE67A}">
      <dgm:prSet/>
      <dgm:spPr/>
      <dgm:t>
        <a:bodyPr/>
        <a:lstStyle/>
        <a:p>
          <a:endParaRPr lang="it-IT"/>
        </a:p>
      </dgm:t>
    </dgm:pt>
    <dgm:pt modelId="{E15B2B15-D3E7-4C64-B09D-1BC51912D591}" type="sibTrans" cxnId="{DF82650E-19F0-44E1-9A8F-AF099A0CE67A}">
      <dgm:prSet/>
      <dgm:spPr/>
      <dgm:t>
        <a:bodyPr/>
        <a:lstStyle/>
        <a:p>
          <a:endParaRPr lang="it-IT"/>
        </a:p>
      </dgm:t>
    </dgm:pt>
    <dgm:pt modelId="{4711F04D-7AB6-4906-B7BF-3377AA401C38}">
      <dgm:prSet custT="1"/>
      <dgm:spPr/>
      <dgm:t>
        <a:bodyPr/>
        <a:lstStyle/>
        <a:p>
          <a:r>
            <a:rPr lang="it-IT" sz="800"/>
            <a:t>Visa's &amp; immigration</a:t>
          </a:r>
        </a:p>
      </dgm:t>
    </dgm:pt>
    <dgm:pt modelId="{ABA2237B-8475-4651-BED6-829431292710}" type="parTrans" cxnId="{63089130-4E47-4B5D-83A4-35DA351BA103}">
      <dgm:prSet/>
      <dgm:spPr/>
      <dgm:t>
        <a:bodyPr/>
        <a:lstStyle/>
        <a:p>
          <a:endParaRPr lang="it-IT"/>
        </a:p>
      </dgm:t>
    </dgm:pt>
    <dgm:pt modelId="{BDB2A6FC-F68C-46D5-BD6D-5AAFFBFB5DEF}" type="sibTrans" cxnId="{63089130-4E47-4B5D-83A4-35DA351BA103}">
      <dgm:prSet/>
      <dgm:spPr/>
      <dgm:t>
        <a:bodyPr/>
        <a:lstStyle/>
        <a:p>
          <a:endParaRPr lang="it-IT"/>
        </a:p>
      </dgm:t>
    </dgm:pt>
    <dgm:pt modelId="{20240148-597F-43CD-BED9-E640F99E8D81}">
      <dgm:prSet custT="1"/>
      <dgm:spPr/>
      <dgm:t>
        <a:bodyPr/>
        <a:lstStyle/>
        <a:p>
          <a:r>
            <a:rPr lang="it-IT" sz="800"/>
            <a:t>Air transport</a:t>
          </a:r>
        </a:p>
      </dgm:t>
    </dgm:pt>
    <dgm:pt modelId="{5B350DCC-4E10-411C-8415-3931C8AB758C}" type="parTrans" cxnId="{B3048289-559B-4351-B202-66D93F1AC865}">
      <dgm:prSet/>
      <dgm:spPr/>
      <dgm:t>
        <a:bodyPr/>
        <a:lstStyle/>
        <a:p>
          <a:endParaRPr lang="it-IT"/>
        </a:p>
      </dgm:t>
    </dgm:pt>
    <dgm:pt modelId="{B485DD0A-F40A-4F22-BF30-1520FD298500}" type="sibTrans" cxnId="{B3048289-559B-4351-B202-66D93F1AC865}">
      <dgm:prSet/>
      <dgm:spPr/>
      <dgm:t>
        <a:bodyPr/>
        <a:lstStyle/>
        <a:p>
          <a:endParaRPr lang="it-IT"/>
        </a:p>
      </dgm:t>
    </dgm:pt>
    <dgm:pt modelId="{E4A1068B-77C1-4ABF-9489-08FF4E25A232}">
      <dgm:prSet custT="1"/>
      <dgm:spPr/>
      <dgm:t>
        <a:bodyPr/>
        <a:lstStyle/>
        <a:p>
          <a:r>
            <a:rPr lang="it-IT" sz="800"/>
            <a:t>Rental cars</a:t>
          </a:r>
        </a:p>
      </dgm:t>
    </dgm:pt>
    <dgm:pt modelId="{63E3C29F-9AA5-4579-8EE7-D652C0E6B790}" type="parTrans" cxnId="{74535AE1-47B8-4E27-A5F0-7EC22E4F1325}">
      <dgm:prSet/>
      <dgm:spPr/>
      <dgm:t>
        <a:bodyPr/>
        <a:lstStyle/>
        <a:p>
          <a:endParaRPr lang="it-IT"/>
        </a:p>
      </dgm:t>
    </dgm:pt>
    <dgm:pt modelId="{2AF76098-2D62-4C06-A1FE-6211599899E2}" type="sibTrans" cxnId="{74535AE1-47B8-4E27-A5F0-7EC22E4F1325}">
      <dgm:prSet/>
      <dgm:spPr/>
      <dgm:t>
        <a:bodyPr/>
        <a:lstStyle/>
        <a:p>
          <a:endParaRPr lang="it-IT"/>
        </a:p>
      </dgm:t>
    </dgm:pt>
    <dgm:pt modelId="{13F74F35-8033-40B2-A7EB-3233F236026E}">
      <dgm:prSet custT="1"/>
      <dgm:spPr/>
      <dgm:t>
        <a:bodyPr/>
        <a:lstStyle/>
        <a:p>
          <a:r>
            <a:rPr lang="it-IT" sz="800"/>
            <a:t>...</a:t>
          </a:r>
        </a:p>
      </dgm:t>
    </dgm:pt>
    <dgm:pt modelId="{F68A02E7-EA8F-43C3-9DD3-97EAB9CC9F3F}" type="parTrans" cxnId="{82D0DE9A-7E94-4CE9-8A39-010A04D5F6B3}">
      <dgm:prSet/>
      <dgm:spPr/>
      <dgm:t>
        <a:bodyPr/>
        <a:lstStyle/>
        <a:p>
          <a:endParaRPr lang="it-IT"/>
        </a:p>
      </dgm:t>
    </dgm:pt>
    <dgm:pt modelId="{44145918-A57A-47DC-95E7-1B4932A7947D}" type="sibTrans" cxnId="{82D0DE9A-7E94-4CE9-8A39-010A04D5F6B3}">
      <dgm:prSet/>
      <dgm:spPr/>
      <dgm:t>
        <a:bodyPr/>
        <a:lstStyle/>
        <a:p>
          <a:endParaRPr lang="it-IT"/>
        </a:p>
      </dgm:t>
    </dgm:pt>
    <dgm:pt modelId="{EF8BB194-8444-438E-8DE6-39243BDFB164}">
      <dgm:prSet custT="1"/>
      <dgm:spPr/>
      <dgm:t>
        <a:bodyPr/>
        <a:lstStyle/>
        <a:p>
          <a:r>
            <a:rPr lang="it-IT" sz="800"/>
            <a:t>Hitchhiking in NZ</a:t>
          </a:r>
        </a:p>
      </dgm:t>
    </dgm:pt>
    <dgm:pt modelId="{D85CCD85-370E-443F-A6D8-72C3D63B09B1}" type="parTrans" cxnId="{25B401DF-243F-4BAF-B1A4-4AA8E4190C13}">
      <dgm:prSet/>
      <dgm:spPr/>
      <dgm:t>
        <a:bodyPr/>
        <a:lstStyle/>
        <a:p>
          <a:endParaRPr lang="it-IT"/>
        </a:p>
      </dgm:t>
    </dgm:pt>
    <dgm:pt modelId="{835F4E34-6278-4899-AA82-4A4701AEC88F}" type="sibTrans" cxnId="{25B401DF-243F-4BAF-B1A4-4AA8E4190C13}">
      <dgm:prSet/>
      <dgm:spPr/>
      <dgm:t>
        <a:bodyPr/>
        <a:lstStyle/>
        <a:p>
          <a:endParaRPr lang="it-IT"/>
        </a:p>
      </dgm:t>
    </dgm:pt>
    <dgm:pt modelId="{9CFE51F7-E8FF-452A-A341-9E95E92A67ED}">
      <dgm:prSet custT="1"/>
      <dgm:spPr/>
      <dgm:t>
        <a:bodyPr/>
        <a:lstStyle/>
        <a:p>
          <a:r>
            <a:rPr lang="it-IT" sz="800"/>
            <a:t>Apartments</a:t>
          </a:r>
        </a:p>
      </dgm:t>
    </dgm:pt>
    <dgm:pt modelId="{50E3CA94-2982-40B2-95B5-282FBDCA4186}" type="parTrans" cxnId="{01D8D83A-EFEB-487B-9901-16D953AF094A}">
      <dgm:prSet/>
      <dgm:spPr/>
      <dgm:t>
        <a:bodyPr/>
        <a:lstStyle/>
        <a:p>
          <a:endParaRPr lang="it-IT"/>
        </a:p>
      </dgm:t>
    </dgm:pt>
    <dgm:pt modelId="{6C877B80-C307-4910-BAC6-44CF74445088}" type="sibTrans" cxnId="{01D8D83A-EFEB-487B-9901-16D953AF094A}">
      <dgm:prSet/>
      <dgm:spPr/>
      <dgm:t>
        <a:bodyPr/>
        <a:lstStyle/>
        <a:p>
          <a:endParaRPr lang="it-IT"/>
        </a:p>
      </dgm:t>
    </dgm:pt>
    <dgm:pt modelId="{B4008EA8-034C-490B-94C9-FEB526BFA638}">
      <dgm:prSet custT="1"/>
      <dgm:spPr/>
      <dgm:t>
        <a:bodyPr/>
        <a:lstStyle/>
        <a:p>
          <a:r>
            <a:rPr lang="it-IT" sz="800"/>
            <a:t>Bed &amp; breakfast</a:t>
          </a:r>
        </a:p>
      </dgm:t>
    </dgm:pt>
    <dgm:pt modelId="{C6F890D7-1587-49CD-A63F-8F566833D102}" type="parTrans" cxnId="{10ACBCE2-DC5A-428E-958C-996D2E753C71}">
      <dgm:prSet/>
      <dgm:spPr/>
      <dgm:t>
        <a:bodyPr/>
        <a:lstStyle/>
        <a:p>
          <a:endParaRPr lang="it-IT"/>
        </a:p>
      </dgm:t>
    </dgm:pt>
    <dgm:pt modelId="{DF033A69-C2A3-40DD-B3D0-C1C0C815A2FB}" type="sibTrans" cxnId="{10ACBCE2-DC5A-428E-958C-996D2E753C71}">
      <dgm:prSet/>
      <dgm:spPr/>
      <dgm:t>
        <a:bodyPr/>
        <a:lstStyle/>
        <a:p>
          <a:endParaRPr lang="it-IT"/>
        </a:p>
      </dgm:t>
    </dgm:pt>
    <dgm:pt modelId="{A4CD39DF-1788-415B-B442-9E841304F90A}">
      <dgm:prSet custT="1"/>
      <dgm:spPr/>
      <dgm:t>
        <a:bodyPr/>
        <a:lstStyle/>
        <a:p>
          <a:r>
            <a:rPr lang="it-IT" sz="800"/>
            <a:t>...</a:t>
          </a:r>
        </a:p>
      </dgm:t>
    </dgm:pt>
    <dgm:pt modelId="{08CA80C8-ED05-4FA3-BF81-A5E308F765B4}" type="parTrans" cxnId="{811015D1-A163-4382-8055-CFD25989B6B0}">
      <dgm:prSet/>
      <dgm:spPr/>
      <dgm:t>
        <a:bodyPr/>
        <a:lstStyle/>
        <a:p>
          <a:endParaRPr lang="it-IT"/>
        </a:p>
      </dgm:t>
    </dgm:pt>
    <dgm:pt modelId="{6826C458-733B-4D7C-813B-90A8BCEFCBE8}" type="sibTrans" cxnId="{811015D1-A163-4382-8055-CFD25989B6B0}">
      <dgm:prSet/>
      <dgm:spPr/>
      <dgm:t>
        <a:bodyPr/>
        <a:lstStyle/>
        <a:p>
          <a:endParaRPr lang="it-IT"/>
        </a:p>
      </dgm:t>
    </dgm:pt>
    <dgm:pt modelId="{FAA970D7-1906-4158-B63A-7D322E3E16D8}">
      <dgm:prSet custT="1"/>
      <dgm:spPr/>
      <dgm:t>
        <a:bodyPr/>
        <a:lstStyle/>
        <a:p>
          <a:r>
            <a:rPr lang="it-IT" sz="800"/>
            <a:t>Motels</a:t>
          </a:r>
        </a:p>
      </dgm:t>
    </dgm:pt>
    <dgm:pt modelId="{9F5CB23B-2FF2-4584-9AD3-510ADF44151F}" type="parTrans" cxnId="{76BB2A01-13AB-466F-8BF7-26AFE29888BA}">
      <dgm:prSet/>
      <dgm:spPr/>
      <dgm:t>
        <a:bodyPr/>
        <a:lstStyle/>
        <a:p>
          <a:endParaRPr lang="it-IT"/>
        </a:p>
      </dgm:t>
    </dgm:pt>
    <dgm:pt modelId="{D1965E1D-635A-4389-B547-400E4AE04775}" type="sibTrans" cxnId="{76BB2A01-13AB-466F-8BF7-26AFE29888BA}">
      <dgm:prSet/>
      <dgm:spPr/>
      <dgm:t>
        <a:bodyPr/>
        <a:lstStyle/>
        <a:p>
          <a:endParaRPr lang="it-IT"/>
        </a:p>
      </dgm:t>
    </dgm:pt>
    <dgm:pt modelId="{289453B4-3CB1-477A-B686-229AF6E1A92A}">
      <dgm:prSet/>
      <dgm:spPr/>
      <dgm:t>
        <a:bodyPr/>
        <a:lstStyle/>
        <a:p>
          <a:r>
            <a:rPr lang="it-IT"/>
            <a:t>C1</a:t>
          </a:r>
        </a:p>
      </dgm:t>
    </dgm:pt>
    <dgm:pt modelId="{426FAB6E-57BA-411E-8788-FD64F35326AF}" type="parTrans" cxnId="{4793E2C5-F953-4FC6-845C-94A1E8B8048E}">
      <dgm:prSet/>
      <dgm:spPr/>
      <dgm:t>
        <a:bodyPr/>
        <a:lstStyle/>
        <a:p>
          <a:endParaRPr lang="it-IT"/>
        </a:p>
      </dgm:t>
    </dgm:pt>
    <dgm:pt modelId="{2F59B623-3E0A-43E4-B553-1EFD8AB9E120}" type="sibTrans" cxnId="{4793E2C5-F953-4FC6-845C-94A1E8B8048E}">
      <dgm:prSet/>
      <dgm:spPr/>
      <dgm:t>
        <a:bodyPr/>
        <a:lstStyle/>
        <a:p>
          <a:endParaRPr lang="it-IT"/>
        </a:p>
      </dgm:t>
    </dgm:pt>
    <dgm:pt modelId="{7D29BF7C-06EE-4801-A1B9-DEEDDA39F5FC}">
      <dgm:prSet/>
      <dgm:spPr/>
      <dgm:t>
        <a:bodyPr/>
        <a:lstStyle/>
        <a:p>
          <a:r>
            <a:rPr lang="it-IT"/>
            <a:t>Cn</a:t>
          </a:r>
        </a:p>
      </dgm:t>
    </dgm:pt>
    <dgm:pt modelId="{7578C352-38D9-4507-BBFC-D1A530B4D246}" type="parTrans" cxnId="{F56A28CB-73A1-4CC4-AADF-267D8E9FDC5E}">
      <dgm:prSet/>
      <dgm:spPr/>
      <dgm:t>
        <a:bodyPr/>
        <a:lstStyle/>
        <a:p>
          <a:endParaRPr lang="it-IT"/>
        </a:p>
      </dgm:t>
    </dgm:pt>
    <dgm:pt modelId="{66DA1202-C49B-4D9D-8E5C-A27D65DB2A20}" type="sibTrans" cxnId="{F56A28CB-73A1-4CC4-AADF-267D8E9FDC5E}">
      <dgm:prSet/>
      <dgm:spPr/>
      <dgm:t>
        <a:bodyPr/>
        <a:lstStyle/>
        <a:p>
          <a:endParaRPr lang="it-IT"/>
        </a:p>
      </dgm:t>
    </dgm:pt>
    <dgm:pt modelId="{CEB33C54-2991-4C5D-A2D9-499D87F9E392}">
      <dgm:prSet/>
      <dgm:spPr/>
      <dgm:t>
        <a:bodyPr/>
        <a:lstStyle/>
        <a:p>
          <a:r>
            <a:rPr lang="it-IT"/>
            <a:t>...</a:t>
          </a:r>
        </a:p>
      </dgm:t>
    </dgm:pt>
    <dgm:pt modelId="{A5442AE9-4A3F-45C4-B6BF-4A6B0BCFEB6E}" type="parTrans" cxnId="{3C65D262-D5BE-4063-BB23-0A4CDACDA306}">
      <dgm:prSet/>
      <dgm:spPr/>
      <dgm:t>
        <a:bodyPr/>
        <a:lstStyle/>
        <a:p>
          <a:endParaRPr lang="it-IT"/>
        </a:p>
      </dgm:t>
    </dgm:pt>
    <dgm:pt modelId="{E946AE31-018A-4B5A-AE96-083B43C6B7AE}" type="sibTrans" cxnId="{3C65D262-D5BE-4063-BB23-0A4CDACDA306}">
      <dgm:prSet/>
      <dgm:spPr/>
      <dgm:t>
        <a:bodyPr/>
        <a:lstStyle/>
        <a:p>
          <a:endParaRPr lang="it-IT"/>
        </a:p>
      </dgm:t>
    </dgm:pt>
    <dgm:pt modelId="{203C8256-5CB1-4C1D-8EEA-CC162A2FAD70}">
      <dgm:prSet/>
      <dgm:spPr/>
      <dgm:t>
        <a:bodyPr/>
        <a:lstStyle/>
        <a:p>
          <a:r>
            <a:rPr lang="it-IT"/>
            <a:t>TN1</a:t>
          </a:r>
        </a:p>
      </dgm:t>
    </dgm:pt>
    <dgm:pt modelId="{53182C77-9812-4A08-866E-9B8072BF1C77}" type="parTrans" cxnId="{FE9B5D06-BAAA-48E9-8A5C-AB367FDD800E}">
      <dgm:prSet/>
      <dgm:spPr/>
      <dgm:t>
        <a:bodyPr/>
        <a:lstStyle/>
        <a:p>
          <a:endParaRPr lang="it-IT"/>
        </a:p>
      </dgm:t>
    </dgm:pt>
    <dgm:pt modelId="{F0F7D847-5E5B-4D27-9F83-68E9592944A0}" type="sibTrans" cxnId="{FE9B5D06-BAAA-48E9-8A5C-AB367FDD800E}">
      <dgm:prSet/>
      <dgm:spPr/>
      <dgm:t>
        <a:bodyPr/>
        <a:lstStyle/>
        <a:p>
          <a:endParaRPr lang="it-IT"/>
        </a:p>
      </dgm:t>
    </dgm:pt>
    <dgm:pt modelId="{3C0E4262-2D8B-4DBB-9648-457B75D378DA}">
      <dgm:prSet/>
      <dgm:spPr/>
      <dgm:t>
        <a:bodyPr/>
        <a:lstStyle/>
        <a:p>
          <a:r>
            <a:rPr lang="it-IT"/>
            <a:t>...</a:t>
          </a:r>
        </a:p>
      </dgm:t>
    </dgm:pt>
    <dgm:pt modelId="{2C8FDA6C-5D30-40D6-B487-1569B5B55E1F}" type="parTrans" cxnId="{436A3587-0365-4121-9A57-C7BA5AC075AC}">
      <dgm:prSet/>
      <dgm:spPr/>
      <dgm:t>
        <a:bodyPr/>
        <a:lstStyle/>
        <a:p>
          <a:endParaRPr lang="it-IT"/>
        </a:p>
      </dgm:t>
    </dgm:pt>
    <dgm:pt modelId="{9AE96515-9530-4008-9B0C-A43CBD675103}" type="sibTrans" cxnId="{436A3587-0365-4121-9A57-C7BA5AC075AC}">
      <dgm:prSet/>
      <dgm:spPr/>
      <dgm:t>
        <a:bodyPr/>
        <a:lstStyle/>
        <a:p>
          <a:endParaRPr lang="it-IT"/>
        </a:p>
      </dgm:t>
    </dgm:pt>
    <dgm:pt modelId="{D5FFCC91-FCA5-41AB-B89D-1B75D85DFB19}">
      <dgm:prSet/>
      <dgm:spPr/>
      <dgm:t>
        <a:bodyPr/>
        <a:lstStyle/>
        <a:p>
          <a:r>
            <a:rPr lang="it-IT"/>
            <a:t>TNn</a:t>
          </a:r>
        </a:p>
      </dgm:t>
    </dgm:pt>
    <dgm:pt modelId="{48FFF5E5-0E1C-4002-9449-DC799395BC70}" type="parTrans" cxnId="{46D83C47-A1B5-447D-8CCE-78BDC893FB96}">
      <dgm:prSet/>
      <dgm:spPr/>
      <dgm:t>
        <a:bodyPr/>
        <a:lstStyle/>
        <a:p>
          <a:endParaRPr lang="it-IT"/>
        </a:p>
      </dgm:t>
    </dgm:pt>
    <dgm:pt modelId="{D0E91D8A-5B64-48FC-ADDE-ACB926BBB0EE}" type="sibTrans" cxnId="{46D83C47-A1B5-447D-8CCE-78BDC893FB96}">
      <dgm:prSet/>
      <dgm:spPr/>
      <dgm:t>
        <a:bodyPr/>
        <a:lstStyle/>
        <a:p>
          <a:endParaRPr lang="it-IT"/>
        </a:p>
      </dgm:t>
    </dgm:pt>
    <dgm:pt modelId="{057EF8F2-CB72-4D97-9E4A-4BCC9532EF78}">
      <dgm:prSet/>
      <dgm:spPr/>
      <dgm:t>
        <a:bodyPr/>
        <a:lstStyle/>
        <a:p>
          <a:r>
            <a:rPr lang="it-IT"/>
            <a:t>NI1</a:t>
          </a:r>
        </a:p>
      </dgm:t>
    </dgm:pt>
    <dgm:pt modelId="{CFAF98CA-364E-47B0-B486-D10399D8300D}" type="parTrans" cxnId="{13E1C8DB-D0A8-4C88-B1C7-7FE2DA59023E}">
      <dgm:prSet/>
      <dgm:spPr/>
      <dgm:t>
        <a:bodyPr/>
        <a:lstStyle/>
        <a:p>
          <a:endParaRPr lang="it-IT"/>
        </a:p>
      </dgm:t>
    </dgm:pt>
    <dgm:pt modelId="{43220551-8B80-4CD6-954B-6C16B4919A8B}" type="sibTrans" cxnId="{13E1C8DB-D0A8-4C88-B1C7-7FE2DA59023E}">
      <dgm:prSet/>
      <dgm:spPr/>
      <dgm:t>
        <a:bodyPr/>
        <a:lstStyle/>
        <a:p>
          <a:endParaRPr lang="it-IT"/>
        </a:p>
      </dgm:t>
    </dgm:pt>
    <dgm:pt modelId="{1B8D96B4-AA01-48DD-B335-35007BD1254A}">
      <dgm:prSet/>
      <dgm:spPr/>
      <dgm:t>
        <a:bodyPr/>
        <a:lstStyle/>
        <a:p>
          <a:r>
            <a:rPr lang="it-IT"/>
            <a:t>...</a:t>
          </a:r>
        </a:p>
      </dgm:t>
    </dgm:pt>
    <dgm:pt modelId="{9B2B0CA6-3EEB-414D-811D-34255A528E27}" type="parTrans" cxnId="{581CF85F-E61D-4CF4-9C7A-FE2B5B23B53F}">
      <dgm:prSet/>
      <dgm:spPr/>
      <dgm:t>
        <a:bodyPr/>
        <a:lstStyle/>
        <a:p>
          <a:endParaRPr lang="it-IT"/>
        </a:p>
      </dgm:t>
    </dgm:pt>
    <dgm:pt modelId="{EE206998-EBCE-4990-98ED-FCA7D874733C}" type="sibTrans" cxnId="{581CF85F-E61D-4CF4-9C7A-FE2B5B23B53F}">
      <dgm:prSet/>
      <dgm:spPr/>
      <dgm:t>
        <a:bodyPr/>
        <a:lstStyle/>
        <a:p>
          <a:endParaRPr lang="it-IT"/>
        </a:p>
      </dgm:t>
    </dgm:pt>
    <dgm:pt modelId="{C02BE531-0EBE-4EED-9E80-2BF2CCDA5E16}">
      <dgm:prSet/>
      <dgm:spPr/>
      <dgm:t>
        <a:bodyPr/>
        <a:lstStyle/>
        <a:p>
          <a:r>
            <a:rPr lang="it-IT"/>
            <a:t>NIn</a:t>
          </a:r>
        </a:p>
      </dgm:t>
    </dgm:pt>
    <dgm:pt modelId="{3804E39E-074E-438D-BE24-3CFD88DD58A1}" type="parTrans" cxnId="{61A656F8-EA07-4EC0-B80F-AEDD2365009B}">
      <dgm:prSet/>
      <dgm:spPr/>
      <dgm:t>
        <a:bodyPr/>
        <a:lstStyle/>
        <a:p>
          <a:endParaRPr lang="it-IT"/>
        </a:p>
      </dgm:t>
    </dgm:pt>
    <dgm:pt modelId="{5C28CCD3-43F9-4C1B-BAF3-6D6B6E353E32}" type="sibTrans" cxnId="{61A656F8-EA07-4EC0-B80F-AEDD2365009B}">
      <dgm:prSet/>
      <dgm:spPr/>
      <dgm:t>
        <a:bodyPr/>
        <a:lstStyle/>
        <a:p>
          <a:endParaRPr lang="it-IT"/>
        </a:p>
      </dgm:t>
    </dgm:pt>
    <dgm:pt modelId="{9CF0A713-D854-489D-AE78-9899CCE9518A}">
      <dgm:prSet/>
      <dgm:spPr/>
      <dgm:t>
        <a:bodyPr/>
        <a:lstStyle/>
        <a:p>
          <a:r>
            <a:rPr lang="it-IT"/>
            <a:t>SI1</a:t>
          </a:r>
        </a:p>
      </dgm:t>
    </dgm:pt>
    <dgm:pt modelId="{52106222-DC10-46A9-9889-2831F54E9619}" type="parTrans" cxnId="{D1632D38-63DE-4029-9D27-F000DFD0D81C}">
      <dgm:prSet/>
      <dgm:spPr/>
      <dgm:t>
        <a:bodyPr/>
        <a:lstStyle/>
        <a:p>
          <a:endParaRPr lang="it-IT"/>
        </a:p>
      </dgm:t>
    </dgm:pt>
    <dgm:pt modelId="{62DB5616-552E-4EE0-BCFE-E153D2009F48}" type="sibTrans" cxnId="{D1632D38-63DE-4029-9D27-F000DFD0D81C}">
      <dgm:prSet/>
      <dgm:spPr/>
      <dgm:t>
        <a:bodyPr/>
        <a:lstStyle/>
        <a:p>
          <a:endParaRPr lang="it-IT"/>
        </a:p>
      </dgm:t>
    </dgm:pt>
    <dgm:pt modelId="{5EE18CAD-76A8-447C-AE24-BB9DF3AC75C0}">
      <dgm:prSet/>
      <dgm:spPr/>
      <dgm:t>
        <a:bodyPr/>
        <a:lstStyle/>
        <a:p>
          <a:r>
            <a:rPr lang="it-IT"/>
            <a:t>...</a:t>
          </a:r>
        </a:p>
      </dgm:t>
    </dgm:pt>
    <dgm:pt modelId="{1E8F8E4F-C2B4-4FD8-A344-C5C1AC98ED1C}" type="parTrans" cxnId="{5947F63F-4844-4A15-BC9D-1B06F6867A13}">
      <dgm:prSet/>
      <dgm:spPr/>
      <dgm:t>
        <a:bodyPr/>
        <a:lstStyle/>
        <a:p>
          <a:endParaRPr lang="it-IT"/>
        </a:p>
      </dgm:t>
    </dgm:pt>
    <dgm:pt modelId="{0C2E6A48-7D8D-4D98-86C2-92D93948C6D1}" type="sibTrans" cxnId="{5947F63F-4844-4A15-BC9D-1B06F6867A13}">
      <dgm:prSet/>
      <dgm:spPr/>
      <dgm:t>
        <a:bodyPr/>
        <a:lstStyle/>
        <a:p>
          <a:endParaRPr lang="it-IT"/>
        </a:p>
      </dgm:t>
    </dgm:pt>
    <dgm:pt modelId="{799A412E-D1C7-4BE9-AEE7-D9011E8265AA}">
      <dgm:prSet/>
      <dgm:spPr/>
      <dgm:t>
        <a:bodyPr/>
        <a:lstStyle/>
        <a:p>
          <a:r>
            <a:rPr lang="it-IT"/>
            <a:t>SIn</a:t>
          </a:r>
        </a:p>
      </dgm:t>
    </dgm:pt>
    <dgm:pt modelId="{333FF90E-B723-4B00-A891-1E180B567E7F}" type="parTrans" cxnId="{7D61FB12-8478-4E37-A26C-E1A9AB89C668}">
      <dgm:prSet/>
      <dgm:spPr/>
      <dgm:t>
        <a:bodyPr/>
        <a:lstStyle/>
        <a:p>
          <a:endParaRPr lang="it-IT"/>
        </a:p>
      </dgm:t>
    </dgm:pt>
    <dgm:pt modelId="{9464BBC2-EAEA-4460-9231-8ADCCC308552}" type="sibTrans" cxnId="{7D61FB12-8478-4E37-A26C-E1A9AB89C668}">
      <dgm:prSet/>
      <dgm:spPr/>
      <dgm:t>
        <a:bodyPr/>
        <a:lstStyle/>
        <a:p>
          <a:endParaRPr lang="it-IT"/>
        </a:p>
      </dgm:t>
    </dgm:pt>
    <dgm:pt modelId="{69FED0C2-281B-4109-965F-9ECCEAE9B073}">
      <dgm:prSet/>
      <dgm:spPr/>
      <dgm:t>
        <a:bodyPr/>
        <a:lstStyle/>
        <a:p>
          <a:r>
            <a:rPr lang="it-IT"/>
            <a:t>TI1</a:t>
          </a:r>
        </a:p>
      </dgm:t>
    </dgm:pt>
    <dgm:pt modelId="{0F06C6AF-3001-4E89-8A7F-A815A3F7098F}" type="parTrans" cxnId="{A8F6958B-F9DD-42B9-8B23-644163F842E9}">
      <dgm:prSet/>
      <dgm:spPr/>
      <dgm:t>
        <a:bodyPr/>
        <a:lstStyle/>
        <a:p>
          <a:endParaRPr lang="it-IT"/>
        </a:p>
      </dgm:t>
    </dgm:pt>
    <dgm:pt modelId="{7E938825-689A-441D-8E09-150E26271B16}" type="sibTrans" cxnId="{A8F6958B-F9DD-42B9-8B23-644163F842E9}">
      <dgm:prSet/>
      <dgm:spPr/>
      <dgm:t>
        <a:bodyPr/>
        <a:lstStyle/>
        <a:p>
          <a:endParaRPr lang="it-IT"/>
        </a:p>
      </dgm:t>
    </dgm:pt>
    <dgm:pt modelId="{BF5AD806-8256-4311-A85F-E14ADC1C3CBE}">
      <dgm:prSet/>
      <dgm:spPr/>
      <dgm:t>
        <a:bodyPr/>
        <a:lstStyle/>
        <a:p>
          <a:r>
            <a:rPr lang="it-IT"/>
            <a:t>...</a:t>
          </a:r>
        </a:p>
      </dgm:t>
    </dgm:pt>
    <dgm:pt modelId="{EC5A59B6-6927-4F39-AAC0-5B5D78824910}" type="parTrans" cxnId="{50663B37-91B8-4F08-A537-6ECBB8BE68B2}">
      <dgm:prSet/>
      <dgm:spPr/>
      <dgm:t>
        <a:bodyPr/>
        <a:lstStyle/>
        <a:p>
          <a:endParaRPr lang="it-IT"/>
        </a:p>
      </dgm:t>
    </dgm:pt>
    <dgm:pt modelId="{B08D1B18-80F7-4697-9F1F-032273208AED}" type="sibTrans" cxnId="{50663B37-91B8-4F08-A537-6ECBB8BE68B2}">
      <dgm:prSet/>
      <dgm:spPr/>
      <dgm:t>
        <a:bodyPr/>
        <a:lstStyle/>
        <a:p>
          <a:endParaRPr lang="it-IT"/>
        </a:p>
      </dgm:t>
    </dgm:pt>
    <dgm:pt modelId="{E3BB5C70-E1EB-4354-B4ED-5610DF608D0D}">
      <dgm:prSet/>
      <dgm:spPr/>
      <dgm:t>
        <a:bodyPr/>
        <a:lstStyle/>
        <a:p>
          <a:r>
            <a:rPr lang="it-IT"/>
            <a:t>TIn</a:t>
          </a:r>
        </a:p>
      </dgm:t>
    </dgm:pt>
    <dgm:pt modelId="{F5CEC990-C581-4E14-9586-721C7D625020}" type="parTrans" cxnId="{C1FE23FB-209A-4758-B10B-1433A0764182}">
      <dgm:prSet/>
      <dgm:spPr/>
      <dgm:t>
        <a:bodyPr/>
        <a:lstStyle/>
        <a:p>
          <a:endParaRPr lang="it-IT"/>
        </a:p>
      </dgm:t>
    </dgm:pt>
    <dgm:pt modelId="{195E9BCF-80E6-413B-BD16-0998D9376B08}" type="sibTrans" cxnId="{C1FE23FB-209A-4758-B10B-1433A0764182}">
      <dgm:prSet/>
      <dgm:spPr/>
      <dgm:t>
        <a:bodyPr/>
        <a:lstStyle/>
        <a:p>
          <a:endParaRPr lang="it-IT"/>
        </a:p>
      </dgm:t>
    </dgm:pt>
    <dgm:pt modelId="{869B8706-562F-42A2-B557-27E872CCDAA5}">
      <dgm:prSet/>
      <dgm:spPr/>
      <dgm:t>
        <a:bodyPr/>
        <a:lstStyle/>
        <a:p>
          <a:r>
            <a:rPr lang="it-IT"/>
            <a:t>H1</a:t>
          </a:r>
        </a:p>
      </dgm:t>
    </dgm:pt>
    <dgm:pt modelId="{C5E965E5-40FA-49C2-8C4F-459865B22CCB}" type="parTrans" cxnId="{D0C6867F-5740-4619-ACAC-BBD878A863D7}">
      <dgm:prSet/>
      <dgm:spPr/>
      <dgm:t>
        <a:bodyPr/>
        <a:lstStyle/>
        <a:p>
          <a:endParaRPr lang="it-IT"/>
        </a:p>
      </dgm:t>
    </dgm:pt>
    <dgm:pt modelId="{E3EDD529-AC5F-4F6A-B341-74F103CED001}" type="sibTrans" cxnId="{D0C6867F-5740-4619-ACAC-BBD878A863D7}">
      <dgm:prSet/>
      <dgm:spPr/>
      <dgm:t>
        <a:bodyPr/>
        <a:lstStyle/>
        <a:p>
          <a:endParaRPr lang="it-IT"/>
        </a:p>
      </dgm:t>
    </dgm:pt>
    <dgm:pt modelId="{8284E8ED-7568-4432-B7E0-AA4794622B35}">
      <dgm:prSet/>
      <dgm:spPr/>
      <dgm:t>
        <a:bodyPr/>
        <a:lstStyle/>
        <a:p>
          <a:r>
            <a:rPr lang="it-IT"/>
            <a:t>...</a:t>
          </a:r>
        </a:p>
      </dgm:t>
    </dgm:pt>
    <dgm:pt modelId="{DA4ECDBF-5AF3-40DA-B935-DF589CA0F41D}" type="parTrans" cxnId="{5E88795E-E921-4E28-8C0C-CA5779C1CD8F}">
      <dgm:prSet/>
      <dgm:spPr/>
      <dgm:t>
        <a:bodyPr/>
        <a:lstStyle/>
        <a:p>
          <a:endParaRPr lang="it-IT"/>
        </a:p>
      </dgm:t>
    </dgm:pt>
    <dgm:pt modelId="{CCA5FB5F-1EEF-4051-B89A-ADC1F776A1FD}" type="sibTrans" cxnId="{5E88795E-E921-4E28-8C0C-CA5779C1CD8F}">
      <dgm:prSet/>
      <dgm:spPr/>
      <dgm:t>
        <a:bodyPr/>
        <a:lstStyle/>
        <a:p>
          <a:endParaRPr lang="it-IT"/>
        </a:p>
      </dgm:t>
    </dgm:pt>
    <dgm:pt modelId="{7F1AC362-4162-481E-A14D-D207CCE0C18C}">
      <dgm:prSet/>
      <dgm:spPr/>
      <dgm:t>
        <a:bodyPr/>
        <a:lstStyle/>
        <a:p>
          <a:r>
            <a:rPr lang="it-IT"/>
            <a:t>Hn</a:t>
          </a:r>
        </a:p>
      </dgm:t>
    </dgm:pt>
    <dgm:pt modelId="{EF9B8932-19C6-47F9-A54D-CF6A15D89250}" type="parTrans" cxnId="{6E20E4BD-9C18-46C9-AE5B-E4E8E2B6A94B}">
      <dgm:prSet/>
      <dgm:spPr/>
      <dgm:t>
        <a:bodyPr/>
        <a:lstStyle/>
        <a:p>
          <a:endParaRPr lang="it-IT"/>
        </a:p>
      </dgm:t>
    </dgm:pt>
    <dgm:pt modelId="{5DCEC769-0EBE-43A5-B39D-507B7F22C232}" type="sibTrans" cxnId="{6E20E4BD-9C18-46C9-AE5B-E4E8E2B6A94B}">
      <dgm:prSet/>
      <dgm:spPr/>
      <dgm:t>
        <a:bodyPr/>
        <a:lstStyle/>
        <a:p>
          <a:endParaRPr lang="it-IT"/>
        </a:p>
      </dgm:t>
    </dgm:pt>
    <dgm:pt modelId="{86C30163-0A09-45F9-96DE-29F5DA990E84}">
      <dgm:prSet/>
      <dgm:spPr/>
      <dgm:t>
        <a:bodyPr/>
        <a:lstStyle/>
        <a:p>
          <a:r>
            <a:rPr lang="it-IT"/>
            <a:t>Caving</a:t>
          </a:r>
        </a:p>
      </dgm:t>
    </dgm:pt>
    <dgm:pt modelId="{B83C1B0D-AEDF-4AD8-8C01-D8AC6759191A}" type="parTrans" cxnId="{2A109CBF-27D2-4116-A65A-2CAB702E5B32}">
      <dgm:prSet/>
      <dgm:spPr/>
      <dgm:t>
        <a:bodyPr/>
        <a:lstStyle/>
        <a:p>
          <a:endParaRPr lang="it-IT"/>
        </a:p>
      </dgm:t>
    </dgm:pt>
    <dgm:pt modelId="{1F3F82EA-325C-410A-932D-F7E10688BDC6}" type="sibTrans" cxnId="{2A109CBF-27D2-4116-A65A-2CAB702E5B32}">
      <dgm:prSet/>
      <dgm:spPr/>
      <dgm:t>
        <a:bodyPr/>
        <a:lstStyle/>
        <a:p>
          <a:endParaRPr lang="it-IT"/>
        </a:p>
      </dgm:t>
    </dgm:pt>
    <dgm:pt modelId="{5107EB3D-AE43-4791-8A8A-72706A5E46B7}">
      <dgm:prSet/>
      <dgm:spPr/>
      <dgm:t>
        <a:bodyPr/>
        <a:lstStyle/>
        <a:p>
          <a:r>
            <a:rPr lang="it-IT"/>
            <a:t>...</a:t>
          </a:r>
        </a:p>
      </dgm:t>
    </dgm:pt>
    <dgm:pt modelId="{64AC5D11-167B-4DE5-AC4E-CEC1FEFF9D1F}" type="parTrans" cxnId="{E935615C-1EDA-496C-8954-5E8FA68BA253}">
      <dgm:prSet/>
      <dgm:spPr/>
      <dgm:t>
        <a:bodyPr/>
        <a:lstStyle/>
        <a:p>
          <a:endParaRPr lang="it-IT"/>
        </a:p>
      </dgm:t>
    </dgm:pt>
    <dgm:pt modelId="{3A97F3C6-31E8-4A65-A1F7-CB66A72D0EA6}" type="sibTrans" cxnId="{E935615C-1EDA-496C-8954-5E8FA68BA253}">
      <dgm:prSet/>
      <dgm:spPr/>
      <dgm:t>
        <a:bodyPr/>
        <a:lstStyle/>
        <a:p>
          <a:endParaRPr lang="it-IT"/>
        </a:p>
      </dgm:t>
    </dgm:pt>
    <dgm:pt modelId="{28805969-D136-45BC-877F-49EA44E3966A}">
      <dgm:prSet/>
      <dgm:spPr/>
      <dgm:t>
        <a:bodyPr/>
        <a:lstStyle/>
        <a:p>
          <a:r>
            <a:rPr lang="it-IT"/>
            <a:t>Climbing</a:t>
          </a:r>
        </a:p>
      </dgm:t>
    </dgm:pt>
    <dgm:pt modelId="{730C0DEC-DD40-49DF-8679-691CBBA3A21B}" type="parTrans" cxnId="{254C428B-6841-4242-AA30-4272AF8021D0}">
      <dgm:prSet/>
      <dgm:spPr/>
      <dgm:t>
        <a:bodyPr/>
        <a:lstStyle/>
        <a:p>
          <a:endParaRPr lang="it-IT"/>
        </a:p>
      </dgm:t>
    </dgm:pt>
    <dgm:pt modelId="{BB6334A0-AACA-4A15-A273-1454E58D0BB5}" type="sibTrans" cxnId="{254C428B-6841-4242-AA30-4272AF8021D0}">
      <dgm:prSet/>
      <dgm:spPr/>
      <dgm:t>
        <a:bodyPr/>
        <a:lstStyle/>
        <a:p>
          <a:endParaRPr lang="it-IT"/>
        </a:p>
      </dgm:t>
    </dgm:pt>
    <dgm:pt modelId="{92910CF5-7652-44B8-8F48-6781511E97F7}">
      <dgm:prSet/>
      <dgm:spPr/>
      <dgm:t>
        <a:bodyPr/>
        <a:lstStyle/>
        <a:p>
          <a:r>
            <a:rPr lang="it-IT"/>
            <a:t>C1</a:t>
          </a:r>
        </a:p>
      </dgm:t>
    </dgm:pt>
    <dgm:pt modelId="{095C3C63-E576-4F06-9928-4097070979F1}" type="parTrans" cxnId="{604742C1-F4C1-43F2-98A3-8D9BEE1C134A}">
      <dgm:prSet/>
      <dgm:spPr/>
      <dgm:t>
        <a:bodyPr/>
        <a:lstStyle/>
        <a:p>
          <a:endParaRPr lang="it-IT"/>
        </a:p>
      </dgm:t>
    </dgm:pt>
    <dgm:pt modelId="{9FCDB76E-D3D1-4873-AFD5-F4F87377F3E7}" type="sibTrans" cxnId="{604742C1-F4C1-43F2-98A3-8D9BEE1C134A}">
      <dgm:prSet/>
      <dgm:spPr/>
      <dgm:t>
        <a:bodyPr/>
        <a:lstStyle/>
        <a:p>
          <a:endParaRPr lang="it-IT"/>
        </a:p>
      </dgm:t>
    </dgm:pt>
    <dgm:pt modelId="{95F6F627-54EE-4EA1-B875-D132FA79CF8E}">
      <dgm:prSet/>
      <dgm:spPr/>
      <dgm:t>
        <a:bodyPr/>
        <a:lstStyle/>
        <a:p>
          <a:r>
            <a:rPr lang="it-IT"/>
            <a:t>...</a:t>
          </a:r>
        </a:p>
      </dgm:t>
    </dgm:pt>
    <dgm:pt modelId="{06589653-45CE-4895-AF32-FC05E97EF62D}" type="parTrans" cxnId="{7AE3CA37-8148-435F-A30D-33311231F54B}">
      <dgm:prSet/>
      <dgm:spPr/>
      <dgm:t>
        <a:bodyPr/>
        <a:lstStyle/>
        <a:p>
          <a:endParaRPr lang="it-IT"/>
        </a:p>
      </dgm:t>
    </dgm:pt>
    <dgm:pt modelId="{0412AE31-3833-4D49-BF45-BBB76DD72C09}" type="sibTrans" cxnId="{7AE3CA37-8148-435F-A30D-33311231F54B}">
      <dgm:prSet/>
      <dgm:spPr/>
      <dgm:t>
        <a:bodyPr/>
        <a:lstStyle/>
        <a:p>
          <a:endParaRPr lang="it-IT"/>
        </a:p>
      </dgm:t>
    </dgm:pt>
    <dgm:pt modelId="{70294D33-CE91-46B9-9385-8B38E29F1E0F}">
      <dgm:prSet/>
      <dgm:spPr/>
      <dgm:t>
        <a:bodyPr/>
        <a:lstStyle/>
        <a:p>
          <a:r>
            <a:rPr lang="it-IT"/>
            <a:t>Cn</a:t>
          </a:r>
        </a:p>
      </dgm:t>
    </dgm:pt>
    <dgm:pt modelId="{EF13CD4E-4867-4E1A-86CF-7E6B02A7384D}" type="parTrans" cxnId="{A2624C7A-CFCB-436F-AE97-933153BBE32A}">
      <dgm:prSet/>
      <dgm:spPr/>
      <dgm:t>
        <a:bodyPr/>
        <a:lstStyle/>
        <a:p>
          <a:endParaRPr lang="it-IT"/>
        </a:p>
      </dgm:t>
    </dgm:pt>
    <dgm:pt modelId="{50035CA2-3F45-450A-A17B-4B4D0952F660}" type="sibTrans" cxnId="{A2624C7A-CFCB-436F-AE97-933153BBE32A}">
      <dgm:prSet/>
      <dgm:spPr/>
      <dgm:t>
        <a:bodyPr/>
        <a:lstStyle/>
        <a:p>
          <a:endParaRPr lang="it-IT"/>
        </a:p>
      </dgm:t>
    </dgm:pt>
    <dgm:pt modelId="{C6CE5337-5ABF-480A-8539-65183E30085E}">
      <dgm:prSet/>
      <dgm:spPr/>
      <dgm:t>
        <a:bodyPr/>
        <a:lstStyle/>
        <a:p>
          <a:r>
            <a:rPr lang="it-IT"/>
            <a:t>Auckland</a:t>
          </a:r>
        </a:p>
      </dgm:t>
    </dgm:pt>
    <dgm:pt modelId="{E5403731-1D78-4FFC-9405-DEDA0F10DAC8}" type="parTrans" cxnId="{F1EE4DC7-3244-47C3-8BA7-43A4061CCBB8}">
      <dgm:prSet/>
      <dgm:spPr/>
      <dgm:t>
        <a:bodyPr/>
        <a:lstStyle/>
        <a:p>
          <a:endParaRPr lang="it-IT"/>
        </a:p>
      </dgm:t>
    </dgm:pt>
    <dgm:pt modelId="{A8629345-EA53-42AB-936A-01953D5EF064}" type="sibTrans" cxnId="{F1EE4DC7-3244-47C3-8BA7-43A4061CCBB8}">
      <dgm:prSet/>
      <dgm:spPr/>
      <dgm:t>
        <a:bodyPr/>
        <a:lstStyle/>
        <a:p>
          <a:endParaRPr lang="it-IT"/>
        </a:p>
      </dgm:t>
    </dgm:pt>
    <dgm:pt modelId="{2896B3A1-C68E-41EA-B1B4-8A505B1B4DAA}">
      <dgm:prSet/>
      <dgm:spPr/>
      <dgm:t>
        <a:bodyPr/>
        <a:lstStyle/>
        <a:p>
          <a:r>
            <a:rPr lang="it-IT"/>
            <a:t>...</a:t>
          </a:r>
        </a:p>
      </dgm:t>
    </dgm:pt>
    <dgm:pt modelId="{3D4869EC-5B60-468D-9F4A-DC6D9383D7AE}" type="parTrans" cxnId="{D7FBF4C3-70DA-485F-B6C7-AC219CA803CB}">
      <dgm:prSet/>
      <dgm:spPr/>
      <dgm:t>
        <a:bodyPr/>
        <a:lstStyle/>
        <a:p>
          <a:endParaRPr lang="it-IT"/>
        </a:p>
      </dgm:t>
    </dgm:pt>
    <dgm:pt modelId="{237F93AC-3286-4711-8BF9-0BA4A074639D}" type="sibTrans" cxnId="{D7FBF4C3-70DA-485F-B6C7-AC219CA803CB}">
      <dgm:prSet/>
      <dgm:spPr/>
      <dgm:t>
        <a:bodyPr/>
        <a:lstStyle/>
        <a:p>
          <a:endParaRPr lang="it-IT"/>
        </a:p>
      </dgm:t>
    </dgm:pt>
    <dgm:pt modelId="{C989FA31-1B06-4757-A87D-9A988DD1FD3F}">
      <dgm:prSet/>
      <dgm:spPr/>
      <dgm:t>
        <a:bodyPr/>
        <a:lstStyle/>
        <a:p>
          <a:r>
            <a:rPr lang="it-IT"/>
            <a:t>Eastland</a:t>
          </a:r>
        </a:p>
      </dgm:t>
    </dgm:pt>
    <dgm:pt modelId="{114118A2-6012-4BCA-997E-68620BEE3646}" type="parTrans" cxnId="{A579718C-D6E1-468A-A36D-D6F364EA8DAB}">
      <dgm:prSet/>
      <dgm:spPr/>
      <dgm:t>
        <a:bodyPr/>
        <a:lstStyle/>
        <a:p>
          <a:endParaRPr lang="it-IT"/>
        </a:p>
      </dgm:t>
    </dgm:pt>
    <dgm:pt modelId="{3185576E-1BC0-4A3C-97BE-EB2EF0A21E62}" type="sibTrans" cxnId="{A579718C-D6E1-468A-A36D-D6F364EA8DAB}">
      <dgm:prSet/>
      <dgm:spPr/>
      <dgm:t>
        <a:bodyPr/>
        <a:lstStyle/>
        <a:p>
          <a:endParaRPr lang="it-IT"/>
        </a:p>
      </dgm:t>
    </dgm:pt>
    <dgm:pt modelId="{68E63F2F-928D-4C50-8727-3FD7F645AE67}">
      <dgm:prSet/>
      <dgm:spPr/>
      <dgm:t>
        <a:bodyPr/>
        <a:lstStyle/>
        <a:p>
          <a:r>
            <a:rPr lang="it-IT"/>
            <a:t>SH1</a:t>
          </a:r>
        </a:p>
      </dgm:t>
    </dgm:pt>
    <dgm:pt modelId="{725B8CF7-AA76-4B5E-AAB6-50C1906DD51F}" type="parTrans" cxnId="{5C0D7268-8AD2-496E-90A8-0967AF240691}">
      <dgm:prSet/>
      <dgm:spPr/>
      <dgm:t>
        <a:bodyPr/>
        <a:lstStyle/>
        <a:p>
          <a:endParaRPr lang="it-IT"/>
        </a:p>
      </dgm:t>
    </dgm:pt>
    <dgm:pt modelId="{1411B216-B07D-4750-91FD-4FB11445AD79}" type="sibTrans" cxnId="{5C0D7268-8AD2-496E-90A8-0967AF240691}">
      <dgm:prSet/>
      <dgm:spPr/>
      <dgm:t>
        <a:bodyPr/>
        <a:lstStyle/>
        <a:p>
          <a:endParaRPr lang="it-IT"/>
        </a:p>
      </dgm:t>
    </dgm:pt>
    <dgm:pt modelId="{DACEA859-3F50-4105-990F-A1AFBB24F679}">
      <dgm:prSet/>
      <dgm:spPr/>
      <dgm:t>
        <a:bodyPr/>
        <a:lstStyle/>
        <a:p>
          <a:r>
            <a:rPr lang="it-IT"/>
            <a:t>...</a:t>
          </a:r>
        </a:p>
      </dgm:t>
    </dgm:pt>
    <dgm:pt modelId="{03F1A801-B690-42B6-B1DE-D290C235E87A}" type="parTrans" cxnId="{6E0D9BE5-D881-4521-9A43-2FA3C90DFAEE}">
      <dgm:prSet/>
      <dgm:spPr/>
      <dgm:t>
        <a:bodyPr/>
        <a:lstStyle/>
        <a:p>
          <a:endParaRPr lang="it-IT"/>
        </a:p>
      </dgm:t>
    </dgm:pt>
    <dgm:pt modelId="{4F1143F6-F904-4618-9582-9AE9A8AD44C1}" type="sibTrans" cxnId="{6E0D9BE5-D881-4521-9A43-2FA3C90DFAEE}">
      <dgm:prSet/>
      <dgm:spPr/>
      <dgm:t>
        <a:bodyPr/>
        <a:lstStyle/>
        <a:p>
          <a:endParaRPr lang="it-IT"/>
        </a:p>
      </dgm:t>
    </dgm:pt>
    <dgm:pt modelId="{224BBD79-35E4-412C-A4F9-3908944162A4}">
      <dgm:prSet/>
      <dgm:spPr/>
      <dgm:t>
        <a:bodyPr/>
        <a:lstStyle/>
        <a:p>
          <a:r>
            <a:rPr lang="it-IT"/>
            <a:t>SHn</a:t>
          </a:r>
        </a:p>
      </dgm:t>
    </dgm:pt>
    <dgm:pt modelId="{F0FA6B3F-0473-4E21-A42D-93B8AE9E4620}" type="parTrans" cxnId="{59C3C302-664A-4C06-B7CB-48C76B3DC008}">
      <dgm:prSet/>
      <dgm:spPr/>
      <dgm:t>
        <a:bodyPr/>
        <a:lstStyle/>
        <a:p>
          <a:endParaRPr lang="it-IT"/>
        </a:p>
      </dgm:t>
    </dgm:pt>
    <dgm:pt modelId="{2C0352E5-CA7F-4DCB-81FA-7B5782810CC5}" type="sibTrans" cxnId="{59C3C302-664A-4C06-B7CB-48C76B3DC008}">
      <dgm:prSet/>
      <dgm:spPr/>
      <dgm:t>
        <a:bodyPr/>
        <a:lstStyle/>
        <a:p>
          <a:endParaRPr lang="it-IT"/>
        </a:p>
      </dgm:t>
    </dgm:pt>
    <dgm:pt modelId="{6D62413D-D556-4358-B4F0-6979B5007568}">
      <dgm:prSet custT="1"/>
      <dgm:spPr/>
      <dgm:t>
        <a:bodyPr/>
        <a:lstStyle/>
        <a:p>
          <a:r>
            <a:rPr lang="it-IT" sz="1050"/>
            <a:t>International</a:t>
          </a:r>
        </a:p>
      </dgm:t>
    </dgm:pt>
    <dgm:pt modelId="{CB5699E1-1F9C-415C-9EA7-A541DB5717B3}" type="parTrans" cxnId="{EE0072CB-3FD6-4EFF-81D8-BE3223B3EDDB}">
      <dgm:prSet/>
      <dgm:spPr/>
      <dgm:t>
        <a:bodyPr/>
        <a:lstStyle/>
        <a:p>
          <a:endParaRPr lang="it-IT"/>
        </a:p>
      </dgm:t>
    </dgm:pt>
    <dgm:pt modelId="{3DAE5B76-F788-472E-AAE7-C02AB3B53E2D}" type="sibTrans" cxnId="{EE0072CB-3FD6-4EFF-81D8-BE3223B3EDDB}">
      <dgm:prSet/>
      <dgm:spPr/>
      <dgm:t>
        <a:bodyPr/>
        <a:lstStyle/>
        <a:p>
          <a:endParaRPr lang="it-IT"/>
        </a:p>
      </dgm:t>
    </dgm:pt>
    <dgm:pt modelId="{E4D84115-DA27-488A-9684-0C0BDF069913}">
      <dgm:prSet custT="1"/>
      <dgm:spPr/>
      <dgm:t>
        <a:bodyPr/>
        <a:lstStyle/>
        <a:p>
          <a:r>
            <a:rPr lang="it-IT" sz="1050"/>
            <a:t>Your trips</a:t>
          </a:r>
        </a:p>
      </dgm:t>
    </dgm:pt>
    <dgm:pt modelId="{E0A8745E-9F9B-457D-985D-40A81A159E19}" type="parTrans" cxnId="{C0FCF0C8-6914-4626-B0BA-CD7C580CE374}">
      <dgm:prSet/>
      <dgm:spPr/>
      <dgm:t>
        <a:bodyPr/>
        <a:lstStyle/>
        <a:p>
          <a:endParaRPr lang="it-IT"/>
        </a:p>
      </dgm:t>
    </dgm:pt>
    <dgm:pt modelId="{1CA6F678-7E8B-4E40-9730-DF4E33B550E6}" type="sibTrans" cxnId="{C0FCF0C8-6914-4626-B0BA-CD7C580CE374}">
      <dgm:prSet/>
      <dgm:spPr/>
      <dgm:t>
        <a:bodyPr/>
        <a:lstStyle/>
        <a:p>
          <a:endParaRPr lang="it-IT"/>
        </a:p>
      </dgm:t>
    </dgm:pt>
    <dgm:pt modelId="{83F6343D-7A16-47C4-8F0E-EEDF82D9F42A}" type="pres">
      <dgm:prSet presAssocID="{FBC8B826-8507-48B7-AC98-A63882162493}" presName="diagram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it-IT"/>
        </a:p>
      </dgm:t>
    </dgm:pt>
    <dgm:pt modelId="{11238BDE-B272-44A9-B5AB-6418D3D51F3A}" type="pres">
      <dgm:prSet presAssocID="{CDAC83D8-EB77-4949-B1F3-3A282A882874}" presName="root1" presStyleCnt="0"/>
      <dgm:spPr/>
      <dgm:t>
        <a:bodyPr/>
        <a:lstStyle/>
        <a:p>
          <a:endParaRPr lang="it-IT"/>
        </a:p>
      </dgm:t>
    </dgm:pt>
    <dgm:pt modelId="{4B706A41-C725-47AA-824F-000470AA26E7}" type="pres">
      <dgm:prSet presAssocID="{CDAC83D8-EB77-4949-B1F3-3A282A882874}" presName="LevelOneTextNode" presStyleLbl="node0" presStyleIdx="0" presStyleCnt="1" custScaleX="259374" custScaleY="259374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3CAF5896-2691-4CC8-AED5-3B3F4DE13996}" type="pres">
      <dgm:prSet presAssocID="{CDAC83D8-EB77-4949-B1F3-3A282A882874}" presName="level2hierChild" presStyleCnt="0"/>
      <dgm:spPr/>
      <dgm:t>
        <a:bodyPr/>
        <a:lstStyle/>
        <a:p>
          <a:endParaRPr lang="it-IT"/>
        </a:p>
      </dgm:t>
    </dgm:pt>
    <dgm:pt modelId="{C1DD8EB9-CEFD-4B3D-9268-72D20D192702}" type="pres">
      <dgm:prSet presAssocID="{A074156D-613D-43C7-90C3-8AE5D72785C8}" presName="conn2-1" presStyleLbl="parChTrans1D2" presStyleIdx="0" presStyleCnt="9"/>
      <dgm:spPr/>
      <dgm:t>
        <a:bodyPr/>
        <a:lstStyle/>
        <a:p>
          <a:endParaRPr lang="it-IT"/>
        </a:p>
      </dgm:t>
    </dgm:pt>
    <dgm:pt modelId="{7B8BB473-214C-4064-B6F4-C4D94523C89A}" type="pres">
      <dgm:prSet presAssocID="{A074156D-613D-43C7-90C3-8AE5D72785C8}" presName="connTx" presStyleLbl="parChTrans1D2" presStyleIdx="0" presStyleCnt="9"/>
      <dgm:spPr/>
      <dgm:t>
        <a:bodyPr/>
        <a:lstStyle/>
        <a:p>
          <a:endParaRPr lang="it-IT"/>
        </a:p>
      </dgm:t>
    </dgm:pt>
    <dgm:pt modelId="{BCC6E35B-4E44-4DE4-BDCA-5490EF7F5089}" type="pres">
      <dgm:prSet presAssocID="{4E30526F-B55A-40BB-9D28-F2B4422F2C86}" presName="root2" presStyleCnt="0"/>
      <dgm:spPr/>
      <dgm:t>
        <a:bodyPr/>
        <a:lstStyle/>
        <a:p>
          <a:endParaRPr lang="it-IT"/>
        </a:p>
      </dgm:t>
    </dgm:pt>
    <dgm:pt modelId="{49603B62-7E38-43C6-B291-3EF2FB20B133}" type="pres">
      <dgm:prSet presAssocID="{4E30526F-B55A-40BB-9D28-F2B4422F2C86}" presName="LevelTwoTextNode" presStyleLbl="node2" presStyleIdx="0" presStyleCnt="9" custScaleX="177156" custScaleY="177156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DFC6E0BE-840E-4ED0-9A3B-65B18C0808B4}" type="pres">
      <dgm:prSet presAssocID="{4E30526F-B55A-40BB-9D28-F2B4422F2C86}" presName="level3hierChild" presStyleCnt="0"/>
      <dgm:spPr/>
      <dgm:t>
        <a:bodyPr/>
        <a:lstStyle/>
        <a:p>
          <a:endParaRPr lang="it-IT"/>
        </a:p>
      </dgm:t>
    </dgm:pt>
    <dgm:pt modelId="{340C1825-92E8-462F-9B1F-60E1D466E30E}" type="pres">
      <dgm:prSet presAssocID="{FF319F91-22B2-47AC-8CC4-499D18060D78}" presName="conn2-1" presStyleLbl="parChTrans1D3" presStyleIdx="0" presStyleCnt="31"/>
      <dgm:spPr/>
      <dgm:t>
        <a:bodyPr/>
        <a:lstStyle/>
        <a:p>
          <a:endParaRPr lang="it-IT"/>
        </a:p>
      </dgm:t>
    </dgm:pt>
    <dgm:pt modelId="{41DBEB98-D293-4D55-90EB-BA3CE6C01FAF}" type="pres">
      <dgm:prSet presAssocID="{FF319F91-22B2-47AC-8CC4-499D18060D78}" presName="connTx" presStyleLbl="parChTrans1D3" presStyleIdx="0" presStyleCnt="31"/>
      <dgm:spPr/>
      <dgm:t>
        <a:bodyPr/>
        <a:lstStyle/>
        <a:p>
          <a:endParaRPr lang="it-IT"/>
        </a:p>
      </dgm:t>
    </dgm:pt>
    <dgm:pt modelId="{F5095A3D-2EEF-41B5-95EF-F6CD289077F6}" type="pres">
      <dgm:prSet presAssocID="{98283B27-08DF-4790-BA5D-60E2D36B3BBD}" presName="root2" presStyleCnt="0"/>
      <dgm:spPr/>
      <dgm:t>
        <a:bodyPr/>
        <a:lstStyle/>
        <a:p>
          <a:endParaRPr lang="it-IT"/>
        </a:p>
      </dgm:t>
    </dgm:pt>
    <dgm:pt modelId="{2F7BBC56-8E1B-41E1-AD72-5F7F144B3A98}" type="pres">
      <dgm:prSet presAssocID="{98283B27-08DF-4790-BA5D-60E2D36B3BBD}" presName="LevelTwoTextNode" presStyleLbl="node3" presStyleIdx="0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7F9AA6C6-FF5E-459F-9A3B-726C2C19A8D4}" type="pres">
      <dgm:prSet presAssocID="{98283B27-08DF-4790-BA5D-60E2D36B3BBD}" presName="level3hierChild" presStyleCnt="0"/>
      <dgm:spPr/>
      <dgm:t>
        <a:bodyPr/>
        <a:lstStyle/>
        <a:p>
          <a:endParaRPr lang="it-IT"/>
        </a:p>
      </dgm:t>
    </dgm:pt>
    <dgm:pt modelId="{6AAE8F45-2E99-4B9F-9273-9F647162B937}" type="pres">
      <dgm:prSet presAssocID="{E5403731-1D78-4FFC-9405-DEDA0F10DAC8}" presName="conn2-1" presStyleLbl="parChTrans1D4" presStyleIdx="0" presStyleCnt="30"/>
      <dgm:spPr/>
      <dgm:t>
        <a:bodyPr/>
        <a:lstStyle/>
        <a:p>
          <a:endParaRPr lang="it-IT"/>
        </a:p>
      </dgm:t>
    </dgm:pt>
    <dgm:pt modelId="{D4AED9A3-5E00-44AB-95FF-5D93858ECED5}" type="pres">
      <dgm:prSet presAssocID="{E5403731-1D78-4FFC-9405-DEDA0F10DAC8}" presName="connTx" presStyleLbl="parChTrans1D4" presStyleIdx="0" presStyleCnt="30"/>
      <dgm:spPr/>
      <dgm:t>
        <a:bodyPr/>
        <a:lstStyle/>
        <a:p>
          <a:endParaRPr lang="it-IT"/>
        </a:p>
      </dgm:t>
    </dgm:pt>
    <dgm:pt modelId="{91806803-8E4C-4790-B859-4259701F25E4}" type="pres">
      <dgm:prSet presAssocID="{C6CE5337-5ABF-480A-8539-65183E30085E}" presName="root2" presStyleCnt="0"/>
      <dgm:spPr/>
      <dgm:t>
        <a:bodyPr/>
        <a:lstStyle/>
        <a:p>
          <a:endParaRPr lang="it-IT"/>
        </a:p>
      </dgm:t>
    </dgm:pt>
    <dgm:pt modelId="{AE420823-5C79-43B8-9F2D-B964C5543580}" type="pres">
      <dgm:prSet presAssocID="{C6CE5337-5ABF-480A-8539-65183E30085E}" presName="LevelTwoTextNode" presStyleLbl="node4" presStyleIdx="0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E0324A78-7A3B-4D81-8DE4-9A111BDA4294}" type="pres">
      <dgm:prSet presAssocID="{C6CE5337-5ABF-480A-8539-65183E30085E}" presName="level3hierChild" presStyleCnt="0"/>
      <dgm:spPr/>
      <dgm:t>
        <a:bodyPr/>
        <a:lstStyle/>
        <a:p>
          <a:endParaRPr lang="it-IT"/>
        </a:p>
      </dgm:t>
    </dgm:pt>
    <dgm:pt modelId="{54D84B31-99F6-4E90-8B34-F36EE62A73CB}" type="pres">
      <dgm:prSet presAssocID="{3D4869EC-5B60-468D-9F4A-DC6D9383D7AE}" presName="conn2-1" presStyleLbl="parChTrans1D4" presStyleIdx="1" presStyleCnt="30"/>
      <dgm:spPr/>
      <dgm:t>
        <a:bodyPr/>
        <a:lstStyle/>
        <a:p>
          <a:endParaRPr lang="it-IT"/>
        </a:p>
      </dgm:t>
    </dgm:pt>
    <dgm:pt modelId="{1F6516E7-6867-44DF-972C-E6CABBF1921A}" type="pres">
      <dgm:prSet presAssocID="{3D4869EC-5B60-468D-9F4A-DC6D9383D7AE}" presName="connTx" presStyleLbl="parChTrans1D4" presStyleIdx="1" presStyleCnt="30"/>
      <dgm:spPr/>
      <dgm:t>
        <a:bodyPr/>
        <a:lstStyle/>
        <a:p>
          <a:endParaRPr lang="it-IT"/>
        </a:p>
      </dgm:t>
    </dgm:pt>
    <dgm:pt modelId="{645D53F5-0F70-4241-BE98-C77BBC4DF486}" type="pres">
      <dgm:prSet presAssocID="{2896B3A1-C68E-41EA-B1B4-8A505B1B4DAA}" presName="root2" presStyleCnt="0"/>
      <dgm:spPr/>
      <dgm:t>
        <a:bodyPr/>
        <a:lstStyle/>
        <a:p>
          <a:endParaRPr lang="it-IT"/>
        </a:p>
      </dgm:t>
    </dgm:pt>
    <dgm:pt modelId="{44E18423-D636-4EFF-A5B4-A8CC89704C7C}" type="pres">
      <dgm:prSet presAssocID="{2896B3A1-C68E-41EA-B1B4-8A505B1B4DAA}" presName="LevelTwoTextNode" presStyleLbl="node4" presStyleIdx="1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4651CD11-135F-4213-91A3-439CCC33288D}" type="pres">
      <dgm:prSet presAssocID="{2896B3A1-C68E-41EA-B1B4-8A505B1B4DAA}" presName="level3hierChild" presStyleCnt="0"/>
      <dgm:spPr/>
      <dgm:t>
        <a:bodyPr/>
        <a:lstStyle/>
        <a:p>
          <a:endParaRPr lang="it-IT"/>
        </a:p>
      </dgm:t>
    </dgm:pt>
    <dgm:pt modelId="{2BBC565D-B5EC-4134-9311-2E40C73E1C15}" type="pres">
      <dgm:prSet presAssocID="{114118A2-6012-4BCA-997E-68620BEE3646}" presName="conn2-1" presStyleLbl="parChTrans1D4" presStyleIdx="2" presStyleCnt="30"/>
      <dgm:spPr/>
      <dgm:t>
        <a:bodyPr/>
        <a:lstStyle/>
        <a:p>
          <a:endParaRPr lang="it-IT"/>
        </a:p>
      </dgm:t>
    </dgm:pt>
    <dgm:pt modelId="{77016DDF-A607-45D3-830B-5291A3F062F8}" type="pres">
      <dgm:prSet presAssocID="{114118A2-6012-4BCA-997E-68620BEE3646}" presName="connTx" presStyleLbl="parChTrans1D4" presStyleIdx="2" presStyleCnt="30"/>
      <dgm:spPr/>
      <dgm:t>
        <a:bodyPr/>
        <a:lstStyle/>
        <a:p>
          <a:endParaRPr lang="it-IT"/>
        </a:p>
      </dgm:t>
    </dgm:pt>
    <dgm:pt modelId="{4AC7DE5E-6AFF-41B7-BAFF-0E888F060A6C}" type="pres">
      <dgm:prSet presAssocID="{C989FA31-1B06-4757-A87D-9A988DD1FD3F}" presName="root2" presStyleCnt="0"/>
      <dgm:spPr/>
      <dgm:t>
        <a:bodyPr/>
        <a:lstStyle/>
        <a:p>
          <a:endParaRPr lang="it-IT"/>
        </a:p>
      </dgm:t>
    </dgm:pt>
    <dgm:pt modelId="{A42D3F68-1EDC-427A-971E-E15AFC18D71E}" type="pres">
      <dgm:prSet presAssocID="{C989FA31-1B06-4757-A87D-9A988DD1FD3F}" presName="LevelTwoTextNode" presStyleLbl="node4" presStyleIdx="2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42925AD8-AEBE-4187-9418-05802B2850EF}" type="pres">
      <dgm:prSet presAssocID="{C989FA31-1B06-4757-A87D-9A988DD1FD3F}" presName="level3hierChild" presStyleCnt="0"/>
      <dgm:spPr/>
      <dgm:t>
        <a:bodyPr/>
        <a:lstStyle/>
        <a:p>
          <a:endParaRPr lang="it-IT"/>
        </a:p>
      </dgm:t>
    </dgm:pt>
    <dgm:pt modelId="{6CE21573-250D-4F2D-9F45-C9CFC68C300C}" type="pres">
      <dgm:prSet presAssocID="{23F39325-2F52-4BB9-9F1A-C2CA829F7BA3}" presName="conn2-1" presStyleLbl="parChTrans1D3" presStyleIdx="1" presStyleCnt="31"/>
      <dgm:spPr/>
      <dgm:t>
        <a:bodyPr/>
        <a:lstStyle/>
        <a:p>
          <a:endParaRPr lang="it-IT"/>
        </a:p>
      </dgm:t>
    </dgm:pt>
    <dgm:pt modelId="{B2CF92F9-8BAB-4B91-96AC-BD46D3E27C66}" type="pres">
      <dgm:prSet presAssocID="{23F39325-2F52-4BB9-9F1A-C2CA829F7BA3}" presName="connTx" presStyleLbl="parChTrans1D3" presStyleIdx="1" presStyleCnt="31"/>
      <dgm:spPr/>
      <dgm:t>
        <a:bodyPr/>
        <a:lstStyle/>
        <a:p>
          <a:endParaRPr lang="it-IT"/>
        </a:p>
      </dgm:t>
    </dgm:pt>
    <dgm:pt modelId="{FF797E47-9997-4C66-AB8D-EC8D5A562370}" type="pres">
      <dgm:prSet presAssocID="{CB306CBE-7F1A-4912-B048-C464CFFDFE71}" presName="root2" presStyleCnt="0"/>
      <dgm:spPr/>
      <dgm:t>
        <a:bodyPr/>
        <a:lstStyle/>
        <a:p>
          <a:endParaRPr lang="it-IT"/>
        </a:p>
      </dgm:t>
    </dgm:pt>
    <dgm:pt modelId="{176F4744-DF61-45FD-883C-7E150FEA0613}" type="pres">
      <dgm:prSet presAssocID="{CB306CBE-7F1A-4912-B048-C464CFFDFE71}" presName="LevelTwoTextNode" presStyleLbl="node3" presStyleIdx="1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47F7EC14-7C23-4FDE-BA21-3ACF07B8996C}" type="pres">
      <dgm:prSet presAssocID="{CB306CBE-7F1A-4912-B048-C464CFFDFE71}" presName="level3hierChild" presStyleCnt="0"/>
      <dgm:spPr/>
      <dgm:t>
        <a:bodyPr/>
        <a:lstStyle/>
        <a:p>
          <a:endParaRPr lang="it-IT"/>
        </a:p>
      </dgm:t>
    </dgm:pt>
    <dgm:pt modelId="{6C9AB392-223C-416A-A7CF-64FFF310A779}" type="pres">
      <dgm:prSet presAssocID="{F12E6137-9999-4FD3-BDE7-F5E23D02FCFF}" presName="conn2-1" presStyleLbl="parChTrans1D3" presStyleIdx="2" presStyleCnt="31"/>
      <dgm:spPr/>
      <dgm:t>
        <a:bodyPr/>
        <a:lstStyle/>
        <a:p>
          <a:endParaRPr lang="it-IT"/>
        </a:p>
      </dgm:t>
    </dgm:pt>
    <dgm:pt modelId="{7D4C8C5B-FB04-461D-AAD1-A73AD7AA9943}" type="pres">
      <dgm:prSet presAssocID="{F12E6137-9999-4FD3-BDE7-F5E23D02FCFF}" presName="connTx" presStyleLbl="parChTrans1D3" presStyleIdx="2" presStyleCnt="31"/>
      <dgm:spPr/>
      <dgm:t>
        <a:bodyPr/>
        <a:lstStyle/>
        <a:p>
          <a:endParaRPr lang="it-IT"/>
        </a:p>
      </dgm:t>
    </dgm:pt>
    <dgm:pt modelId="{87F38480-3CC3-4DA3-934F-35BE393ACE2B}" type="pres">
      <dgm:prSet presAssocID="{F9E9D35E-1749-4497-AC59-E282AA0AF73F}" presName="root2" presStyleCnt="0"/>
      <dgm:spPr/>
      <dgm:t>
        <a:bodyPr/>
        <a:lstStyle/>
        <a:p>
          <a:endParaRPr lang="it-IT"/>
        </a:p>
      </dgm:t>
    </dgm:pt>
    <dgm:pt modelId="{2D3371E3-0BFC-4EF3-962E-CB013E204386}" type="pres">
      <dgm:prSet presAssocID="{F9E9D35E-1749-4497-AC59-E282AA0AF73F}" presName="LevelTwoTextNode" presStyleLbl="node3" presStyleIdx="2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A78F307C-C8FF-4208-8C14-FA4934C753FB}" type="pres">
      <dgm:prSet presAssocID="{F9E9D35E-1749-4497-AC59-E282AA0AF73F}" presName="level3hierChild" presStyleCnt="0"/>
      <dgm:spPr/>
      <dgm:t>
        <a:bodyPr/>
        <a:lstStyle/>
        <a:p>
          <a:endParaRPr lang="it-IT"/>
        </a:p>
      </dgm:t>
    </dgm:pt>
    <dgm:pt modelId="{D968BF09-0710-4F4B-8674-743BF3530B54}" type="pres">
      <dgm:prSet presAssocID="{75E19635-B173-47C7-8C6D-161EF3D0ED35}" presName="conn2-1" presStyleLbl="parChTrans1D3" presStyleIdx="3" presStyleCnt="31"/>
      <dgm:spPr/>
      <dgm:t>
        <a:bodyPr/>
        <a:lstStyle/>
        <a:p>
          <a:endParaRPr lang="it-IT"/>
        </a:p>
      </dgm:t>
    </dgm:pt>
    <dgm:pt modelId="{FC8A5E96-D683-475E-9E01-6481836C55C2}" type="pres">
      <dgm:prSet presAssocID="{75E19635-B173-47C7-8C6D-161EF3D0ED35}" presName="connTx" presStyleLbl="parChTrans1D3" presStyleIdx="3" presStyleCnt="31"/>
      <dgm:spPr/>
      <dgm:t>
        <a:bodyPr/>
        <a:lstStyle/>
        <a:p>
          <a:endParaRPr lang="it-IT"/>
        </a:p>
      </dgm:t>
    </dgm:pt>
    <dgm:pt modelId="{A180C0DC-5274-4847-84C3-3D4ADAA3E37E}" type="pres">
      <dgm:prSet presAssocID="{C8B55D9F-5B43-4062-9C80-28B2077FBC25}" presName="root2" presStyleCnt="0"/>
      <dgm:spPr/>
      <dgm:t>
        <a:bodyPr/>
        <a:lstStyle/>
        <a:p>
          <a:endParaRPr lang="it-IT"/>
        </a:p>
      </dgm:t>
    </dgm:pt>
    <dgm:pt modelId="{7005A8BC-E72C-4239-AD71-E7EA51EFDB10}" type="pres">
      <dgm:prSet presAssocID="{C8B55D9F-5B43-4062-9C80-28B2077FBC25}" presName="LevelTwoTextNode" presStyleLbl="node3" presStyleIdx="3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0D15AD42-1E68-4C86-B704-5869A537C468}" type="pres">
      <dgm:prSet presAssocID="{C8B55D9F-5B43-4062-9C80-28B2077FBC25}" presName="level3hierChild" presStyleCnt="0"/>
      <dgm:spPr/>
      <dgm:t>
        <a:bodyPr/>
        <a:lstStyle/>
        <a:p>
          <a:endParaRPr lang="it-IT"/>
        </a:p>
      </dgm:t>
    </dgm:pt>
    <dgm:pt modelId="{372478D0-8BD1-411D-958E-F5AB304D13F6}" type="pres">
      <dgm:prSet presAssocID="{725B8CF7-AA76-4B5E-AAB6-50C1906DD51F}" presName="conn2-1" presStyleLbl="parChTrans1D4" presStyleIdx="3" presStyleCnt="30"/>
      <dgm:spPr/>
      <dgm:t>
        <a:bodyPr/>
        <a:lstStyle/>
        <a:p>
          <a:endParaRPr lang="it-IT"/>
        </a:p>
      </dgm:t>
    </dgm:pt>
    <dgm:pt modelId="{287AEFCA-3D30-4101-9D56-6A998D7BF8B4}" type="pres">
      <dgm:prSet presAssocID="{725B8CF7-AA76-4B5E-AAB6-50C1906DD51F}" presName="connTx" presStyleLbl="parChTrans1D4" presStyleIdx="3" presStyleCnt="30"/>
      <dgm:spPr/>
      <dgm:t>
        <a:bodyPr/>
        <a:lstStyle/>
        <a:p>
          <a:endParaRPr lang="it-IT"/>
        </a:p>
      </dgm:t>
    </dgm:pt>
    <dgm:pt modelId="{529BF07D-F846-47E6-85A5-D5B1C819B7C8}" type="pres">
      <dgm:prSet presAssocID="{68E63F2F-928D-4C50-8727-3FD7F645AE67}" presName="root2" presStyleCnt="0"/>
      <dgm:spPr/>
      <dgm:t>
        <a:bodyPr/>
        <a:lstStyle/>
        <a:p>
          <a:endParaRPr lang="it-IT"/>
        </a:p>
      </dgm:t>
    </dgm:pt>
    <dgm:pt modelId="{3FFADCB8-8AEF-411B-9869-00EC71642661}" type="pres">
      <dgm:prSet presAssocID="{68E63F2F-928D-4C50-8727-3FD7F645AE67}" presName="LevelTwoTextNode" presStyleLbl="node4" presStyleIdx="3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1E7AE6E4-5D9A-415A-8864-5C2819400ABF}" type="pres">
      <dgm:prSet presAssocID="{68E63F2F-928D-4C50-8727-3FD7F645AE67}" presName="level3hierChild" presStyleCnt="0"/>
      <dgm:spPr/>
      <dgm:t>
        <a:bodyPr/>
        <a:lstStyle/>
        <a:p>
          <a:endParaRPr lang="it-IT"/>
        </a:p>
      </dgm:t>
    </dgm:pt>
    <dgm:pt modelId="{B528B15F-1363-47BD-8613-4FC97603E833}" type="pres">
      <dgm:prSet presAssocID="{03F1A801-B690-42B6-B1DE-D290C235E87A}" presName="conn2-1" presStyleLbl="parChTrans1D4" presStyleIdx="4" presStyleCnt="30"/>
      <dgm:spPr/>
      <dgm:t>
        <a:bodyPr/>
        <a:lstStyle/>
        <a:p>
          <a:endParaRPr lang="it-IT"/>
        </a:p>
      </dgm:t>
    </dgm:pt>
    <dgm:pt modelId="{B9DDCD5A-97B9-4DC8-A02E-67DE1204CB21}" type="pres">
      <dgm:prSet presAssocID="{03F1A801-B690-42B6-B1DE-D290C235E87A}" presName="connTx" presStyleLbl="parChTrans1D4" presStyleIdx="4" presStyleCnt="30"/>
      <dgm:spPr/>
      <dgm:t>
        <a:bodyPr/>
        <a:lstStyle/>
        <a:p>
          <a:endParaRPr lang="it-IT"/>
        </a:p>
      </dgm:t>
    </dgm:pt>
    <dgm:pt modelId="{FD9BFB20-4803-4C7F-AA89-5025AB61FCCF}" type="pres">
      <dgm:prSet presAssocID="{DACEA859-3F50-4105-990F-A1AFBB24F679}" presName="root2" presStyleCnt="0"/>
      <dgm:spPr/>
      <dgm:t>
        <a:bodyPr/>
        <a:lstStyle/>
        <a:p>
          <a:endParaRPr lang="it-IT"/>
        </a:p>
      </dgm:t>
    </dgm:pt>
    <dgm:pt modelId="{136AB1DD-E4E8-49B9-87D4-F41D93527682}" type="pres">
      <dgm:prSet presAssocID="{DACEA859-3F50-4105-990F-A1AFBB24F679}" presName="LevelTwoTextNode" presStyleLbl="node4" presStyleIdx="4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64B99EC2-2155-4791-82BC-8697E1631903}" type="pres">
      <dgm:prSet presAssocID="{DACEA859-3F50-4105-990F-A1AFBB24F679}" presName="level3hierChild" presStyleCnt="0"/>
      <dgm:spPr/>
      <dgm:t>
        <a:bodyPr/>
        <a:lstStyle/>
        <a:p>
          <a:endParaRPr lang="it-IT"/>
        </a:p>
      </dgm:t>
    </dgm:pt>
    <dgm:pt modelId="{7A76AB1C-9B30-4443-9F3A-0023F2F9E7E5}" type="pres">
      <dgm:prSet presAssocID="{F0FA6B3F-0473-4E21-A42D-93B8AE9E4620}" presName="conn2-1" presStyleLbl="parChTrans1D4" presStyleIdx="5" presStyleCnt="30"/>
      <dgm:spPr/>
      <dgm:t>
        <a:bodyPr/>
        <a:lstStyle/>
        <a:p>
          <a:endParaRPr lang="it-IT"/>
        </a:p>
      </dgm:t>
    </dgm:pt>
    <dgm:pt modelId="{368A819B-2FE0-438B-99CD-8231087DB909}" type="pres">
      <dgm:prSet presAssocID="{F0FA6B3F-0473-4E21-A42D-93B8AE9E4620}" presName="connTx" presStyleLbl="parChTrans1D4" presStyleIdx="5" presStyleCnt="30"/>
      <dgm:spPr/>
      <dgm:t>
        <a:bodyPr/>
        <a:lstStyle/>
        <a:p>
          <a:endParaRPr lang="it-IT"/>
        </a:p>
      </dgm:t>
    </dgm:pt>
    <dgm:pt modelId="{3282FCDF-C553-4A7A-9C0E-B0337210C0C3}" type="pres">
      <dgm:prSet presAssocID="{224BBD79-35E4-412C-A4F9-3908944162A4}" presName="root2" presStyleCnt="0"/>
      <dgm:spPr/>
      <dgm:t>
        <a:bodyPr/>
        <a:lstStyle/>
        <a:p>
          <a:endParaRPr lang="it-IT"/>
        </a:p>
      </dgm:t>
    </dgm:pt>
    <dgm:pt modelId="{D81AE9C7-0778-4387-BC96-94FD60CD10AC}" type="pres">
      <dgm:prSet presAssocID="{224BBD79-35E4-412C-A4F9-3908944162A4}" presName="LevelTwoTextNode" presStyleLbl="node4" presStyleIdx="5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FE0866FB-9A6E-4184-A975-71B45ED2E943}" type="pres">
      <dgm:prSet presAssocID="{224BBD79-35E4-412C-A4F9-3908944162A4}" presName="level3hierChild" presStyleCnt="0"/>
      <dgm:spPr/>
      <dgm:t>
        <a:bodyPr/>
        <a:lstStyle/>
        <a:p>
          <a:endParaRPr lang="it-IT"/>
        </a:p>
      </dgm:t>
    </dgm:pt>
    <dgm:pt modelId="{2FD7A94D-AC77-4E7B-908E-A7B8D750EFBE}" type="pres">
      <dgm:prSet presAssocID="{25915B31-E4A6-4B4C-9F29-A765EDF10B66}" presName="conn2-1" presStyleLbl="parChTrans1D3" presStyleIdx="4" presStyleCnt="31"/>
      <dgm:spPr/>
      <dgm:t>
        <a:bodyPr/>
        <a:lstStyle/>
        <a:p>
          <a:endParaRPr lang="it-IT"/>
        </a:p>
      </dgm:t>
    </dgm:pt>
    <dgm:pt modelId="{EAD2CFDB-BA57-40B2-A7B1-464D74923493}" type="pres">
      <dgm:prSet presAssocID="{25915B31-E4A6-4B4C-9F29-A765EDF10B66}" presName="connTx" presStyleLbl="parChTrans1D3" presStyleIdx="4" presStyleCnt="31"/>
      <dgm:spPr/>
      <dgm:t>
        <a:bodyPr/>
        <a:lstStyle/>
        <a:p>
          <a:endParaRPr lang="it-IT"/>
        </a:p>
      </dgm:t>
    </dgm:pt>
    <dgm:pt modelId="{D679B4DF-17BA-4795-9C96-8CACA22F2022}" type="pres">
      <dgm:prSet presAssocID="{330498A1-3C6E-42C0-9D61-5A6748A80A2D}" presName="root2" presStyleCnt="0"/>
      <dgm:spPr/>
      <dgm:t>
        <a:bodyPr/>
        <a:lstStyle/>
        <a:p>
          <a:endParaRPr lang="it-IT"/>
        </a:p>
      </dgm:t>
    </dgm:pt>
    <dgm:pt modelId="{5EA5EB93-8472-466F-809B-6DF6774939F8}" type="pres">
      <dgm:prSet presAssocID="{330498A1-3C6E-42C0-9D61-5A6748A80A2D}" presName="LevelTwoTextNode" presStyleLbl="node3" presStyleIdx="4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B42FEC76-84C0-45AC-8C74-ED21640F77A7}" type="pres">
      <dgm:prSet presAssocID="{330498A1-3C6E-42C0-9D61-5A6748A80A2D}" presName="level3hierChild" presStyleCnt="0"/>
      <dgm:spPr/>
      <dgm:t>
        <a:bodyPr/>
        <a:lstStyle/>
        <a:p>
          <a:endParaRPr lang="it-IT"/>
        </a:p>
      </dgm:t>
    </dgm:pt>
    <dgm:pt modelId="{0AC96DCA-5D33-4390-8B0B-47BC22745858}" type="pres">
      <dgm:prSet presAssocID="{383FC7D8-4FD4-4EDD-BBA8-DAC26A2978DA}" presName="conn2-1" presStyleLbl="parChTrans1D2" presStyleIdx="1" presStyleCnt="9"/>
      <dgm:spPr/>
      <dgm:t>
        <a:bodyPr/>
        <a:lstStyle/>
        <a:p>
          <a:endParaRPr lang="it-IT"/>
        </a:p>
      </dgm:t>
    </dgm:pt>
    <dgm:pt modelId="{D27DFD97-A9AD-457E-B25D-7EEABF3A48F2}" type="pres">
      <dgm:prSet presAssocID="{383FC7D8-4FD4-4EDD-BBA8-DAC26A2978DA}" presName="connTx" presStyleLbl="parChTrans1D2" presStyleIdx="1" presStyleCnt="9"/>
      <dgm:spPr/>
      <dgm:t>
        <a:bodyPr/>
        <a:lstStyle/>
        <a:p>
          <a:endParaRPr lang="it-IT"/>
        </a:p>
      </dgm:t>
    </dgm:pt>
    <dgm:pt modelId="{EF6FD8D8-0B76-4590-B638-E445A290C497}" type="pres">
      <dgm:prSet presAssocID="{34EF4A7F-E97D-431D-85E4-730577253371}" presName="root2" presStyleCnt="0"/>
      <dgm:spPr/>
      <dgm:t>
        <a:bodyPr/>
        <a:lstStyle/>
        <a:p>
          <a:endParaRPr lang="it-IT"/>
        </a:p>
      </dgm:t>
    </dgm:pt>
    <dgm:pt modelId="{B46E35F9-6B06-458B-A716-0091F6097C0B}" type="pres">
      <dgm:prSet presAssocID="{34EF4A7F-E97D-431D-85E4-730577253371}" presName="LevelTwoTextNode" presStyleLbl="node2" presStyleIdx="1" presStyleCnt="9" custScaleX="177156" custScaleY="177156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0728B4E4-B85D-4C50-AB92-49AF0DF9568A}" type="pres">
      <dgm:prSet presAssocID="{34EF4A7F-E97D-431D-85E4-730577253371}" presName="level3hierChild" presStyleCnt="0"/>
      <dgm:spPr/>
      <dgm:t>
        <a:bodyPr/>
        <a:lstStyle/>
        <a:p>
          <a:endParaRPr lang="it-IT"/>
        </a:p>
      </dgm:t>
    </dgm:pt>
    <dgm:pt modelId="{A7B93948-E957-4132-B324-90F3DEDF86C4}" type="pres">
      <dgm:prSet presAssocID="{182C30BB-5F8D-42A7-A34C-5941AA8CB7FF}" presName="conn2-1" presStyleLbl="parChTrans1D3" presStyleIdx="5" presStyleCnt="31"/>
      <dgm:spPr/>
      <dgm:t>
        <a:bodyPr/>
        <a:lstStyle/>
        <a:p>
          <a:endParaRPr lang="it-IT"/>
        </a:p>
      </dgm:t>
    </dgm:pt>
    <dgm:pt modelId="{5662A507-25D9-4B76-BE10-97B4F2B414D1}" type="pres">
      <dgm:prSet presAssocID="{182C30BB-5F8D-42A7-A34C-5941AA8CB7FF}" presName="connTx" presStyleLbl="parChTrans1D3" presStyleIdx="5" presStyleCnt="31"/>
      <dgm:spPr/>
      <dgm:t>
        <a:bodyPr/>
        <a:lstStyle/>
        <a:p>
          <a:endParaRPr lang="it-IT"/>
        </a:p>
      </dgm:t>
    </dgm:pt>
    <dgm:pt modelId="{1D0DAAC9-E4AD-42BE-B1AC-DE37B8B910AD}" type="pres">
      <dgm:prSet presAssocID="{77003A1E-81D8-4883-9721-3153BE89590E}" presName="root2" presStyleCnt="0"/>
      <dgm:spPr/>
      <dgm:t>
        <a:bodyPr/>
        <a:lstStyle/>
        <a:p>
          <a:endParaRPr lang="it-IT"/>
        </a:p>
      </dgm:t>
    </dgm:pt>
    <dgm:pt modelId="{A70768F4-C0C3-4727-813A-AFD2CDDA669E}" type="pres">
      <dgm:prSet presAssocID="{77003A1E-81D8-4883-9721-3153BE89590E}" presName="LevelTwoTextNode" presStyleLbl="node3" presStyleIdx="5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F1258AC4-0041-420C-AF3A-B617AF3FC1B7}" type="pres">
      <dgm:prSet presAssocID="{77003A1E-81D8-4883-9721-3153BE89590E}" presName="level3hierChild" presStyleCnt="0"/>
      <dgm:spPr/>
      <dgm:t>
        <a:bodyPr/>
        <a:lstStyle/>
        <a:p>
          <a:endParaRPr lang="it-IT"/>
        </a:p>
      </dgm:t>
    </dgm:pt>
    <dgm:pt modelId="{65EC64CA-68A7-4271-BF23-9517300DE847}" type="pres">
      <dgm:prSet presAssocID="{B83C1B0D-AEDF-4AD8-8C01-D8AC6759191A}" presName="conn2-1" presStyleLbl="parChTrans1D4" presStyleIdx="6" presStyleCnt="30"/>
      <dgm:spPr/>
      <dgm:t>
        <a:bodyPr/>
        <a:lstStyle/>
        <a:p>
          <a:endParaRPr lang="it-IT"/>
        </a:p>
      </dgm:t>
    </dgm:pt>
    <dgm:pt modelId="{64143D0E-E07F-4680-B947-D2952278A8D5}" type="pres">
      <dgm:prSet presAssocID="{B83C1B0D-AEDF-4AD8-8C01-D8AC6759191A}" presName="connTx" presStyleLbl="parChTrans1D4" presStyleIdx="6" presStyleCnt="30"/>
      <dgm:spPr/>
      <dgm:t>
        <a:bodyPr/>
        <a:lstStyle/>
        <a:p>
          <a:endParaRPr lang="it-IT"/>
        </a:p>
      </dgm:t>
    </dgm:pt>
    <dgm:pt modelId="{5E80D139-CBCC-4613-9042-FAED86E6C81A}" type="pres">
      <dgm:prSet presAssocID="{86C30163-0A09-45F9-96DE-29F5DA990E84}" presName="root2" presStyleCnt="0"/>
      <dgm:spPr/>
      <dgm:t>
        <a:bodyPr/>
        <a:lstStyle/>
        <a:p>
          <a:endParaRPr lang="it-IT"/>
        </a:p>
      </dgm:t>
    </dgm:pt>
    <dgm:pt modelId="{B49C7809-2B84-45F3-9269-A58DDF06548F}" type="pres">
      <dgm:prSet presAssocID="{86C30163-0A09-45F9-96DE-29F5DA990E84}" presName="LevelTwoTextNode" presStyleLbl="node4" presStyleIdx="6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B23E7CC0-524D-4F72-98DE-5F2C5F2FEFCE}" type="pres">
      <dgm:prSet presAssocID="{86C30163-0A09-45F9-96DE-29F5DA990E84}" presName="level3hierChild" presStyleCnt="0"/>
      <dgm:spPr/>
      <dgm:t>
        <a:bodyPr/>
        <a:lstStyle/>
        <a:p>
          <a:endParaRPr lang="it-IT"/>
        </a:p>
      </dgm:t>
    </dgm:pt>
    <dgm:pt modelId="{D7CD6756-2C6C-4A65-8995-C1D1D7FC81E2}" type="pres">
      <dgm:prSet presAssocID="{095C3C63-E576-4F06-9928-4097070979F1}" presName="conn2-1" presStyleLbl="parChTrans1D4" presStyleIdx="7" presStyleCnt="30"/>
      <dgm:spPr/>
      <dgm:t>
        <a:bodyPr/>
        <a:lstStyle/>
        <a:p>
          <a:endParaRPr lang="it-IT"/>
        </a:p>
      </dgm:t>
    </dgm:pt>
    <dgm:pt modelId="{99477729-C79E-439C-93BF-030AA2E1AD0E}" type="pres">
      <dgm:prSet presAssocID="{095C3C63-E576-4F06-9928-4097070979F1}" presName="connTx" presStyleLbl="parChTrans1D4" presStyleIdx="7" presStyleCnt="30"/>
      <dgm:spPr/>
      <dgm:t>
        <a:bodyPr/>
        <a:lstStyle/>
        <a:p>
          <a:endParaRPr lang="it-IT"/>
        </a:p>
      </dgm:t>
    </dgm:pt>
    <dgm:pt modelId="{F0C62A17-30E3-4AEA-A768-FC78C07D6052}" type="pres">
      <dgm:prSet presAssocID="{92910CF5-7652-44B8-8F48-6781511E97F7}" presName="root2" presStyleCnt="0"/>
      <dgm:spPr/>
      <dgm:t>
        <a:bodyPr/>
        <a:lstStyle/>
        <a:p>
          <a:endParaRPr lang="it-IT"/>
        </a:p>
      </dgm:t>
    </dgm:pt>
    <dgm:pt modelId="{817D05FC-1E83-457C-96FD-313C43D16B7B}" type="pres">
      <dgm:prSet presAssocID="{92910CF5-7652-44B8-8F48-6781511E97F7}" presName="LevelTwoTextNode" presStyleLbl="node4" presStyleIdx="7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6AB3C7DF-381B-4749-84CC-DB500EEF44BB}" type="pres">
      <dgm:prSet presAssocID="{92910CF5-7652-44B8-8F48-6781511E97F7}" presName="level3hierChild" presStyleCnt="0"/>
      <dgm:spPr/>
      <dgm:t>
        <a:bodyPr/>
        <a:lstStyle/>
        <a:p>
          <a:endParaRPr lang="it-IT"/>
        </a:p>
      </dgm:t>
    </dgm:pt>
    <dgm:pt modelId="{D62F3870-5EF7-4476-B30F-5D59C39F4489}" type="pres">
      <dgm:prSet presAssocID="{06589653-45CE-4895-AF32-FC05E97EF62D}" presName="conn2-1" presStyleLbl="parChTrans1D4" presStyleIdx="8" presStyleCnt="30"/>
      <dgm:spPr/>
      <dgm:t>
        <a:bodyPr/>
        <a:lstStyle/>
        <a:p>
          <a:endParaRPr lang="it-IT"/>
        </a:p>
      </dgm:t>
    </dgm:pt>
    <dgm:pt modelId="{7E76A2A2-C15D-488B-9487-A138705741A4}" type="pres">
      <dgm:prSet presAssocID="{06589653-45CE-4895-AF32-FC05E97EF62D}" presName="connTx" presStyleLbl="parChTrans1D4" presStyleIdx="8" presStyleCnt="30"/>
      <dgm:spPr/>
      <dgm:t>
        <a:bodyPr/>
        <a:lstStyle/>
        <a:p>
          <a:endParaRPr lang="it-IT"/>
        </a:p>
      </dgm:t>
    </dgm:pt>
    <dgm:pt modelId="{C8D0F289-C91B-44C5-8995-7A624BC64658}" type="pres">
      <dgm:prSet presAssocID="{95F6F627-54EE-4EA1-B875-D132FA79CF8E}" presName="root2" presStyleCnt="0"/>
      <dgm:spPr/>
      <dgm:t>
        <a:bodyPr/>
        <a:lstStyle/>
        <a:p>
          <a:endParaRPr lang="it-IT"/>
        </a:p>
      </dgm:t>
    </dgm:pt>
    <dgm:pt modelId="{4F0EC593-7840-444F-9CC6-3A02AEC94740}" type="pres">
      <dgm:prSet presAssocID="{95F6F627-54EE-4EA1-B875-D132FA79CF8E}" presName="LevelTwoTextNode" presStyleLbl="node4" presStyleIdx="8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D73E64E7-4134-4478-8068-CF4AAB5664AD}" type="pres">
      <dgm:prSet presAssocID="{95F6F627-54EE-4EA1-B875-D132FA79CF8E}" presName="level3hierChild" presStyleCnt="0"/>
      <dgm:spPr/>
      <dgm:t>
        <a:bodyPr/>
        <a:lstStyle/>
        <a:p>
          <a:endParaRPr lang="it-IT"/>
        </a:p>
      </dgm:t>
    </dgm:pt>
    <dgm:pt modelId="{BE1AAAB3-A513-4E56-86D8-3D7BA47F9758}" type="pres">
      <dgm:prSet presAssocID="{EF13CD4E-4867-4E1A-86CF-7E6B02A7384D}" presName="conn2-1" presStyleLbl="parChTrans1D4" presStyleIdx="9" presStyleCnt="30"/>
      <dgm:spPr/>
      <dgm:t>
        <a:bodyPr/>
        <a:lstStyle/>
        <a:p>
          <a:endParaRPr lang="it-IT"/>
        </a:p>
      </dgm:t>
    </dgm:pt>
    <dgm:pt modelId="{6F8F67CE-00FB-4C89-AE6B-058177A282A8}" type="pres">
      <dgm:prSet presAssocID="{EF13CD4E-4867-4E1A-86CF-7E6B02A7384D}" presName="connTx" presStyleLbl="parChTrans1D4" presStyleIdx="9" presStyleCnt="30"/>
      <dgm:spPr/>
      <dgm:t>
        <a:bodyPr/>
        <a:lstStyle/>
        <a:p>
          <a:endParaRPr lang="it-IT"/>
        </a:p>
      </dgm:t>
    </dgm:pt>
    <dgm:pt modelId="{1A5C46C7-824B-461B-866B-B9C6637F56E0}" type="pres">
      <dgm:prSet presAssocID="{70294D33-CE91-46B9-9385-8B38E29F1E0F}" presName="root2" presStyleCnt="0"/>
      <dgm:spPr/>
      <dgm:t>
        <a:bodyPr/>
        <a:lstStyle/>
        <a:p>
          <a:endParaRPr lang="it-IT"/>
        </a:p>
      </dgm:t>
    </dgm:pt>
    <dgm:pt modelId="{DA0A0253-4A04-4863-BC6D-9AE274FD036E}" type="pres">
      <dgm:prSet presAssocID="{70294D33-CE91-46B9-9385-8B38E29F1E0F}" presName="LevelTwoTextNode" presStyleLbl="node4" presStyleIdx="9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F350D8AF-9710-42AE-B9C5-2B33F69F62C1}" type="pres">
      <dgm:prSet presAssocID="{70294D33-CE91-46B9-9385-8B38E29F1E0F}" presName="level3hierChild" presStyleCnt="0"/>
      <dgm:spPr/>
      <dgm:t>
        <a:bodyPr/>
        <a:lstStyle/>
        <a:p>
          <a:endParaRPr lang="it-IT"/>
        </a:p>
      </dgm:t>
    </dgm:pt>
    <dgm:pt modelId="{863BE65D-B00E-45A4-95A0-A2B58F212396}" type="pres">
      <dgm:prSet presAssocID="{64AC5D11-167B-4DE5-AC4E-CEC1FEFF9D1F}" presName="conn2-1" presStyleLbl="parChTrans1D4" presStyleIdx="10" presStyleCnt="30"/>
      <dgm:spPr/>
      <dgm:t>
        <a:bodyPr/>
        <a:lstStyle/>
        <a:p>
          <a:endParaRPr lang="it-IT"/>
        </a:p>
      </dgm:t>
    </dgm:pt>
    <dgm:pt modelId="{F151B1A7-2A7E-42B3-8847-4D6A0648646E}" type="pres">
      <dgm:prSet presAssocID="{64AC5D11-167B-4DE5-AC4E-CEC1FEFF9D1F}" presName="connTx" presStyleLbl="parChTrans1D4" presStyleIdx="10" presStyleCnt="30"/>
      <dgm:spPr/>
      <dgm:t>
        <a:bodyPr/>
        <a:lstStyle/>
        <a:p>
          <a:endParaRPr lang="it-IT"/>
        </a:p>
      </dgm:t>
    </dgm:pt>
    <dgm:pt modelId="{D33AC794-86B4-464B-9A19-2BB0403E0EA0}" type="pres">
      <dgm:prSet presAssocID="{5107EB3D-AE43-4791-8A8A-72706A5E46B7}" presName="root2" presStyleCnt="0"/>
      <dgm:spPr/>
      <dgm:t>
        <a:bodyPr/>
        <a:lstStyle/>
        <a:p>
          <a:endParaRPr lang="it-IT"/>
        </a:p>
      </dgm:t>
    </dgm:pt>
    <dgm:pt modelId="{9557AA60-B1CB-4471-90C0-A9BDC080255C}" type="pres">
      <dgm:prSet presAssocID="{5107EB3D-AE43-4791-8A8A-72706A5E46B7}" presName="LevelTwoTextNode" presStyleLbl="node4" presStyleIdx="10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0F10EE49-4F56-4CA5-BF73-CCDB9B9AECE2}" type="pres">
      <dgm:prSet presAssocID="{5107EB3D-AE43-4791-8A8A-72706A5E46B7}" presName="level3hierChild" presStyleCnt="0"/>
      <dgm:spPr/>
      <dgm:t>
        <a:bodyPr/>
        <a:lstStyle/>
        <a:p>
          <a:endParaRPr lang="it-IT"/>
        </a:p>
      </dgm:t>
    </dgm:pt>
    <dgm:pt modelId="{C31EA6F5-673A-44D1-B735-FB8C827D0AC6}" type="pres">
      <dgm:prSet presAssocID="{730C0DEC-DD40-49DF-8679-691CBBA3A21B}" presName="conn2-1" presStyleLbl="parChTrans1D4" presStyleIdx="11" presStyleCnt="30"/>
      <dgm:spPr/>
      <dgm:t>
        <a:bodyPr/>
        <a:lstStyle/>
        <a:p>
          <a:endParaRPr lang="it-IT"/>
        </a:p>
      </dgm:t>
    </dgm:pt>
    <dgm:pt modelId="{2D3111EC-D0D0-4CBD-AE4C-AA2F8ADC8463}" type="pres">
      <dgm:prSet presAssocID="{730C0DEC-DD40-49DF-8679-691CBBA3A21B}" presName="connTx" presStyleLbl="parChTrans1D4" presStyleIdx="11" presStyleCnt="30"/>
      <dgm:spPr/>
      <dgm:t>
        <a:bodyPr/>
        <a:lstStyle/>
        <a:p>
          <a:endParaRPr lang="it-IT"/>
        </a:p>
      </dgm:t>
    </dgm:pt>
    <dgm:pt modelId="{374BB01C-F3CC-4771-AA87-ED1216B5114F}" type="pres">
      <dgm:prSet presAssocID="{28805969-D136-45BC-877F-49EA44E3966A}" presName="root2" presStyleCnt="0"/>
      <dgm:spPr/>
      <dgm:t>
        <a:bodyPr/>
        <a:lstStyle/>
        <a:p>
          <a:endParaRPr lang="it-IT"/>
        </a:p>
      </dgm:t>
    </dgm:pt>
    <dgm:pt modelId="{23B96005-54F6-4FFA-90AD-0BC529C07664}" type="pres">
      <dgm:prSet presAssocID="{28805969-D136-45BC-877F-49EA44E3966A}" presName="LevelTwoTextNode" presStyleLbl="node4" presStyleIdx="11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1FC88755-3E06-4D27-AE13-D89F1D347F69}" type="pres">
      <dgm:prSet presAssocID="{28805969-D136-45BC-877F-49EA44E3966A}" presName="level3hierChild" presStyleCnt="0"/>
      <dgm:spPr/>
      <dgm:t>
        <a:bodyPr/>
        <a:lstStyle/>
        <a:p>
          <a:endParaRPr lang="it-IT"/>
        </a:p>
      </dgm:t>
    </dgm:pt>
    <dgm:pt modelId="{2BB460AF-62CF-4B40-B721-7A8A4D6DCD6B}" type="pres">
      <dgm:prSet presAssocID="{7560B743-BF5A-4F3B-8583-401EEBAED136}" presName="conn2-1" presStyleLbl="parChTrans1D3" presStyleIdx="6" presStyleCnt="31"/>
      <dgm:spPr/>
      <dgm:t>
        <a:bodyPr/>
        <a:lstStyle/>
        <a:p>
          <a:endParaRPr lang="it-IT"/>
        </a:p>
      </dgm:t>
    </dgm:pt>
    <dgm:pt modelId="{81665586-2679-436F-B2BE-F57D903BD8B0}" type="pres">
      <dgm:prSet presAssocID="{7560B743-BF5A-4F3B-8583-401EEBAED136}" presName="connTx" presStyleLbl="parChTrans1D3" presStyleIdx="6" presStyleCnt="31"/>
      <dgm:spPr/>
      <dgm:t>
        <a:bodyPr/>
        <a:lstStyle/>
        <a:p>
          <a:endParaRPr lang="it-IT"/>
        </a:p>
      </dgm:t>
    </dgm:pt>
    <dgm:pt modelId="{74ECD786-F5F9-4860-8E61-021A3EEA0385}" type="pres">
      <dgm:prSet presAssocID="{B33341FA-583F-4BE2-B1DB-14BB82325F5C}" presName="root2" presStyleCnt="0"/>
      <dgm:spPr/>
      <dgm:t>
        <a:bodyPr/>
        <a:lstStyle/>
        <a:p>
          <a:endParaRPr lang="it-IT"/>
        </a:p>
      </dgm:t>
    </dgm:pt>
    <dgm:pt modelId="{A2CFBF0E-7D32-46BF-980D-28179567F1CC}" type="pres">
      <dgm:prSet presAssocID="{B33341FA-583F-4BE2-B1DB-14BB82325F5C}" presName="LevelTwoTextNode" presStyleLbl="node3" presStyleIdx="6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064BDCEC-CE78-423C-B180-B2B827FA92E1}" type="pres">
      <dgm:prSet presAssocID="{B33341FA-583F-4BE2-B1DB-14BB82325F5C}" presName="level3hierChild" presStyleCnt="0"/>
      <dgm:spPr/>
      <dgm:t>
        <a:bodyPr/>
        <a:lstStyle/>
        <a:p>
          <a:endParaRPr lang="it-IT"/>
        </a:p>
      </dgm:t>
    </dgm:pt>
    <dgm:pt modelId="{B33544E3-086D-44BF-950D-0A8CEDC14A7A}" type="pres">
      <dgm:prSet presAssocID="{B47AD489-FC33-4C21-BF82-AE9FFC1A2406}" presName="conn2-1" presStyleLbl="parChTrans1D3" presStyleIdx="7" presStyleCnt="31"/>
      <dgm:spPr/>
      <dgm:t>
        <a:bodyPr/>
        <a:lstStyle/>
        <a:p>
          <a:endParaRPr lang="it-IT"/>
        </a:p>
      </dgm:t>
    </dgm:pt>
    <dgm:pt modelId="{1F0EE4E4-2F60-44B5-9005-E9035AFA2316}" type="pres">
      <dgm:prSet presAssocID="{B47AD489-FC33-4C21-BF82-AE9FFC1A2406}" presName="connTx" presStyleLbl="parChTrans1D3" presStyleIdx="7" presStyleCnt="31"/>
      <dgm:spPr/>
      <dgm:t>
        <a:bodyPr/>
        <a:lstStyle/>
        <a:p>
          <a:endParaRPr lang="it-IT"/>
        </a:p>
      </dgm:t>
    </dgm:pt>
    <dgm:pt modelId="{DF3D67DD-9011-4D1D-85E4-61436D0C264A}" type="pres">
      <dgm:prSet presAssocID="{E78BEAB9-867C-40F0-B347-24C615C66F3F}" presName="root2" presStyleCnt="0"/>
      <dgm:spPr/>
      <dgm:t>
        <a:bodyPr/>
        <a:lstStyle/>
        <a:p>
          <a:endParaRPr lang="it-IT"/>
        </a:p>
      </dgm:t>
    </dgm:pt>
    <dgm:pt modelId="{5B042A04-5E50-417D-A763-D8B90F0B839D}" type="pres">
      <dgm:prSet presAssocID="{E78BEAB9-867C-40F0-B347-24C615C66F3F}" presName="LevelTwoTextNode" presStyleLbl="node3" presStyleIdx="7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110A922D-F8D7-421D-8D8B-574FBF7399CB}" type="pres">
      <dgm:prSet presAssocID="{E78BEAB9-867C-40F0-B347-24C615C66F3F}" presName="level3hierChild" presStyleCnt="0"/>
      <dgm:spPr/>
      <dgm:t>
        <a:bodyPr/>
        <a:lstStyle/>
        <a:p>
          <a:endParaRPr lang="it-IT"/>
        </a:p>
      </dgm:t>
    </dgm:pt>
    <dgm:pt modelId="{293206CE-9249-431C-B4A1-2A5C649E0C2A}" type="pres">
      <dgm:prSet presAssocID="{C31D507D-1AD8-46C3-896A-14B915C9FD98}" presName="conn2-1" presStyleLbl="parChTrans1D3" presStyleIdx="8" presStyleCnt="31"/>
      <dgm:spPr/>
      <dgm:t>
        <a:bodyPr/>
        <a:lstStyle/>
        <a:p>
          <a:endParaRPr lang="it-IT"/>
        </a:p>
      </dgm:t>
    </dgm:pt>
    <dgm:pt modelId="{08136D9D-3AA8-4ABC-9A1E-DB3226108AED}" type="pres">
      <dgm:prSet presAssocID="{C31D507D-1AD8-46C3-896A-14B915C9FD98}" presName="connTx" presStyleLbl="parChTrans1D3" presStyleIdx="8" presStyleCnt="31"/>
      <dgm:spPr/>
      <dgm:t>
        <a:bodyPr/>
        <a:lstStyle/>
        <a:p>
          <a:endParaRPr lang="it-IT"/>
        </a:p>
      </dgm:t>
    </dgm:pt>
    <dgm:pt modelId="{BAED574C-27B7-48EF-A549-A6FCFAC49A5A}" type="pres">
      <dgm:prSet presAssocID="{6508164B-5859-4C08-8288-368C0B2CBE96}" presName="root2" presStyleCnt="0"/>
      <dgm:spPr/>
      <dgm:t>
        <a:bodyPr/>
        <a:lstStyle/>
        <a:p>
          <a:endParaRPr lang="it-IT"/>
        </a:p>
      </dgm:t>
    </dgm:pt>
    <dgm:pt modelId="{47B822C3-E3CD-43FB-96DF-61C94A3A5103}" type="pres">
      <dgm:prSet presAssocID="{6508164B-5859-4C08-8288-368C0B2CBE96}" presName="LevelTwoTextNode" presStyleLbl="node3" presStyleIdx="8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6CF2714C-905A-41E7-9947-2C8686DEA180}" type="pres">
      <dgm:prSet presAssocID="{6508164B-5859-4C08-8288-368C0B2CBE96}" presName="level3hierChild" presStyleCnt="0"/>
      <dgm:spPr/>
      <dgm:t>
        <a:bodyPr/>
        <a:lstStyle/>
        <a:p>
          <a:endParaRPr lang="it-IT"/>
        </a:p>
      </dgm:t>
    </dgm:pt>
    <dgm:pt modelId="{A55F38B7-322B-494B-8A07-68BAEB9C3B57}" type="pres">
      <dgm:prSet presAssocID="{4A9D498E-94D3-4C45-96AA-C1BB2BFAA882}" presName="conn2-1" presStyleLbl="parChTrans1D2" presStyleIdx="2" presStyleCnt="9"/>
      <dgm:spPr/>
      <dgm:t>
        <a:bodyPr/>
        <a:lstStyle/>
        <a:p>
          <a:endParaRPr lang="it-IT"/>
        </a:p>
      </dgm:t>
    </dgm:pt>
    <dgm:pt modelId="{04DCA1A8-EE27-46D8-8039-3612E56C53F3}" type="pres">
      <dgm:prSet presAssocID="{4A9D498E-94D3-4C45-96AA-C1BB2BFAA882}" presName="connTx" presStyleLbl="parChTrans1D2" presStyleIdx="2" presStyleCnt="9"/>
      <dgm:spPr/>
      <dgm:t>
        <a:bodyPr/>
        <a:lstStyle/>
        <a:p>
          <a:endParaRPr lang="it-IT"/>
        </a:p>
      </dgm:t>
    </dgm:pt>
    <dgm:pt modelId="{CC46F903-F08E-43F3-9F3F-F4E4CCF69C6D}" type="pres">
      <dgm:prSet presAssocID="{981E6181-4C0C-4E62-8667-7D96FA6DCF6F}" presName="root2" presStyleCnt="0"/>
      <dgm:spPr/>
      <dgm:t>
        <a:bodyPr/>
        <a:lstStyle/>
        <a:p>
          <a:endParaRPr lang="it-IT"/>
        </a:p>
      </dgm:t>
    </dgm:pt>
    <dgm:pt modelId="{F30FB3D5-78A3-43A4-8425-C5591511F4E9}" type="pres">
      <dgm:prSet presAssocID="{981E6181-4C0C-4E62-8667-7D96FA6DCF6F}" presName="LevelTwoTextNode" presStyleLbl="node2" presStyleIdx="2" presStyleCnt="9" custScaleX="177156" custScaleY="177156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EE710A63-A03F-4C68-9C0F-887845C86362}" type="pres">
      <dgm:prSet presAssocID="{981E6181-4C0C-4E62-8667-7D96FA6DCF6F}" presName="level3hierChild" presStyleCnt="0"/>
      <dgm:spPr/>
      <dgm:t>
        <a:bodyPr/>
        <a:lstStyle/>
        <a:p>
          <a:endParaRPr lang="it-IT"/>
        </a:p>
      </dgm:t>
    </dgm:pt>
    <dgm:pt modelId="{85E84518-76CE-4FCB-8078-D29A3D50BC08}" type="pres">
      <dgm:prSet presAssocID="{EA607A0A-8EAF-4491-9DC4-C71B8C1DE012}" presName="conn2-1" presStyleLbl="parChTrans1D3" presStyleIdx="9" presStyleCnt="31"/>
      <dgm:spPr/>
      <dgm:t>
        <a:bodyPr/>
        <a:lstStyle/>
        <a:p>
          <a:endParaRPr lang="it-IT"/>
        </a:p>
      </dgm:t>
    </dgm:pt>
    <dgm:pt modelId="{EAD72981-9F28-4E61-BA2D-55CF51A01AE1}" type="pres">
      <dgm:prSet presAssocID="{EA607A0A-8EAF-4491-9DC4-C71B8C1DE012}" presName="connTx" presStyleLbl="parChTrans1D3" presStyleIdx="9" presStyleCnt="31"/>
      <dgm:spPr/>
      <dgm:t>
        <a:bodyPr/>
        <a:lstStyle/>
        <a:p>
          <a:endParaRPr lang="it-IT"/>
        </a:p>
      </dgm:t>
    </dgm:pt>
    <dgm:pt modelId="{6D685330-CB54-4E6F-8BA7-186FB8828A33}" type="pres">
      <dgm:prSet presAssocID="{FF1A8859-8E37-4B10-8374-49790396D20D}" presName="root2" presStyleCnt="0"/>
      <dgm:spPr/>
      <dgm:t>
        <a:bodyPr/>
        <a:lstStyle/>
        <a:p>
          <a:endParaRPr lang="it-IT"/>
        </a:p>
      </dgm:t>
    </dgm:pt>
    <dgm:pt modelId="{6D7A9DC9-6AAC-400B-A172-FDFB9804106F}" type="pres">
      <dgm:prSet presAssocID="{FF1A8859-8E37-4B10-8374-49790396D20D}" presName="LevelTwoTextNode" presStyleLbl="node3" presStyleIdx="9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23A267E7-D188-4FEC-B63B-0FEFFD35A85D}" type="pres">
      <dgm:prSet presAssocID="{FF1A8859-8E37-4B10-8374-49790396D20D}" presName="level3hierChild" presStyleCnt="0"/>
      <dgm:spPr/>
      <dgm:t>
        <a:bodyPr/>
        <a:lstStyle/>
        <a:p>
          <a:endParaRPr lang="it-IT"/>
        </a:p>
      </dgm:t>
    </dgm:pt>
    <dgm:pt modelId="{5E559732-828C-4B14-AD03-A496A6491FAD}" type="pres">
      <dgm:prSet presAssocID="{B02C43DC-E55C-41E6-9A82-DB9A1CA3C75A}" presName="conn2-1" presStyleLbl="parChTrans1D3" presStyleIdx="10" presStyleCnt="31"/>
      <dgm:spPr/>
      <dgm:t>
        <a:bodyPr/>
        <a:lstStyle/>
        <a:p>
          <a:endParaRPr lang="it-IT"/>
        </a:p>
      </dgm:t>
    </dgm:pt>
    <dgm:pt modelId="{5552B272-F8D4-4773-864E-F768B2AC33EA}" type="pres">
      <dgm:prSet presAssocID="{B02C43DC-E55C-41E6-9A82-DB9A1CA3C75A}" presName="connTx" presStyleLbl="parChTrans1D3" presStyleIdx="10" presStyleCnt="31"/>
      <dgm:spPr/>
      <dgm:t>
        <a:bodyPr/>
        <a:lstStyle/>
        <a:p>
          <a:endParaRPr lang="it-IT"/>
        </a:p>
      </dgm:t>
    </dgm:pt>
    <dgm:pt modelId="{DFEC818E-7F58-41BC-BE86-3F025C9A6FBE}" type="pres">
      <dgm:prSet presAssocID="{2D6E2DD5-79D4-4A46-839B-A1FFB7E2C56B}" presName="root2" presStyleCnt="0"/>
      <dgm:spPr/>
      <dgm:t>
        <a:bodyPr/>
        <a:lstStyle/>
        <a:p>
          <a:endParaRPr lang="it-IT"/>
        </a:p>
      </dgm:t>
    </dgm:pt>
    <dgm:pt modelId="{17109BFC-2396-4289-BB01-6BFDA924EE86}" type="pres">
      <dgm:prSet presAssocID="{2D6E2DD5-79D4-4A46-839B-A1FFB7E2C56B}" presName="LevelTwoTextNode" presStyleLbl="node3" presStyleIdx="10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CF194274-5883-4D41-B500-F8E34FEC4634}" type="pres">
      <dgm:prSet presAssocID="{2D6E2DD5-79D4-4A46-839B-A1FFB7E2C56B}" presName="level3hierChild" presStyleCnt="0"/>
      <dgm:spPr/>
      <dgm:t>
        <a:bodyPr/>
        <a:lstStyle/>
        <a:p>
          <a:endParaRPr lang="it-IT"/>
        </a:p>
      </dgm:t>
    </dgm:pt>
    <dgm:pt modelId="{657736A5-AC27-4D99-B4E2-5DB03601665F}" type="pres">
      <dgm:prSet presAssocID="{26750DFB-6D96-426C-98A6-869AFDCCF736}" presName="conn2-1" presStyleLbl="parChTrans1D3" presStyleIdx="11" presStyleCnt="31"/>
      <dgm:spPr/>
      <dgm:t>
        <a:bodyPr/>
        <a:lstStyle/>
        <a:p>
          <a:endParaRPr lang="it-IT"/>
        </a:p>
      </dgm:t>
    </dgm:pt>
    <dgm:pt modelId="{BABD0964-ABDE-4E2C-8A47-670F6F75A82E}" type="pres">
      <dgm:prSet presAssocID="{26750DFB-6D96-426C-98A6-869AFDCCF736}" presName="connTx" presStyleLbl="parChTrans1D3" presStyleIdx="11" presStyleCnt="31"/>
      <dgm:spPr/>
      <dgm:t>
        <a:bodyPr/>
        <a:lstStyle/>
        <a:p>
          <a:endParaRPr lang="it-IT"/>
        </a:p>
      </dgm:t>
    </dgm:pt>
    <dgm:pt modelId="{AC569ABD-01D6-4F2B-9E88-45F4380701C5}" type="pres">
      <dgm:prSet presAssocID="{6F5BA32C-9586-471D-AB19-3765E7296A33}" presName="root2" presStyleCnt="0"/>
      <dgm:spPr/>
      <dgm:t>
        <a:bodyPr/>
        <a:lstStyle/>
        <a:p>
          <a:endParaRPr lang="it-IT"/>
        </a:p>
      </dgm:t>
    </dgm:pt>
    <dgm:pt modelId="{2FEC9E90-3407-4EC7-9AC0-1B2631B9A8E1}" type="pres">
      <dgm:prSet presAssocID="{6F5BA32C-9586-471D-AB19-3765E7296A33}" presName="LevelTwoTextNode" presStyleLbl="node3" presStyleIdx="11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753FEFEF-BDCD-41BF-8295-59A0DB25F91B}" type="pres">
      <dgm:prSet presAssocID="{6F5BA32C-9586-471D-AB19-3765E7296A33}" presName="level3hierChild" presStyleCnt="0"/>
      <dgm:spPr/>
      <dgm:t>
        <a:bodyPr/>
        <a:lstStyle/>
        <a:p>
          <a:endParaRPr lang="it-IT"/>
        </a:p>
      </dgm:t>
    </dgm:pt>
    <dgm:pt modelId="{F1ACB592-3524-4E73-864E-50211DBC73EF}" type="pres">
      <dgm:prSet presAssocID="{8569B1AE-AC2E-4D04-84BB-CC91205F1E15}" presName="conn2-1" presStyleLbl="parChTrans1D3" presStyleIdx="12" presStyleCnt="31"/>
      <dgm:spPr/>
      <dgm:t>
        <a:bodyPr/>
        <a:lstStyle/>
        <a:p>
          <a:endParaRPr lang="it-IT"/>
        </a:p>
      </dgm:t>
    </dgm:pt>
    <dgm:pt modelId="{D7A800FD-9D36-4BA7-9CB6-7E6D8E609838}" type="pres">
      <dgm:prSet presAssocID="{8569B1AE-AC2E-4D04-84BB-CC91205F1E15}" presName="connTx" presStyleLbl="parChTrans1D3" presStyleIdx="12" presStyleCnt="31"/>
      <dgm:spPr/>
      <dgm:t>
        <a:bodyPr/>
        <a:lstStyle/>
        <a:p>
          <a:endParaRPr lang="it-IT"/>
        </a:p>
      </dgm:t>
    </dgm:pt>
    <dgm:pt modelId="{8D3724FF-66CF-42F7-86E9-B70053D2D243}" type="pres">
      <dgm:prSet presAssocID="{4A2FF0F5-2276-44FB-A98E-FF4FD5375586}" presName="root2" presStyleCnt="0"/>
      <dgm:spPr/>
      <dgm:t>
        <a:bodyPr/>
        <a:lstStyle/>
        <a:p>
          <a:endParaRPr lang="it-IT"/>
        </a:p>
      </dgm:t>
    </dgm:pt>
    <dgm:pt modelId="{10EF3403-F5DF-4A05-8D6C-84FAB3C3682E}" type="pres">
      <dgm:prSet presAssocID="{4A2FF0F5-2276-44FB-A98E-FF4FD5375586}" presName="LevelTwoTextNode" presStyleLbl="node3" presStyleIdx="12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EA5C0194-CCA2-459D-8DEC-FEF21BFAA504}" type="pres">
      <dgm:prSet presAssocID="{4A2FF0F5-2276-44FB-A98E-FF4FD5375586}" presName="level3hierChild" presStyleCnt="0"/>
      <dgm:spPr/>
      <dgm:t>
        <a:bodyPr/>
        <a:lstStyle/>
        <a:p>
          <a:endParaRPr lang="it-IT"/>
        </a:p>
      </dgm:t>
    </dgm:pt>
    <dgm:pt modelId="{5F178A47-E863-4644-8548-D3F7F33B01FC}" type="pres">
      <dgm:prSet presAssocID="{C5E965E5-40FA-49C2-8C4F-459865B22CCB}" presName="conn2-1" presStyleLbl="parChTrans1D4" presStyleIdx="12" presStyleCnt="30"/>
      <dgm:spPr/>
      <dgm:t>
        <a:bodyPr/>
        <a:lstStyle/>
        <a:p>
          <a:endParaRPr lang="it-IT"/>
        </a:p>
      </dgm:t>
    </dgm:pt>
    <dgm:pt modelId="{97CAAA07-4619-45D0-9867-2456F2ED6C63}" type="pres">
      <dgm:prSet presAssocID="{C5E965E5-40FA-49C2-8C4F-459865B22CCB}" presName="connTx" presStyleLbl="parChTrans1D4" presStyleIdx="12" presStyleCnt="30"/>
      <dgm:spPr/>
      <dgm:t>
        <a:bodyPr/>
        <a:lstStyle/>
        <a:p>
          <a:endParaRPr lang="it-IT"/>
        </a:p>
      </dgm:t>
    </dgm:pt>
    <dgm:pt modelId="{4DC37461-7BFF-45B7-B1BF-FABEC607C799}" type="pres">
      <dgm:prSet presAssocID="{869B8706-562F-42A2-B557-27E872CCDAA5}" presName="root2" presStyleCnt="0"/>
      <dgm:spPr/>
      <dgm:t>
        <a:bodyPr/>
        <a:lstStyle/>
        <a:p>
          <a:endParaRPr lang="it-IT"/>
        </a:p>
      </dgm:t>
    </dgm:pt>
    <dgm:pt modelId="{1D1C884C-578A-4E05-AE86-D9BBC28DF3BE}" type="pres">
      <dgm:prSet presAssocID="{869B8706-562F-42A2-B557-27E872CCDAA5}" presName="LevelTwoTextNode" presStyleLbl="node4" presStyleIdx="12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8C37FB0C-624D-4D1F-95FB-5112197C3DCA}" type="pres">
      <dgm:prSet presAssocID="{869B8706-562F-42A2-B557-27E872CCDAA5}" presName="level3hierChild" presStyleCnt="0"/>
      <dgm:spPr/>
      <dgm:t>
        <a:bodyPr/>
        <a:lstStyle/>
        <a:p>
          <a:endParaRPr lang="it-IT"/>
        </a:p>
      </dgm:t>
    </dgm:pt>
    <dgm:pt modelId="{FCC157DC-03D4-4712-A85D-19DE13EF9C79}" type="pres">
      <dgm:prSet presAssocID="{DA4ECDBF-5AF3-40DA-B935-DF589CA0F41D}" presName="conn2-1" presStyleLbl="parChTrans1D4" presStyleIdx="13" presStyleCnt="30"/>
      <dgm:spPr/>
      <dgm:t>
        <a:bodyPr/>
        <a:lstStyle/>
        <a:p>
          <a:endParaRPr lang="it-IT"/>
        </a:p>
      </dgm:t>
    </dgm:pt>
    <dgm:pt modelId="{FE6CD8F9-4F12-4E7C-9B6B-68B6B064FC23}" type="pres">
      <dgm:prSet presAssocID="{DA4ECDBF-5AF3-40DA-B935-DF589CA0F41D}" presName="connTx" presStyleLbl="parChTrans1D4" presStyleIdx="13" presStyleCnt="30"/>
      <dgm:spPr/>
      <dgm:t>
        <a:bodyPr/>
        <a:lstStyle/>
        <a:p>
          <a:endParaRPr lang="it-IT"/>
        </a:p>
      </dgm:t>
    </dgm:pt>
    <dgm:pt modelId="{066930A7-FD07-4145-9403-AA8516DA49D9}" type="pres">
      <dgm:prSet presAssocID="{8284E8ED-7568-4432-B7E0-AA4794622B35}" presName="root2" presStyleCnt="0"/>
      <dgm:spPr/>
      <dgm:t>
        <a:bodyPr/>
        <a:lstStyle/>
        <a:p>
          <a:endParaRPr lang="it-IT"/>
        </a:p>
      </dgm:t>
    </dgm:pt>
    <dgm:pt modelId="{F8A3AB6B-A752-48F0-A960-8830DD76BE9C}" type="pres">
      <dgm:prSet presAssocID="{8284E8ED-7568-4432-B7E0-AA4794622B35}" presName="LevelTwoTextNode" presStyleLbl="node4" presStyleIdx="13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C03933E9-C652-4011-B24D-7B3F591E2FDD}" type="pres">
      <dgm:prSet presAssocID="{8284E8ED-7568-4432-B7E0-AA4794622B35}" presName="level3hierChild" presStyleCnt="0"/>
      <dgm:spPr/>
      <dgm:t>
        <a:bodyPr/>
        <a:lstStyle/>
        <a:p>
          <a:endParaRPr lang="it-IT"/>
        </a:p>
      </dgm:t>
    </dgm:pt>
    <dgm:pt modelId="{4158B818-6B24-48BF-AFF3-010A59AFA05A}" type="pres">
      <dgm:prSet presAssocID="{EF9B8932-19C6-47F9-A54D-CF6A15D89250}" presName="conn2-1" presStyleLbl="parChTrans1D4" presStyleIdx="14" presStyleCnt="30"/>
      <dgm:spPr/>
      <dgm:t>
        <a:bodyPr/>
        <a:lstStyle/>
        <a:p>
          <a:endParaRPr lang="it-IT"/>
        </a:p>
      </dgm:t>
    </dgm:pt>
    <dgm:pt modelId="{781C0169-608D-4E0D-8BAF-5DFEBCD50BCD}" type="pres">
      <dgm:prSet presAssocID="{EF9B8932-19C6-47F9-A54D-CF6A15D89250}" presName="connTx" presStyleLbl="parChTrans1D4" presStyleIdx="14" presStyleCnt="30"/>
      <dgm:spPr/>
      <dgm:t>
        <a:bodyPr/>
        <a:lstStyle/>
        <a:p>
          <a:endParaRPr lang="it-IT"/>
        </a:p>
      </dgm:t>
    </dgm:pt>
    <dgm:pt modelId="{DC748728-18B0-437A-B666-5FEB374F038B}" type="pres">
      <dgm:prSet presAssocID="{7F1AC362-4162-481E-A14D-D207CCE0C18C}" presName="root2" presStyleCnt="0"/>
      <dgm:spPr/>
      <dgm:t>
        <a:bodyPr/>
        <a:lstStyle/>
        <a:p>
          <a:endParaRPr lang="it-IT"/>
        </a:p>
      </dgm:t>
    </dgm:pt>
    <dgm:pt modelId="{444AD8C6-14A2-447E-9292-A7792C6E3C97}" type="pres">
      <dgm:prSet presAssocID="{7F1AC362-4162-481E-A14D-D207CCE0C18C}" presName="LevelTwoTextNode" presStyleLbl="node4" presStyleIdx="14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7F60B567-CC5B-4CA7-833F-FF9E7A1613A4}" type="pres">
      <dgm:prSet presAssocID="{7F1AC362-4162-481E-A14D-D207CCE0C18C}" presName="level3hierChild" presStyleCnt="0"/>
      <dgm:spPr/>
      <dgm:t>
        <a:bodyPr/>
        <a:lstStyle/>
        <a:p>
          <a:endParaRPr lang="it-IT"/>
        </a:p>
      </dgm:t>
    </dgm:pt>
    <dgm:pt modelId="{10DC6C47-851F-493D-913C-7F22E76B6B01}" type="pres">
      <dgm:prSet presAssocID="{CC142B69-599D-4B77-AADF-6964F5F5175F}" presName="conn2-1" presStyleLbl="parChTrans1D3" presStyleIdx="13" presStyleCnt="31"/>
      <dgm:spPr/>
      <dgm:t>
        <a:bodyPr/>
        <a:lstStyle/>
        <a:p>
          <a:endParaRPr lang="it-IT"/>
        </a:p>
      </dgm:t>
    </dgm:pt>
    <dgm:pt modelId="{3E0D6907-E1A3-485C-BD71-ACD8D9CA35D3}" type="pres">
      <dgm:prSet presAssocID="{CC142B69-599D-4B77-AADF-6964F5F5175F}" presName="connTx" presStyleLbl="parChTrans1D3" presStyleIdx="13" presStyleCnt="31"/>
      <dgm:spPr/>
      <dgm:t>
        <a:bodyPr/>
        <a:lstStyle/>
        <a:p>
          <a:endParaRPr lang="it-IT"/>
        </a:p>
      </dgm:t>
    </dgm:pt>
    <dgm:pt modelId="{161E43CE-8BE3-40F4-8295-92781DE325CF}" type="pres">
      <dgm:prSet presAssocID="{75FED952-BE82-48DD-9B09-46DF61B2D643}" presName="root2" presStyleCnt="0"/>
      <dgm:spPr/>
      <dgm:t>
        <a:bodyPr/>
        <a:lstStyle/>
        <a:p>
          <a:endParaRPr lang="it-IT"/>
        </a:p>
      </dgm:t>
    </dgm:pt>
    <dgm:pt modelId="{C525F1A8-0E33-4504-A4D4-0DBDE72D84FE}" type="pres">
      <dgm:prSet presAssocID="{75FED952-BE82-48DD-9B09-46DF61B2D643}" presName="LevelTwoTextNode" presStyleLbl="node3" presStyleIdx="13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B023DBE9-C474-40F9-BE3B-0BEF01A57DBD}" type="pres">
      <dgm:prSet presAssocID="{75FED952-BE82-48DD-9B09-46DF61B2D643}" presName="level3hierChild" presStyleCnt="0"/>
      <dgm:spPr/>
      <dgm:t>
        <a:bodyPr/>
        <a:lstStyle/>
        <a:p>
          <a:endParaRPr lang="it-IT"/>
        </a:p>
      </dgm:t>
    </dgm:pt>
    <dgm:pt modelId="{CBC54A00-5E13-4ADF-9DBB-2CA2AC8031D9}" type="pres">
      <dgm:prSet presAssocID="{FC2CCDEA-8EF7-45B4-9BF5-6F6694286118}" presName="conn2-1" presStyleLbl="parChTrans1D2" presStyleIdx="3" presStyleCnt="9"/>
      <dgm:spPr/>
      <dgm:t>
        <a:bodyPr/>
        <a:lstStyle/>
        <a:p>
          <a:endParaRPr lang="it-IT"/>
        </a:p>
      </dgm:t>
    </dgm:pt>
    <dgm:pt modelId="{43D5E129-A5DF-449B-AAD2-7748FC1BC571}" type="pres">
      <dgm:prSet presAssocID="{FC2CCDEA-8EF7-45B4-9BF5-6F6694286118}" presName="connTx" presStyleLbl="parChTrans1D2" presStyleIdx="3" presStyleCnt="9"/>
      <dgm:spPr/>
      <dgm:t>
        <a:bodyPr/>
        <a:lstStyle/>
        <a:p>
          <a:endParaRPr lang="it-IT"/>
        </a:p>
      </dgm:t>
    </dgm:pt>
    <dgm:pt modelId="{470DD901-47AB-4DE4-8789-8F88D36636D6}" type="pres">
      <dgm:prSet presAssocID="{EA07F58A-6C36-4011-8671-0A57565CD368}" presName="root2" presStyleCnt="0"/>
      <dgm:spPr/>
      <dgm:t>
        <a:bodyPr/>
        <a:lstStyle/>
        <a:p>
          <a:endParaRPr lang="it-IT"/>
        </a:p>
      </dgm:t>
    </dgm:pt>
    <dgm:pt modelId="{0F31033A-8D1C-4239-934C-3C55AE717C84}" type="pres">
      <dgm:prSet presAssocID="{EA07F58A-6C36-4011-8671-0A57565CD368}" presName="LevelTwoTextNode" presStyleLbl="node2" presStyleIdx="3" presStyleCnt="9" custScaleX="177156" custScaleY="177156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878EC3DD-C91A-43DE-A070-41E47A82E450}" type="pres">
      <dgm:prSet presAssocID="{EA07F58A-6C36-4011-8671-0A57565CD368}" presName="level3hierChild" presStyleCnt="0"/>
      <dgm:spPr/>
      <dgm:t>
        <a:bodyPr/>
        <a:lstStyle/>
        <a:p>
          <a:endParaRPr lang="it-IT"/>
        </a:p>
      </dgm:t>
    </dgm:pt>
    <dgm:pt modelId="{B993E637-90F2-40A4-92D5-F8B6BC8F4CBA}" type="pres">
      <dgm:prSet presAssocID="{3F02BE9C-57A3-4997-8AF1-9321D1169DFF}" presName="conn2-1" presStyleLbl="parChTrans1D3" presStyleIdx="14" presStyleCnt="31"/>
      <dgm:spPr/>
      <dgm:t>
        <a:bodyPr/>
        <a:lstStyle/>
        <a:p>
          <a:endParaRPr lang="it-IT"/>
        </a:p>
      </dgm:t>
    </dgm:pt>
    <dgm:pt modelId="{85549B11-75F4-4A95-8A7D-527D1E899831}" type="pres">
      <dgm:prSet presAssocID="{3F02BE9C-57A3-4997-8AF1-9321D1169DFF}" presName="connTx" presStyleLbl="parChTrans1D3" presStyleIdx="14" presStyleCnt="31"/>
      <dgm:spPr/>
      <dgm:t>
        <a:bodyPr/>
        <a:lstStyle/>
        <a:p>
          <a:endParaRPr lang="it-IT"/>
        </a:p>
      </dgm:t>
    </dgm:pt>
    <dgm:pt modelId="{9636AEC8-1928-4E2F-82AC-E008CD84D256}" type="pres">
      <dgm:prSet presAssocID="{09C39C95-48FF-4725-820A-53F571004038}" presName="root2" presStyleCnt="0"/>
      <dgm:spPr/>
      <dgm:t>
        <a:bodyPr/>
        <a:lstStyle/>
        <a:p>
          <a:endParaRPr lang="it-IT"/>
        </a:p>
      </dgm:t>
    </dgm:pt>
    <dgm:pt modelId="{2B7610C4-31D6-45F9-8562-86C98C440D4A}" type="pres">
      <dgm:prSet presAssocID="{09C39C95-48FF-4725-820A-53F571004038}" presName="LevelTwoTextNode" presStyleLbl="node3" presStyleIdx="14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3E9BA246-686D-47DB-9A2D-AEB093450D39}" type="pres">
      <dgm:prSet presAssocID="{09C39C95-48FF-4725-820A-53F571004038}" presName="level3hierChild" presStyleCnt="0"/>
      <dgm:spPr/>
      <dgm:t>
        <a:bodyPr/>
        <a:lstStyle/>
        <a:p>
          <a:endParaRPr lang="it-IT"/>
        </a:p>
      </dgm:t>
    </dgm:pt>
    <dgm:pt modelId="{69DEF29F-DCFF-488E-BBCE-D5D5EA5763FD}" type="pres">
      <dgm:prSet presAssocID="{53182C77-9812-4A08-866E-9B8072BF1C77}" presName="conn2-1" presStyleLbl="parChTrans1D4" presStyleIdx="15" presStyleCnt="30"/>
      <dgm:spPr/>
      <dgm:t>
        <a:bodyPr/>
        <a:lstStyle/>
        <a:p>
          <a:endParaRPr lang="it-IT"/>
        </a:p>
      </dgm:t>
    </dgm:pt>
    <dgm:pt modelId="{60039947-6CB0-45BF-84F6-20E68E103643}" type="pres">
      <dgm:prSet presAssocID="{53182C77-9812-4A08-866E-9B8072BF1C77}" presName="connTx" presStyleLbl="parChTrans1D4" presStyleIdx="15" presStyleCnt="30"/>
      <dgm:spPr/>
      <dgm:t>
        <a:bodyPr/>
        <a:lstStyle/>
        <a:p>
          <a:endParaRPr lang="it-IT"/>
        </a:p>
      </dgm:t>
    </dgm:pt>
    <dgm:pt modelId="{EC5919DF-0260-4404-8840-61B0AFC53E99}" type="pres">
      <dgm:prSet presAssocID="{203C8256-5CB1-4C1D-8EEA-CC162A2FAD70}" presName="root2" presStyleCnt="0"/>
      <dgm:spPr/>
      <dgm:t>
        <a:bodyPr/>
        <a:lstStyle/>
        <a:p>
          <a:endParaRPr lang="it-IT"/>
        </a:p>
      </dgm:t>
    </dgm:pt>
    <dgm:pt modelId="{F22F1199-DC2E-46CD-B097-94F027498B7E}" type="pres">
      <dgm:prSet presAssocID="{203C8256-5CB1-4C1D-8EEA-CC162A2FAD70}" presName="LevelTwoTextNode" presStyleLbl="node4" presStyleIdx="15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9D57C240-8E29-47CF-8604-60CD486E8F24}" type="pres">
      <dgm:prSet presAssocID="{203C8256-5CB1-4C1D-8EEA-CC162A2FAD70}" presName="level3hierChild" presStyleCnt="0"/>
      <dgm:spPr/>
      <dgm:t>
        <a:bodyPr/>
        <a:lstStyle/>
        <a:p>
          <a:endParaRPr lang="it-IT"/>
        </a:p>
      </dgm:t>
    </dgm:pt>
    <dgm:pt modelId="{D06314C4-CD7E-466D-82C2-3684071A036B}" type="pres">
      <dgm:prSet presAssocID="{2C8FDA6C-5D30-40D6-B487-1569B5B55E1F}" presName="conn2-1" presStyleLbl="parChTrans1D4" presStyleIdx="16" presStyleCnt="30"/>
      <dgm:spPr/>
      <dgm:t>
        <a:bodyPr/>
        <a:lstStyle/>
        <a:p>
          <a:endParaRPr lang="it-IT"/>
        </a:p>
      </dgm:t>
    </dgm:pt>
    <dgm:pt modelId="{DE039B9C-2C80-4BE2-BAAC-E7E570459E5E}" type="pres">
      <dgm:prSet presAssocID="{2C8FDA6C-5D30-40D6-B487-1569B5B55E1F}" presName="connTx" presStyleLbl="parChTrans1D4" presStyleIdx="16" presStyleCnt="30"/>
      <dgm:spPr/>
      <dgm:t>
        <a:bodyPr/>
        <a:lstStyle/>
        <a:p>
          <a:endParaRPr lang="it-IT"/>
        </a:p>
      </dgm:t>
    </dgm:pt>
    <dgm:pt modelId="{C634DD76-475C-4441-B6DA-2D85CA8F3960}" type="pres">
      <dgm:prSet presAssocID="{3C0E4262-2D8B-4DBB-9648-457B75D378DA}" presName="root2" presStyleCnt="0"/>
      <dgm:spPr/>
      <dgm:t>
        <a:bodyPr/>
        <a:lstStyle/>
        <a:p>
          <a:endParaRPr lang="it-IT"/>
        </a:p>
      </dgm:t>
    </dgm:pt>
    <dgm:pt modelId="{1ACBCD29-0A76-40BA-873E-3749594C4809}" type="pres">
      <dgm:prSet presAssocID="{3C0E4262-2D8B-4DBB-9648-457B75D378DA}" presName="LevelTwoTextNode" presStyleLbl="node4" presStyleIdx="16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C3FA1F05-6FFB-4B88-A9B3-FB2DE3F79238}" type="pres">
      <dgm:prSet presAssocID="{3C0E4262-2D8B-4DBB-9648-457B75D378DA}" presName="level3hierChild" presStyleCnt="0"/>
      <dgm:spPr/>
      <dgm:t>
        <a:bodyPr/>
        <a:lstStyle/>
        <a:p>
          <a:endParaRPr lang="it-IT"/>
        </a:p>
      </dgm:t>
    </dgm:pt>
    <dgm:pt modelId="{2D33A9E6-0DD3-4CAD-8ACF-2ED4740053CD}" type="pres">
      <dgm:prSet presAssocID="{48FFF5E5-0E1C-4002-9449-DC799395BC70}" presName="conn2-1" presStyleLbl="parChTrans1D4" presStyleIdx="17" presStyleCnt="30"/>
      <dgm:spPr/>
      <dgm:t>
        <a:bodyPr/>
        <a:lstStyle/>
        <a:p>
          <a:endParaRPr lang="it-IT"/>
        </a:p>
      </dgm:t>
    </dgm:pt>
    <dgm:pt modelId="{7DE76B00-345E-4929-841B-30890108EBD9}" type="pres">
      <dgm:prSet presAssocID="{48FFF5E5-0E1C-4002-9449-DC799395BC70}" presName="connTx" presStyleLbl="parChTrans1D4" presStyleIdx="17" presStyleCnt="30"/>
      <dgm:spPr/>
      <dgm:t>
        <a:bodyPr/>
        <a:lstStyle/>
        <a:p>
          <a:endParaRPr lang="it-IT"/>
        </a:p>
      </dgm:t>
    </dgm:pt>
    <dgm:pt modelId="{BF3BE0F5-320D-4FA0-B66D-2370FBD80A86}" type="pres">
      <dgm:prSet presAssocID="{D5FFCC91-FCA5-41AB-B89D-1B75D85DFB19}" presName="root2" presStyleCnt="0"/>
      <dgm:spPr/>
      <dgm:t>
        <a:bodyPr/>
        <a:lstStyle/>
        <a:p>
          <a:endParaRPr lang="it-IT"/>
        </a:p>
      </dgm:t>
    </dgm:pt>
    <dgm:pt modelId="{8B4FE871-2E99-43C2-AD48-1FAFC8749359}" type="pres">
      <dgm:prSet presAssocID="{D5FFCC91-FCA5-41AB-B89D-1B75D85DFB19}" presName="LevelTwoTextNode" presStyleLbl="node4" presStyleIdx="17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CEAFC51F-4F8A-4B35-A465-C12393BC42DE}" type="pres">
      <dgm:prSet presAssocID="{D5FFCC91-FCA5-41AB-B89D-1B75D85DFB19}" presName="level3hierChild" presStyleCnt="0"/>
      <dgm:spPr/>
      <dgm:t>
        <a:bodyPr/>
        <a:lstStyle/>
        <a:p>
          <a:endParaRPr lang="it-IT"/>
        </a:p>
      </dgm:t>
    </dgm:pt>
    <dgm:pt modelId="{FA6A12E9-1A1D-4993-AA81-78051F6793FC}" type="pres">
      <dgm:prSet presAssocID="{894D7FBE-D838-4B13-BBBE-6CBD9D9D72F2}" presName="conn2-1" presStyleLbl="parChTrans1D3" presStyleIdx="15" presStyleCnt="31"/>
      <dgm:spPr/>
      <dgm:t>
        <a:bodyPr/>
        <a:lstStyle/>
        <a:p>
          <a:endParaRPr lang="it-IT"/>
        </a:p>
      </dgm:t>
    </dgm:pt>
    <dgm:pt modelId="{AF1A3A05-CBE4-40FC-AF8E-EF2142E76B16}" type="pres">
      <dgm:prSet presAssocID="{894D7FBE-D838-4B13-BBBE-6CBD9D9D72F2}" presName="connTx" presStyleLbl="parChTrans1D3" presStyleIdx="15" presStyleCnt="31"/>
      <dgm:spPr/>
      <dgm:t>
        <a:bodyPr/>
        <a:lstStyle/>
        <a:p>
          <a:endParaRPr lang="it-IT"/>
        </a:p>
      </dgm:t>
    </dgm:pt>
    <dgm:pt modelId="{5747CE0E-FD36-46CD-A0D2-9E66F194BDD1}" type="pres">
      <dgm:prSet presAssocID="{680A2A72-6E1A-4AB6-BBE3-F0FF7E09352F}" presName="root2" presStyleCnt="0"/>
      <dgm:spPr/>
      <dgm:t>
        <a:bodyPr/>
        <a:lstStyle/>
        <a:p>
          <a:endParaRPr lang="it-IT"/>
        </a:p>
      </dgm:t>
    </dgm:pt>
    <dgm:pt modelId="{FCAC2169-C154-42E2-956F-6A9028BF3FC9}" type="pres">
      <dgm:prSet presAssocID="{680A2A72-6E1A-4AB6-BBE3-F0FF7E09352F}" presName="LevelTwoTextNode" presStyleLbl="node3" presStyleIdx="15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47EA738F-E2CB-42DC-87A2-74AC6A514E7D}" type="pres">
      <dgm:prSet presAssocID="{680A2A72-6E1A-4AB6-BBE3-F0FF7E09352F}" presName="level3hierChild" presStyleCnt="0"/>
      <dgm:spPr/>
      <dgm:t>
        <a:bodyPr/>
        <a:lstStyle/>
        <a:p>
          <a:endParaRPr lang="it-IT"/>
        </a:p>
      </dgm:t>
    </dgm:pt>
    <dgm:pt modelId="{F5C292FD-D2AE-48AB-91B1-4328AC8A2A23}" type="pres">
      <dgm:prSet presAssocID="{CFAF98CA-364E-47B0-B486-D10399D8300D}" presName="conn2-1" presStyleLbl="parChTrans1D4" presStyleIdx="18" presStyleCnt="30"/>
      <dgm:spPr/>
      <dgm:t>
        <a:bodyPr/>
        <a:lstStyle/>
        <a:p>
          <a:endParaRPr lang="it-IT"/>
        </a:p>
      </dgm:t>
    </dgm:pt>
    <dgm:pt modelId="{B8B0AF44-6586-4974-A06E-F74125393A79}" type="pres">
      <dgm:prSet presAssocID="{CFAF98CA-364E-47B0-B486-D10399D8300D}" presName="connTx" presStyleLbl="parChTrans1D4" presStyleIdx="18" presStyleCnt="30"/>
      <dgm:spPr/>
      <dgm:t>
        <a:bodyPr/>
        <a:lstStyle/>
        <a:p>
          <a:endParaRPr lang="it-IT"/>
        </a:p>
      </dgm:t>
    </dgm:pt>
    <dgm:pt modelId="{27BE8326-297C-4E2C-A630-4928B7E2A507}" type="pres">
      <dgm:prSet presAssocID="{057EF8F2-CB72-4D97-9E4A-4BCC9532EF78}" presName="root2" presStyleCnt="0"/>
      <dgm:spPr/>
      <dgm:t>
        <a:bodyPr/>
        <a:lstStyle/>
        <a:p>
          <a:endParaRPr lang="it-IT"/>
        </a:p>
      </dgm:t>
    </dgm:pt>
    <dgm:pt modelId="{BCCF536D-A5DB-488C-AC73-F1B160CDBA00}" type="pres">
      <dgm:prSet presAssocID="{057EF8F2-CB72-4D97-9E4A-4BCC9532EF78}" presName="LevelTwoTextNode" presStyleLbl="node4" presStyleIdx="18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4184FC5C-9995-4002-A675-AFD9F9468A46}" type="pres">
      <dgm:prSet presAssocID="{057EF8F2-CB72-4D97-9E4A-4BCC9532EF78}" presName="level3hierChild" presStyleCnt="0"/>
      <dgm:spPr/>
      <dgm:t>
        <a:bodyPr/>
        <a:lstStyle/>
        <a:p>
          <a:endParaRPr lang="it-IT"/>
        </a:p>
      </dgm:t>
    </dgm:pt>
    <dgm:pt modelId="{90DDCEA2-1698-4366-B446-35B689B3A7DC}" type="pres">
      <dgm:prSet presAssocID="{9B2B0CA6-3EEB-414D-811D-34255A528E27}" presName="conn2-1" presStyleLbl="parChTrans1D4" presStyleIdx="19" presStyleCnt="30"/>
      <dgm:spPr/>
      <dgm:t>
        <a:bodyPr/>
        <a:lstStyle/>
        <a:p>
          <a:endParaRPr lang="it-IT"/>
        </a:p>
      </dgm:t>
    </dgm:pt>
    <dgm:pt modelId="{178F2A48-C23A-4B51-B5A5-88D130217E45}" type="pres">
      <dgm:prSet presAssocID="{9B2B0CA6-3EEB-414D-811D-34255A528E27}" presName="connTx" presStyleLbl="parChTrans1D4" presStyleIdx="19" presStyleCnt="30"/>
      <dgm:spPr/>
      <dgm:t>
        <a:bodyPr/>
        <a:lstStyle/>
        <a:p>
          <a:endParaRPr lang="it-IT"/>
        </a:p>
      </dgm:t>
    </dgm:pt>
    <dgm:pt modelId="{60C799A3-326B-43EB-8945-3EB328BBED2F}" type="pres">
      <dgm:prSet presAssocID="{1B8D96B4-AA01-48DD-B335-35007BD1254A}" presName="root2" presStyleCnt="0"/>
      <dgm:spPr/>
      <dgm:t>
        <a:bodyPr/>
        <a:lstStyle/>
        <a:p>
          <a:endParaRPr lang="it-IT"/>
        </a:p>
      </dgm:t>
    </dgm:pt>
    <dgm:pt modelId="{D903F59E-7193-45CB-8146-AADBBF645BBA}" type="pres">
      <dgm:prSet presAssocID="{1B8D96B4-AA01-48DD-B335-35007BD1254A}" presName="LevelTwoTextNode" presStyleLbl="node4" presStyleIdx="19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1F58451B-2F19-441B-89FE-90CEF6C50481}" type="pres">
      <dgm:prSet presAssocID="{1B8D96B4-AA01-48DD-B335-35007BD1254A}" presName="level3hierChild" presStyleCnt="0"/>
      <dgm:spPr/>
      <dgm:t>
        <a:bodyPr/>
        <a:lstStyle/>
        <a:p>
          <a:endParaRPr lang="it-IT"/>
        </a:p>
      </dgm:t>
    </dgm:pt>
    <dgm:pt modelId="{2BCC45A1-DF39-4B3E-8CB3-12E4035A3A92}" type="pres">
      <dgm:prSet presAssocID="{3804E39E-074E-438D-BE24-3CFD88DD58A1}" presName="conn2-1" presStyleLbl="parChTrans1D4" presStyleIdx="20" presStyleCnt="30"/>
      <dgm:spPr/>
      <dgm:t>
        <a:bodyPr/>
        <a:lstStyle/>
        <a:p>
          <a:endParaRPr lang="it-IT"/>
        </a:p>
      </dgm:t>
    </dgm:pt>
    <dgm:pt modelId="{186528C4-F65D-4C2D-BD0B-354A6BC5882C}" type="pres">
      <dgm:prSet presAssocID="{3804E39E-074E-438D-BE24-3CFD88DD58A1}" presName="connTx" presStyleLbl="parChTrans1D4" presStyleIdx="20" presStyleCnt="30"/>
      <dgm:spPr/>
      <dgm:t>
        <a:bodyPr/>
        <a:lstStyle/>
        <a:p>
          <a:endParaRPr lang="it-IT"/>
        </a:p>
      </dgm:t>
    </dgm:pt>
    <dgm:pt modelId="{5BA863F5-80ED-4EFC-A5D1-1FFA7936CAB8}" type="pres">
      <dgm:prSet presAssocID="{C02BE531-0EBE-4EED-9E80-2BF2CCDA5E16}" presName="root2" presStyleCnt="0"/>
      <dgm:spPr/>
      <dgm:t>
        <a:bodyPr/>
        <a:lstStyle/>
        <a:p>
          <a:endParaRPr lang="it-IT"/>
        </a:p>
      </dgm:t>
    </dgm:pt>
    <dgm:pt modelId="{EC2D5D1B-9B2A-4F68-8CC4-21F0F1580BDD}" type="pres">
      <dgm:prSet presAssocID="{C02BE531-0EBE-4EED-9E80-2BF2CCDA5E16}" presName="LevelTwoTextNode" presStyleLbl="node4" presStyleIdx="20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1D26149C-907F-44EA-8CFC-5AB266074FB8}" type="pres">
      <dgm:prSet presAssocID="{C02BE531-0EBE-4EED-9E80-2BF2CCDA5E16}" presName="level3hierChild" presStyleCnt="0"/>
      <dgm:spPr/>
      <dgm:t>
        <a:bodyPr/>
        <a:lstStyle/>
        <a:p>
          <a:endParaRPr lang="it-IT"/>
        </a:p>
      </dgm:t>
    </dgm:pt>
    <dgm:pt modelId="{392AB483-734F-48CE-9284-2AF2C0A669C0}" type="pres">
      <dgm:prSet presAssocID="{FFE09F71-D7A5-4ADA-B654-195CF32C4E5B}" presName="conn2-1" presStyleLbl="parChTrans1D3" presStyleIdx="16" presStyleCnt="31"/>
      <dgm:spPr/>
      <dgm:t>
        <a:bodyPr/>
        <a:lstStyle/>
        <a:p>
          <a:endParaRPr lang="it-IT"/>
        </a:p>
      </dgm:t>
    </dgm:pt>
    <dgm:pt modelId="{B70C63FB-7010-4872-8E72-2990FD9D1A4D}" type="pres">
      <dgm:prSet presAssocID="{FFE09F71-D7A5-4ADA-B654-195CF32C4E5B}" presName="connTx" presStyleLbl="parChTrans1D3" presStyleIdx="16" presStyleCnt="31"/>
      <dgm:spPr/>
      <dgm:t>
        <a:bodyPr/>
        <a:lstStyle/>
        <a:p>
          <a:endParaRPr lang="it-IT"/>
        </a:p>
      </dgm:t>
    </dgm:pt>
    <dgm:pt modelId="{1FC49EC7-D91B-4C49-AFB5-F3A3B8F937D7}" type="pres">
      <dgm:prSet presAssocID="{5CF46040-4D99-46F7-9457-DC8449EB0026}" presName="root2" presStyleCnt="0"/>
      <dgm:spPr/>
      <dgm:t>
        <a:bodyPr/>
        <a:lstStyle/>
        <a:p>
          <a:endParaRPr lang="it-IT"/>
        </a:p>
      </dgm:t>
    </dgm:pt>
    <dgm:pt modelId="{C0CE6040-D2EC-4175-9C3A-EA76FF3015DA}" type="pres">
      <dgm:prSet presAssocID="{5CF46040-4D99-46F7-9457-DC8449EB0026}" presName="LevelTwoTextNode" presStyleLbl="node3" presStyleIdx="16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290B5834-0AA1-4F29-934D-9ED2C5CF1463}" type="pres">
      <dgm:prSet presAssocID="{5CF46040-4D99-46F7-9457-DC8449EB0026}" presName="level3hierChild" presStyleCnt="0"/>
      <dgm:spPr/>
      <dgm:t>
        <a:bodyPr/>
        <a:lstStyle/>
        <a:p>
          <a:endParaRPr lang="it-IT"/>
        </a:p>
      </dgm:t>
    </dgm:pt>
    <dgm:pt modelId="{B6D164C1-61B5-4E2D-82A5-BBA54D0A4FD4}" type="pres">
      <dgm:prSet presAssocID="{52106222-DC10-46A9-9889-2831F54E9619}" presName="conn2-1" presStyleLbl="parChTrans1D4" presStyleIdx="21" presStyleCnt="30"/>
      <dgm:spPr/>
      <dgm:t>
        <a:bodyPr/>
        <a:lstStyle/>
        <a:p>
          <a:endParaRPr lang="it-IT"/>
        </a:p>
      </dgm:t>
    </dgm:pt>
    <dgm:pt modelId="{E0944079-8E90-47C5-9B45-4897ACD01139}" type="pres">
      <dgm:prSet presAssocID="{52106222-DC10-46A9-9889-2831F54E9619}" presName="connTx" presStyleLbl="parChTrans1D4" presStyleIdx="21" presStyleCnt="30"/>
      <dgm:spPr/>
      <dgm:t>
        <a:bodyPr/>
        <a:lstStyle/>
        <a:p>
          <a:endParaRPr lang="it-IT"/>
        </a:p>
      </dgm:t>
    </dgm:pt>
    <dgm:pt modelId="{4677DFBE-8229-42A0-9A8D-FE5332E21F1C}" type="pres">
      <dgm:prSet presAssocID="{9CF0A713-D854-489D-AE78-9899CCE9518A}" presName="root2" presStyleCnt="0"/>
      <dgm:spPr/>
      <dgm:t>
        <a:bodyPr/>
        <a:lstStyle/>
        <a:p>
          <a:endParaRPr lang="it-IT"/>
        </a:p>
      </dgm:t>
    </dgm:pt>
    <dgm:pt modelId="{71DA1039-DF92-4A8D-8224-4F4460756B2A}" type="pres">
      <dgm:prSet presAssocID="{9CF0A713-D854-489D-AE78-9899CCE9518A}" presName="LevelTwoTextNode" presStyleLbl="node4" presStyleIdx="21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AAC02AAA-5137-4DB9-9ACF-ACE60C577662}" type="pres">
      <dgm:prSet presAssocID="{9CF0A713-D854-489D-AE78-9899CCE9518A}" presName="level3hierChild" presStyleCnt="0"/>
      <dgm:spPr/>
      <dgm:t>
        <a:bodyPr/>
        <a:lstStyle/>
        <a:p>
          <a:endParaRPr lang="it-IT"/>
        </a:p>
      </dgm:t>
    </dgm:pt>
    <dgm:pt modelId="{F50A5EFB-7DAD-435C-9F92-D2710AF5D748}" type="pres">
      <dgm:prSet presAssocID="{1E8F8E4F-C2B4-4FD8-A344-C5C1AC98ED1C}" presName="conn2-1" presStyleLbl="parChTrans1D4" presStyleIdx="22" presStyleCnt="30"/>
      <dgm:spPr/>
      <dgm:t>
        <a:bodyPr/>
        <a:lstStyle/>
        <a:p>
          <a:endParaRPr lang="it-IT"/>
        </a:p>
      </dgm:t>
    </dgm:pt>
    <dgm:pt modelId="{DE93A9DB-ABE4-43E2-9814-8D17553C8FA8}" type="pres">
      <dgm:prSet presAssocID="{1E8F8E4F-C2B4-4FD8-A344-C5C1AC98ED1C}" presName="connTx" presStyleLbl="parChTrans1D4" presStyleIdx="22" presStyleCnt="30"/>
      <dgm:spPr/>
      <dgm:t>
        <a:bodyPr/>
        <a:lstStyle/>
        <a:p>
          <a:endParaRPr lang="it-IT"/>
        </a:p>
      </dgm:t>
    </dgm:pt>
    <dgm:pt modelId="{4908BBD1-5F02-4407-A555-815369C75E46}" type="pres">
      <dgm:prSet presAssocID="{5EE18CAD-76A8-447C-AE24-BB9DF3AC75C0}" presName="root2" presStyleCnt="0"/>
      <dgm:spPr/>
      <dgm:t>
        <a:bodyPr/>
        <a:lstStyle/>
        <a:p>
          <a:endParaRPr lang="it-IT"/>
        </a:p>
      </dgm:t>
    </dgm:pt>
    <dgm:pt modelId="{48C8414A-878E-4440-A1B4-F2CD0C4DF3BE}" type="pres">
      <dgm:prSet presAssocID="{5EE18CAD-76A8-447C-AE24-BB9DF3AC75C0}" presName="LevelTwoTextNode" presStyleLbl="node4" presStyleIdx="22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7AFB0B64-2018-4F78-B8C9-75ECB4C448B5}" type="pres">
      <dgm:prSet presAssocID="{5EE18CAD-76A8-447C-AE24-BB9DF3AC75C0}" presName="level3hierChild" presStyleCnt="0"/>
      <dgm:spPr/>
      <dgm:t>
        <a:bodyPr/>
        <a:lstStyle/>
        <a:p>
          <a:endParaRPr lang="it-IT"/>
        </a:p>
      </dgm:t>
    </dgm:pt>
    <dgm:pt modelId="{52061E56-4036-4E23-9D7B-86576D5C0D6F}" type="pres">
      <dgm:prSet presAssocID="{333FF90E-B723-4B00-A891-1E180B567E7F}" presName="conn2-1" presStyleLbl="parChTrans1D4" presStyleIdx="23" presStyleCnt="30"/>
      <dgm:spPr/>
      <dgm:t>
        <a:bodyPr/>
        <a:lstStyle/>
        <a:p>
          <a:endParaRPr lang="it-IT"/>
        </a:p>
      </dgm:t>
    </dgm:pt>
    <dgm:pt modelId="{E801507B-E6F6-4223-BE24-03059B48EB1F}" type="pres">
      <dgm:prSet presAssocID="{333FF90E-B723-4B00-A891-1E180B567E7F}" presName="connTx" presStyleLbl="parChTrans1D4" presStyleIdx="23" presStyleCnt="30"/>
      <dgm:spPr/>
      <dgm:t>
        <a:bodyPr/>
        <a:lstStyle/>
        <a:p>
          <a:endParaRPr lang="it-IT"/>
        </a:p>
      </dgm:t>
    </dgm:pt>
    <dgm:pt modelId="{142ADD9D-FFB6-4A7E-B23E-FB6631155F82}" type="pres">
      <dgm:prSet presAssocID="{799A412E-D1C7-4BE9-AEE7-D9011E8265AA}" presName="root2" presStyleCnt="0"/>
      <dgm:spPr/>
      <dgm:t>
        <a:bodyPr/>
        <a:lstStyle/>
        <a:p>
          <a:endParaRPr lang="it-IT"/>
        </a:p>
      </dgm:t>
    </dgm:pt>
    <dgm:pt modelId="{46806A77-8249-4C90-BEF3-573F0F90F932}" type="pres">
      <dgm:prSet presAssocID="{799A412E-D1C7-4BE9-AEE7-D9011E8265AA}" presName="LevelTwoTextNode" presStyleLbl="node4" presStyleIdx="23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1E4613E2-1A40-4E84-9638-F7738F4872F6}" type="pres">
      <dgm:prSet presAssocID="{799A412E-D1C7-4BE9-AEE7-D9011E8265AA}" presName="level3hierChild" presStyleCnt="0"/>
      <dgm:spPr/>
      <dgm:t>
        <a:bodyPr/>
        <a:lstStyle/>
        <a:p>
          <a:endParaRPr lang="it-IT"/>
        </a:p>
      </dgm:t>
    </dgm:pt>
    <dgm:pt modelId="{FF9038A5-8F49-4B7D-88A5-691767F94483}" type="pres">
      <dgm:prSet presAssocID="{AEADFEAC-8D43-4AC9-BB88-85F087326DCE}" presName="conn2-1" presStyleLbl="parChTrans1D3" presStyleIdx="17" presStyleCnt="31"/>
      <dgm:spPr/>
      <dgm:t>
        <a:bodyPr/>
        <a:lstStyle/>
        <a:p>
          <a:endParaRPr lang="it-IT"/>
        </a:p>
      </dgm:t>
    </dgm:pt>
    <dgm:pt modelId="{AEB4011A-3C4E-4B8E-B4AD-91BD772520D2}" type="pres">
      <dgm:prSet presAssocID="{AEADFEAC-8D43-4AC9-BB88-85F087326DCE}" presName="connTx" presStyleLbl="parChTrans1D3" presStyleIdx="17" presStyleCnt="31"/>
      <dgm:spPr/>
      <dgm:t>
        <a:bodyPr/>
        <a:lstStyle/>
        <a:p>
          <a:endParaRPr lang="it-IT"/>
        </a:p>
      </dgm:t>
    </dgm:pt>
    <dgm:pt modelId="{B2BBA7D7-4BA1-408C-AC6A-C442AF653A64}" type="pres">
      <dgm:prSet presAssocID="{94AB712D-2A21-48EF-B328-F93F4E8D9B13}" presName="root2" presStyleCnt="0"/>
      <dgm:spPr/>
      <dgm:t>
        <a:bodyPr/>
        <a:lstStyle/>
        <a:p>
          <a:endParaRPr lang="it-IT"/>
        </a:p>
      </dgm:t>
    </dgm:pt>
    <dgm:pt modelId="{772E91DB-714F-4B7F-B4C0-E9011CC7CEB2}" type="pres">
      <dgm:prSet presAssocID="{94AB712D-2A21-48EF-B328-F93F4E8D9B13}" presName="LevelTwoTextNode" presStyleLbl="node3" presStyleIdx="17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4B1A4168-D9B5-4279-BF4C-AC6CFC318D4D}" type="pres">
      <dgm:prSet presAssocID="{94AB712D-2A21-48EF-B328-F93F4E8D9B13}" presName="level3hierChild" presStyleCnt="0"/>
      <dgm:spPr/>
      <dgm:t>
        <a:bodyPr/>
        <a:lstStyle/>
        <a:p>
          <a:endParaRPr lang="it-IT"/>
        </a:p>
      </dgm:t>
    </dgm:pt>
    <dgm:pt modelId="{91CA5630-3858-4FC0-82C6-52570EA9DC3F}" type="pres">
      <dgm:prSet presAssocID="{0F06C6AF-3001-4E89-8A7F-A815A3F7098F}" presName="conn2-1" presStyleLbl="parChTrans1D4" presStyleIdx="24" presStyleCnt="30"/>
      <dgm:spPr/>
      <dgm:t>
        <a:bodyPr/>
        <a:lstStyle/>
        <a:p>
          <a:endParaRPr lang="it-IT"/>
        </a:p>
      </dgm:t>
    </dgm:pt>
    <dgm:pt modelId="{CE5E8013-2D07-4CA9-85A2-D2F8E8AF885E}" type="pres">
      <dgm:prSet presAssocID="{0F06C6AF-3001-4E89-8A7F-A815A3F7098F}" presName="connTx" presStyleLbl="parChTrans1D4" presStyleIdx="24" presStyleCnt="30"/>
      <dgm:spPr/>
      <dgm:t>
        <a:bodyPr/>
        <a:lstStyle/>
        <a:p>
          <a:endParaRPr lang="it-IT"/>
        </a:p>
      </dgm:t>
    </dgm:pt>
    <dgm:pt modelId="{88E5DA3D-3540-4534-9D1E-87A85DC34D7E}" type="pres">
      <dgm:prSet presAssocID="{69FED0C2-281B-4109-965F-9ECCEAE9B073}" presName="root2" presStyleCnt="0"/>
      <dgm:spPr/>
      <dgm:t>
        <a:bodyPr/>
        <a:lstStyle/>
        <a:p>
          <a:endParaRPr lang="it-IT"/>
        </a:p>
      </dgm:t>
    </dgm:pt>
    <dgm:pt modelId="{1A33A96F-8117-433B-B808-1BF14EACB072}" type="pres">
      <dgm:prSet presAssocID="{69FED0C2-281B-4109-965F-9ECCEAE9B073}" presName="LevelTwoTextNode" presStyleLbl="node4" presStyleIdx="24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941526E2-F51F-4399-87C8-7B94CDA950CA}" type="pres">
      <dgm:prSet presAssocID="{69FED0C2-281B-4109-965F-9ECCEAE9B073}" presName="level3hierChild" presStyleCnt="0"/>
      <dgm:spPr/>
      <dgm:t>
        <a:bodyPr/>
        <a:lstStyle/>
        <a:p>
          <a:endParaRPr lang="it-IT"/>
        </a:p>
      </dgm:t>
    </dgm:pt>
    <dgm:pt modelId="{707F626B-BD4A-4304-8AC8-1A0A32474D42}" type="pres">
      <dgm:prSet presAssocID="{EC5A59B6-6927-4F39-AAC0-5B5D78824910}" presName="conn2-1" presStyleLbl="parChTrans1D4" presStyleIdx="25" presStyleCnt="30"/>
      <dgm:spPr/>
      <dgm:t>
        <a:bodyPr/>
        <a:lstStyle/>
        <a:p>
          <a:endParaRPr lang="it-IT"/>
        </a:p>
      </dgm:t>
    </dgm:pt>
    <dgm:pt modelId="{09B48ACA-2080-4623-AE7F-88314A3F7412}" type="pres">
      <dgm:prSet presAssocID="{EC5A59B6-6927-4F39-AAC0-5B5D78824910}" presName="connTx" presStyleLbl="parChTrans1D4" presStyleIdx="25" presStyleCnt="30"/>
      <dgm:spPr/>
      <dgm:t>
        <a:bodyPr/>
        <a:lstStyle/>
        <a:p>
          <a:endParaRPr lang="it-IT"/>
        </a:p>
      </dgm:t>
    </dgm:pt>
    <dgm:pt modelId="{5FD88E78-6B0A-4634-82A4-5C6EFA566B8C}" type="pres">
      <dgm:prSet presAssocID="{BF5AD806-8256-4311-A85F-E14ADC1C3CBE}" presName="root2" presStyleCnt="0"/>
      <dgm:spPr/>
      <dgm:t>
        <a:bodyPr/>
        <a:lstStyle/>
        <a:p>
          <a:endParaRPr lang="it-IT"/>
        </a:p>
      </dgm:t>
    </dgm:pt>
    <dgm:pt modelId="{722DCAFE-CFD0-4C41-B262-640D100BB0BE}" type="pres">
      <dgm:prSet presAssocID="{BF5AD806-8256-4311-A85F-E14ADC1C3CBE}" presName="LevelTwoTextNode" presStyleLbl="node4" presStyleIdx="25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D6C2B74B-60E5-4F52-9ECF-500E566426A4}" type="pres">
      <dgm:prSet presAssocID="{BF5AD806-8256-4311-A85F-E14ADC1C3CBE}" presName="level3hierChild" presStyleCnt="0"/>
      <dgm:spPr/>
      <dgm:t>
        <a:bodyPr/>
        <a:lstStyle/>
        <a:p>
          <a:endParaRPr lang="it-IT"/>
        </a:p>
      </dgm:t>
    </dgm:pt>
    <dgm:pt modelId="{0CE05A7C-DF61-4896-91EB-99199FCCBC9E}" type="pres">
      <dgm:prSet presAssocID="{F5CEC990-C581-4E14-9586-721C7D625020}" presName="conn2-1" presStyleLbl="parChTrans1D4" presStyleIdx="26" presStyleCnt="30"/>
      <dgm:spPr/>
      <dgm:t>
        <a:bodyPr/>
        <a:lstStyle/>
        <a:p>
          <a:endParaRPr lang="it-IT"/>
        </a:p>
      </dgm:t>
    </dgm:pt>
    <dgm:pt modelId="{6317B78E-0978-4D43-98C3-50D3AE8FCCCE}" type="pres">
      <dgm:prSet presAssocID="{F5CEC990-C581-4E14-9586-721C7D625020}" presName="connTx" presStyleLbl="parChTrans1D4" presStyleIdx="26" presStyleCnt="30"/>
      <dgm:spPr/>
      <dgm:t>
        <a:bodyPr/>
        <a:lstStyle/>
        <a:p>
          <a:endParaRPr lang="it-IT"/>
        </a:p>
      </dgm:t>
    </dgm:pt>
    <dgm:pt modelId="{E19BECB0-BD25-458D-A491-F8446C1BD2B5}" type="pres">
      <dgm:prSet presAssocID="{E3BB5C70-E1EB-4354-B4ED-5610DF608D0D}" presName="root2" presStyleCnt="0"/>
      <dgm:spPr/>
      <dgm:t>
        <a:bodyPr/>
        <a:lstStyle/>
        <a:p>
          <a:endParaRPr lang="it-IT"/>
        </a:p>
      </dgm:t>
    </dgm:pt>
    <dgm:pt modelId="{D47BC4E5-5DDD-4B02-BE6A-057140568BF4}" type="pres">
      <dgm:prSet presAssocID="{E3BB5C70-E1EB-4354-B4ED-5610DF608D0D}" presName="LevelTwoTextNode" presStyleLbl="node4" presStyleIdx="26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2397A9DE-3E9F-4C63-AC84-229BDED84DBA}" type="pres">
      <dgm:prSet presAssocID="{E3BB5C70-E1EB-4354-B4ED-5610DF608D0D}" presName="level3hierChild" presStyleCnt="0"/>
      <dgm:spPr/>
      <dgm:t>
        <a:bodyPr/>
        <a:lstStyle/>
        <a:p>
          <a:endParaRPr lang="it-IT"/>
        </a:p>
      </dgm:t>
    </dgm:pt>
    <dgm:pt modelId="{7BCCCDBE-3EF8-4226-AF4E-9C3591E1677E}" type="pres">
      <dgm:prSet presAssocID="{0D816AA6-80B1-4A03-8F87-14E6A77AE197}" presName="conn2-1" presStyleLbl="parChTrans1D3" presStyleIdx="18" presStyleCnt="31"/>
      <dgm:spPr/>
      <dgm:t>
        <a:bodyPr/>
        <a:lstStyle/>
        <a:p>
          <a:endParaRPr lang="it-IT"/>
        </a:p>
      </dgm:t>
    </dgm:pt>
    <dgm:pt modelId="{5F747377-F3AF-4F83-8E25-0F0AC5B95ABC}" type="pres">
      <dgm:prSet presAssocID="{0D816AA6-80B1-4A03-8F87-14E6A77AE197}" presName="connTx" presStyleLbl="parChTrans1D3" presStyleIdx="18" presStyleCnt="31"/>
      <dgm:spPr/>
      <dgm:t>
        <a:bodyPr/>
        <a:lstStyle/>
        <a:p>
          <a:endParaRPr lang="it-IT"/>
        </a:p>
      </dgm:t>
    </dgm:pt>
    <dgm:pt modelId="{01899062-7A66-421F-AA51-AE5B37235630}" type="pres">
      <dgm:prSet presAssocID="{019D3573-CD8A-4AD7-9CDF-BD41D9036852}" presName="root2" presStyleCnt="0"/>
      <dgm:spPr/>
      <dgm:t>
        <a:bodyPr/>
        <a:lstStyle/>
        <a:p>
          <a:endParaRPr lang="it-IT"/>
        </a:p>
      </dgm:t>
    </dgm:pt>
    <dgm:pt modelId="{76FF99D0-3BC4-4969-92A4-54C8BC33D398}" type="pres">
      <dgm:prSet presAssocID="{019D3573-CD8A-4AD7-9CDF-BD41D9036852}" presName="LevelTwoTextNode" presStyleLbl="node3" presStyleIdx="18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7D056355-FEEC-4FBD-8715-2EA92D0490A1}" type="pres">
      <dgm:prSet presAssocID="{019D3573-CD8A-4AD7-9CDF-BD41D9036852}" presName="level3hierChild" presStyleCnt="0"/>
      <dgm:spPr/>
      <dgm:t>
        <a:bodyPr/>
        <a:lstStyle/>
        <a:p>
          <a:endParaRPr lang="it-IT"/>
        </a:p>
      </dgm:t>
    </dgm:pt>
    <dgm:pt modelId="{2F7C556E-2033-488D-8F31-75D781D4D324}" type="pres">
      <dgm:prSet presAssocID="{5CED6E9C-69AD-442D-9903-24629B58C850}" presName="conn2-1" presStyleLbl="parChTrans1D2" presStyleIdx="4" presStyleCnt="9"/>
      <dgm:spPr/>
      <dgm:t>
        <a:bodyPr/>
        <a:lstStyle/>
        <a:p>
          <a:endParaRPr lang="it-IT"/>
        </a:p>
      </dgm:t>
    </dgm:pt>
    <dgm:pt modelId="{E32FF57E-0976-4D64-A03C-2A66DFDD9AFF}" type="pres">
      <dgm:prSet presAssocID="{5CED6E9C-69AD-442D-9903-24629B58C850}" presName="connTx" presStyleLbl="parChTrans1D2" presStyleIdx="4" presStyleCnt="9"/>
      <dgm:spPr/>
      <dgm:t>
        <a:bodyPr/>
        <a:lstStyle/>
        <a:p>
          <a:endParaRPr lang="it-IT"/>
        </a:p>
      </dgm:t>
    </dgm:pt>
    <dgm:pt modelId="{71FFDD94-D0B6-4F80-9106-7A371E9D5363}" type="pres">
      <dgm:prSet presAssocID="{C9EF9FAD-08EF-417E-9EBF-98C7AF804F18}" presName="root2" presStyleCnt="0"/>
      <dgm:spPr/>
      <dgm:t>
        <a:bodyPr/>
        <a:lstStyle/>
        <a:p>
          <a:endParaRPr lang="it-IT"/>
        </a:p>
      </dgm:t>
    </dgm:pt>
    <dgm:pt modelId="{53D8FEA3-6806-466B-A12F-4637B793E7E1}" type="pres">
      <dgm:prSet presAssocID="{C9EF9FAD-08EF-417E-9EBF-98C7AF804F18}" presName="LevelTwoTextNode" presStyleLbl="node2" presStyleIdx="4" presStyleCnt="9" custScaleX="177156" custScaleY="177156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33BBFD5F-F6D8-47D2-8659-99D0C7339CBB}" type="pres">
      <dgm:prSet presAssocID="{C9EF9FAD-08EF-417E-9EBF-98C7AF804F18}" presName="level3hierChild" presStyleCnt="0"/>
      <dgm:spPr/>
      <dgm:t>
        <a:bodyPr/>
        <a:lstStyle/>
        <a:p>
          <a:endParaRPr lang="it-IT"/>
        </a:p>
      </dgm:t>
    </dgm:pt>
    <dgm:pt modelId="{F2429DB3-58AC-473B-A9BA-C8D88C0443DF}" type="pres">
      <dgm:prSet presAssocID="{EAF999CD-76CF-406E-B815-514593451CEF}" presName="conn2-1" presStyleLbl="parChTrans1D3" presStyleIdx="19" presStyleCnt="31"/>
      <dgm:spPr/>
      <dgm:t>
        <a:bodyPr/>
        <a:lstStyle/>
        <a:p>
          <a:endParaRPr lang="it-IT"/>
        </a:p>
      </dgm:t>
    </dgm:pt>
    <dgm:pt modelId="{9803DC8D-A1A8-4E98-A597-C362A74E1720}" type="pres">
      <dgm:prSet presAssocID="{EAF999CD-76CF-406E-B815-514593451CEF}" presName="connTx" presStyleLbl="parChTrans1D3" presStyleIdx="19" presStyleCnt="31"/>
      <dgm:spPr/>
      <dgm:t>
        <a:bodyPr/>
        <a:lstStyle/>
        <a:p>
          <a:endParaRPr lang="it-IT"/>
        </a:p>
      </dgm:t>
    </dgm:pt>
    <dgm:pt modelId="{30300C03-58F7-4375-9874-7ECF076989CF}" type="pres">
      <dgm:prSet presAssocID="{78B74D80-C1C6-478A-9B4C-E67A3788EFC0}" presName="root2" presStyleCnt="0"/>
      <dgm:spPr/>
      <dgm:t>
        <a:bodyPr/>
        <a:lstStyle/>
        <a:p>
          <a:endParaRPr lang="it-IT"/>
        </a:p>
      </dgm:t>
    </dgm:pt>
    <dgm:pt modelId="{5D2DC4C5-1CF0-4D5C-941A-BD1D6FB48561}" type="pres">
      <dgm:prSet presAssocID="{78B74D80-C1C6-478A-9B4C-E67A3788EFC0}" presName="LevelTwoTextNode" presStyleLbl="node3" presStyleIdx="19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5A1CD8CF-5F2C-4BFE-A66C-FE5B8D374868}" type="pres">
      <dgm:prSet presAssocID="{78B74D80-C1C6-478A-9B4C-E67A3788EFC0}" presName="level3hierChild" presStyleCnt="0"/>
      <dgm:spPr/>
      <dgm:t>
        <a:bodyPr/>
        <a:lstStyle/>
        <a:p>
          <a:endParaRPr lang="it-IT"/>
        </a:p>
      </dgm:t>
    </dgm:pt>
    <dgm:pt modelId="{A92C3B6A-B9D8-4FDB-BC5C-90C5357A2BAA}" type="pres">
      <dgm:prSet presAssocID="{426FAB6E-57BA-411E-8788-FD64F35326AF}" presName="conn2-1" presStyleLbl="parChTrans1D4" presStyleIdx="27" presStyleCnt="30"/>
      <dgm:spPr/>
      <dgm:t>
        <a:bodyPr/>
        <a:lstStyle/>
        <a:p>
          <a:endParaRPr lang="it-IT"/>
        </a:p>
      </dgm:t>
    </dgm:pt>
    <dgm:pt modelId="{9E91BB8A-300E-466D-A104-9A534A04D3D7}" type="pres">
      <dgm:prSet presAssocID="{426FAB6E-57BA-411E-8788-FD64F35326AF}" presName="connTx" presStyleLbl="parChTrans1D4" presStyleIdx="27" presStyleCnt="30"/>
      <dgm:spPr/>
      <dgm:t>
        <a:bodyPr/>
        <a:lstStyle/>
        <a:p>
          <a:endParaRPr lang="it-IT"/>
        </a:p>
      </dgm:t>
    </dgm:pt>
    <dgm:pt modelId="{259E4800-8383-4927-ACC1-063C76552B0A}" type="pres">
      <dgm:prSet presAssocID="{289453B4-3CB1-477A-B686-229AF6E1A92A}" presName="root2" presStyleCnt="0"/>
      <dgm:spPr/>
      <dgm:t>
        <a:bodyPr/>
        <a:lstStyle/>
        <a:p>
          <a:endParaRPr lang="it-IT"/>
        </a:p>
      </dgm:t>
    </dgm:pt>
    <dgm:pt modelId="{96453A60-A709-4708-AE35-D3D8C322C64A}" type="pres">
      <dgm:prSet presAssocID="{289453B4-3CB1-477A-B686-229AF6E1A92A}" presName="LevelTwoTextNode" presStyleLbl="node4" presStyleIdx="27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D1B2D5D5-1203-4D35-A7F9-BC89D67B9A1B}" type="pres">
      <dgm:prSet presAssocID="{289453B4-3CB1-477A-B686-229AF6E1A92A}" presName="level3hierChild" presStyleCnt="0"/>
      <dgm:spPr/>
      <dgm:t>
        <a:bodyPr/>
        <a:lstStyle/>
        <a:p>
          <a:endParaRPr lang="it-IT"/>
        </a:p>
      </dgm:t>
    </dgm:pt>
    <dgm:pt modelId="{7E359B9E-115C-4C74-B7B6-74731B05AA33}" type="pres">
      <dgm:prSet presAssocID="{A5442AE9-4A3F-45C4-B6BF-4A6B0BCFEB6E}" presName="conn2-1" presStyleLbl="parChTrans1D4" presStyleIdx="28" presStyleCnt="30"/>
      <dgm:spPr/>
      <dgm:t>
        <a:bodyPr/>
        <a:lstStyle/>
        <a:p>
          <a:endParaRPr lang="it-IT"/>
        </a:p>
      </dgm:t>
    </dgm:pt>
    <dgm:pt modelId="{7CAE22EF-C893-41D6-955E-DBE63AABD834}" type="pres">
      <dgm:prSet presAssocID="{A5442AE9-4A3F-45C4-B6BF-4A6B0BCFEB6E}" presName="connTx" presStyleLbl="parChTrans1D4" presStyleIdx="28" presStyleCnt="30"/>
      <dgm:spPr/>
      <dgm:t>
        <a:bodyPr/>
        <a:lstStyle/>
        <a:p>
          <a:endParaRPr lang="it-IT"/>
        </a:p>
      </dgm:t>
    </dgm:pt>
    <dgm:pt modelId="{5A6E9458-0FED-4E88-A18C-6E137C1B8813}" type="pres">
      <dgm:prSet presAssocID="{CEB33C54-2991-4C5D-A2D9-499D87F9E392}" presName="root2" presStyleCnt="0"/>
      <dgm:spPr/>
      <dgm:t>
        <a:bodyPr/>
        <a:lstStyle/>
        <a:p>
          <a:endParaRPr lang="it-IT"/>
        </a:p>
      </dgm:t>
    </dgm:pt>
    <dgm:pt modelId="{47771863-84C0-4FF0-BBCA-B6F05FE108C6}" type="pres">
      <dgm:prSet presAssocID="{CEB33C54-2991-4C5D-A2D9-499D87F9E392}" presName="LevelTwoTextNode" presStyleLbl="node4" presStyleIdx="28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02060A57-F8DA-48B3-AD4D-1B17C50945F7}" type="pres">
      <dgm:prSet presAssocID="{CEB33C54-2991-4C5D-A2D9-499D87F9E392}" presName="level3hierChild" presStyleCnt="0"/>
      <dgm:spPr/>
      <dgm:t>
        <a:bodyPr/>
        <a:lstStyle/>
        <a:p>
          <a:endParaRPr lang="it-IT"/>
        </a:p>
      </dgm:t>
    </dgm:pt>
    <dgm:pt modelId="{71A89089-2766-4691-A84F-149D8EED4180}" type="pres">
      <dgm:prSet presAssocID="{7578C352-38D9-4507-BBFC-D1A530B4D246}" presName="conn2-1" presStyleLbl="parChTrans1D4" presStyleIdx="29" presStyleCnt="30"/>
      <dgm:spPr/>
      <dgm:t>
        <a:bodyPr/>
        <a:lstStyle/>
        <a:p>
          <a:endParaRPr lang="it-IT"/>
        </a:p>
      </dgm:t>
    </dgm:pt>
    <dgm:pt modelId="{E6B5A5E6-A794-4CD5-87E8-09D33E44865F}" type="pres">
      <dgm:prSet presAssocID="{7578C352-38D9-4507-BBFC-D1A530B4D246}" presName="connTx" presStyleLbl="parChTrans1D4" presStyleIdx="29" presStyleCnt="30"/>
      <dgm:spPr/>
      <dgm:t>
        <a:bodyPr/>
        <a:lstStyle/>
        <a:p>
          <a:endParaRPr lang="it-IT"/>
        </a:p>
      </dgm:t>
    </dgm:pt>
    <dgm:pt modelId="{B2FA4D03-1683-4307-9FAF-56F6B1E40170}" type="pres">
      <dgm:prSet presAssocID="{7D29BF7C-06EE-4801-A1B9-DEEDDA39F5FC}" presName="root2" presStyleCnt="0"/>
      <dgm:spPr/>
      <dgm:t>
        <a:bodyPr/>
        <a:lstStyle/>
        <a:p>
          <a:endParaRPr lang="it-IT"/>
        </a:p>
      </dgm:t>
    </dgm:pt>
    <dgm:pt modelId="{EF7618B1-3CFF-457B-B2D4-01EEF302185D}" type="pres">
      <dgm:prSet presAssocID="{7D29BF7C-06EE-4801-A1B9-DEEDDA39F5FC}" presName="LevelTwoTextNode" presStyleLbl="node4" presStyleIdx="29" presStyleCnt="3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5D6C8F9D-3A44-4390-9E77-CCB57A34C1FA}" type="pres">
      <dgm:prSet presAssocID="{7D29BF7C-06EE-4801-A1B9-DEEDDA39F5FC}" presName="level3hierChild" presStyleCnt="0"/>
      <dgm:spPr/>
      <dgm:t>
        <a:bodyPr/>
        <a:lstStyle/>
        <a:p>
          <a:endParaRPr lang="it-IT"/>
        </a:p>
      </dgm:t>
    </dgm:pt>
    <dgm:pt modelId="{67C22DEE-5F5C-431D-AA66-7B91A201AE4A}" type="pres">
      <dgm:prSet presAssocID="{292F7589-5758-411D-BF3C-3BEC0C708194}" presName="conn2-1" presStyleLbl="parChTrans1D3" presStyleIdx="20" presStyleCnt="31"/>
      <dgm:spPr/>
      <dgm:t>
        <a:bodyPr/>
        <a:lstStyle/>
        <a:p>
          <a:endParaRPr lang="it-IT"/>
        </a:p>
      </dgm:t>
    </dgm:pt>
    <dgm:pt modelId="{A8E93BCB-166C-4F0B-A2CB-6EF28DF73E04}" type="pres">
      <dgm:prSet presAssocID="{292F7589-5758-411D-BF3C-3BEC0C708194}" presName="connTx" presStyleLbl="parChTrans1D3" presStyleIdx="20" presStyleCnt="31"/>
      <dgm:spPr/>
      <dgm:t>
        <a:bodyPr/>
        <a:lstStyle/>
        <a:p>
          <a:endParaRPr lang="it-IT"/>
        </a:p>
      </dgm:t>
    </dgm:pt>
    <dgm:pt modelId="{E23DC55F-BD09-40E4-8D34-D7EB40A0D596}" type="pres">
      <dgm:prSet presAssocID="{35C98CD6-3EC0-4DB9-8402-58813809B005}" presName="root2" presStyleCnt="0"/>
      <dgm:spPr/>
      <dgm:t>
        <a:bodyPr/>
        <a:lstStyle/>
        <a:p>
          <a:endParaRPr lang="it-IT"/>
        </a:p>
      </dgm:t>
    </dgm:pt>
    <dgm:pt modelId="{DFB28B30-8D0E-47FE-9E50-395A28BDACC2}" type="pres">
      <dgm:prSet presAssocID="{35C98CD6-3EC0-4DB9-8402-58813809B005}" presName="LevelTwoTextNode" presStyleLbl="node3" presStyleIdx="20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53CEB9DF-156D-401A-B4E9-5775858BF9A4}" type="pres">
      <dgm:prSet presAssocID="{35C98CD6-3EC0-4DB9-8402-58813809B005}" presName="level3hierChild" presStyleCnt="0"/>
      <dgm:spPr/>
      <dgm:t>
        <a:bodyPr/>
        <a:lstStyle/>
        <a:p>
          <a:endParaRPr lang="it-IT"/>
        </a:p>
      </dgm:t>
    </dgm:pt>
    <dgm:pt modelId="{6735AB45-55A2-4AB9-B01A-245F2A29F2A3}" type="pres">
      <dgm:prSet presAssocID="{84A8241B-7520-485B-854E-94469D3DDBE3}" presName="conn2-1" presStyleLbl="parChTrans1D3" presStyleIdx="21" presStyleCnt="31"/>
      <dgm:spPr/>
      <dgm:t>
        <a:bodyPr/>
        <a:lstStyle/>
        <a:p>
          <a:endParaRPr lang="it-IT"/>
        </a:p>
      </dgm:t>
    </dgm:pt>
    <dgm:pt modelId="{0ADEED0C-03E0-4908-8BDB-340FE019D111}" type="pres">
      <dgm:prSet presAssocID="{84A8241B-7520-485B-854E-94469D3DDBE3}" presName="connTx" presStyleLbl="parChTrans1D3" presStyleIdx="21" presStyleCnt="31"/>
      <dgm:spPr/>
      <dgm:t>
        <a:bodyPr/>
        <a:lstStyle/>
        <a:p>
          <a:endParaRPr lang="it-IT"/>
        </a:p>
      </dgm:t>
    </dgm:pt>
    <dgm:pt modelId="{2D01B872-5E6E-4267-8FF4-C2FD6ADF650E}" type="pres">
      <dgm:prSet presAssocID="{FE610B20-9F7F-44A8-B266-25E4450B57D3}" presName="root2" presStyleCnt="0"/>
      <dgm:spPr/>
      <dgm:t>
        <a:bodyPr/>
        <a:lstStyle/>
        <a:p>
          <a:endParaRPr lang="it-IT"/>
        </a:p>
      </dgm:t>
    </dgm:pt>
    <dgm:pt modelId="{A86DCA6B-CC3F-48E7-919F-20EAED34F445}" type="pres">
      <dgm:prSet presAssocID="{FE610B20-9F7F-44A8-B266-25E4450B57D3}" presName="LevelTwoTextNode" presStyleLbl="node3" presStyleIdx="21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D072AA5A-7088-4F61-943A-03F266EB9E25}" type="pres">
      <dgm:prSet presAssocID="{FE610B20-9F7F-44A8-B266-25E4450B57D3}" presName="level3hierChild" presStyleCnt="0"/>
      <dgm:spPr/>
      <dgm:t>
        <a:bodyPr/>
        <a:lstStyle/>
        <a:p>
          <a:endParaRPr lang="it-IT"/>
        </a:p>
      </dgm:t>
    </dgm:pt>
    <dgm:pt modelId="{59F94154-1041-4C61-8EF7-D252C70ACDF9}" type="pres">
      <dgm:prSet presAssocID="{ABA2237B-8475-4651-BED6-829431292710}" presName="conn2-1" presStyleLbl="parChTrans1D3" presStyleIdx="22" presStyleCnt="31"/>
      <dgm:spPr/>
      <dgm:t>
        <a:bodyPr/>
        <a:lstStyle/>
        <a:p>
          <a:endParaRPr lang="it-IT"/>
        </a:p>
      </dgm:t>
    </dgm:pt>
    <dgm:pt modelId="{65E34158-114E-4DAD-B168-B3B75071D880}" type="pres">
      <dgm:prSet presAssocID="{ABA2237B-8475-4651-BED6-829431292710}" presName="connTx" presStyleLbl="parChTrans1D3" presStyleIdx="22" presStyleCnt="31"/>
      <dgm:spPr/>
      <dgm:t>
        <a:bodyPr/>
        <a:lstStyle/>
        <a:p>
          <a:endParaRPr lang="it-IT"/>
        </a:p>
      </dgm:t>
    </dgm:pt>
    <dgm:pt modelId="{7DBD5A28-7E7E-4032-93DD-5DAB979F4777}" type="pres">
      <dgm:prSet presAssocID="{4711F04D-7AB6-4906-B7BF-3377AA401C38}" presName="root2" presStyleCnt="0"/>
      <dgm:spPr/>
      <dgm:t>
        <a:bodyPr/>
        <a:lstStyle/>
        <a:p>
          <a:endParaRPr lang="it-IT"/>
        </a:p>
      </dgm:t>
    </dgm:pt>
    <dgm:pt modelId="{8756DDD0-87DE-4688-898D-8A98976C88D4}" type="pres">
      <dgm:prSet presAssocID="{4711F04D-7AB6-4906-B7BF-3377AA401C38}" presName="LevelTwoTextNode" presStyleLbl="node3" presStyleIdx="22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02E4B92E-5BAF-4B3C-88CE-B3DD65406E1F}" type="pres">
      <dgm:prSet presAssocID="{4711F04D-7AB6-4906-B7BF-3377AA401C38}" presName="level3hierChild" presStyleCnt="0"/>
      <dgm:spPr/>
      <dgm:t>
        <a:bodyPr/>
        <a:lstStyle/>
        <a:p>
          <a:endParaRPr lang="it-IT"/>
        </a:p>
      </dgm:t>
    </dgm:pt>
    <dgm:pt modelId="{C2B4C539-B6B3-4530-B554-A9BE8D54E7B9}" type="pres">
      <dgm:prSet presAssocID="{526F6BBF-4661-4E56-A0A7-194D60BE5C7A}" presName="conn2-1" presStyleLbl="parChTrans1D2" presStyleIdx="5" presStyleCnt="9"/>
      <dgm:spPr/>
      <dgm:t>
        <a:bodyPr/>
        <a:lstStyle/>
        <a:p>
          <a:endParaRPr lang="it-IT"/>
        </a:p>
      </dgm:t>
    </dgm:pt>
    <dgm:pt modelId="{D0306A41-D8DB-4528-A9C9-12FB6296DD9C}" type="pres">
      <dgm:prSet presAssocID="{526F6BBF-4661-4E56-A0A7-194D60BE5C7A}" presName="connTx" presStyleLbl="parChTrans1D2" presStyleIdx="5" presStyleCnt="9"/>
      <dgm:spPr/>
      <dgm:t>
        <a:bodyPr/>
        <a:lstStyle/>
        <a:p>
          <a:endParaRPr lang="it-IT"/>
        </a:p>
      </dgm:t>
    </dgm:pt>
    <dgm:pt modelId="{FC8503BA-AECF-4072-BF62-DEA2D60046CC}" type="pres">
      <dgm:prSet presAssocID="{EBEEF9F8-BF90-4A02-B74B-043F45084B19}" presName="root2" presStyleCnt="0"/>
      <dgm:spPr/>
      <dgm:t>
        <a:bodyPr/>
        <a:lstStyle/>
        <a:p>
          <a:endParaRPr lang="it-IT"/>
        </a:p>
      </dgm:t>
    </dgm:pt>
    <dgm:pt modelId="{881FBDA0-5DCE-4760-B53D-E193986B067B}" type="pres">
      <dgm:prSet presAssocID="{EBEEF9F8-BF90-4A02-B74B-043F45084B19}" presName="LevelTwoTextNode" presStyleLbl="node2" presStyleIdx="5" presStyleCnt="9" custScaleX="177156" custScaleY="177156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4C026C8F-653E-4F91-9333-BADDB4B975C4}" type="pres">
      <dgm:prSet presAssocID="{EBEEF9F8-BF90-4A02-B74B-043F45084B19}" presName="level3hierChild" presStyleCnt="0"/>
      <dgm:spPr/>
      <dgm:t>
        <a:bodyPr/>
        <a:lstStyle/>
        <a:p>
          <a:endParaRPr lang="it-IT"/>
        </a:p>
      </dgm:t>
    </dgm:pt>
    <dgm:pt modelId="{499F86AD-669F-48FC-8BF3-337E16D7F826}" type="pres">
      <dgm:prSet presAssocID="{5B350DCC-4E10-411C-8415-3931C8AB758C}" presName="conn2-1" presStyleLbl="parChTrans1D3" presStyleIdx="23" presStyleCnt="31"/>
      <dgm:spPr/>
      <dgm:t>
        <a:bodyPr/>
        <a:lstStyle/>
        <a:p>
          <a:endParaRPr lang="it-IT"/>
        </a:p>
      </dgm:t>
    </dgm:pt>
    <dgm:pt modelId="{2A77360A-5187-4DFC-9097-A8526E6C1307}" type="pres">
      <dgm:prSet presAssocID="{5B350DCC-4E10-411C-8415-3931C8AB758C}" presName="connTx" presStyleLbl="parChTrans1D3" presStyleIdx="23" presStyleCnt="31"/>
      <dgm:spPr/>
      <dgm:t>
        <a:bodyPr/>
        <a:lstStyle/>
        <a:p>
          <a:endParaRPr lang="it-IT"/>
        </a:p>
      </dgm:t>
    </dgm:pt>
    <dgm:pt modelId="{588C6CF4-A123-47F1-BDB7-E63557C70AD5}" type="pres">
      <dgm:prSet presAssocID="{20240148-597F-43CD-BED9-E640F99E8D81}" presName="root2" presStyleCnt="0"/>
      <dgm:spPr/>
      <dgm:t>
        <a:bodyPr/>
        <a:lstStyle/>
        <a:p>
          <a:endParaRPr lang="it-IT"/>
        </a:p>
      </dgm:t>
    </dgm:pt>
    <dgm:pt modelId="{C0B9BF37-0027-4EBE-B617-9601912C69DF}" type="pres">
      <dgm:prSet presAssocID="{20240148-597F-43CD-BED9-E640F99E8D81}" presName="LevelTwoTextNode" presStyleLbl="node3" presStyleIdx="23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7AA35EE8-3397-4320-BA40-EE1C1F90DD4A}" type="pres">
      <dgm:prSet presAssocID="{20240148-597F-43CD-BED9-E640F99E8D81}" presName="level3hierChild" presStyleCnt="0"/>
      <dgm:spPr/>
      <dgm:t>
        <a:bodyPr/>
        <a:lstStyle/>
        <a:p>
          <a:endParaRPr lang="it-IT"/>
        </a:p>
      </dgm:t>
    </dgm:pt>
    <dgm:pt modelId="{8B42FA1D-A64F-4D5B-B927-3797B37DF44E}" type="pres">
      <dgm:prSet presAssocID="{63E3C29F-9AA5-4579-8EE7-D652C0E6B790}" presName="conn2-1" presStyleLbl="parChTrans1D3" presStyleIdx="24" presStyleCnt="31"/>
      <dgm:spPr/>
      <dgm:t>
        <a:bodyPr/>
        <a:lstStyle/>
        <a:p>
          <a:endParaRPr lang="it-IT"/>
        </a:p>
      </dgm:t>
    </dgm:pt>
    <dgm:pt modelId="{A8B65439-9976-47F5-BD5D-04E598B7A576}" type="pres">
      <dgm:prSet presAssocID="{63E3C29F-9AA5-4579-8EE7-D652C0E6B790}" presName="connTx" presStyleLbl="parChTrans1D3" presStyleIdx="24" presStyleCnt="31"/>
      <dgm:spPr/>
      <dgm:t>
        <a:bodyPr/>
        <a:lstStyle/>
        <a:p>
          <a:endParaRPr lang="it-IT"/>
        </a:p>
      </dgm:t>
    </dgm:pt>
    <dgm:pt modelId="{48F3B11A-DCDF-4A55-BFE0-C80F6284571E}" type="pres">
      <dgm:prSet presAssocID="{E4A1068B-77C1-4ABF-9489-08FF4E25A232}" presName="root2" presStyleCnt="0"/>
      <dgm:spPr/>
      <dgm:t>
        <a:bodyPr/>
        <a:lstStyle/>
        <a:p>
          <a:endParaRPr lang="it-IT"/>
        </a:p>
      </dgm:t>
    </dgm:pt>
    <dgm:pt modelId="{313B3292-8F91-4959-957B-75885621ED14}" type="pres">
      <dgm:prSet presAssocID="{E4A1068B-77C1-4ABF-9489-08FF4E25A232}" presName="LevelTwoTextNode" presStyleLbl="node3" presStyleIdx="24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8271EC50-2252-498D-A8A5-30730FDA27B0}" type="pres">
      <dgm:prSet presAssocID="{E4A1068B-77C1-4ABF-9489-08FF4E25A232}" presName="level3hierChild" presStyleCnt="0"/>
      <dgm:spPr/>
      <dgm:t>
        <a:bodyPr/>
        <a:lstStyle/>
        <a:p>
          <a:endParaRPr lang="it-IT"/>
        </a:p>
      </dgm:t>
    </dgm:pt>
    <dgm:pt modelId="{B3FDE3D8-313A-4DDA-8203-B4FEEBC8D9D2}" type="pres">
      <dgm:prSet presAssocID="{F68A02E7-EA8F-43C3-9DD3-97EAB9CC9F3F}" presName="conn2-1" presStyleLbl="parChTrans1D3" presStyleIdx="25" presStyleCnt="31"/>
      <dgm:spPr/>
      <dgm:t>
        <a:bodyPr/>
        <a:lstStyle/>
        <a:p>
          <a:endParaRPr lang="it-IT"/>
        </a:p>
      </dgm:t>
    </dgm:pt>
    <dgm:pt modelId="{8AFE4C73-2029-4CBA-89A3-4BEAAD2A28E3}" type="pres">
      <dgm:prSet presAssocID="{F68A02E7-EA8F-43C3-9DD3-97EAB9CC9F3F}" presName="connTx" presStyleLbl="parChTrans1D3" presStyleIdx="25" presStyleCnt="31"/>
      <dgm:spPr/>
      <dgm:t>
        <a:bodyPr/>
        <a:lstStyle/>
        <a:p>
          <a:endParaRPr lang="it-IT"/>
        </a:p>
      </dgm:t>
    </dgm:pt>
    <dgm:pt modelId="{98A5D666-9DFE-4283-9CD8-2A4F0FE82E90}" type="pres">
      <dgm:prSet presAssocID="{13F74F35-8033-40B2-A7EB-3233F236026E}" presName="root2" presStyleCnt="0"/>
      <dgm:spPr/>
      <dgm:t>
        <a:bodyPr/>
        <a:lstStyle/>
        <a:p>
          <a:endParaRPr lang="it-IT"/>
        </a:p>
      </dgm:t>
    </dgm:pt>
    <dgm:pt modelId="{D3BCEEF8-1C15-4C13-8220-A22F6445F5B1}" type="pres">
      <dgm:prSet presAssocID="{13F74F35-8033-40B2-A7EB-3233F236026E}" presName="LevelTwoTextNode" presStyleLbl="node3" presStyleIdx="25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1BCE86C8-09CC-480B-96A3-02801D29F062}" type="pres">
      <dgm:prSet presAssocID="{13F74F35-8033-40B2-A7EB-3233F236026E}" presName="level3hierChild" presStyleCnt="0"/>
      <dgm:spPr/>
      <dgm:t>
        <a:bodyPr/>
        <a:lstStyle/>
        <a:p>
          <a:endParaRPr lang="it-IT"/>
        </a:p>
      </dgm:t>
    </dgm:pt>
    <dgm:pt modelId="{C90E9EE2-C584-47D9-A9BC-1B8467F9C072}" type="pres">
      <dgm:prSet presAssocID="{D85CCD85-370E-443F-A6D8-72C3D63B09B1}" presName="conn2-1" presStyleLbl="parChTrans1D3" presStyleIdx="26" presStyleCnt="31"/>
      <dgm:spPr/>
      <dgm:t>
        <a:bodyPr/>
        <a:lstStyle/>
        <a:p>
          <a:endParaRPr lang="it-IT"/>
        </a:p>
      </dgm:t>
    </dgm:pt>
    <dgm:pt modelId="{D045D412-1575-45C8-AC9B-205DD1AB0FF5}" type="pres">
      <dgm:prSet presAssocID="{D85CCD85-370E-443F-A6D8-72C3D63B09B1}" presName="connTx" presStyleLbl="parChTrans1D3" presStyleIdx="26" presStyleCnt="31"/>
      <dgm:spPr/>
      <dgm:t>
        <a:bodyPr/>
        <a:lstStyle/>
        <a:p>
          <a:endParaRPr lang="it-IT"/>
        </a:p>
      </dgm:t>
    </dgm:pt>
    <dgm:pt modelId="{08201639-BE21-4060-8C1F-4DDE7742521E}" type="pres">
      <dgm:prSet presAssocID="{EF8BB194-8444-438E-8DE6-39243BDFB164}" presName="root2" presStyleCnt="0"/>
      <dgm:spPr/>
      <dgm:t>
        <a:bodyPr/>
        <a:lstStyle/>
        <a:p>
          <a:endParaRPr lang="it-IT"/>
        </a:p>
      </dgm:t>
    </dgm:pt>
    <dgm:pt modelId="{F66318DE-6B33-4DE6-B912-27528A0CBA80}" type="pres">
      <dgm:prSet presAssocID="{EF8BB194-8444-438E-8DE6-39243BDFB164}" presName="LevelTwoTextNode" presStyleLbl="node3" presStyleIdx="26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7007A75B-86BE-4ACC-8C6C-C9CAFF62AC76}" type="pres">
      <dgm:prSet presAssocID="{EF8BB194-8444-438E-8DE6-39243BDFB164}" presName="level3hierChild" presStyleCnt="0"/>
      <dgm:spPr/>
      <dgm:t>
        <a:bodyPr/>
        <a:lstStyle/>
        <a:p>
          <a:endParaRPr lang="it-IT"/>
        </a:p>
      </dgm:t>
    </dgm:pt>
    <dgm:pt modelId="{5F9BF57C-CB56-4D7A-8FB2-4712C59F49B0}" type="pres">
      <dgm:prSet presAssocID="{A0EC6B5E-9333-4A34-81CD-4F9399E23BC4}" presName="conn2-1" presStyleLbl="parChTrans1D2" presStyleIdx="6" presStyleCnt="9"/>
      <dgm:spPr/>
      <dgm:t>
        <a:bodyPr/>
        <a:lstStyle/>
        <a:p>
          <a:endParaRPr lang="it-IT"/>
        </a:p>
      </dgm:t>
    </dgm:pt>
    <dgm:pt modelId="{CA47080D-D392-4CE5-BB88-48BA722787E6}" type="pres">
      <dgm:prSet presAssocID="{A0EC6B5E-9333-4A34-81CD-4F9399E23BC4}" presName="connTx" presStyleLbl="parChTrans1D2" presStyleIdx="6" presStyleCnt="9"/>
      <dgm:spPr/>
      <dgm:t>
        <a:bodyPr/>
        <a:lstStyle/>
        <a:p>
          <a:endParaRPr lang="it-IT"/>
        </a:p>
      </dgm:t>
    </dgm:pt>
    <dgm:pt modelId="{621C314E-B93C-46D8-958B-6BA7DD9AD288}" type="pres">
      <dgm:prSet presAssocID="{6C18BE2F-AF67-4010-BE07-1D8A0E8159B2}" presName="root2" presStyleCnt="0"/>
      <dgm:spPr/>
      <dgm:t>
        <a:bodyPr/>
        <a:lstStyle/>
        <a:p>
          <a:endParaRPr lang="it-IT"/>
        </a:p>
      </dgm:t>
    </dgm:pt>
    <dgm:pt modelId="{CE3C54EF-BC11-4474-8D81-C113AAFDBE10}" type="pres">
      <dgm:prSet presAssocID="{6C18BE2F-AF67-4010-BE07-1D8A0E8159B2}" presName="LevelTwoTextNode" presStyleLbl="node2" presStyleIdx="6" presStyleCnt="9" custScaleX="177156" custScaleY="177156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55F3668F-088E-40DB-82A7-35AECAC9533B}" type="pres">
      <dgm:prSet presAssocID="{6C18BE2F-AF67-4010-BE07-1D8A0E8159B2}" presName="level3hierChild" presStyleCnt="0"/>
      <dgm:spPr/>
      <dgm:t>
        <a:bodyPr/>
        <a:lstStyle/>
        <a:p>
          <a:endParaRPr lang="it-IT"/>
        </a:p>
      </dgm:t>
    </dgm:pt>
    <dgm:pt modelId="{47ECF780-049C-4482-8088-5ACE21943DC1}" type="pres">
      <dgm:prSet presAssocID="{50E3CA94-2982-40B2-95B5-282FBDCA4186}" presName="conn2-1" presStyleLbl="parChTrans1D3" presStyleIdx="27" presStyleCnt="31"/>
      <dgm:spPr/>
      <dgm:t>
        <a:bodyPr/>
        <a:lstStyle/>
        <a:p>
          <a:endParaRPr lang="it-IT"/>
        </a:p>
      </dgm:t>
    </dgm:pt>
    <dgm:pt modelId="{876AF262-22B5-49C8-B9D3-18980C31F374}" type="pres">
      <dgm:prSet presAssocID="{50E3CA94-2982-40B2-95B5-282FBDCA4186}" presName="connTx" presStyleLbl="parChTrans1D3" presStyleIdx="27" presStyleCnt="31"/>
      <dgm:spPr/>
      <dgm:t>
        <a:bodyPr/>
        <a:lstStyle/>
        <a:p>
          <a:endParaRPr lang="it-IT"/>
        </a:p>
      </dgm:t>
    </dgm:pt>
    <dgm:pt modelId="{AD868181-A29C-48C7-B94A-3E0B424C74E5}" type="pres">
      <dgm:prSet presAssocID="{9CFE51F7-E8FF-452A-A341-9E95E92A67ED}" presName="root2" presStyleCnt="0"/>
      <dgm:spPr/>
      <dgm:t>
        <a:bodyPr/>
        <a:lstStyle/>
        <a:p>
          <a:endParaRPr lang="it-IT"/>
        </a:p>
      </dgm:t>
    </dgm:pt>
    <dgm:pt modelId="{0A250E21-9814-48D4-8526-7FEDE013CC67}" type="pres">
      <dgm:prSet presAssocID="{9CFE51F7-E8FF-452A-A341-9E95E92A67ED}" presName="LevelTwoTextNode" presStyleLbl="node3" presStyleIdx="27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8122D443-CB4A-4B38-BB12-0DA593A0E7DA}" type="pres">
      <dgm:prSet presAssocID="{9CFE51F7-E8FF-452A-A341-9E95E92A67ED}" presName="level3hierChild" presStyleCnt="0"/>
      <dgm:spPr/>
      <dgm:t>
        <a:bodyPr/>
        <a:lstStyle/>
        <a:p>
          <a:endParaRPr lang="it-IT"/>
        </a:p>
      </dgm:t>
    </dgm:pt>
    <dgm:pt modelId="{1F29F702-8136-4551-8BFB-72E566D8C9DD}" type="pres">
      <dgm:prSet presAssocID="{C6F890D7-1587-49CD-A63F-8F566833D102}" presName="conn2-1" presStyleLbl="parChTrans1D3" presStyleIdx="28" presStyleCnt="31"/>
      <dgm:spPr/>
      <dgm:t>
        <a:bodyPr/>
        <a:lstStyle/>
        <a:p>
          <a:endParaRPr lang="it-IT"/>
        </a:p>
      </dgm:t>
    </dgm:pt>
    <dgm:pt modelId="{B0807068-C46C-4047-BA66-7ACBE71D6CF5}" type="pres">
      <dgm:prSet presAssocID="{C6F890D7-1587-49CD-A63F-8F566833D102}" presName="connTx" presStyleLbl="parChTrans1D3" presStyleIdx="28" presStyleCnt="31"/>
      <dgm:spPr/>
      <dgm:t>
        <a:bodyPr/>
        <a:lstStyle/>
        <a:p>
          <a:endParaRPr lang="it-IT"/>
        </a:p>
      </dgm:t>
    </dgm:pt>
    <dgm:pt modelId="{C0BE744D-399E-4449-B3B7-B5D5FD7DF8EE}" type="pres">
      <dgm:prSet presAssocID="{B4008EA8-034C-490B-94C9-FEB526BFA638}" presName="root2" presStyleCnt="0"/>
      <dgm:spPr/>
      <dgm:t>
        <a:bodyPr/>
        <a:lstStyle/>
        <a:p>
          <a:endParaRPr lang="it-IT"/>
        </a:p>
      </dgm:t>
    </dgm:pt>
    <dgm:pt modelId="{360A2925-2FA9-4481-9DBB-9588C69F6F25}" type="pres">
      <dgm:prSet presAssocID="{B4008EA8-034C-490B-94C9-FEB526BFA638}" presName="LevelTwoTextNode" presStyleLbl="node3" presStyleIdx="28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3578A65A-6FFD-459F-87F0-26AA5F122ED0}" type="pres">
      <dgm:prSet presAssocID="{B4008EA8-034C-490B-94C9-FEB526BFA638}" presName="level3hierChild" presStyleCnt="0"/>
      <dgm:spPr/>
      <dgm:t>
        <a:bodyPr/>
        <a:lstStyle/>
        <a:p>
          <a:endParaRPr lang="it-IT"/>
        </a:p>
      </dgm:t>
    </dgm:pt>
    <dgm:pt modelId="{E49BF3CC-2D26-4B79-955B-47E0DED08ACC}" type="pres">
      <dgm:prSet presAssocID="{08CA80C8-ED05-4FA3-BF81-A5E308F765B4}" presName="conn2-1" presStyleLbl="parChTrans1D3" presStyleIdx="29" presStyleCnt="31"/>
      <dgm:spPr/>
      <dgm:t>
        <a:bodyPr/>
        <a:lstStyle/>
        <a:p>
          <a:endParaRPr lang="it-IT"/>
        </a:p>
      </dgm:t>
    </dgm:pt>
    <dgm:pt modelId="{E729CF23-2FB8-4658-9531-95AA008B582A}" type="pres">
      <dgm:prSet presAssocID="{08CA80C8-ED05-4FA3-BF81-A5E308F765B4}" presName="connTx" presStyleLbl="parChTrans1D3" presStyleIdx="29" presStyleCnt="31"/>
      <dgm:spPr/>
      <dgm:t>
        <a:bodyPr/>
        <a:lstStyle/>
        <a:p>
          <a:endParaRPr lang="it-IT"/>
        </a:p>
      </dgm:t>
    </dgm:pt>
    <dgm:pt modelId="{ADE398F3-132B-4DDE-8F8E-BFBC88281402}" type="pres">
      <dgm:prSet presAssocID="{A4CD39DF-1788-415B-B442-9E841304F90A}" presName="root2" presStyleCnt="0"/>
      <dgm:spPr/>
      <dgm:t>
        <a:bodyPr/>
        <a:lstStyle/>
        <a:p>
          <a:endParaRPr lang="it-IT"/>
        </a:p>
      </dgm:t>
    </dgm:pt>
    <dgm:pt modelId="{CBFAA66A-B9D7-4247-B2AC-121ED7AFC0AA}" type="pres">
      <dgm:prSet presAssocID="{A4CD39DF-1788-415B-B442-9E841304F90A}" presName="LevelTwoTextNode" presStyleLbl="node3" presStyleIdx="29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58BDD376-7E82-4BE3-81D2-ADCB40CBB560}" type="pres">
      <dgm:prSet presAssocID="{A4CD39DF-1788-415B-B442-9E841304F90A}" presName="level3hierChild" presStyleCnt="0"/>
      <dgm:spPr/>
      <dgm:t>
        <a:bodyPr/>
        <a:lstStyle/>
        <a:p>
          <a:endParaRPr lang="it-IT"/>
        </a:p>
      </dgm:t>
    </dgm:pt>
    <dgm:pt modelId="{9AC2926E-9332-430A-92A1-51EE46595509}" type="pres">
      <dgm:prSet presAssocID="{9F5CB23B-2FF2-4584-9AD3-510ADF44151F}" presName="conn2-1" presStyleLbl="parChTrans1D3" presStyleIdx="30" presStyleCnt="31"/>
      <dgm:spPr/>
      <dgm:t>
        <a:bodyPr/>
        <a:lstStyle/>
        <a:p>
          <a:endParaRPr lang="it-IT"/>
        </a:p>
      </dgm:t>
    </dgm:pt>
    <dgm:pt modelId="{DB06CC98-211A-4157-805E-7FDF3A2E48F8}" type="pres">
      <dgm:prSet presAssocID="{9F5CB23B-2FF2-4584-9AD3-510ADF44151F}" presName="connTx" presStyleLbl="parChTrans1D3" presStyleIdx="30" presStyleCnt="31"/>
      <dgm:spPr/>
      <dgm:t>
        <a:bodyPr/>
        <a:lstStyle/>
        <a:p>
          <a:endParaRPr lang="it-IT"/>
        </a:p>
      </dgm:t>
    </dgm:pt>
    <dgm:pt modelId="{0416F130-95D7-4964-87EE-52DC520E255D}" type="pres">
      <dgm:prSet presAssocID="{FAA970D7-1906-4158-B63A-7D322E3E16D8}" presName="root2" presStyleCnt="0"/>
      <dgm:spPr/>
      <dgm:t>
        <a:bodyPr/>
        <a:lstStyle/>
        <a:p>
          <a:endParaRPr lang="it-IT"/>
        </a:p>
      </dgm:t>
    </dgm:pt>
    <dgm:pt modelId="{92EB54DC-E72D-4F4F-9916-0BDFA238074E}" type="pres">
      <dgm:prSet presAssocID="{FAA970D7-1906-4158-B63A-7D322E3E16D8}" presName="LevelTwoTextNode" presStyleLbl="node3" presStyleIdx="30" presStyleCnt="31" custScaleX="133100" custScaleY="133100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84BC47E3-A01D-4AB9-809D-08B3EE759B9E}" type="pres">
      <dgm:prSet presAssocID="{FAA970D7-1906-4158-B63A-7D322E3E16D8}" presName="level3hierChild" presStyleCnt="0"/>
      <dgm:spPr/>
      <dgm:t>
        <a:bodyPr/>
        <a:lstStyle/>
        <a:p>
          <a:endParaRPr lang="it-IT"/>
        </a:p>
      </dgm:t>
    </dgm:pt>
    <dgm:pt modelId="{2BF6FC62-88A2-4D44-86E5-6A8ABCEBEB62}" type="pres">
      <dgm:prSet presAssocID="{CB5699E1-1F9C-415C-9EA7-A541DB5717B3}" presName="conn2-1" presStyleLbl="parChTrans1D2" presStyleIdx="7" presStyleCnt="9"/>
      <dgm:spPr/>
      <dgm:t>
        <a:bodyPr/>
        <a:lstStyle/>
        <a:p>
          <a:endParaRPr lang="it-IT"/>
        </a:p>
      </dgm:t>
    </dgm:pt>
    <dgm:pt modelId="{E74819A5-3A3E-461F-8873-DC09B367C682}" type="pres">
      <dgm:prSet presAssocID="{CB5699E1-1F9C-415C-9EA7-A541DB5717B3}" presName="connTx" presStyleLbl="parChTrans1D2" presStyleIdx="7" presStyleCnt="9"/>
      <dgm:spPr/>
      <dgm:t>
        <a:bodyPr/>
        <a:lstStyle/>
        <a:p>
          <a:endParaRPr lang="it-IT"/>
        </a:p>
      </dgm:t>
    </dgm:pt>
    <dgm:pt modelId="{B927C837-1125-48BB-8313-65A4EDDE4D60}" type="pres">
      <dgm:prSet presAssocID="{6D62413D-D556-4358-B4F0-6979B5007568}" presName="root2" presStyleCnt="0"/>
      <dgm:spPr/>
      <dgm:t>
        <a:bodyPr/>
        <a:lstStyle/>
        <a:p>
          <a:endParaRPr lang="it-IT"/>
        </a:p>
      </dgm:t>
    </dgm:pt>
    <dgm:pt modelId="{96B7F9B2-5127-4C47-A22D-898B3F00FB59}" type="pres">
      <dgm:prSet presAssocID="{6D62413D-D556-4358-B4F0-6979B5007568}" presName="LevelTwoTextNode" presStyleLbl="node2" presStyleIdx="7" presStyleCnt="9" custScaleX="177156" custScaleY="177156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346E15EA-D78B-4114-8B9E-9E6F3B8CA097}" type="pres">
      <dgm:prSet presAssocID="{6D62413D-D556-4358-B4F0-6979B5007568}" presName="level3hierChild" presStyleCnt="0"/>
      <dgm:spPr/>
      <dgm:t>
        <a:bodyPr/>
        <a:lstStyle/>
        <a:p>
          <a:endParaRPr lang="it-IT"/>
        </a:p>
      </dgm:t>
    </dgm:pt>
    <dgm:pt modelId="{3196567D-7BC2-4A67-9B0B-DD5DFC44D097}" type="pres">
      <dgm:prSet presAssocID="{E0A8745E-9F9B-457D-985D-40A81A159E19}" presName="conn2-1" presStyleLbl="parChTrans1D2" presStyleIdx="8" presStyleCnt="9"/>
      <dgm:spPr/>
      <dgm:t>
        <a:bodyPr/>
        <a:lstStyle/>
        <a:p>
          <a:endParaRPr lang="it-IT"/>
        </a:p>
      </dgm:t>
    </dgm:pt>
    <dgm:pt modelId="{FD9291CE-187A-4CB4-8D03-621B1B8E0865}" type="pres">
      <dgm:prSet presAssocID="{E0A8745E-9F9B-457D-985D-40A81A159E19}" presName="connTx" presStyleLbl="parChTrans1D2" presStyleIdx="8" presStyleCnt="9"/>
      <dgm:spPr/>
      <dgm:t>
        <a:bodyPr/>
        <a:lstStyle/>
        <a:p>
          <a:endParaRPr lang="it-IT"/>
        </a:p>
      </dgm:t>
    </dgm:pt>
    <dgm:pt modelId="{58E54E44-6292-4688-BA84-14E48FEC8EF9}" type="pres">
      <dgm:prSet presAssocID="{E4D84115-DA27-488A-9684-0C0BDF069913}" presName="root2" presStyleCnt="0"/>
      <dgm:spPr/>
      <dgm:t>
        <a:bodyPr/>
        <a:lstStyle/>
        <a:p>
          <a:endParaRPr lang="it-IT"/>
        </a:p>
      </dgm:t>
    </dgm:pt>
    <dgm:pt modelId="{3301A886-7D31-447A-9D0D-78A1F3E74F14}" type="pres">
      <dgm:prSet presAssocID="{E4D84115-DA27-488A-9684-0C0BDF069913}" presName="LevelTwoTextNode" presStyleLbl="node2" presStyleIdx="8" presStyleCnt="9" custScaleX="177156" custScaleY="177156">
        <dgm:presLayoutVars>
          <dgm:chPref val="3"/>
        </dgm:presLayoutVars>
      </dgm:prSet>
      <dgm:spPr/>
      <dgm:t>
        <a:bodyPr/>
        <a:lstStyle/>
        <a:p>
          <a:endParaRPr lang="it-IT"/>
        </a:p>
      </dgm:t>
    </dgm:pt>
    <dgm:pt modelId="{FB029E6F-4477-4982-87F8-59D9F90A1057}" type="pres">
      <dgm:prSet presAssocID="{E4D84115-DA27-488A-9684-0C0BDF069913}" presName="level3hierChild" presStyleCnt="0"/>
      <dgm:spPr/>
      <dgm:t>
        <a:bodyPr/>
        <a:lstStyle/>
        <a:p>
          <a:endParaRPr lang="it-IT"/>
        </a:p>
      </dgm:t>
    </dgm:pt>
  </dgm:ptLst>
  <dgm:cxnLst>
    <dgm:cxn modelId="{224D60C1-CF30-4DE6-AF7E-CF747866C252}" type="presOf" srcId="{224BBD79-35E4-412C-A4F9-3908944162A4}" destId="{D81AE9C7-0778-4387-BC96-94FD60CD10AC}" srcOrd="0" destOrd="0" presId="urn:microsoft.com/office/officeart/2005/8/layout/hierarchy2"/>
    <dgm:cxn modelId="{49823F23-C3F9-4E46-A706-C0BC2078A2BB}" type="presOf" srcId="{CEB33C54-2991-4C5D-A2D9-499D87F9E392}" destId="{47771863-84C0-4FF0-BBCA-B6F05FE108C6}" srcOrd="0" destOrd="0" presId="urn:microsoft.com/office/officeart/2005/8/layout/hierarchy2"/>
    <dgm:cxn modelId="{50663B37-91B8-4F08-A537-6ECBB8BE68B2}" srcId="{94AB712D-2A21-48EF-B328-F93F4E8D9B13}" destId="{BF5AD806-8256-4311-A85F-E14ADC1C3CBE}" srcOrd="1" destOrd="0" parTransId="{EC5A59B6-6927-4F39-AAC0-5B5D78824910}" sibTransId="{B08D1B18-80F7-4697-9F1F-032273208AED}"/>
    <dgm:cxn modelId="{2843CE8A-D504-4391-B355-4DCC0FF74259}" type="presOf" srcId="{869B8706-562F-42A2-B557-27E872CCDAA5}" destId="{1D1C884C-578A-4E05-AE86-D9BBC28DF3BE}" srcOrd="0" destOrd="0" presId="urn:microsoft.com/office/officeart/2005/8/layout/hierarchy2"/>
    <dgm:cxn modelId="{E3F19DAC-0E7A-49D0-ABA5-8D8EBE2F67A7}" type="presOf" srcId="{289453B4-3CB1-477A-B686-229AF6E1A92A}" destId="{96453A60-A709-4708-AE35-D3D8C322C64A}" srcOrd="0" destOrd="0" presId="urn:microsoft.com/office/officeart/2005/8/layout/hierarchy2"/>
    <dgm:cxn modelId="{1B76F449-E02D-44EC-A3EF-B12E5F259938}" type="presOf" srcId="{2896B3A1-C68E-41EA-B1B4-8A505B1B4DAA}" destId="{44E18423-D636-4EFF-A5B4-A8CC89704C7C}" srcOrd="0" destOrd="0" presId="urn:microsoft.com/office/officeart/2005/8/layout/hierarchy2"/>
    <dgm:cxn modelId="{AFB6C09A-2863-4CAB-9F52-3009FC32FA9A}" type="presOf" srcId="{28805969-D136-45BC-877F-49EA44E3966A}" destId="{23B96005-54F6-4FFA-90AD-0BC529C07664}" srcOrd="0" destOrd="0" presId="urn:microsoft.com/office/officeart/2005/8/layout/hierarchy2"/>
    <dgm:cxn modelId="{DBEE1E29-1277-4226-A4DF-DA74069F9B3D}" type="presOf" srcId="{0D816AA6-80B1-4A03-8F87-14E6A77AE197}" destId="{7BCCCDBE-3EF8-4226-AF4E-9C3591E1677E}" srcOrd="0" destOrd="0" presId="urn:microsoft.com/office/officeart/2005/8/layout/hierarchy2"/>
    <dgm:cxn modelId="{755F283B-3B02-42BA-81E3-5CC8122D998A}" type="presOf" srcId="{426FAB6E-57BA-411E-8788-FD64F35326AF}" destId="{A92C3B6A-B9D8-4FDB-BC5C-90C5357A2BAA}" srcOrd="0" destOrd="0" presId="urn:microsoft.com/office/officeart/2005/8/layout/hierarchy2"/>
    <dgm:cxn modelId="{0E73BE38-534C-42F0-8A55-24BCE496118A}" type="presOf" srcId="{FFE09F71-D7A5-4ADA-B654-195CF32C4E5B}" destId="{392AB483-734F-48CE-9284-2AF2C0A669C0}" srcOrd="0" destOrd="0" presId="urn:microsoft.com/office/officeart/2005/8/layout/hierarchy2"/>
    <dgm:cxn modelId="{DFF13C5D-D30F-4C0E-8CD1-D4EA96C0D33A}" type="presOf" srcId="{08CA80C8-ED05-4FA3-BF81-A5E308F765B4}" destId="{E729CF23-2FB8-4658-9531-95AA008B582A}" srcOrd="1" destOrd="0" presId="urn:microsoft.com/office/officeart/2005/8/layout/hierarchy2"/>
    <dgm:cxn modelId="{F833A5F7-24EA-4E60-BDFE-85D097ADC411}" type="presOf" srcId="{48FFF5E5-0E1C-4002-9449-DC799395BC70}" destId="{2D33A9E6-0DD3-4CAD-8ACF-2ED4740053CD}" srcOrd="0" destOrd="0" presId="urn:microsoft.com/office/officeart/2005/8/layout/hierarchy2"/>
    <dgm:cxn modelId="{F1EE4DC7-3244-47C3-8BA7-43A4061CCBB8}" srcId="{98283B27-08DF-4790-BA5D-60E2D36B3BBD}" destId="{C6CE5337-5ABF-480A-8539-65183E30085E}" srcOrd="0" destOrd="0" parTransId="{E5403731-1D78-4FFC-9405-DEDA0F10DAC8}" sibTransId="{A8629345-EA53-42AB-936A-01953D5EF064}"/>
    <dgm:cxn modelId="{B28F6524-0A8C-4DEA-BE9E-9333FFE4A950}" type="presOf" srcId="{09C39C95-48FF-4725-820A-53F571004038}" destId="{2B7610C4-31D6-45F9-8562-86C98C440D4A}" srcOrd="0" destOrd="0" presId="urn:microsoft.com/office/officeart/2005/8/layout/hierarchy2"/>
    <dgm:cxn modelId="{F769205A-89C8-485F-A7FA-2D91AFE39C45}" type="presOf" srcId="{383FC7D8-4FD4-4EDD-BBA8-DAC26A2978DA}" destId="{D27DFD97-A9AD-457E-B25D-7EEABF3A48F2}" srcOrd="1" destOrd="0" presId="urn:microsoft.com/office/officeart/2005/8/layout/hierarchy2"/>
    <dgm:cxn modelId="{46D83C47-A1B5-447D-8CCE-78BDC893FB96}" srcId="{09C39C95-48FF-4725-820A-53F571004038}" destId="{D5FFCC91-FCA5-41AB-B89D-1B75D85DFB19}" srcOrd="2" destOrd="0" parTransId="{48FFF5E5-0E1C-4002-9449-DC799395BC70}" sibTransId="{D0E91D8A-5B64-48FC-ADDE-ACB926BBB0EE}"/>
    <dgm:cxn modelId="{C622AC76-3F1F-4A30-A55E-20644C273551}" type="presOf" srcId="{BF5AD806-8256-4311-A85F-E14ADC1C3CBE}" destId="{722DCAFE-CFD0-4C41-B262-640D100BB0BE}" srcOrd="0" destOrd="0" presId="urn:microsoft.com/office/officeart/2005/8/layout/hierarchy2"/>
    <dgm:cxn modelId="{5888ACBE-AC85-4F27-9846-6C6E099F4B60}" type="presOf" srcId="{8569B1AE-AC2E-4D04-84BB-CC91205F1E15}" destId="{F1ACB592-3524-4E73-864E-50211DBC73EF}" srcOrd="0" destOrd="0" presId="urn:microsoft.com/office/officeart/2005/8/layout/hierarchy2"/>
    <dgm:cxn modelId="{54B7CAB4-13C5-42D7-BA43-570E1A111B68}" type="presOf" srcId="{FBC8B826-8507-48B7-AC98-A63882162493}" destId="{83F6343D-7A16-47C4-8F0E-EEDF82D9F42A}" srcOrd="0" destOrd="0" presId="urn:microsoft.com/office/officeart/2005/8/layout/hierarchy2"/>
    <dgm:cxn modelId="{245BF607-84CA-46FB-AE63-09E25A04C0B3}" type="presOf" srcId="{20240148-597F-43CD-BED9-E640F99E8D81}" destId="{C0B9BF37-0027-4EBE-B617-9601912C69DF}" srcOrd="0" destOrd="0" presId="urn:microsoft.com/office/officeart/2005/8/layout/hierarchy2"/>
    <dgm:cxn modelId="{4F1B5B2E-69AD-4592-B6D2-C4164B1D241E}" type="presOf" srcId="{799A412E-D1C7-4BE9-AEE7-D9011E8265AA}" destId="{46806A77-8249-4C90-BEF3-573F0F90F932}" srcOrd="0" destOrd="0" presId="urn:microsoft.com/office/officeart/2005/8/layout/hierarchy2"/>
    <dgm:cxn modelId="{B3048289-559B-4351-B202-66D93F1AC865}" srcId="{EBEEF9F8-BF90-4A02-B74B-043F45084B19}" destId="{20240148-597F-43CD-BED9-E640F99E8D81}" srcOrd="0" destOrd="0" parTransId="{5B350DCC-4E10-411C-8415-3931C8AB758C}" sibTransId="{B485DD0A-F40A-4F22-BF30-1520FD298500}"/>
    <dgm:cxn modelId="{F74CD3B4-ACC9-4BFD-A6AE-389C6D1C6C6D}" type="presOf" srcId="{C8B55D9F-5B43-4062-9C80-28B2077FBC25}" destId="{7005A8BC-E72C-4239-AD71-E7EA51EFDB10}" srcOrd="0" destOrd="0" presId="urn:microsoft.com/office/officeart/2005/8/layout/hierarchy2"/>
    <dgm:cxn modelId="{B3CDE95B-F1C1-4157-86E2-68798932D2C6}" srcId="{981E6181-4C0C-4E62-8667-7D96FA6DCF6F}" destId="{4A2FF0F5-2276-44FB-A98E-FF4FD5375586}" srcOrd="3" destOrd="0" parTransId="{8569B1AE-AC2E-4D04-84BB-CC91205F1E15}" sibTransId="{8C7CB897-01B2-473A-ACCF-0C499F6CDB6E}"/>
    <dgm:cxn modelId="{0CC97229-0D33-41BF-8C5F-45D267FA6D97}" type="presOf" srcId="{6508164B-5859-4C08-8288-368C0B2CBE96}" destId="{47B822C3-E3CD-43FB-96DF-61C94A3A5103}" srcOrd="0" destOrd="0" presId="urn:microsoft.com/office/officeart/2005/8/layout/hierarchy2"/>
    <dgm:cxn modelId="{E87EDC31-1180-4F16-9192-554B754E6E70}" type="presOf" srcId="{A074156D-613D-43C7-90C3-8AE5D72785C8}" destId="{C1DD8EB9-CEFD-4B3D-9268-72D20D192702}" srcOrd="0" destOrd="0" presId="urn:microsoft.com/office/officeart/2005/8/layout/hierarchy2"/>
    <dgm:cxn modelId="{014E4E9E-23D4-479E-B6F3-431AF905BF48}" type="presOf" srcId="{03F1A801-B690-42B6-B1DE-D290C235E87A}" destId="{B528B15F-1363-47BD-8613-4FC97603E833}" srcOrd="0" destOrd="0" presId="urn:microsoft.com/office/officeart/2005/8/layout/hierarchy2"/>
    <dgm:cxn modelId="{9833BA3E-EBFC-44BC-9066-6178DE22457C}" type="presOf" srcId="{426FAB6E-57BA-411E-8788-FD64F35326AF}" destId="{9E91BB8A-300E-466D-A104-9A534A04D3D7}" srcOrd="1" destOrd="0" presId="urn:microsoft.com/office/officeart/2005/8/layout/hierarchy2"/>
    <dgm:cxn modelId="{604742C1-F4C1-43F2-98A3-8D9BEE1C134A}" srcId="{86C30163-0A09-45F9-96DE-29F5DA990E84}" destId="{92910CF5-7652-44B8-8F48-6781511E97F7}" srcOrd="0" destOrd="0" parTransId="{095C3C63-E576-4F06-9928-4097070979F1}" sibTransId="{9FCDB76E-D3D1-4873-AFD5-F4F87377F3E7}"/>
    <dgm:cxn modelId="{1068D270-22C3-4DF8-A3E2-1F7F8DDF15F3}" type="presOf" srcId="{C5E965E5-40FA-49C2-8C4F-459865B22CCB}" destId="{5F178A47-E863-4644-8548-D3F7F33B01FC}" srcOrd="0" destOrd="0" presId="urn:microsoft.com/office/officeart/2005/8/layout/hierarchy2"/>
    <dgm:cxn modelId="{21AD899D-F48A-4D40-A6E2-1906B90BE2A8}" type="presOf" srcId="{0F06C6AF-3001-4E89-8A7F-A815A3F7098F}" destId="{CE5E8013-2D07-4CA9-85A2-D2F8E8AF885E}" srcOrd="1" destOrd="0" presId="urn:microsoft.com/office/officeart/2005/8/layout/hierarchy2"/>
    <dgm:cxn modelId="{A5FBFC56-1537-4185-A9F2-0FC1EE9EC639}" type="presOf" srcId="{5107EB3D-AE43-4791-8A8A-72706A5E46B7}" destId="{9557AA60-B1CB-4471-90C0-A9BDC080255C}" srcOrd="0" destOrd="0" presId="urn:microsoft.com/office/officeart/2005/8/layout/hierarchy2"/>
    <dgm:cxn modelId="{D4F15594-87A2-4C3B-98B7-70B5C717AA1D}" srcId="{CDAC83D8-EB77-4949-B1F3-3A282A882874}" destId="{6C18BE2F-AF67-4010-BE07-1D8A0E8159B2}" srcOrd="6" destOrd="0" parTransId="{A0EC6B5E-9333-4A34-81CD-4F9399E23BC4}" sibTransId="{3175D570-C561-451D-AC1F-A32F93C61229}"/>
    <dgm:cxn modelId="{7A8552FE-8A1D-43E2-923E-0A0CB9055DD3}" type="presOf" srcId="{03F1A801-B690-42B6-B1DE-D290C235E87A}" destId="{B9DDCD5A-97B9-4DC8-A02E-67DE1204CB21}" srcOrd="1" destOrd="0" presId="urn:microsoft.com/office/officeart/2005/8/layout/hierarchy2"/>
    <dgm:cxn modelId="{6CA1319C-B134-4747-B0EE-5B75C0936161}" type="presOf" srcId="{EAF999CD-76CF-406E-B815-514593451CEF}" destId="{9803DC8D-A1A8-4E98-A597-C362A74E1720}" srcOrd="1" destOrd="0" presId="urn:microsoft.com/office/officeart/2005/8/layout/hierarchy2"/>
    <dgm:cxn modelId="{5A6F00D9-1EB8-4B7C-BD1F-97CF8036CD31}" type="presOf" srcId="{730C0DEC-DD40-49DF-8679-691CBBA3A21B}" destId="{C31EA6F5-673A-44D1-B735-FB8C827D0AC6}" srcOrd="0" destOrd="0" presId="urn:microsoft.com/office/officeart/2005/8/layout/hierarchy2"/>
    <dgm:cxn modelId="{7FE8B8BA-74AF-43D6-99F6-7D3681339A18}" type="presOf" srcId="{3D4869EC-5B60-468D-9F4A-DC6D9383D7AE}" destId="{54D84B31-99F6-4E90-8B34-F36EE62A73CB}" srcOrd="0" destOrd="0" presId="urn:microsoft.com/office/officeart/2005/8/layout/hierarchy2"/>
    <dgm:cxn modelId="{5DA59FBF-931E-4EB1-90AD-A1DDB8FDD943}" type="presOf" srcId="{4A2FF0F5-2276-44FB-A98E-FF4FD5375586}" destId="{10EF3403-F5DF-4A05-8D6C-84FAB3C3682E}" srcOrd="0" destOrd="0" presId="urn:microsoft.com/office/officeart/2005/8/layout/hierarchy2"/>
    <dgm:cxn modelId="{D62104F3-E86F-441A-B8BE-83AD0F330705}" srcId="{CDAC83D8-EB77-4949-B1F3-3A282A882874}" destId="{4E30526F-B55A-40BB-9D28-F2B4422F2C86}" srcOrd="0" destOrd="0" parTransId="{A074156D-613D-43C7-90C3-8AE5D72785C8}" sibTransId="{97FD2BC7-A085-4BE5-AA11-40111CE996CA}"/>
    <dgm:cxn modelId="{961789D7-FC89-43DB-A158-A5687A4CCD56}" type="presOf" srcId="{D85CCD85-370E-443F-A6D8-72C3D63B09B1}" destId="{D045D412-1575-45C8-AC9B-205DD1AB0FF5}" srcOrd="1" destOrd="0" presId="urn:microsoft.com/office/officeart/2005/8/layout/hierarchy2"/>
    <dgm:cxn modelId="{D5A60094-1075-4E9C-9208-F690C350562A}" type="presOf" srcId="{FE610B20-9F7F-44A8-B266-25E4450B57D3}" destId="{A86DCA6B-CC3F-48E7-919F-20EAED34F445}" srcOrd="0" destOrd="0" presId="urn:microsoft.com/office/officeart/2005/8/layout/hierarchy2"/>
    <dgm:cxn modelId="{3119E9F8-B5E1-479E-9074-31831A56A02F}" type="presOf" srcId="{EF9B8932-19C6-47F9-A54D-CF6A15D89250}" destId="{4158B818-6B24-48BF-AFF3-010A59AFA05A}" srcOrd="0" destOrd="0" presId="urn:microsoft.com/office/officeart/2005/8/layout/hierarchy2"/>
    <dgm:cxn modelId="{73DF1741-48D4-43A2-AC82-53F68F7085DB}" type="presOf" srcId="{63E3C29F-9AA5-4579-8EE7-D652C0E6B790}" destId="{A8B65439-9976-47F5-BD5D-04E598B7A576}" srcOrd="1" destOrd="0" presId="urn:microsoft.com/office/officeart/2005/8/layout/hierarchy2"/>
    <dgm:cxn modelId="{C22FBA67-4971-446A-8726-0DA9C954C5F7}" type="presOf" srcId="{D85CCD85-370E-443F-A6D8-72C3D63B09B1}" destId="{C90E9EE2-C584-47D9-A9BC-1B8467F9C072}" srcOrd="0" destOrd="0" presId="urn:microsoft.com/office/officeart/2005/8/layout/hierarchy2"/>
    <dgm:cxn modelId="{76BB2A01-13AB-466F-8BF7-26AFE29888BA}" srcId="{6C18BE2F-AF67-4010-BE07-1D8A0E8159B2}" destId="{FAA970D7-1906-4158-B63A-7D322E3E16D8}" srcOrd="3" destOrd="0" parTransId="{9F5CB23B-2FF2-4584-9AD3-510ADF44151F}" sibTransId="{D1965E1D-635A-4389-B547-400E4AE04775}"/>
    <dgm:cxn modelId="{15D56D0C-A6F8-4D62-AE10-AC65AB906F64}" type="presOf" srcId="{7560B743-BF5A-4F3B-8583-401EEBAED136}" destId="{81665586-2679-436F-B2BE-F57D903BD8B0}" srcOrd="1" destOrd="0" presId="urn:microsoft.com/office/officeart/2005/8/layout/hierarchy2"/>
    <dgm:cxn modelId="{B89324AC-7C4E-4573-834F-118107904D50}" srcId="{34EF4A7F-E97D-431D-85E4-730577253371}" destId="{77003A1E-81D8-4883-9721-3153BE89590E}" srcOrd="0" destOrd="0" parTransId="{182C30BB-5F8D-42A7-A34C-5941AA8CB7FF}" sibTransId="{6E206A72-CA16-473B-B0B2-8A4A780B4A22}"/>
    <dgm:cxn modelId="{DF82650E-19F0-44E1-9A8F-AF099A0CE67A}" srcId="{C9EF9FAD-08EF-417E-9EBF-98C7AF804F18}" destId="{FE610B20-9F7F-44A8-B266-25E4450B57D3}" srcOrd="2" destOrd="0" parTransId="{84A8241B-7520-485B-854E-94469D3DDBE3}" sibTransId="{E15B2B15-D3E7-4C64-B09D-1BC51912D591}"/>
    <dgm:cxn modelId="{0DFB4DA4-0700-4379-B590-839EEEE1317F}" type="presOf" srcId="{CC142B69-599D-4B77-AADF-6964F5F5175F}" destId="{10DC6C47-851F-493D-913C-7F22E76B6B01}" srcOrd="0" destOrd="0" presId="urn:microsoft.com/office/officeart/2005/8/layout/hierarchy2"/>
    <dgm:cxn modelId="{FC5D3581-2763-469E-9093-1B68590932F6}" type="presOf" srcId="{C02BE531-0EBE-4EED-9E80-2BF2CCDA5E16}" destId="{EC2D5D1B-9B2A-4F68-8CC4-21F0F1580BDD}" srcOrd="0" destOrd="0" presId="urn:microsoft.com/office/officeart/2005/8/layout/hierarchy2"/>
    <dgm:cxn modelId="{61A656F8-EA07-4EC0-B80F-AEDD2365009B}" srcId="{680A2A72-6E1A-4AB6-BBE3-F0FF7E09352F}" destId="{C02BE531-0EBE-4EED-9E80-2BF2CCDA5E16}" srcOrd="2" destOrd="0" parTransId="{3804E39E-074E-438D-BE24-3CFD88DD58A1}" sibTransId="{5C28CCD3-43F9-4C1B-BAF3-6D6B6E353E32}"/>
    <dgm:cxn modelId="{42F80C85-5C51-44C3-823D-9C9E6BE3D4B1}" type="presOf" srcId="{E5403731-1D78-4FFC-9405-DEDA0F10DAC8}" destId="{6AAE8F45-2E99-4B9F-9273-9F647162B937}" srcOrd="0" destOrd="0" presId="urn:microsoft.com/office/officeart/2005/8/layout/hierarchy2"/>
    <dgm:cxn modelId="{00E91373-1297-485B-92D2-36EBCE299895}" type="presOf" srcId="{EBEEF9F8-BF90-4A02-B74B-043F45084B19}" destId="{881FBDA0-5DCE-4760-B53D-E193986B067B}" srcOrd="0" destOrd="0" presId="urn:microsoft.com/office/officeart/2005/8/layout/hierarchy2"/>
    <dgm:cxn modelId="{F04CC656-BDF4-4A48-8A64-9B6F5C967C76}" type="presOf" srcId="{330498A1-3C6E-42C0-9D61-5A6748A80A2D}" destId="{5EA5EB93-8472-466F-809B-6DF6774939F8}" srcOrd="0" destOrd="0" presId="urn:microsoft.com/office/officeart/2005/8/layout/hierarchy2"/>
    <dgm:cxn modelId="{447E13A6-3C64-493A-A335-D6521FB1E123}" type="presOf" srcId="{095C3C63-E576-4F06-9928-4097070979F1}" destId="{D7CD6756-2C6C-4A65-8995-C1D1D7FC81E2}" srcOrd="0" destOrd="0" presId="urn:microsoft.com/office/officeart/2005/8/layout/hierarchy2"/>
    <dgm:cxn modelId="{BA4077AC-C710-4F9A-A2A6-D006805FB8E5}" type="presOf" srcId="{CC142B69-599D-4B77-AADF-6964F5F5175F}" destId="{3E0D6907-E1A3-485C-BD71-ACD8D9CA35D3}" srcOrd="1" destOrd="0" presId="urn:microsoft.com/office/officeart/2005/8/layout/hierarchy2"/>
    <dgm:cxn modelId="{B99640DD-E5CA-4B22-B639-975CAF32AE89}" type="presOf" srcId="{F5CEC990-C581-4E14-9586-721C7D625020}" destId="{6317B78E-0978-4D43-98C3-50D3AE8FCCCE}" srcOrd="1" destOrd="0" presId="urn:microsoft.com/office/officeart/2005/8/layout/hierarchy2"/>
    <dgm:cxn modelId="{59C3C302-664A-4C06-B7CB-48C76B3DC008}" srcId="{C8B55D9F-5B43-4062-9C80-28B2077FBC25}" destId="{224BBD79-35E4-412C-A4F9-3908944162A4}" srcOrd="2" destOrd="0" parTransId="{F0FA6B3F-0473-4E21-A42D-93B8AE9E4620}" sibTransId="{2C0352E5-CA7F-4DCB-81FA-7B5782810CC5}"/>
    <dgm:cxn modelId="{C1FE23FB-209A-4758-B10B-1433A0764182}" srcId="{94AB712D-2A21-48EF-B328-F93F4E8D9B13}" destId="{E3BB5C70-E1EB-4354-B4ED-5610DF608D0D}" srcOrd="2" destOrd="0" parTransId="{F5CEC990-C581-4E14-9586-721C7D625020}" sibTransId="{195E9BCF-80E6-413B-BD16-0998D9376B08}"/>
    <dgm:cxn modelId="{43DDE687-633B-4A2D-8B86-C3BA4904999C}" type="presOf" srcId="{5EE18CAD-76A8-447C-AE24-BB9DF3AC75C0}" destId="{48C8414A-878E-4440-A1B4-F2CD0C4DF3BE}" srcOrd="0" destOrd="0" presId="urn:microsoft.com/office/officeart/2005/8/layout/hierarchy2"/>
    <dgm:cxn modelId="{3C65D262-D5BE-4063-BB23-0A4CDACDA306}" srcId="{78B74D80-C1C6-478A-9B4C-E67A3788EFC0}" destId="{CEB33C54-2991-4C5D-A2D9-499D87F9E392}" srcOrd="1" destOrd="0" parTransId="{A5442AE9-4A3F-45C4-B6BF-4A6B0BCFEB6E}" sibTransId="{E946AE31-018A-4B5A-AE96-083B43C6B7AE}"/>
    <dgm:cxn modelId="{C102CB04-40B6-4E99-8ECC-DFF7A2E7D1E0}" type="presOf" srcId="{C6CE5337-5ABF-480A-8539-65183E30085E}" destId="{AE420823-5C79-43B8-9F2D-B964C5543580}" srcOrd="0" destOrd="0" presId="urn:microsoft.com/office/officeart/2005/8/layout/hierarchy2"/>
    <dgm:cxn modelId="{946D0B91-8D5B-414B-8F1B-A00FD7399DD9}" srcId="{EA07F58A-6C36-4011-8671-0A57565CD368}" destId="{94AB712D-2A21-48EF-B328-F93F4E8D9B13}" srcOrd="3" destOrd="0" parTransId="{AEADFEAC-8D43-4AC9-BB88-85F087326DCE}" sibTransId="{91BCB0EA-5170-44D9-924A-252D58490E54}"/>
    <dgm:cxn modelId="{9F7BE7EC-9DF5-42BF-ABC3-B0D6EA86EB06}" type="presOf" srcId="{B47AD489-FC33-4C21-BF82-AE9FFC1A2406}" destId="{B33544E3-086D-44BF-950D-0A8CEDC14A7A}" srcOrd="0" destOrd="0" presId="urn:microsoft.com/office/officeart/2005/8/layout/hierarchy2"/>
    <dgm:cxn modelId="{83740BC7-0680-49A2-B886-BC3B15A525C4}" type="presOf" srcId="{A0EC6B5E-9333-4A34-81CD-4F9399E23BC4}" destId="{CA47080D-D392-4CE5-BB88-48BA722787E6}" srcOrd="1" destOrd="0" presId="urn:microsoft.com/office/officeart/2005/8/layout/hierarchy2"/>
    <dgm:cxn modelId="{3B029BD7-81E3-403D-93A2-F88C68EC70EC}" srcId="{CDAC83D8-EB77-4949-B1F3-3A282A882874}" destId="{EA07F58A-6C36-4011-8671-0A57565CD368}" srcOrd="3" destOrd="0" parTransId="{FC2CCDEA-8EF7-45B4-9BF5-6F6694286118}" sibTransId="{590ABE04-0A81-43D3-940D-7AFB6EDD572D}"/>
    <dgm:cxn modelId="{F25091C2-877C-416F-90A7-781BE834F837}" type="presOf" srcId="{06589653-45CE-4895-AF32-FC05E97EF62D}" destId="{D62F3870-5EF7-4476-B30F-5D59C39F4489}" srcOrd="0" destOrd="0" presId="urn:microsoft.com/office/officeart/2005/8/layout/hierarchy2"/>
    <dgm:cxn modelId="{70293FDF-A719-4706-B736-D97900823F61}" type="presOf" srcId="{77003A1E-81D8-4883-9721-3153BE89590E}" destId="{A70768F4-C0C3-4727-813A-AFD2CDDA669E}" srcOrd="0" destOrd="0" presId="urn:microsoft.com/office/officeart/2005/8/layout/hierarchy2"/>
    <dgm:cxn modelId="{F52B5C45-B8EF-4A26-B62E-1B04F7EE0A5E}" type="presOf" srcId="{B4008EA8-034C-490B-94C9-FEB526BFA638}" destId="{360A2925-2FA9-4481-9DBB-9588C69F6F25}" srcOrd="0" destOrd="0" presId="urn:microsoft.com/office/officeart/2005/8/layout/hierarchy2"/>
    <dgm:cxn modelId="{B943FA19-12D4-45AD-BDF2-6FE7ABE1C886}" type="presOf" srcId="{FFE09F71-D7A5-4ADA-B654-195CF32C4E5B}" destId="{B70C63FB-7010-4872-8E72-2990FD9D1A4D}" srcOrd="1" destOrd="0" presId="urn:microsoft.com/office/officeart/2005/8/layout/hierarchy2"/>
    <dgm:cxn modelId="{01F100D8-2C04-48C6-9CA1-C205CDB0642E}" type="presOf" srcId="{FF319F91-22B2-47AC-8CC4-499D18060D78}" destId="{41DBEB98-D293-4D55-90EB-BA3CE6C01FAF}" srcOrd="1" destOrd="0" presId="urn:microsoft.com/office/officeart/2005/8/layout/hierarchy2"/>
    <dgm:cxn modelId="{C53B9F81-50D3-4189-ADD0-665DD5A8295F}" srcId="{4E30526F-B55A-40BB-9D28-F2B4422F2C86}" destId="{C8B55D9F-5B43-4062-9C80-28B2077FBC25}" srcOrd="3" destOrd="0" parTransId="{75E19635-B173-47C7-8C6D-161EF3D0ED35}" sibTransId="{E3E8C016-B9F8-4E6A-8E72-A25501276C87}"/>
    <dgm:cxn modelId="{0EBF322D-F50B-4381-B763-64C180A70574}" type="presOf" srcId="{9F5CB23B-2FF2-4584-9AD3-510ADF44151F}" destId="{DB06CC98-211A-4157-805E-7FDF3A2E48F8}" srcOrd="1" destOrd="0" presId="urn:microsoft.com/office/officeart/2005/8/layout/hierarchy2"/>
    <dgm:cxn modelId="{ED6E206A-4545-42EC-83C4-F770AAFE689D}" type="presOf" srcId="{25915B31-E4A6-4B4C-9F29-A765EDF10B66}" destId="{EAD2CFDB-BA57-40B2-A7B1-464D74923493}" srcOrd="1" destOrd="0" presId="urn:microsoft.com/office/officeart/2005/8/layout/hierarchy2"/>
    <dgm:cxn modelId="{22DDEDBD-91E3-466F-BCE8-04B594F998A7}" type="presOf" srcId="{4A9D498E-94D3-4C45-96AA-C1BB2BFAA882}" destId="{A55F38B7-322B-494B-8A07-68BAEB9C3B57}" srcOrd="0" destOrd="0" presId="urn:microsoft.com/office/officeart/2005/8/layout/hierarchy2"/>
    <dgm:cxn modelId="{1F0B8E3F-A005-43B7-99BB-95100AD8DFAC}" type="presOf" srcId="{A074156D-613D-43C7-90C3-8AE5D72785C8}" destId="{7B8BB473-214C-4064-B6F4-C4D94523C89A}" srcOrd="1" destOrd="0" presId="urn:microsoft.com/office/officeart/2005/8/layout/hierarchy2"/>
    <dgm:cxn modelId="{48803CA2-534D-4701-907E-5214AAABC555}" srcId="{EA07F58A-6C36-4011-8671-0A57565CD368}" destId="{019D3573-CD8A-4AD7-9CDF-BD41D9036852}" srcOrd="4" destOrd="0" parTransId="{0D816AA6-80B1-4A03-8F87-14E6A77AE197}" sibTransId="{8EC1F911-681A-4484-AB58-F6ED6437C46D}"/>
    <dgm:cxn modelId="{25B1F079-DD02-4CFE-940E-6C46B67187FC}" type="presOf" srcId="{26750DFB-6D96-426C-98A6-869AFDCCF736}" destId="{BABD0964-ABDE-4E2C-8A47-670F6F75A82E}" srcOrd="1" destOrd="0" presId="urn:microsoft.com/office/officeart/2005/8/layout/hierarchy2"/>
    <dgm:cxn modelId="{014EF1C7-43F7-42B2-8B94-E2179D285A8B}" type="presOf" srcId="{FC2CCDEA-8EF7-45B4-9BF5-6F6694286118}" destId="{43D5E129-A5DF-449B-AAD2-7748FC1BC571}" srcOrd="1" destOrd="0" presId="urn:microsoft.com/office/officeart/2005/8/layout/hierarchy2"/>
    <dgm:cxn modelId="{C7E94BEA-50C3-4CA0-ACF1-11BF8E2B4FB7}" type="presOf" srcId="{DA4ECDBF-5AF3-40DA-B935-DF589CA0F41D}" destId="{FE6CD8F9-4F12-4E7C-9B6B-68B6B064FC23}" srcOrd="1" destOrd="0" presId="urn:microsoft.com/office/officeart/2005/8/layout/hierarchy2"/>
    <dgm:cxn modelId="{68D38EEA-FECA-4EE6-A971-F787870586C2}" type="presOf" srcId="{725B8CF7-AA76-4B5E-AAB6-50C1906DD51F}" destId="{372478D0-8BD1-411D-958E-F5AB304D13F6}" srcOrd="0" destOrd="0" presId="urn:microsoft.com/office/officeart/2005/8/layout/hierarchy2"/>
    <dgm:cxn modelId="{271B25D6-A2D9-4C86-B010-F510EA7A58DB}" type="presOf" srcId="{9CFE51F7-E8FF-452A-A341-9E95E92A67ED}" destId="{0A250E21-9814-48D4-8526-7FEDE013CC67}" srcOrd="0" destOrd="0" presId="urn:microsoft.com/office/officeart/2005/8/layout/hierarchy2"/>
    <dgm:cxn modelId="{C4F3AF38-2017-491C-87C7-6162521F963B}" type="presOf" srcId="{86C30163-0A09-45F9-96DE-29F5DA990E84}" destId="{B49C7809-2B84-45F3-9269-A58DDF06548F}" srcOrd="0" destOrd="0" presId="urn:microsoft.com/office/officeart/2005/8/layout/hierarchy2"/>
    <dgm:cxn modelId="{C9B7055E-6008-4754-BDE3-0376D41E2075}" type="presOf" srcId="{94AB712D-2A21-48EF-B328-F93F4E8D9B13}" destId="{772E91DB-714F-4B7F-B4C0-E9011CC7CEB2}" srcOrd="0" destOrd="0" presId="urn:microsoft.com/office/officeart/2005/8/layout/hierarchy2"/>
    <dgm:cxn modelId="{A9D0CF41-F23D-49D6-AC54-C85AF0AB6846}" type="presOf" srcId="{894D7FBE-D838-4B13-BBBE-6CBD9D9D72F2}" destId="{AF1A3A05-CBE4-40FC-AF8E-EF2142E76B16}" srcOrd="1" destOrd="0" presId="urn:microsoft.com/office/officeart/2005/8/layout/hierarchy2"/>
    <dgm:cxn modelId="{6E20E4BD-9C18-46C9-AE5B-E4E8E2B6A94B}" srcId="{4A2FF0F5-2276-44FB-A98E-FF4FD5375586}" destId="{7F1AC362-4162-481E-A14D-D207CCE0C18C}" srcOrd="2" destOrd="0" parTransId="{EF9B8932-19C6-47F9-A54D-CF6A15D89250}" sibTransId="{5DCEC769-0EBE-43A5-B39D-507B7F22C232}"/>
    <dgm:cxn modelId="{25B401DF-243F-4BAF-B1A4-4AA8E4190C13}" srcId="{EBEEF9F8-BF90-4A02-B74B-043F45084B19}" destId="{EF8BB194-8444-438E-8DE6-39243BDFB164}" srcOrd="3" destOrd="0" parTransId="{D85CCD85-370E-443F-A6D8-72C3D63B09B1}" sibTransId="{835F4E34-6278-4899-AA82-4A4701AEC88F}"/>
    <dgm:cxn modelId="{7E8AB53B-9365-454E-8894-97AB7B9D32DB}" type="presOf" srcId="{75E19635-B173-47C7-8C6D-161EF3D0ED35}" destId="{FC8A5E96-D683-475E-9E01-6481836C55C2}" srcOrd="1" destOrd="0" presId="urn:microsoft.com/office/officeart/2005/8/layout/hierarchy2"/>
    <dgm:cxn modelId="{5E88795E-E921-4E28-8C0C-CA5779C1CD8F}" srcId="{4A2FF0F5-2276-44FB-A98E-FF4FD5375586}" destId="{8284E8ED-7568-4432-B7E0-AA4794622B35}" srcOrd="1" destOrd="0" parTransId="{DA4ECDBF-5AF3-40DA-B935-DF589CA0F41D}" sibTransId="{CCA5FB5F-1EEF-4051-B89A-ADC1F776A1FD}"/>
    <dgm:cxn modelId="{6264B925-191A-41BB-A992-54E0B9811F71}" type="presOf" srcId="{8284E8ED-7568-4432-B7E0-AA4794622B35}" destId="{F8A3AB6B-A752-48F0-A960-8830DD76BE9C}" srcOrd="0" destOrd="0" presId="urn:microsoft.com/office/officeart/2005/8/layout/hierarchy2"/>
    <dgm:cxn modelId="{6102C1E1-77B3-4D73-B126-B3925D750053}" type="presOf" srcId="{AEADFEAC-8D43-4AC9-BB88-85F087326DCE}" destId="{AEB4011A-3C4E-4B8E-B4AD-91BD772520D2}" srcOrd="1" destOrd="0" presId="urn:microsoft.com/office/officeart/2005/8/layout/hierarchy2"/>
    <dgm:cxn modelId="{6141BE93-1E5E-4CE0-A55A-939EA3401742}" type="presOf" srcId="{B02C43DC-E55C-41E6-9A82-DB9A1CA3C75A}" destId="{5552B272-F8D4-4773-864E-F768B2AC33EA}" srcOrd="1" destOrd="0" presId="urn:microsoft.com/office/officeart/2005/8/layout/hierarchy2"/>
    <dgm:cxn modelId="{B8D340A7-1829-43B8-8DFA-4A20C3E11548}" type="presOf" srcId="{EA07F58A-6C36-4011-8671-0A57565CD368}" destId="{0F31033A-8D1C-4239-934C-3C55AE717C84}" srcOrd="0" destOrd="0" presId="urn:microsoft.com/office/officeart/2005/8/layout/hierarchy2"/>
    <dgm:cxn modelId="{530E0D31-8DE3-4E24-9B8A-109AB3A05C51}" srcId="{4E30526F-B55A-40BB-9D28-F2B4422F2C86}" destId="{98283B27-08DF-4790-BA5D-60E2D36B3BBD}" srcOrd="0" destOrd="0" parTransId="{FF319F91-22B2-47AC-8CC4-499D18060D78}" sibTransId="{B7E2266A-C9B8-4233-848B-529C99AC3DBC}"/>
    <dgm:cxn modelId="{01B899E3-DAEC-49C9-8812-837B9990CE31}" type="presOf" srcId="{3C0E4262-2D8B-4DBB-9648-457B75D378DA}" destId="{1ACBCD29-0A76-40BA-873E-3749594C4809}" srcOrd="0" destOrd="0" presId="urn:microsoft.com/office/officeart/2005/8/layout/hierarchy2"/>
    <dgm:cxn modelId="{6C73D2F1-B1C0-4899-8E46-D14FA0CBBE4D}" type="presOf" srcId="{34EF4A7F-E97D-431D-85E4-730577253371}" destId="{B46E35F9-6B06-458B-A716-0091F6097C0B}" srcOrd="0" destOrd="0" presId="urn:microsoft.com/office/officeart/2005/8/layout/hierarchy2"/>
    <dgm:cxn modelId="{D5CCAD3E-976F-47D6-AA80-22925E44040A}" type="presOf" srcId="{9B2B0CA6-3EEB-414D-811D-34255A528E27}" destId="{90DDCEA2-1698-4366-B446-35B689B3A7DC}" srcOrd="0" destOrd="0" presId="urn:microsoft.com/office/officeart/2005/8/layout/hierarchy2"/>
    <dgm:cxn modelId="{89F99D66-9613-484F-8C04-B33C9E9F9938}" type="presOf" srcId="{AEADFEAC-8D43-4AC9-BB88-85F087326DCE}" destId="{FF9038A5-8F49-4B7D-88A5-691767F94483}" srcOrd="0" destOrd="0" presId="urn:microsoft.com/office/officeart/2005/8/layout/hierarchy2"/>
    <dgm:cxn modelId="{BC9741AC-6546-4D15-ACA1-31D950902311}" type="presOf" srcId="{F12E6137-9999-4FD3-BDE7-F5E23D02FCFF}" destId="{6C9AB392-223C-416A-A7CF-64FFF310A779}" srcOrd="0" destOrd="0" presId="urn:microsoft.com/office/officeart/2005/8/layout/hierarchy2"/>
    <dgm:cxn modelId="{FD2E9523-70C5-4EF1-B279-84A0CEE5EE54}" type="presOf" srcId="{730C0DEC-DD40-49DF-8679-691CBBA3A21B}" destId="{2D3111EC-D0D0-4CBD-AE4C-AA2F8ADC8463}" srcOrd="1" destOrd="0" presId="urn:microsoft.com/office/officeart/2005/8/layout/hierarchy2"/>
    <dgm:cxn modelId="{EFFA4D99-43FA-4EFA-ADCD-D10C36156408}" type="presOf" srcId="{92910CF5-7652-44B8-8F48-6781511E97F7}" destId="{817D05FC-1E83-457C-96FD-313C43D16B7B}" srcOrd="0" destOrd="0" presId="urn:microsoft.com/office/officeart/2005/8/layout/hierarchy2"/>
    <dgm:cxn modelId="{863F621D-CFF3-481F-8700-3126B992B0FB}" type="presOf" srcId="{182C30BB-5F8D-42A7-A34C-5941AA8CB7FF}" destId="{A7B93948-E957-4132-B324-90F3DEDF86C4}" srcOrd="0" destOrd="0" presId="urn:microsoft.com/office/officeart/2005/8/layout/hierarchy2"/>
    <dgm:cxn modelId="{9B5634C7-FF49-4FC3-B01B-F53B8B4037CD}" type="presOf" srcId="{75E19635-B173-47C7-8C6D-161EF3D0ED35}" destId="{D968BF09-0710-4F4B-8674-743BF3530B54}" srcOrd="0" destOrd="0" presId="urn:microsoft.com/office/officeart/2005/8/layout/hierarchy2"/>
    <dgm:cxn modelId="{A9A051CB-3437-40E1-AFA1-8FF60088D9EF}" type="presOf" srcId="{FF319F91-22B2-47AC-8CC4-499D18060D78}" destId="{340C1825-92E8-462F-9B1F-60E1D466E30E}" srcOrd="0" destOrd="0" presId="urn:microsoft.com/office/officeart/2005/8/layout/hierarchy2"/>
    <dgm:cxn modelId="{E4D7D72D-72ED-432A-B256-6769EAE4FF31}" type="presOf" srcId="{63E3C29F-9AA5-4579-8EE7-D652C0E6B790}" destId="{8B42FA1D-A64F-4D5B-B927-3797B37DF44E}" srcOrd="0" destOrd="0" presId="urn:microsoft.com/office/officeart/2005/8/layout/hierarchy2"/>
    <dgm:cxn modelId="{BFDB8ABF-EB82-4CE7-9EB8-53D26689BFAF}" type="presOf" srcId="{98283B27-08DF-4790-BA5D-60E2D36B3BBD}" destId="{2F7BBC56-8E1B-41E1-AD72-5F7F144B3A98}" srcOrd="0" destOrd="0" presId="urn:microsoft.com/office/officeart/2005/8/layout/hierarchy2"/>
    <dgm:cxn modelId="{BDE896D4-B03E-4347-8340-C3E468A5797C}" type="presOf" srcId="{3F02BE9C-57A3-4997-8AF1-9321D1169DFF}" destId="{B993E637-90F2-40A4-92D5-F8B6BC8F4CBA}" srcOrd="0" destOrd="0" presId="urn:microsoft.com/office/officeart/2005/8/layout/hierarchy2"/>
    <dgm:cxn modelId="{7AE3CA37-8148-435F-A30D-33311231F54B}" srcId="{86C30163-0A09-45F9-96DE-29F5DA990E84}" destId="{95F6F627-54EE-4EA1-B875-D132FA79CF8E}" srcOrd="1" destOrd="0" parTransId="{06589653-45CE-4895-AF32-FC05E97EF62D}" sibTransId="{0412AE31-3833-4D49-BF45-BBB76DD72C09}"/>
    <dgm:cxn modelId="{89561CA8-28D8-46C8-ADA5-0CC330DAF2CF}" type="presOf" srcId="{725B8CF7-AA76-4B5E-AAB6-50C1906DD51F}" destId="{287AEFCA-3D30-4101-9D56-6A998D7BF8B4}" srcOrd="1" destOrd="0" presId="urn:microsoft.com/office/officeart/2005/8/layout/hierarchy2"/>
    <dgm:cxn modelId="{F9665CEF-4C28-4016-B38A-BC1C33B90C9C}" type="presOf" srcId="{526F6BBF-4661-4E56-A0A7-194D60BE5C7A}" destId="{D0306A41-D8DB-4528-A9C9-12FB6296DD9C}" srcOrd="1" destOrd="0" presId="urn:microsoft.com/office/officeart/2005/8/layout/hierarchy2"/>
    <dgm:cxn modelId="{7649C27E-79B7-4C29-A38D-387918685F8D}" srcId="{EA07F58A-6C36-4011-8671-0A57565CD368}" destId="{5CF46040-4D99-46F7-9457-DC8449EB0026}" srcOrd="2" destOrd="0" parTransId="{FFE09F71-D7A5-4ADA-B654-195CF32C4E5B}" sibTransId="{6E18D801-0AA0-488A-837C-1D933B81BD2E}"/>
    <dgm:cxn modelId="{9D7A6F7B-931F-4C7B-B069-CCD36D43E1D1}" type="presOf" srcId="{7D29BF7C-06EE-4801-A1B9-DEEDDA39F5FC}" destId="{EF7618B1-3CFF-457B-B2D4-01EEF302185D}" srcOrd="0" destOrd="0" presId="urn:microsoft.com/office/officeart/2005/8/layout/hierarchy2"/>
    <dgm:cxn modelId="{67715FBD-4693-46E7-90B3-B5ACA57ED79B}" type="presOf" srcId="{383FC7D8-4FD4-4EDD-BBA8-DAC26A2978DA}" destId="{0AC96DCA-5D33-4390-8B0B-47BC22745858}" srcOrd="0" destOrd="0" presId="urn:microsoft.com/office/officeart/2005/8/layout/hierarchy2"/>
    <dgm:cxn modelId="{B441B967-47DD-452A-BCF2-FC6480A7BE16}" type="presOf" srcId="{B33341FA-583F-4BE2-B1DB-14BB82325F5C}" destId="{A2CFBF0E-7D32-46BF-980D-28179567F1CC}" srcOrd="0" destOrd="0" presId="urn:microsoft.com/office/officeart/2005/8/layout/hierarchy2"/>
    <dgm:cxn modelId="{93459049-6E10-4E9C-B7A1-15E39FEDF2EB}" type="presOf" srcId="{D5FFCC91-FCA5-41AB-B89D-1B75D85DFB19}" destId="{8B4FE871-2E99-43C2-AD48-1FAFC8749359}" srcOrd="0" destOrd="0" presId="urn:microsoft.com/office/officeart/2005/8/layout/hierarchy2"/>
    <dgm:cxn modelId="{286C13D0-6056-4106-BB74-A668762BC78F}" type="presOf" srcId="{95F6F627-54EE-4EA1-B875-D132FA79CF8E}" destId="{4F0EC593-7840-444F-9CC6-3A02AEC94740}" srcOrd="0" destOrd="0" presId="urn:microsoft.com/office/officeart/2005/8/layout/hierarchy2"/>
    <dgm:cxn modelId="{FEB39830-0FF2-47D2-9C2D-9C834829CDD3}" type="presOf" srcId="{B02C43DC-E55C-41E6-9A82-DB9A1CA3C75A}" destId="{5E559732-828C-4B14-AD03-A496A6491FAD}" srcOrd="0" destOrd="0" presId="urn:microsoft.com/office/officeart/2005/8/layout/hierarchy2"/>
    <dgm:cxn modelId="{CE7358E7-8E89-4F79-86AB-B690CE71FD3E}" type="presOf" srcId="{B47AD489-FC33-4C21-BF82-AE9FFC1A2406}" destId="{1F0EE4E4-2F60-44B5-9005-E9035AFA2316}" srcOrd="1" destOrd="0" presId="urn:microsoft.com/office/officeart/2005/8/layout/hierarchy2"/>
    <dgm:cxn modelId="{D1E2C972-D6C8-4FBD-8ACC-6D85A13E83AD}" srcId="{EA07F58A-6C36-4011-8671-0A57565CD368}" destId="{09C39C95-48FF-4725-820A-53F571004038}" srcOrd="0" destOrd="0" parTransId="{3F02BE9C-57A3-4997-8AF1-9321D1169DFF}" sibTransId="{001E15CB-85EF-4DA5-8106-4386E3DE67FC}"/>
    <dgm:cxn modelId="{F032D57F-8FAA-4071-8DAF-855E99CE0C72}" type="presOf" srcId="{C6F890D7-1587-49CD-A63F-8F566833D102}" destId="{B0807068-C46C-4047-BA66-7ACBE71D6CF5}" srcOrd="1" destOrd="0" presId="urn:microsoft.com/office/officeart/2005/8/layout/hierarchy2"/>
    <dgm:cxn modelId="{E3B3CFB1-5166-4546-B48F-309D45B2ADE8}" type="presOf" srcId="{CB306CBE-7F1A-4912-B048-C464CFFDFE71}" destId="{176F4744-DF61-45FD-883C-7E150FEA0613}" srcOrd="0" destOrd="0" presId="urn:microsoft.com/office/officeart/2005/8/layout/hierarchy2"/>
    <dgm:cxn modelId="{436A3587-0365-4121-9A57-C7BA5AC075AC}" srcId="{09C39C95-48FF-4725-820A-53F571004038}" destId="{3C0E4262-2D8B-4DBB-9648-457B75D378DA}" srcOrd="1" destOrd="0" parTransId="{2C8FDA6C-5D30-40D6-B487-1569B5B55E1F}" sibTransId="{9AE96515-9530-4008-9B0C-A43CBD675103}"/>
    <dgm:cxn modelId="{5089E7A6-79F9-4830-90AA-630929F03B1C}" srcId="{981E6181-4C0C-4E62-8667-7D96FA6DCF6F}" destId="{6F5BA32C-9586-471D-AB19-3765E7296A33}" srcOrd="2" destOrd="0" parTransId="{26750DFB-6D96-426C-98A6-869AFDCCF736}" sibTransId="{7B9F7FB9-8C64-46B9-820A-3407CC1B0922}"/>
    <dgm:cxn modelId="{CACA8BCD-D22C-49EB-BDAF-4D9DC1A42EC9}" type="presOf" srcId="{FAA970D7-1906-4158-B63A-7D322E3E16D8}" destId="{92EB54DC-E72D-4F4F-9916-0BDFA238074E}" srcOrd="0" destOrd="0" presId="urn:microsoft.com/office/officeart/2005/8/layout/hierarchy2"/>
    <dgm:cxn modelId="{CDD45677-3A0E-4AC4-84DB-DCD0CD517369}" type="presOf" srcId="{C9EF9FAD-08EF-417E-9EBF-98C7AF804F18}" destId="{53D8FEA3-6806-466B-A12F-4637B793E7E1}" srcOrd="0" destOrd="0" presId="urn:microsoft.com/office/officeart/2005/8/layout/hierarchy2"/>
    <dgm:cxn modelId="{670F51A1-A71C-4511-9787-D24A2CDE1104}" type="presOf" srcId="{C989FA31-1B06-4757-A87D-9A988DD1FD3F}" destId="{A42D3F68-1EDC-427A-971E-E15AFC18D71E}" srcOrd="0" destOrd="0" presId="urn:microsoft.com/office/officeart/2005/8/layout/hierarchy2"/>
    <dgm:cxn modelId="{D0F671AE-795A-4E90-9A88-BDC83E2EFAA5}" type="presOf" srcId="{64AC5D11-167B-4DE5-AC4E-CEC1FEFF9D1F}" destId="{F151B1A7-2A7E-42B3-8847-4D6A0648646E}" srcOrd="1" destOrd="0" presId="urn:microsoft.com/office/officeart/2005/8/layout/hierarchy2"/>
    <dgm:cxn modelId="{DDCE0FEC-1660-4E88-B9B6-D2D33A1A775A}" type="presOf" srcId="{B83C1B0D-AEDF-4AD8-8C01-D8AC6759191A}" destId="{64143D0E-E07F-4680-B947-D2952278A8D5}" srcOrd="1" destOrd="0" presId="urn:microsoft.com/office/officeart/2005/8/layout/hierarchy2"/>
    <dgm:cxn modelId="{289ADBDE-80AD-4C26-AF43-514168185E98}" type="presOf" srcId="{3F02BE9C-57A3-4997-8AF1-9321D1169DFF}" destId="{85549B11-75F4-4A95-8A7D-527D1E899831}" srcOrd="1" destOrd="0" presId="urn:microsoft.com/office/officeart/2005/8/layout/hierarchy2"/>
    <dgm:cxn modelId="{36ED58BA-9133-49F9-BB78-E9A58E951012}" type="presOf" srcId="{1E8F8E4F-C2B4-4FD8-A344-C5C1AC98ED1C}" destId="{F50A5EFB-7DAD-435C-9F92-D2710AF5D748}" srcOrd="0" destOrd="0" presId="urn:microsoft.com/office/officeart/2005/8/layout/hierarchy2"/>
    <dgm:cxn modelId="{B30B4275-0B6D-42EA-A515-08AF87264CD1}" type="presOf" srcId="{680A2A72-6E1A-4AB6-BBE3-F0FF7E09352F}" destId="{FCAC2169-C154-42E2-956F-6A9028BF3FC9}" srcOrd="0" destOrd="0" presId="urn:microsoft.com/office/officeart/2005/8/layout/hierarchy2"/>
    <dgm:cxn modelId="{5947F63F-4844-4A15-BC9D-1B06F6867A13}" srcId="{5CF46040-4D99-46F7-9457-DC8449EB0026}" destId="{5EE18CAD-76A8-447C-AE24-BB9DF3AC75C0}" srcOrd="1" destOrd="0" parTransId="{1E8F8E4F-C2B4-4FD8-A344-C5C1AC98ED1C}" sibTransId="{0C2E6A48-7D8D-4D98-86C2-92D93948C6D1}"/>
    <dgm:cxn modelId="{8090309C-A955-4B69-9308-524DF04A4F67}" type="presOf" srcId="{C31D507D-1AD8-46C3-896A-14B915C9FD98}" destId="{293206CE-9249-431C-B4A1-2A5C649E0C2A}" srcOrd="0" destOrd="0" presId="urn:microsoft.com/office/officeart/2005/8/layout/hierarchy2"/>
    <dgm:cxn modelId="{2EF8D484-7083-4420-AF79-3C6594FE04C4}" type="presOf" srcId="{13F74F35-8033-40B2-A7EB-3233F236026E}" destId="{D3BCEEF8-1C15-4C13-8220-A22F6445F5B1}" srcOrd="0" destOrd="0" presId="urn:microsoft.com/office/officeart/2005/8/layout/hierarchy2"/>
    <dgm:cxn modelId="{59A2E114-6E83-4DFD-8F40-CF1DB60E22EC}" type="presOf" srcId="{5CED6E9C-69AD-442D-9903-24629B58C850}" destId="{E32FF57E-0976-4D64-A03C-2A66DFDD9AFF}" srcOrd="1" destOrd="0" presId="urn:microsoft.com/office/officeart/2005/8/layout/hierarchy2"/>
    <dgm:cxn modelId="{CFB43868-752B-4A8A-863D-AA2A00862F58}" type="presOf" srcId="{6D62413D-D556-4358-B4F0-6979B5007568}" destId="{96B7F9B2-5127-4C47-A22D-898B3F00FB59}" srcOrd="0" destOrd="0" presId="urn:microsoft.com/office/officeart/2005/8/layout/hierarchy2"/>
    <dgm:cxn modelId="{67075372-AE4C-4B29-9176-EAD383FDD5C8}" srcId="{4E30526F-B55A-40BB-9D28-F2B4422F2C86}" destId="{CB306CBE-7F1A-4912-B048-C464CFFDFE71}" srcOrd="1" destOrd="0" parTransId="{23F39325-2F52-4BB9-9F1A-C2CA829F7BA3}" sibTransId="{B8D95214-D186-420F-95AE-76B71B020E85}"/>
    <dgm:cxn modelId="{45D4525C-E05A-4670-BDB0-7514EE37CC4C}" type="presOf" srcId="{333FF90E-B723-4B00-A891-1E180B567E7F}" destId="{52061E56-4036-4E23-9D7B-86576D5C0D6F}" srcOrd="0" destOrd="0" presId="urn:microsoft.com/office/officeart/2005/8/layout/hierarchy2"/>
    <dgm:cxn modelId="{C9F0714E-3BE3-4BE5-BBC5-5C7CEB4BC77B}" type="presOf" srcId="{1B8D96B4-AA01-48DD-B335-35007BD1254A}" destId="{D903F59E-7193-45CB-8146-AADBBF645BBA}" srcOrd="0" destOrd="0" presId="urn:microsoft.com/office/officeart/2005/8/layout/hierarchy2"/>
    <dgm:cxn modelId="{E935615C-1EDA-496C-8954-5E8FA68BA253}" srcId="{77003A1E-81D8-4883-9721-3153BE89590E}" destId="{5107EB3D-AE43-4791-8A8A-72706A5E46B7}" srcOrd="1" destOrd="0" parTransId="{64AC5D11-167B-4DE5-AC4E-CEC1FEFF9D1F}" sibTransId="{3A97F3C6-31E8-4A65-A1F7-CB66A72D0EA6}"/>
    <dgm:cxn modelId="{AF6BE55A-ED66-4945-9FB6-2EFC75F138AE}" type="presOf" srcId="{68E63F2F-928D-4C50-8727-3FD7F645AE67}" destId="{3FFADCB8-8AEF-411B-9869-00EC71642661}" srcOrd="0" destOrd="0" presId="urn:microsoft.com/office/officeart/2005/8/layout/hierarchy2"/>
    <dgm:cxn modelId="{A862358E-28FF-4489-B9B8-C4764F65C577}" type="presOf" srcId="{5CED6E9C-69AD-442D-9903-24629B58C850}" destId="{2F7C556E-2033-488D-8F31-75D781D4D324}" srcOrd="0" destOrd="0" presId="urn:microsoft.com/office/officeart/2005/8/layout/hierarchy2"/>
    <dgm:cxn modelId="{B05BD4D5-4441-4BE9-A50F-DAA7BBE669C7}" srcId="{981E6181-4C0C-4E62-8667-7D96FA6DCF6F}" destId="{2D6E2DD5-79D4-4A46-839B-A1FFB7E2C56B}" srcOrd="1" destOrd="0" parTransId="{B02C43DC-E55C-41E6-9A82-DB9A1CA3C75A}" sibTransId="{4B26C6B5-EF6D-4B30-8CDC-DF137B060631}"/>
    <dgm:cxn modelId="{1B602E56-0292-469A-A27A-14E0E8814ACD}" type="presOf" srcId="{E0A8745E-9F9B-457D-985D-40A81A159E19}" destId="{FD9291CE-187A-4CB4-8D03-621B1B8E0865}" srcOrd="1" destOrd="0" presId="urn:microsoft.com/office/officeart/2005/8/layout/hierarchy2"/>
    <dgm:cxn modelId="{0FD280BE-6628-44B3-A613-CEFD9CDD3CE3}" type="presOf" srcId="{9F5CB23B-2FF2-4584-9AD3-510ADF44151F}" destId="{9AC2926E-9332-430A-92A1-51EE46595509}" srcOrd="0" destOrd="0" presId="urn:microsoft.com/office/officeart/2005/8/layout/hierarchy2"/>
    <dgm:cxn modelId="{2A109CBF-27D2-4116-A65A-2CAB702E5B32}" srcId="{77003A1E-81D8-4883-9721-3153BE89590E}" destId="{86C30163-0A09-45F9-96DE-29F5DA990E84}" srcOrd="0" destOrd="0" parTransId="{B83C1B0D-AEDF-4AD8-8C01-D8AC6759191A}" sibTransId="{1F3F82EA-325C-410A-932D-F7E10688BDC6}"/>
    <dgm:cxn modelId="{82D0DE9A-7E94-4CE9-8A39-010A04D5F6B3}" srcId="{EBEEF9F8-BF90-4A02-B74B-043F45084B19}" destId="{13F74F35-8033-40B2-A7EB-3233F236026E}" srcOrd="2" destOrd="0" parTransId="{F68A02E7-EA8F-43C3-9DD3-97EAB9CC9F3F}" sibTransId="{44145918-A57A-47DC-95E7-1B4932A7947D}"/>
    <dgm:cxn modelId="{AE0E8710-0B5A-4BE1-AFF0-D21502B95403}" type="presOf" srcId="{114118A2-6012-4BCA-997E-68620BEE3646}" destId="{2BBC565D-B5EC-4134-9311-2E40C73E1C15}" srcOrd="0" destOrd="0" presId="urn:microsoft.com/office/officeart/2005/8/layout/hierarchy2"/>
    <dgm:cxn modelId="{D850C1D5-AC6D-4667-94A2-E72BD3EEBEBD}" type="presOf" srcId="{B83C1B0D-AEDF-4AD8-8C01-D8AC6759191A}" destId="{65EC64CA-68A7-4271-BF23-9517300DE847}" srcOrd="0" destOrd="0" presId="urn:microsoft.com/office/officeart/2005/8/layout/hierarchy2"/>
    <dgm:cxn modelId="{3F74E83F-B681-45F6-8FAF-863272021CB7}" type="presOf" srcId="{23F39325-2F52-4BB9-9F1A-C2CA829F7BA3}" destId="{B2CF92F9-8BAB-4B91-96AC-BD46D3E27C66}" srcOrd="1" destOrd="0" presId="urn:microsoft.com/office/officeart/2005/8/layout/hierarchy2"/>
    <dgm:cxn modelId="{049E31C5-8171-4664-88F5-2804FEC618B9}" srcId="{4E30526F-B55A-40BB-9D28-F2B4422F2C86}" destId="{330498A1-3C6E-42C0-9D61-5A6748A80A2D}" srcOrd="4" destOrd="0" parTransId="{25915B31-E4A6-4B4C-9F29-A765EDF10B66}" sibTransId="{95E657DA-3975-4AB0-A0C9-9AEFB1976378}"/>
    <dgm:cxn modelId="{74535AE1-47B8-4E27-A5F0-7EC22E4F1325}" srcId="{EBEEF9F8-BF90-4A02-B74B-043F45084B19}" destId="{E4A1068B-77C1-4ABF-9489-08FF4E25A232}" srcOrd="1" destOrd="0" parTransId="{63E3C29F-9AA5-4579-8EE7-D652C0E6B790}" sibTransId="{2AF76098-2D62-4C06-A1FE-6211599899E2}"/>
    <dgm:cxn modelId="{9E71EA54-728F-45A8-B015-5B1D79296643}" srcId="{981E6181-4C0C-4E62-8667-7D96FA6DCF6F}" destId="{FF1A8859-8E37-4B10-8374-49790396D20D}" srcOrd="0" destOrd="0" parTransId="{EA607A0A-8EAF-4491-9DC4-C71B8C1DE012}" sibTransId="{37B4B1E3-6535-4021-B52E-0BA1F0D682E1}"/>
    <dgm:cxn modelId="{10C7F2D0-69A6-44AB-992D-CD503FFF3AAA}" type="presOf" srcId="{ABA2237B-8475-4651-BED6-829431292710}" destId="{59F94154-1041-4C61-8EF7-D252C70ACDF9}" srcOrd="0" destOrd="0" presId="urn:microsoft.com/office/officeart/2005/8/layout/hierarchy2"/>
    <dgm:cxn modelId="{595D7E72-8961-4548-82AA-D7C673BA6DA8}" type="presOf" srcId="{78B74D80-C1C6-478A-9B4C-E67A3788EFC0}" destId="{5D2DC4C5-1CF0-4D5C-941A-BD1D6FB48561}" srcOrd="0" destOrd="0" presId="urn:microsoft.com/office/officeart/2005/8/layout/hierarchy2"/>
    <dgm:cxn modelId="{16F08512-9646-4B5C-84AB-81BA2B8B516E}" srcId="{CDAC83D8-EB77-4949-B1F3-3A282A882874}" destId="{981E6181-4C0C-4E62-8667-7D96FA6DCF6F}" srcOrd="2" destOrd="0" parTransId="{4A9D498E-94D3-4C45-96AA-C1BB2BFAA882}" sibTransId="{6BABFAFF-6C54-4E33-A9F3-39266D2D3558}"/>
    <dgm:cxn modelId="{D9EC62B3-0488-4D71-B188-7FC4A15B7167}" type="presOf" srcId="{057EF8F2-CB72-4D97-9E4A-4BCC9532EF78}" destId="{BCCF536D-A5DB-488C-AC73-F1B160CDBA00}" srcOrd="0" destOrd="0" presId="urn:microsoft.com/office/officeart/2005/8/layout/hierarchy2"/>
    <dgm:cxn modelId="{C0FCF0C8-6914-4626-B0BA-CD7C580CE374}" srcId="{CDAC83D8-EB77-4949-B1F3-3A282A882874}" destId="{E4D84115-DA27-488A-9684-0C0BDF069913}" srcOrd="8" destOrd="0" parTransId="{E0A8745E-9F9B-457D-985D-40A81A159E19}" sibTransId="{1CA6F678-7E8B-4E40-9730-DF4E33B550E6}"/>
    <dgm:cxn modelId="{254C428B-6841-4242-AA30-4272AF8021D0}" srcId="{77003A1E-81D8-4883-9721-3153BE89590E}" destId="{28805969-D136-45BC-877F-49EA44E3966A}" srcOrd="2" destOrd="0" parTransId="{730C0DEC-DD40-49DF-8679-691CBBA3A21B}" sibTransId="{BB6334A0-AACA-4A15-A273-1454E58D0BB5}"/>
    <dgm:cxn modelId="{E6C06C47-BF87-491E-81E6-4325B2D657E3}" type="presOf" srcId="{53182C77-9812-4A08-866E-9B8072BF1C77}" destId="{60039947-6CB0-45BF-84F6-20E68E103643}" srcOrd="1" destOrd="0" presId="urn:microsoft.com/office/officeart/2005/8/layout/hierarchy2"/>
    <dgm:cxn modelId="{13E1C8DB-D0A8-4C88-B1C7-7FE2DA59023E}" srcId="{680A2A72-6E1A-4AB6-BBE3-F0FF7E09352F}" destId="{057EF8F2-CB72-4D97-9E4A-4BCC9532EF78}" srcOrd="0" destOrd="0" parTransId="{CFAF98CA-364E-47B0-B486-D10399D8300D}" sibTransId="{43220551-8B80-4CD6-954B-6C16B4919A8B}"/>
    <dgm:cxn modelId="{454EE8E8-EEC6-428B-AF38-0EE3297F8BA3}" type="presOf" srcId="{F5CEC990-C581-4E14-9586-721C7D625020}" destId="{0CE05A7C-DF61-4896-91EB-99199FCCBC9E}" srcOrd="0" destOrd="0" presId="urn:microsoft.com/office/officeart/2005/8/layout/hierarchy2"/>
    <dgm:cxn modelId="{FD7A20BF-02A5-440D-BE4F-355F86092473}" type="presOf" srcId="{9B2B0CA6-3EEB-414D-811D-34255A528E27}" destId="{178F2A48-C23A-4B51-B5A5-88D130217E45}" srcOrd="1" destOrd="0" presId="urn:microsoft.com/office/officeart/2005/8/layout/hierarchy2"/>
    <dgm:cxn modelId="{2834294D-7733-41AC-B701-1731B21C1E45}" type="presOf" srcId="{52106222-DC10-46A9-9889-2831F54E9619}" destId="{B6D164C1-61B5-4E2D-82A5-BBA54D0A4FD4}" srcOrd="0" destOrd="0" presId="urn:microsoft.com/office/officeart/2005/8/layout/hierarchy2"/>
    <dgm:cxn modelId="{12D84F6B-2E85-47CB-8CA5-5F34A400FF7C}" type="presOf" srcId="{50E3CA94-2982-40B2-95B5-282FBDCA4186}" destId="{47ECF780-049C-4482-8088-5ACE21943DC1}" srcOrd="0" destOrd="0" presId="urn:microsoft.com/office/officeart/2005/8/layout/hierarchy2"/>
    <dgm:cxn modelId="{D2AE7D2E-0D20-4B05-BC27-3778DABB0E20}" type="presOf" srcId="{E4D84115-DA27-488A-9684-0C0BDF069913}" destId="{3301A886-7D31-447A-9D0D-78A1F3E74F14}" srcOrd="0" destOrd="0" presId="urn:microsoft.com/office/officeart/2005/8/layout/hierarchy2"/>
    <dgm:cxn modelId="{7FE727D5-DEF0-490D-A819-C93C7424420C}" srcId="{4E30526F-B55A-40BB-9D28-F2B4422F2C86}" destId="{F9E9D35E-1749-4497-AC59-E282AA0AF73F}" srcOrd="2" destOrd="0" parTransId="{F12E6137-9999-4FD3-BDE7-F5E23D02FCFF}" sibTransId="{7287CC87-4CF7-4545-9393-F6B20AFF8773}"/>
    <dgm:cxn modelId="{AB90926F-4AD6-4190-9B30-9F1D3FC09E3E}" type="presOf" srcId="{F9E9D35E-1749-4497-AC59-E282AA0AF73F}" destId="{2D3371E3-0BFC-4EF3-962E-CB013E204386}" srcOrd="0" destOrd="0" presId="urn:microsoft.com/office/officeart/2005/8/layout/hierarchy2"/>
    <dgm:cxn modelId="{70BBAC31-4748-41F9-8544-E5F8EE8FEA8E}" srcId="{34EF4A7F-E97D-431D-85E4-730577253371}" destId="{6508164B-5859-4C08-8288-368C0B2CBE96}" srcOrd="3" destOrd="0" parTransId="{C31D507D-1AD8-46C3-896A-14B915C9FD98}" sibTransId="{248718D0-9E24-484B-8205-914B03317D8F}"/>
    <dgm:cxn modelId="{4793E2C5-F953-4FC6-845C-94A1E8B8048E}" srcId="{78B74D80-C1C6-478A-9B4C-E67A3788EFC0}" destId="{289453B4-3CB1-477A-B686-229AF6E1A92A}" srcOrd="0" destOrd="0" parTransId="{426FAB6E-57BA-411E-8788-FD64F35326AF}" sibTransId="{2F59B623-3E0A-43E4-B553-1EFD8AB9E120}"/>
    <dgm:cxn modelId="{EE17C749-847C-43AB-8419-B2893938FE62}" type="presOf" srcId="{114118A2-6012-4BCA-997E-68620BEE3646}" destId="{77016DDF-A607-45D3-830B-5291A3F062F8}" srcOrd="1" destOrd="0" presId="urn:microsoft.com/office/officeart/2005/8/layout/hierarchy2"/>
    <dgm:cxn modelId="{8FD00702-E3A3-4774-9FB2-0C81BCBDAFA8}" type="presOf" srcId="{6F5BA32C-9586-471D-AB19-3765E7296A33}" destId="{2FEC9E90-3407-4EC7-9AC0-1B2631B9A8E1}" srcOrd="0" destOrd="0" presId="urn:microsoft.com/office/officeart/2005/8/layout/hierarchy2"/>
    <dgm:cxn modelId="{254762CC-4BBA-43E8-AF50-3D8059E71711}" type="presOf" srcId="{F0FA6B3F-0473-4E21-A42D-93B8AE9E4620}" destId="{7A76AB1C-9B30-4443-9F3A-0023F2F9E7E5}" srcOrd="0" destOrd="0" presId="urn:microsoft.com/office/officeart/2005/8/layout/hierarchy2"/>
    <dgm:cxn modelId="{29B56B42-652A-4FBF-A4BA-5C8D865A4E4D}" type="presOf" srcId="{526F6BBF-4661-4E56-A0A7-194D60BE5C7A}" destId="{C2B4C539-B6B3-4530-B554-A9BE8D54E7B9}" srcOrd="0" destOrd="0" presId="urn:microsoft.com/office/officeart/2005/8/layout/hierarchy2"/>
    <dgm:cxn modelId="{9FB5EE32-4D29-412D-8680-3519C2399326}" type="presOf" srcId="{4711F04D-7AB6-4906-B7BF-3377AA401C38}" destId="{8756DDD0-87DE-4688-898D-8A98976C88D4}" srcOrd="0" destOrd="0" presId="urn:microsoft.com/office/officeart/2005/8/layout/hierarchy2"/>
    <dgm:cxn modelId="{379D5F76-EF7F-4FAC-860B-B59CD2BB8A18}" type="presOf" srcId="{6C18BE2F-AF67-4010-BE07-1D8A0E8159B2}" destId="{CE3C54EF-BC11-4474-8D81-C113AAFDBE10}" srcOrd="0" destOrd="0" presId="urn:microsoft.com/office/officeart/2005/8/layout/hierarchy2"/>
    <dgm:cxn modelId="{A2624C7A-CFCB-436F-AE97-933153BBE32A}" srcId="{86C30163-0A09-45F9-96DE-29F5DA990E84}" destId="{70294D33-CE91-46B9-9385-8B38E29F1E0F}" srcOrd="2" destOrd="0" parTransId="{EF13CD4E-4867-4E1A-86CF-7E6B02A7384D}" sibTransId="{50035CA2-3F45-450A-A17B-4B4D0952F660}"/>
    <dgm:cxn modelId="{FE9B5D06-BAAA-48E9-8A5C-AB367FDD800E}" srcId="{09C39C95-48FF-4725-820A-53F571004038}" destId="{203C8256-5CB1-4C1D-8EEA-CC162A2FAD70}" srcOrd="0" destOrd="0" parTransId="{53182C77-9812-4A08-866E-9B8072BF1C77}" sibTransId="{F0F7D847-5E5B-4D27-9F83-68E9592944A0}"/>
    <dgm:cxn modelId="{EDE0D4D7-F46B-4EA3-BF1D-C1FCB8BACDA2}" type="presOf" srcId="{69FED0C2-281B-4109-965F-9ECCEAE9B073}" destId="{1A33A96F-8117-433B-B808-1BF14EACB072}" srcOrd="0" destOrd="0" presId="urn:microsoft.com/office/officeart/2005/8/layout/hierarchy2"/>
    <dgm:cxn modelId="{C200D05F-7288-414F-B108-F57FAB204AF0}" type="presOf" srcId="{E4A1068B-77C1-4ABF-9489-08FF4E25A232}" destId="{313B3292-8F91-4959-957B-75885621ED14}" srcOrd="0" destOrd="0" presId="urn:microsoft.com/office/officeart/2005/8/layout/hierarchy2"/>
    <dgm:cxn modelId="{7D61FB12-8478-4E37-A26C-E1A9AB89C668}" srcId="{5CF46040-4D99-46F7-9457-DC8449EB0026}" destId="{799A412E-D1C7-4BE9-AEE7-D9011E8265AA}" srcOrd="2" destOrd="0" parTransId="{333FF90E-B723-4B00-A891-1E180B567E7F}" sibTransId="{9464BBC2-EAEA-4460-9231-8ADCCC308552}"/>
    <dgm:cxn modelId="{15FD3F5D-7380-43BD-8A32-8B9292A5049A}" type="presOf" srcId="{23F39325-2F52-4BB9-9F1A-C2CA829F7BA3}" destId="{6CE21573-250D-4F2D-9F45-C9CFC68C300C}" srcOrd="0" destOrd="0" presId="urn:microsoft.com/office/officeart/2005/8/layout/hierarchy2"/>
    <dgm:cxn modelId="{8134666A-6229-4002-A373-7C9212B34B36}" type="presOf" srcId="{CFAF98CA-364E-47B0-B486-D10399D8300D}" destId="{B8B0AF44-6586-4974-A06E-F74125393A79}" srcOrd="1" destOrd="0" presId="urn:microsoft.com/office/officeart/2005/8/layout/hierarchy2"/>
    <dgm:cxn modelId="{A579718C-D6E1-468A-A36D-D6F364EA8DAB}" srcId="{98283B27-08DF-4790-BA5D-60E2D36B3BBD}" destId="{C989FA31-1B06-4757-A87D-9A988DD1FD3F}" srcOrd="2" destOrd="0" parTransId="{114118A2-6012-4BCA-997E-68620BEE3646}" sibTransId="{3185576E-1BC0-4A3C-97BE-EB2EF0A21E62}"/>
    <dgm:cxn modelId="{107AA6BD-24F4-41AB-8D16-C9E7EBADB174}" type="presOf" srcId="{203C8256-5CB1-4C1D-8EEA-CC162A2FAD70}" destId="{F22F1199-DC2E-46CD-B097-94F027498B7E}" srcOrd="0" destOrd="0" presId="urn:microsoft.com/office/officeart/2005/8/layout/hierarchy2"/>
    <dgm:cxn modelId="{2DF46211-1021-4A25-8E29-C67195069004}" type="presOf" srcId="{0F06C6AF-3001-4E89-8A7F-A815A3F7098F}" destId="{91CA5630-3858-4FC0-82C6-52570EA9DC3F}" srcOrd="0" destOrd="0" presId="urn:microsoft.com/office/officeart/2005/8/layout/hierarchy2"/>
    <dgm:cxn modelId="{DF53E593-28B2-4FF8-8343-66E45A7D3C50}" srcId="{34EF4A7F-E97D-431D-85E4-730577253371}" destId="{B33341FA-583F-4BE2-B1DB-14BB82325F5C}" srcOrd="1" destOrd="0" parTransId="{7560B743-BF5A-4F3B-8583-401EEBAED136}" sibTransId="{A16A6771-D15B-4958-B4C9-9866D75881F8}"/>
    <dgm:cxn modelId="{EAD1B436-AE53-481D-9E88-612340ED37B1}" type="presOf" srcId="{EAF999CD-76CF-406E-B815-514593451CEF}" destId="{F2429DB3-58AC-473B-A9BA-C8D88C0443DF}" srcOrd="0" destOrd="0" presId="urn:microsoft.com/office/officeart/2005/8/layout/hierarchy2"/>
    <dgm:cxn modelId="{A5033E65-2977-4C99-8940-1B8915CB6B72}" type="presOf" srcId="{64AC5D11-167B-4DE5-AC4E-CEC1FEFF9D1F}" destId="{863BE65D-B00E-45A4-95A0-A2B58F212396}" srcOrd="0" destOrd="0" presId="urn:microsoft.com/office/officeart/2005/8/layout/hierarchy2"/>
    <dgm:cxn modelId="{4D83862F-5DEA-4D7A-8823-6FB6D844D5B6}" type="presOf" srcId="{E78BEAB9-867C-40F0-B347-24C615C66F3F}" destId="{5B042A04-5E50-417D-A763-D8B90F0B839D}" srcOrd="0" destOrd="0" presId="urn:microsoft.com/office/officeart/2005/8/layout/hierarchy2"/>
    <dgm:cxn modelId="{411C7E25-449C-4F41-91A2-4D209E5B39B7}" type="presOf" srcId="{CB5699E1-1F9C-415C-9EA7-A541DB5717B3}" destId="{E74819A5-3A3E-461F-8873-DC09B367C682}" srcOrd="1" destOrd="0" presId="urn:microsoft.com/office/officeart/2005/8/layout/hierarchy2"/>
    <dgm:cxn modelId="{91D0F54F-D57E-4F18-A74E-10DA601D9951}" type="presOf" srcId="{4A9D498E-94D3-4C45-96AA-C1BB2BFAA882}" destId="{04DCA1A8-EE27-46D8-8039-3612E56C53F3}" srcOrd="1" destOrd="0" presId="urn:microsoft.com/office/officeart/2005/8/layout/hierarchy2"/>
    <dgm:cxn modelId="{4245DEEC-BFA6-4AC1-B332-C04DAB0158A6}" type="presOf" srcId="{5B350DCC-4E10-411C-8415-3931C8AB758C}" destId="{499F86AD-669F-48FC-8BF3-337E16D7F826}" srcOrd="0" destOrd="0" presId="urn:microsoft.com/office/officeart/2005/8/layout/hierarchy2"/>
    <dgm:cxn modelId="{F26CBC6A-E368-431D-BB6C-0E18E79E54C0}" type="presOf" srcId="{26750DFB-6D96-426C-98A6-869AFDCCF736}" destId="{657736A5-AC27-4D99-B4E2-5DB03601665F}" srcOrd="0" destOrd="0" presId="urn:microsoft.com/office/officeart/2005/8/layout/hierarchy2"/>
    <dgm:cxn modelId="{B6C0E2C5-C8BE-4B0B-B643-EABF9384DE31}" type="presOf" srcId="{50E3CA94-2982-40B2-95B5-282FBDCA4186}" destId="{876AF262-22B5-49C8-B9D3-18980C31F374}" srcOrd="1" destOrd="0" presId="urn:microsoft.com/office/officeart/2005/8/layout/hierarchy2"/>
    <dgm:cxn modelId="{3E6E3523-3E81-4388-B57C-3C3D99E9F298}" type="presOf" srcId="{FC2CCDEA-8EF7-45B4-9BF5-6F6694286118}" destId="{CBC54A00-5E13-4ADF-9DBB-2CA2AC8031D9}" srcOrd="0" destOrd="0" presId="urn:microsoft.com/office/officeart/2005/8/layout/hierarchy2"/>
    <dgm:cxn modelId="{581CF85F-E61D-4CF4-9C7A-FE2B5B23B53F}" srcId="{680A2A72-6E1A-4AB6-BBE3-F0FF7E09352F}" destId="{1B8D96B4-AA01-48DD-B335-35007BD1254A}" srcOrd="1" destOrd="0" parTransId="{9B2B0CA6-3EEB-414D-811D-34255A528E27}" sibTransId="{EE206998-EBCE-4990-98ED-FCA7D874733C}"/>
    <dgm:cxn modelId="{6D4F95AE-8249-4E61-A19D-0C9153251E09}" type="presOf" srcId="{3804E39E-074E-438D-BE24-3CFD88DD58A1}" destId="{186528C4-F65D-4C2D-BD0B-354A6BC5882C}" srcOrd="1" destOrd="0" presId="urn:microsoft.com/office/officeart/2005/8/layout/hierarchy2"/>
    <dgm:cxn modelId="{9FF97B62-9FFD-4E78-8110-36172DFEA98B}" type="presOf" srcId="{EF13CD4E-4867-4E1A-86CF-7E6B02A7384D}" destId="{6F8F67CE-00FB-4C89-AE6B-058177A282A8}" srcOrd="1" destOrd="0" presId="urn:microsoft.com/office/officeart/2005/8/layout/hierarchy2"/>
    <dgm:cxn modelId="{01D8D83A-EFEB-487B-9901-16D953AF094A}" srcId="{6C18BE2F-AF67-4010-BE07-1D8A0E8159B2}" destId="{9CFE51F7-E8FF-452A-A341-9E95E92A67ED}" srcOrd="0" destOrd="0" parTransId="{50E3CA94-2982-40B2-95B5-282FBDCA4186}" sibTransId="{6C877B80-C307-4910-BAC6-44CF74445088}"/>
    <dgm:cxn modelId="{54021A9E-13B4-4795-8B09-9A8DF9E60C55}" srcId="{CDAC83D8-EB77-4949-B1F3-3A282A882874}" destId="{34EF4A7F-E97D-431D-85E4-730577253371}" srcOrd="1" destOrd="0" parTransId="{383FC7D8-4FD4-4EDD-BBA8-DAC26A2978DA}" sibTransId="{09400E55-FC54-4F62-AA36-A1F667A4636F}"/>
    <dgm:cxn modelId="{811015D1-A163-4382-8055-CFD25989B6B0}" srcId="{6C18BE2F-AF67-4010-BE07-1D8A0E8159B2}" destId="{A4CD39DF-1788-415B-B442-9E841304F90A}" srcOrd="2" destOrd="0" parTransId="{08CA80C8-ED05-4FA3-BF81-A5E308F765B4}" sibTransId="{6826C458-733B-4D7C-813B-90A8BCEFCBE8}"/>
    <dgm:cxn modelId="{D1632D38-63DE-4029-9D27-F000DFD0D81C}" srcId="{5CF46040-4D99-46F7-9457-DC8449EB0026}" destId="{9CF0A713-D854-489D-AE78-9899CCE9518A}" srcOrd="0" destOrd="0" parTransId="{52106222-DC10-46A9-9889-2831F54E9619}" sibTransId="{62DB5616-552E-4EE0-BCFE-E153D2009F48}"/>
    <dgm:cxn modelId="{6E0D9BE5-D881-4521-9A43-2FA3C90DFAEE}" srcId="{C8B55D9F-5B43-4062-9C80-28B2077FBC25}" destId="{DACEA859-3F50-4105-990F-A1AFBB24F679}" srcOrd="1" destOrd="0" parTransId="{03F1A801-B690-42B6-B1DE-D290C235E87A}" sibTransId="{4F1143F6-F904-4618-9582-9AE9A8AD44C1}"/>
    <dgm:cxn modelId="{CAFE9C33-49FF-4B93-87E0-F876173CCFDD}" type="presOf" srcId="{EF8BB194-8444-438E-8DE6-39243BDFB164}" destId="{F66318DE-6B33-4DE6-B912-27528A0CBA80}" srcOrd="0" destOrd="0" presId="urn:microsoft.com/office/officeart/2005/8/layout/hierarchy2"/>
    <dgm:cxn modelId="{62944E86-0661-40E2-890A-BE8DE8CF9C84}" type="presOf" srcId="{5B350DCC-4E10-411C-8415-3931C8AB758C}" destId="{2A77360A-5187-4DFC-9097-A8526E6C1307}" srcOrd="1" destOrd="0" presId="urn:microsoft.com/office/officeart/2005/8/layout/hierarchy2"/>
    <dgm:cxn modelId="{37CED8F1-4AFC-439C-AD70-6C473EA9667E}" type="presOf" srcId="{08CA80C8-ED05-4FA3-BF81-A5E308F765B4}" destId="{E49BF3CC-2D26-4B79-955B-47E0DED08ACC}" srcOrd="0" destOrd="0" presId="urn:microsoft.com/office/officeart/2005/8/layout/hierarchy2"/>
    <dgm:cxn modelId="{A8F6958B-F9DD-42B9-8B23-644163F842E9}" srcId="{94AB712D-2A21-48EF-B328-F93F4E8D9B13}" destId="{69FED0C2-281B-4109-965F-9ECCEAE9B073}" srcOrd="0" destOrd="0" parTransId="{0F06C6AF-3001-4E89-8A7F-A815A3F7098F}" sibTransId="{7E938825-689A-441D-8E09-150E26271B16}"/>
    <dgm:cxn modelId="{B0144CDD-90C8-4CED-8CA5-874379F25357}" type="presOf" srcId="{0D816AA6-80B1-4A03-8F87-14E6A77AE197}" destId="{5F747377-F3AF-4F83-8E25-0F0AC5B95ABC}" srcOrd="1" destOrd="0" presId="urn:microsoft.com/office/officeart/2005/8/layout/hierarchy2"/>
    <dgm:cxn modelId="{8F5C8848-2670-430D-85AF-3B2C9E6A4A69}" type="presOf" srcId="{F68A02E7-EA8F-43C3-9DD3-97EAB9CC9F3F}" destId="{B3FDE3D8-313A-4DDA-8203-B4FEEBC8D9D2}" srcOrd="0" destOrd="0" presId="urn:microsoft.com/office/officeart/2005/8/layout/hierarchy2"/>
    <dgm:cxn modelId="{DBE89AEE-2F61-411F-908F-2C703EF81C32}" type="presOf" srcId="{48FFF5E5-0E1C-4002-9449-DC799395BC70}" destId="{7DE76B00-345E-4929-841B-30890108EBD9}" srcOrd="1" destOrd="0" presId="urn:microsoft.com/office/officeart/2005/8/layout/hierarchy2"/>
    <dgm:cxn modelId="{EC29E333-A322-4186-A8D6-AD867769CBB6}" type="presOf" srcId="{A5442AE9-4A3F-45C4-B6BF-4A6B0BCFEB6E}" destId="{7CAE22EF-C893-41D6-955E-DBE63AABD834}" srcOrd="1" destOrd="0" presId="urn:microsoft.com/office/officeart/2005/8/layout/hierarchy2"/>
    <dgm:cxn modelId="{10ACBCE2-DC5A-428E-958C-996D2E753C71}" srcId="{6C18BE2F-AF67-4010-BE07-1D8A0E8159B2}" destId="{B4008EA8-034C-490B-94C9-FEB526BFA638}" srcOrd="1" destOrd="0" parTransId="{C6F890D7-1587-49CD-A63F-8F566833D102}" sibTransId="{DF033A69-C2A3-40DD-B3D0-C1C0C815A2FB}"/>
    <dgm:cxn modelId="{9A5CA48F-D40A-4B5F-B4AE-50C7C839E2EB}" type="presOf" srcId="{5CF46040-4D99-46F7-9457-DC8449EB0026}" destId="{C0CE6040-D2EC-4175-9C3A-EA76FF3015DA}" srcOrd="0" destOrd="0" presId="urn:microsoft.com/office/officeart/2005/8/layout/hierarchy2"/>
    <dgm:cxn modelId="{63089130-4E47-4B5D-83A4-35DA351BA103}" srcId="{C9EF9FAD-08EF-417E-9EBF-98C7AF804F18}" destId="{4711F04D-7AB6-4906-B7BF-3377AA401C38}" srcOrd="3" destOrd="0" parTransId="{ABA2237B-8475-4651-BED6-829431292710}" sibTransId="{BDB2A6FC-F68C-46D5-BD6D-5AAFFBFB5DEF}"/>
    <dgm:cxn modelId="{EE0072CB-3FD6-4EFF-81D8-BE3223B3EDDB}" srcId="{CDAC83D8-EB77-4949-B1F3-3A282A882874}" destId="{6D62413D-D556-4358-B4F0-6979B5007568}" srcOrd="7" destOrd="0" parTransId="{CB5699E1-1F9C-415C-9EA7-A541DB5717B3}" sibTransId="{3DAE5B76-F788-472E-AAE7-C02AB3B53E2D}"/>
    <dgm:cxn modelId="{92C97737-8CF9-4CB1-A2A3-5208CF248148}" type="presOf" srcId="{9CF0A713-D854-489D-AE78-9899CCE9518A}" destId="{71DA1039-DF92-4A8D-8224-4F4460756B2A}" srcOrd="0" destOrd="0" presId="urn:microsoft.com/office/officeart/2005/8/layout/hierarchy2"/>
    <dgm:cxn modelId="{DF51BD00-8D41-4A8E-8FA0-8A735A84F0F0}" type="presOf" srcId="{3804E39E-074E-438D-BE24-3CFD88DD58A1}" destId="{2BCC45A1-DF39-4B3E-8CB3-12E4035A3A92}" srcOrd="0" destOrd="0" presId="urn:microsoft.com/office/officeart/2005/8/layout/hierarchy2"/>
    <dgm:cxn modelId="{20855891-6DF0-42CB-8181-AFDDCF95838C}" type="presOf" srcId="{7578C352-38D9-4507-BBFC-D1A530B4D246}" destId="{71A89089-2766-4691-A84F-149D8EED4180}" srcOrd="0" destOrd="0" presId="urn:microsoft.com/office/officeart/2005/8/layout/hierarchy2"/>
    <dgm:cxn modelId="{6A7D89EF-C51D-4CE6-8632-F6F0A2F776F2}" type="presOf" srcId="{894D7FBE-D838-4B13-BBBE-6CBD9D9D72F2}" destId="{FA6A12E9-1A1D-4993-AA81-78051F6793FC}" srcOrd="0" destOrd="0" presId="urn:microsoft.com/office/officeart/2005/8/layout/hierarchy2"/>
    <dgm:cxn modelId="{0CD825B2-6C94-426C-8BBA-54EB1FD00B14}" srcId="{981E6181-4C0C-4E62-8667-7D96FA6DCF6F}" destId="{75FED952-BE82-48DD-9B09-46DF61B2D643}" srcOrd="4" destOrd="0" parTransId="{CC142B69-599D-4B77-AADF-6964F5F5175F}" sibTransId="{EFEEDA43-F58F-446C-9241-BE48B9520A97}"/>
    <dgm:cxn modelId="{FC15B475-D776-4A53-AC66-D39DB04B767F}" srcId="{EA07F58A-6C36-4011-8671-0A57565CD368}" destId="{680A2A72-6E1A-4AB6-BBE3-F0FF7E09352F}" srcOrd="1" destOrd="0" parTransId="{894D7FBE-D838-4B13-BBBE-6CBD9D9D72F2}" sibTransId="{ECADE6A9-75C4-46B8-899C-E3A031A520F1}"/>
    <dgm:cxn modelId="{1B0CDE50-2563-425F-8CF2-AA3B91821757}" type="presOf" srcId="{292F7589-5758-411D-BF3C-3BEC0C708194}" destId="{67C22DEE-5F5C-431D-AA66-7B91A201AE4A}" srcOrd="0" destOrd="0" presId="urn:microsoft.com/office/officeart/2005/8/layout/hierarchy2"/>
    <dgm:cxn modelId="{D22FF3B8-9C5D-480B-9DA7-1B3875E3269E}" type="presOf" srcId="{C6F890D7-1587-49CD-A63F-8F566833D102}" destId="{1F29F702-8136-4551-8BFB-72E566D8C9DD}" srcOrd="0" destOrd="0" presId="urn:microsoft.com/office/officeart/2005/8/layout/hierarchy2"/>
    <dgm:cxn modelId="{2F53E9E9-2B46-4B47-B6E7-5D3E35441C60}" type="presOf" srcId="{84A8241B-7520-485B-854E-94469D3DDBE3}" destId="{0ADEED0C-03E0-4908-8BDB-340FE019D111}" srcOrd="1" destOrd="0" presId="urn:microsoft.com/office/officeart/2005/8/layout/hierarchy2"/>
    <dgm:cxn modelId="{C57F7DD6-4F9B-426F-BB93-A34D2953E054}" type="presOf" srcId="{25915B31-E4A6-4B4C-9F29-A765EDF10B66}" destId="{2FD7A94D-AC77-4E7B-908E-A7B8D750EFBE}" srcOrd="0" destOrd="0" presId="urn:microsoft.com/office/officeart/2005/8/layout/hierarchy2"/>
    <dgm:cxn modelId="{F12267A3-8108-49E3-AE40-FF352C75CD17}" srcId="{34EF4A7F-E97D-431D-85E4-730577253371}" destId="{E78BEAB9-867C-40F0-B347-24C615C66F3F}" srcOrd="2" destOrd="0" parTransId="{B47AD489-FC33-4C21-BF82-AE9FFC1A2406}" sibTransId="{081233B2-7175-43B1-B103-616FAF0FE079}"/>
    <dgm:cxn modelId="{DD132C6E-A230-459C-BD82-45A2EA7A925F}" type="presOf" srcId="{2C8FDA6C-5D30-40D6-B487-1569B5B55E1F}" destId="{DE039B9C-2C80-4BE2-BAAC-E7E570459E5E}" srcOrd="1" destOrd="0" presId="urn:microsoft.com/office/officeart/2005/8/layout/hierarchy2"/>
    <dgm:cxn modelId="{D271664A-D01E-48CF-AF04-080836B1B848}" srcId="{C9EF9FAD-08EF-417E-9EBF-98C7AF804F18}" destId="{78B74D80-C1C6-478A-9B4C-E67A3788EFC0}" srcOrd="0" destOrd="0" parTransId="{EAF999CD-76CF-406E-B815-514593451CEF}" sibTransId="{A36CEE90-8D5F-4282-AD50-EE17C8342B7E}"/>
    <dgm:cxn modelId="{5E15D676-49B7-4E64-BF86-5EDDC65E23DC}" type="presOf" srcId="{A5442AE9-4A3F-45C4-B6BF-4A6B0BCFEB6E}" destId="{7E359B9E-115C-4C74-B7B6-74731B05AA33}" srcOrd="0" destOrd="0" presId="urn:microsoft.com/office/officeart/2005/8/layout/hierarchy2"/>
    <dgm:cxn modelId="{22E57D67-30CE-4048-B928-858F83FA7A37}" type="presOf" srcId="{F68A02E7-EA8F-43C3-9DD3-97EAB9CC9F3F}" destId="{8AFE4C73-2029-4CBA-89A3-4BEAAD2A28E3}" srcOrd="1" destOrd="0" presId="urn:microsoft.com/office/officeart/2005/8/layout/hierarchy2"/>
    <dgm:cxn modelId="{7906B28E-1F67-444B-95ED-E7846D54E50B}" type="presOf" srcId="{FF1A8859-8E37-4B10-8374-49790396D20D}" destId="{6D7A9DC9-6AAC-400B-A172-FDFB9804106F}" srcOrd="0" destOrd="0" presId="urn:microsoft.com/office/officeart/2005/8/layout/hierarchy2"/>
    <dgm:cxn modelId="{2C318DBC-8996-4210-AF1B-049D128D754D}" type="presOf" srcId="{C31D507D-1AD8-46C3-896A-14B915C9FD98}" destId="{08136D9D-3AA8-4ABC-9A1E-DB3226108AED}" srcOrd="1" destOrd="0" presId="urn:microsoft.com/office/officeart/2005/8/layout/hierarchy2"/>
    <dgm:cxn modelId="{F387CAF2-6ADF-4EAD-B125-D1A16E4A71CE}" type="presOf" srcId="{981E6181-4C0C-4E62-8667-7D96FA6DCF6F}" destId="{F30FB3D5-78A3-43A4-8425-C5591511F4E9}" srcOrd="0" destOrd="0" presId="urn:microsoft.com/office/officeart/2005/8/layout/hierarchy2"/>
    <dgm:cxn modelId="{03342B94-174F-44A3-B5F2-1126E9E1AD91}" type="presOf" srcId="{EF9B8932-19C6-47F9-A54D-CF6A15D89250}" destId="{781C0169-608D-4E0D-8BAF-5DFEBCD50BCD}" srcOrd="1" destOrd="0" presId="urn:microsoft.com/office/officeart/2005/8/layout/hierarchy2"/>
    <dgm:cxn modelId="{50DB9C1E-0AC3-425B-AA15-990987AA0B3F}" type="presOf" srcId="{095C3C63-E576-4F06-9928-4097070979F1}" destId="{99477729-C79E-439C-93BF-030AA2E1AD0E}" srcOrd="1" destOrd="0" presId="urn:microsoft.com/office/officeart/2005/8/layout/hierarchy2"/>
    <dgm:cxn modelId="{367A1EBE-B98D-44CC-A35C-1FE5BE920699}" type="presOf" srcId="{292F7589-5758-411D-BF3C-3BEC0C708194}" destId="{A8E93BCB-166C-4F0B-A2CB-6EF28DF73E04}" srcOrd="1" destOrd="0" presId="urn:microsoft.com/office/officeart/2005/8/layout/hierarchy2"/>
    <dgm:cxn modelId="{7A030108-9CF8-4BCA-B22F-1AC7AFDF7FF4}" type="presOf" srcId="{7F1AC362-4162-481E-A14D-D207CCE0C18C}" destId="{444AD8C6-14A2-447E-9292-A7792C6E3C97}" srcOrd="0" destOrd="0" presId="urn:microsoft.com/office/officeart/2005/8/layout/hierarchy2"/>
    <dgm:cxn modelId="{5C0D7268-8AD2-496E-90A8-0967AF240691}" srcId="{C8B55D9F-5B43-4062-9C80-28B2077FBC25}" destId="{68E63F2F-928D-4C50-8727-3FD7F645AE67}" srcOrd="0" destOrd="0" parTransId="{725B8CF7-AA76-4B5E-AAB6-50C1906DD51F}" sibTransId="{1411B216-B07D-4750-91FD-4FB11445AD79}"/>
    <dgm:cxn modelId="{0FE0E962-E1C1-432B-A08B-08613CE9EFBB}" type="presOf" srcId="{7560B743-BF5A-4F3B-8583-401EEBAED136}" destId="{2BB460AF-62CF-4B40-B721-7A8A4D6DCD6B}" srcOrd="0" destOrd="0" presId="urn:microsoft.com/office/officeart/2005/8/layout/hierarchy2"/>
    <dgm:cxn modelId="{3A5A7B48-160A-4736-B639-48557F4C051F}" type="presOf" srcId="{F12E6137-9999-4FD3-BDE7-F5E23D02FCFF}" destId="{7D4C8C5B-FB04-461D-AAD1-A73AD7AA9943}" srcOrd="1" destOrd="0" presId="urn:microsoft.com/office/officeart/2005/8/layout/hierarchy2"/>
    <dgm:cxn modelId="{F9524B3A-1BDD-472B-80F0-084DBDD2A447}" type="presOf" srcId="{019D3573-CD8A-4AD7-9CDF-BD41D9036852}" destId="{76FF99D0-3BC4-4969-92A4-54C8BC33D398}" srcOrd="0" destOrd="0" presId="urn:microsoft.com/office/officeart/2005/8/layout/hierarchy2"/>
    <dgm:cxn modelId="{CEFE672F-4362-4451-A4BB-5F7C9F868375}" type="presOf" srcId="{EA607A0A-8EAF-4491-9DC4-C71B8C1DE012}" destId="{EAD72981-9F28-4E61-BA2D-55CF51A01AE1}" srcOrd="1" destOrd="0" presId="urn:microsoft.com/office/officeart/2005/8/layout/hierarchy2"/>
    <dgm:cxn modelId="{4C4CDD77-1C21-4DA8-983A-47906387D50C}" type="presOf" srcId="{182C30BB-5F8D-42A7-A34C-5941AA8CB7FF}" destId="{5662A507-25D9-4B76-BE10-97B4F2B414D1}" srcOrd="1" destOrd="0" presId="urn:microsoft.com/office/officeart/2005/8/layout/hierarchy2"/>
    <dgm:cxn modelId="{5F8AE2F0-6A7A-4D12-AD6C-735E681AEE47}" type="presOf" srcId="{52106222-DC10-46A9-9889-2831F54E9619}" destId="{E0944079-8E90-47C5-9B45-4897ACD01139}" srcOrd="1" destOrd="0" presId="urn:microsoft.com/office/officeart/2005/8/layout/hierarchy2"/>
    <dgm:cxn modelId="{51F6F440-AC63-4093-939E-C9FB106CD05D}" type="presOf" srcId="{2C8FDA6C-5D30-40D6-B487-1569B5B55E1F}" destId="{D06314C4-CD7E-466D-82C2-3684071A036B}" srcOrd="0" destOrd="0" presId="urn:microsoft.com/office/officeart/2005/8/layout/hierarchy2"/>
    <dgm:cxn modelId="{334815F4-DAAE-4050-949A-71E1A98A096F}" type="presOf" srcId="{8569B1AE-AC2E-4D04-84BB-CC91205F1E15}" destId="{D7A800FD-9D36-4BA7-9CB6-7E6D8E609838}" srcOrd="1" destOrd="0" presId="urn:microsoft.com/office/officeart/2005/8/layout/hierarchy2"/>
    <dgm:cxn modelId="{87A8FDBA-F058-4E68-8D8A-A9D5172A179D}" type="presOf" srcId="{A0EC6B5E-9333-4A34-81CD-4F9399E23BC4}" destId="{5F9BF57C-CB56-4D7A-8FB2-4712C59F49B0}" srcOrd="0" destOrd="0" presId="urn:microsoft.com/office/officeart/2005/8/layout/hierarchy2"/>
    <dgm:cxn modelId="{5026CDE0-D099-4E32-A280-9CDDA793A7DC}" type="presOf" srcId="{ABA2237B-8475-4651-BED6-829431292710}" destId="{65E34158-114E-4DAD-B168-B3B75071D880}" srcOrd="1" destOrd="0" presId="urn:microsoft.com/office/officeart/2005/8/layout/hierarchy2"/>
    <dgm:cxn modelId="{D0C6867F-5740-4619-ACAC-BBD878A863D7}" srcId="{4A2FF0F5-2276-44FB-A98E-FF4FD5375586}" destId="{869B8706-562F-42A2-B557-27E872CCDAA5}" srcOrd="0" destOrd="0" parTransId="{C5E965E5-40FA-49C2-8C4F-459865B22CCB}" sibTransId="{E3EDD529-AC5F-4F6A-B341-74F103CED001}"/>
    <dgm:cxn modelId="{151045C7-D078-4072-AAE7-B37F6651A6CC}" type="presOf" srcId="{CFAF98CA-364E-47B0-B486-D10399D8300D}" destId="{F5C292FD-D2AE-48AB-91B1-4328AC8A2A23}" srcOrd="0" destOrd="0" presId="urn:microsoft.com/office/officeart/2005/8/layout/hierarchy2"/>
    <dgm:cxn modelId="{4640366E-E525-469F-A983-A67637154A46}" type="presOf" srcId="{4E30526F-B55A-40BB-9D28-F2B4422F2C86}" destId="{49603B62-7E38-43C6-B291-3EF2FB20B133}" srcOrd="0" destOrd="0" presId="urn:microsoft.com/office/officeart/2005/8/layout/hierarchy2"/>
    <dgm:cxn modelId="{EA1A0930-E832-40C9-A85D-88BE5BC37A9C}" type="presOf" srcId="{7578C352-38D9-4507-BBFC-D1A530B4D246}" destId="{E6B5A5E6-A794-4CD5-87E8-09D33E44865F}" srcOrd="1" destOrd="0" presId="urn:microsoft.com/office/officeart/2005/8/layout/hierarchy2"/>
    <dgm:cxn modelId="{F56A28CB-73A1-4CC4-AADF-267D8E9FDC5E}" srcId="{78B74D80-C1C6-478A-9B4C-E67A3788EFC0}" destId="{7D29BF7C-06EE-4801-A1B9-DEEDDA39F5FC}" srcOrd="2" destOrd="0" parTransId="{7578C352-38D9-4507-BBFC-D1A530B4D246}" sibTransId="{66DA1202-C49B-4D9D-8E5C-A27D65DB2A20}"/>
    <dgm:cxn modelId="{96DF3A71-F696-452C-B266-C4D40422F209}" type="presOf" srcId="{53182C77-9812-4A08-866E-9B8072BF1C77}" destId="{69DEF29F-DCFF-488E-BBCE-D5D5EA5763FD}" srcOrd="0" destOrd="0" presId="urn:microsoft.com/office/officeart/2005/8/layout/hierarchy2"/>
    <dgm:cxn modelId="{49C43F69-3094-4E1A-892F-5EF6C2E50B20}" type="presOf" srcId="{06589653-45CE-4895-AF32-FC05E97EF62D}" destId="{7E76A2A2-C15D-488B-9487-A138705741A4}" srcOrd="1" destOrd="0" presId="urn:microsoft.com/office/officeart/2005/8/layout/hierarchy2"/>
    <dgm:cxn modelId="{A9BFF106-4351-4DF7-91B5-C6E5BA5C9BC9}" type="presOf" srcId="{75FED952-BE82-48DD-9B09-46DF61B2D643}" destId="{C525F1A8-0E33-4504-A4D4-0DBDE72D84FE}" srcOrd="0" destOrd="0" presId="urn:microsoft.com/office/officeart/2005/8/layout/hierarchy2"/>
    <dgm:cxn modelId="{0C059079-2065-4ACB-A449-28FC8716E569}" type="presOf" srcId="{EC5A59B6-6927-4F39-AAC0-5B5D78824910}" destId="{09B48ACA-2080-4623-AE7F-88314A3F7412}" srcOrd="1" destOrd="0" presId="urn:microsoft.com/office/officeart/2005/8/layout/hierarchy2"/>
    <dgm:cxn modelId="{F6218DA4-9504-4BC8-ACC3-E0C06903F466}" type="presOf" srcId="{333FF90E-B723-4B00-A891-1E180B567E7F}" destId="{E801507B-E6F6-4223-BE24-03059B48EB1F}" srcOrd="1" destOrd="0" presId="urn:microsoft.com/office/officeart/2005/8/layout/hierarchy2"/>
    <dgm:cxn modelId="{C6C6BDDD-C5CF-4110-BB3A-9903F1E248DD}" type="presOf" srcId="{84A8241B-7520-485B-854E-94469D3DDBE3}" destId="{6735AB45-55A2-4AB9-B01A-245F2A29F2A3}" srcOrd="0" destOrd="0" presId="urn:microsoft.com/office/officeart/2005/8/layout/hierarchy2"/>
    <dgm:cxn modelId="{1C232A76-8577-4EBA-A22A-B1EE1041715D}" type="presOf" srcId="{DACEA859-3F50-4105-990F-A1AFBB24F679}" destId="{136AB1DD-E4E8-49B9-87D4-F41D93527682}" srcOrd="0" destOrd="0" presId="urn:microsoft.com/office/officeart/2005/8/layout/hierarchy2"/>
    <dgm:cxn modelId="{7611838D-B2C1-4F17-9728-EF25F58FAF7E}" type="presOf" srcId="{E0A8745E-9F9B-457D-985D-40A81A159E19}" destId="{3196567D-7BC2-4A67-9B0B-DD5DFC44D097}" srcOrd="0" destOrd="0" presId="urn:microsoft.com/office/officeart/2005/8/layout/hierarchy2"/>
    <dgm:cxn modelId="{A608DFFB-339A-4AB2-A432-E6DF41F99C1E}" type="presOf" srcId="{DA4ECDBF-5AF3-40DA-B935-DF589CA0F41D}" destId="{FCC157DC-03D4-4712-A85D-19DE13EF9C79}" srcOrd="0" destOrd="0" presId="urn:microsoft.com/office/officeart/2005/8/layout/hierarchy2"/>
    <dgm:cxn modelId="{FCBB208A-5389-42BF-AA49-1E87FCFF0635}" srcId="{C9EF9FAD-08EF-417E-9EBF-98C7AF804F18}" destId="{35C98CD6-3EC0-4DB9-8402-58813809B005}" srcOrd="1" destOrd="0" parTransId="{292F7589-5758-411D-BF3C-3BEC0C708194}" sibTransId="{21C3DC33-6F54-46E9-A617-B6DA6AFC03F4}"/>
    <dgm:cxn modelId="{9CBA94FE-AD48-4823-A119-43817EBE00DB}" type="presOf" srcId="{3D4869EC-5B60-468D-9F4A-DC6D9383D7AE}" destId="{1F6516E7-6867-44DF-972C-E6CABBF1921A}" srcOrd="1" destOrd="0" presId="urn:microsoft.com/office/officeart/2005/8/layout/hierarchy2"/>
    <dgm:cxn modelId="{2A2FA1D5-1A6D-4CE3-BDCF-335432002664}" type="presOf" srcId="{EA607A0A-8EAF-4491-9DC4-C71B8C1DE012}" destId="{85E84518-76CE-4FCB-8078-D29A3D50BC08}" srcOrd="0" destOrd="0" presId="urn:microsoft.com/office/officeart/2005/8/layout/hierarchy2"/>
    <dgm:cxn modelId="{39FC7840-8212-431A-A4FA-8E02565A0A9C}" type="presOf" srcId="{EC5A59B6-6927-4F39-AAC0-5B5D78824910}" destId="{707F626B-BD4A-4304-8AC8-1A0A32474D42}" srcOrd="0" destOrd="0" presId="urn:microsoft.com/office/officeart/2005/8/layout/hierarchy2"/>
    <dgm:cxn modelId="{E260A61F-4265-4A41-BFF4-C72BD05E79A4}" srcId="{CDAC83D8-EB77-4949-B1F3-3A282A882874}" destId="{EBEEF9F8-BF90-4A02-B74B-043F45084B19}" srcOrd="5" destOrd="0" parTransId="{526F6BBF-4661-4E56-A0A7-194D60BE5C7A}" sibTransId="{7FD3928C-6C40-4687-9C8A-1FCF7D6EE626}"/>
    <dgm:cxn modelId="{D7FBF4C3-70DA-485F-B6C7-AC219CA803CB}" srcId="{98283B27-08DF-4790-BA5D-60E2D36B3BBD}" destId="{2896B3A1-C68E-41EA-B1B4-8A505B1B4DAA}" srcOrd="1" destOrd="0" parTransId="{3D4869EC-5B60-468D-9F4A-DC6D9383D7AE}" sibTransId="{237F93AC-3286-4711-8BF9-0BA4A074639D}"/>
    <dgm:cxn modelId="{131FFA25-90BE-4882-A03A-3F6BD00F3A58}" type="presOf" srcId="{CDAC83D8-EB77-4949-B1F3-3A282A882874}" destId="{4B706A41-C725-47AA-824F-000470AA26E7}" srcOrd="0" destOrd="0" presId="urn:microsoft.com/office/officeart/2005/8/layout/hierarchy2"/>
    <dgm:cxn modelId="{A8521CFD-DB1D-4CF2-9628-4415E382899B}" srcId="{FBC8B826-8507-48B7-AC98-A63882162493}" destId="{CDAC83D8-EB77-4949-B1F3-3A282A882874}" srcOrd="0" destOrd="0" parTransId="{5C564AF7-B4FB-4B07-AB2B-8088AD02CF4D}" sibTransId="{162FEC59-05E4-4D43-BCFD-6A33AE2CA9FE}"/>
    <dgm:cxn modelId="{B2D809BC-2161-415C-ABB0-A0F35721F456}" type="presOf" srcId="{F0FA6B3F-0473-4E21-A42D-93B8AE9E4620}" destId="{368A819B-2FE0-438B-99CD-8231087DB909}" srcOrd="1" destOrd="0" presId="urn:microsoft.com/office/officeart/2005/8/layout/hierarchy2"/>
    <dgm:cxn modelId="{495F0FF2-4D91-477F-858D-B53157F42F7F}" srcId="{CDAC83D8-EB77-4949-B1F3-3A282A882874}" destId="{C9EF9FAD-08EF-417E-9EBF-98C7AF804F18}" srcOrd="4" destOrd="0" parTransId="{5CED6E9C-69AD-442D-9903-24629B58C850}" sibTransId="{CB585A8A-01CD-45C5-B827-191B5353D44A}"/>
    <dgm:cxn modelId="{10ABA780-0420-43CE-95FA-34EA9A68721B}" type="presOf" srcId="{CB5699E1-1F9C-415C-9EA7-A541DB5717B3}" destId="{2BF6FC62-88A2-4D44-86E5-6A8ABCEBEB62}" srcOrd="0" destOrd="0" presId="urn:microsoft.com/office/officeart/2005/8/layout/hierarchy2"/>
    <dgm:cxn modelId="{C1C31FF3-7521-4463-B60E-43DDC5CC7E4F}" type="presOf" srcId="{E3BB5C70-E1EB-4354-B4ED-5610DF608D0D}" destId="{D47BC4E5-5DDD-4B02-BE6A-057140568BF4}" srcOrd="0" destOrd="0" presId="urn:microsoft.com/office/officeart/2005/8/layout/hierarchy2"/>
    <dgm:cxn modelId="{C9113A45-34BB-46D2-A6FD-8540913D6BFE}" type="presOf" srcId="{E5403731-1D78-4FFC-9405-DEDA0F10DAC8}" destId="{D4AED9A3-5E00-44AB-95FF-5D93858ECED5}" srcOrd="1" destOrd="0" presId="urn:microsoft.com/office/officeart/2005/8/layout/hierarchy2"/>
    <dgm:cxn modelId="{1238AE96-FD34-4C2A-9492-10396BA0AC15}" type="presOf" srcId="{70294D33-CE91-46B9-9385-8B38E29F1E0F}" destId="{DA0A0253-4A04-4863-BC6D-9AE274FD036E}" srcOrd="0" destOrd="0" presId="urn:microsoft.com/office/officeart/2005/8/layout/hierarchy2"/>
    <dgm:cxn modelId="{C8C205E9-EA51-4FC3-B8DE-52D7CE39DF3F}" type="presOf" srcId="{A4CD39DF-1788-415B-B442-9E841304F90A}" destId="{CBFAA66A-B9D7-4247-B2AC-121ED7AFC0AA}" srcOrd="0" destOrd="0" presId="urn:microsoft.com/office/officeart/2005/8/layout/hierarchy2"/>
    <dgm:cxn modelId="{C7CC61B4-33ED-4FA0-9CF8-D07CA151514F}" type="presOf" srcId="{1E8F8E4F-C2B4-4FD8-A344-C5C1AC98ED1C}" destId="{DE93A9DB-ABE4-43E2-9814-8D17553C8FA8}" srcOrd="1" destOrd="0" presId="urn:microsoft.com/office/officeart/2005/8/layout/hierarchy2"/>
    <dgm:cxn modelId="{11BC0C40-8E90-4418-B2C8-F8DDEAAFCB99}" type="presOf" srcId="{2D6E2DD5-79D4-4A46-839B-A1FFB7E2C56B}" destId="{17109BFC-2396-4289-BB01-6BFDA924EE86}" srcOrd="0" destOrd="0" presId="urn:microsoft.com/office/officeart/2005/8/layout/hierarchy2"/>
    <dgm:cxn modelId="{3EBF0E46-0440-4579-8639-52273BBB6049}" type="presOf" srcId="{EF13CD4E-4867-4E1A-86CF-7E6B02A7384D}" destId="{BE1AAAB3-A513-4E56-86D8-3D7BA47F9758}" srcOrd="0" destOrd="0" presId="urn:microsoft.com/office/officeart/2005/8/layout/hierarchy2"/>
    <dgm:cxn modelId="{2AC491E5-A6CC-4D3C-9596-B65A55763C93}" type="presOf" srcId="{C5E965E5-40FA-49C2-8C4F-459865B22CCB}" destId="{97CAAA07-4619-45D0-9867-2456F2ED6C63}" srcOrd="1" destOrd="0" presId="urn:microsoft.com/office/officeart/2005/8/layout/hierarchy2"/>
    <dgm:cxn modelId="{2D2FB5BA-DC0C-4051-9EFD-3C0F767FE885}" type="presOf" srcId="{35C98CD6-3EC0-4DB9-8402-58813809B005}" destId="{DFB28B30-8D0E-47FE-9E50-395A28BDACC2}" srcOrd="0" destOrd="0" presId="urn:microsoft.com/office/officeart/2005/8/layout/hierarchy2"/>
    <dgm:cxn modelId="{DBD28CF4-AB27-487D-A259-F125E9A85F21}" type="presParOf" srcId="{83F6343D-7A16-47C4-8F0E-EEDF82D9F42A}" destId="{11238BDE-B272-44A9-B5AB-6418D3D51F3A}" srcOrd="0" destOrd="0" presId="urn:microsoft.com/office/officeart/2005/8/layout/hierarchy2"/>
    <dgm:cxn modelId="{D8A81488-9D0E-41E0-BEDE-B95995E9EC8B}" type="presParOf" srcId="{11238BDE-B272-44A9-B5AB-6418D3D51F3A}" destId="{4B706A41-C725-47AA-824F-000470AA26E7}" srcOrd="0" destOrd="0" presId="urn:microsoft.com/office/officeart/2005/8/layout/hierarchy2"/>
    <dgm:cxn modelId="{6F761EB0-331C-4E04-97CD-760C1E8C3EFF}" type="presParOf" srcId="{11238BDE-B272-44A9-B5AB-6418D3D51F3A}" destId="{3CAF5896-2691-4CC8-AED5-3B3F4DE13996}" srcOrd="1" destOrd="0" presId="urn:microsoft.com/office/officeart/2005/8/layout/hierarchy2"/>
    <dgm:cxn modelId="{EA552F2F-E3E2-4CDB-8CAE-CC7B8DA488A0}" type="presParOf" srcId="{3CAF5896-2691-4CC8-AED5-3B3F4DE13996}" destId="{C1DD8EB9-CEFD-4B3D-9268-72D20D192702}" srcOrd="0" destOrd="0" presId="urn:microsoft.com/office/officeart/2005/8/layout/hierarchy2"/>
    <dgm:cxn modelId="{28015D18-C76A-4027-A9E4-6F47EF86016D}" type="presParOf" srcId="{C1DD8EB9-CEFD-4B3D-9268-72D20D192702}" destId="{7B8BB473-214C-4064-B6F4-C4D94523C89A}" srcOrd="0" destOrd="0" presId="urn:microsoft.com/office/officeart/2005/8/layout/hierarchy2"/>
    <dgm:cxn modelId="{F9D7C87B-669E-43F0-940E-20D2F45CA6E9}" type="presParOf" srcId="{3CAF5896-2691-4CC8-AED5-3B3F4DE13996}" destId="{BCC6E35B-4E44-4DE4-BDCA-5490EF7F5089}" srcOrd="1" destOrd="0" presId="urn:microsoft.com/office/officeart/2005/8/layout/hierarchy2"/>
    <dgm:cxn modelId="{9B730144-AA8A-4899-8EF7-A391A2D24EE8}" type="presParOf" srcId="{BCC6E35B-4E44-4DE4-BDCA-5490EF7F5089}" destId="{49603B62-7E38-43C6-B291-3EF2FB20B133}" srcOrd="0" destOrd="0" presId="urn:microsoft.com/office/officeart/2005/8/layout/hierarchy2"/>
    <dgm:cxn modelId="{3BFBD80F-7E42-4AFD-B1A7-47D408A5D1DF}" type="presParOf" srcId="{BCC6E35B-4E44-4DE4-BDCA-5490EF7F5089}" destId="{DFC6E0BE-840E-4ED0-9A3B-65B18C0808B4}" srcOrd="1" destOrd="0" presId="urn:microsoft.com/office/officeart/2005/8/layout/hierarchy2"/>
    <dgm:cxn modelId="{273E54AA-E31F-4868-BB33-9E16FAA30D24}" type="presParOf" srcId="{DFC6E0BE-840E-4ED0-9A3B-65B18C0808B4}" destId="{340C1825-92E8-462F-9B1F-60E1D466E30E}" srcOrd="0" destOrd="0" presId="urn:microsoft.com/office/officeart/2005/8/layout/hierarchy2"/>
    <dgm:cxn modelId="{437DB87C-4E3C-4AE3-AC46-84785A1AD717}" type="presParOf" srcId="{340C1825-92E8-462F-9B1F-60E1D466E30E}" destId="{41DBEB98-D293-4D55-90EB-BA3CE6C01FAF}" srcOrd="0" destOrd="0" presId="urn:microsoft.com/office/officeart/2005/8/layout/hierarchy2"/>
    <dgm:cxn modelId="{6ABF5A68-C205-4453-9715-7298916A405E}" type="presParOf" srcId="{DFC6E0BE-840E-4ED0-9A3B-65B18C0808B4}" destId="{F5095A3D-2EEF-41B5-95EF-F6CD289077F6}" srcOrd="1" destOrd="0" presId="urn:microsoft.com/office/officeart/2005/8/layout/hierarchy2"/>
    <dgm:cxn modelId="{7F122A6A-2347-49BE-B8BC-84658E0EF5DD}" type="presParOf" srcId="{F5095A3D-2EEF-41B5-95EF-F6CD289077F6}" destId="{2F7BBC56-8E1B-41E1-AD72-5F7F144B3A98}" srcOrd="0" destOrd="0" presId="urn:microsoft.com/office/officeart/2005/8/layout/hierarchy2"/>
    <dgm:cxn modelId="{C3C894BB-98B9-48C3-981A-B3313AA6897A}" type="presParOf" srcId="{F5095A3D-2EEF-41B5-95EF-F6CD289077F6}" destId="{7F9AA6C6-FF5E-459F-9A3B-726C2C19A8D4}" srcOrd="1" destOrd="0" presId="urn:microsoft.com/office/officeart/2005/8/layout/hierarchy2"/>
    <dgm:cxn modelId="{40D70FA3-5003-4ADA-A488-ABFF5DA99BE6}" type="presParOf" srcId="{7F9AA6C6-FF5E-459F-9A3B-726C2C19A8D4}" destId="{6AAE8F45-2E99-4B9F-9273-9F647162B937}" srcOrd="0" destOrd="0" presId="urn:microsoft.com/office/officeart/2005/8/layout/hierarchy2"/>
    <dgm:cxn modelId="{26BB463F-51DD-4700-B70F-EBAD210D4845}" type="presParOf" srcId="{6AAE8F45-2E99-4B9F-9273-9F647162B937}" destId="{D4AED9A3-5E00-44AB-95FF-5D93858ECED5}" srcOrd="0" destOrd="0" presId="urn:microsoft.com/office/officeart/2005/8/layout/hierarchy2"/>
    <dgm:cxn modelId="{4521833B-E51E-4BE0-83A4-336AD5040006}" type="presParOf" srcId="{7F9AA6C6-FF5E-459F-9A3B-726C2C19A8D4}" destId="{91806803-8E4C-4790-B859-4259701F25E4}" srcOrd="1" destOrd="0" presId="urn:microsoft.com/office/officeart/2005/8/layout/hierarchy2"/>
    <dgm:cxn modelId="{3766EAFA-47F7-4524-A2FE-FAAC28E20B91}" type="presParOf" srcId="{91806803-8E4C-4790-B859-4259701F25E4}" destId="{AE420823-5C79-43B8-9F2D-B964C5543580}" srcOrd="0" destOrd="0" presId="urn:microsoft.com/office/officeart/2005/8/layout/hierarchy2"/>
    <dgm:cxn modelId="{664859DE-EF15-45B5-9C3B-AAEA3ED8351C}" type="presParOf" srcId="{91806803-8E4C-4790-B859-4259701F25E4}" destId="{E0324A78-7A3B-4D81-8DE4-9A111BDA4294}" srcOrd="1" destOrd="0" presId="urn:microsoft.com/office/officeart/2005/8/layout/hierarchy2"/>
    <dgm:cxn modelId="{CF235FF0-56AD-4405-9848-3A1BF3413272}" type="presParOf" srcId="{7F9AA6C6-FF5E-459F-9A3B-726C2C19A8D4}" destId="{54D84B31-99F6-4E90-8B34-F36EE62A73CB}" srcOrd="2" destOrd="0" presId="urn:microsoft.com/office/officeart/2005/8/layout/hierarchy2"/>
    <dgm:cxn modelId="{CF6A5674-8D89-4397-B33B-FE9EACDC87FB}" type="presParOf" srcId="{54D84B31-99F6-4E90-8B34-F36EE62A73CB}" destId="{1F6516E7-6867-44DF-972C-E6CABBF1921A}" srcOrd="0" destOrd="0" presId="urn:microsoft.com/office/officeart/2005/8/layout/hierarchy2"/>
    <dgm:cxn modelId="{77D0C4FF-67FD-4ABE-A9C3-204277223E84}" type="presParOf" srcId="{7F9AA6C6-FF5E-459F-9A3B-726C2C19A8D4}" destId="{645D53F5-0F70-4241-BE98-C77BBC4DF486}" srcOrd="3" destOrd="0" presId="urn:microsoft.com/office/officeart/2005/8/layout/hierarchy2"/>
    <dgm:cxn modelId="{F66DCB93-267C-4171-9A42-6AD960A3060F}" type="presParOf" srcId="{645D53F5-0F70-4241-BE98-C77BBC4DF486}" destId="{44E18423-D636-4EFF-A5B4-A8CC89704C7C}" srcOrd="0" destOrd="0" presId="urn:microsoft.com/office/officeart/2005/8/layout/hierarchy2"/>
    <dgm:cxn modelId="{EE3BA027-0850-4717-A5A2-56ED6910A28E}" type="presParOf" srcId="{645D53F5-0F70-4241-BE98-C77BBC4DF486}" destId="{4651CD11-135F-4213-91A3-439CCC33288D}" srcOrd="1" destOrd="0" presId="urn:microsoft.com/office/officeart/2005/8/layout/hierarchy2"/>
    <dgm:cxn modelId="{CEAB6137-854F-48E2-8815-2158E15AAA3E}" type="presParOf" srcId="{7F9AA6C6-FF5E-459F-9A3B-726C2C19A8D4}" destId="{2BBC565D-B5EC-4134-9311-2E40C73E1C15}" srcOrd="4" destOrd="0" presId="urn:microsoft.com/office/officeart/2005/8/layout/hierarchy2"/>
    <dgm:cxn modelId="{A453064E-2AC5-409A-96F3-D72154050455}" type="presParOf" srcId="{2BBC565D-B5EC-4134-9311-2E40C73E1C15}" destId="{77016DDF-A607-45D3-830B-5291A3F062F8}" srcOrd="0" destOrd="0" presId="urn:microsoft.com/office/officeart/2005/8/layout/hierarchy2"/>
    <dgm:cxn modelId="{39123DC3-1D8E-4BE6-ABF9-4F76BCBBAE5D}" type="presParOf" srcId="{7F9AA6C6-FF5E-459F-9A3B-726C2C19A8D4}" destId="{4AC7DE5E-6AFF-41B7-BAFF-0E888F060A6C}" srcOrd="5" destOrd="0" presId="urn:microsoft.com/office/officeart/2005/8/layout/hierarchy2"/>
    <dgm:cxn modelId="{14397153-E5C1-4790-808C-E9E70BD8D552}" type="presParOf" srcId="{4AC7DE5E-6AFF-41B7-BAFF-0E888F060A6C}" destId="{A42D3F68-1EDC-427A-971E-E15AFC18D71E}" srcOrd="0" destOrd="0" presId="urn:microsoft.com/office/officeart/2005/8/layout/hierarchy2"/>
    <dgm:cxn modelId="{FD5E1B7A-B0AA-4421-A5AE-50A7C48FC6E6}" type="presParOf" srcId="{4AC7DE5E-6AFF-41B7-BAFF-0E888F060A6C}" destId="{42925AD8-AEBE-4187-9418-05802B2850EF}" srcOrd="1" destOrd="0" presId="urn:microsoft.com/office/officeart/2005/8/layout/hierarchy2"/>
    <dgm:cxn modelId="{A9432DAE-32DD-493E-A22F-E38DC68710E1}" type="presParOf" srcId="{DFC6E0BE-840E-4ED0-9A3B-65B18C0808B4}" destId="{6CE21573-250D-4F2D-9F45-C9CFC68C300C}" srcOrd="2" destOrd="0" presId="urn:microsoft.com/office/officeart/2005/8/layout/hierarchy2"/>
    <dgm:cxn modelId="{0F135D61-6D83-46F4-BF60-3135F1EA1CAF}" type="presParOf" srcId="{6CE21573-250D-4F2D-9F45-C9CFC68C300C}" destId="{B2CF92F9-8BAB-4B91-96AC-BD46D3E27C66}" srcOrd="0" destOrd="0" presId="urn:microsoft.com/office/officeart/2005/8/layout/hierarchy2"/>
    <dgm:cxn modelId="{149E7F23-7982-4291-92F5-01DA3B948547}" type="presParOf" srcId="{DFC6E0BE-840E-4ED0-9A3B-65B18C0808B4}" destId="{FF797E47-9997-4C66-AB8D-EC8D5A562370}" srcOrd="3" destOrd="0" presId="urn:microsoft.com/office/officeart/2005/8/layout/hierarchy2"/>
    <dgm:cxn modelId="{076E287D-9B91-4D7A-9785-727A577A1E8D}" type="presParOf" srcId="{FF797E47-9997-4C66-AB8D-EC8D5A562370}" destId="{176F4744-DF61-45FD-883C-7E150FEA0613}" srcOrd="0" destOrd="0" presId="urn:microsoft.com/office/officeart/2005/8/layout/hierarchy2"/>
    <dgm:cxn modelId="{784FF3A3-B013-4FD8-BFCF-EA9269CC8DEC}" type="presParOf" srcId="{FF797E47-9997-4C66-AB8D-EC8D5A562370}" destId="{47F7EC14-7C23-4FDE-BA21-3ACF07B8996C}" srcOrd="1" destOrd="0" presId="urn:microsoft.com/office/officeart/2005/8/layout/hierarchy2"/>
    <dgm:cxn modelId="{0095CEFB-11E9-4BDF-A3CC-489093A11D79}" type="presParOf" srcId="{DFC6E0BE-840E-4ED0-9A3B-65B18C0808B4}" destId="{6C9AB392-223C-416A-A7CF-64FFF310A779}" srcOrd="4" destOrd="0" presId="urn:microsoft.com/office/officeart/2005/8/layout/hierarchy2"/>
    <dgm:cxn modelId="{88DFF4ED-4926-4EAD-AFBC-BF9B367BD0B2}" type="presParOf" srcId="{6C9AB392-223C-416A-A7CF-64FFF310A779}" destId="{7D4C8C5B-FB04-461D-AAD1-A73AD7AA9943}" srcOrd="0" destOrd="0" presId="urn:microsoft.com/office/officeart/2005/8/layout/hierarchy2"/>
    <dgm:cxn modelId="{3D2C5BAF-997A-40FF-AD3F-2154D51B6129}" type="presParOf" srcId="{DFC6E0BE-840E-4ED0-9A3B-65B18C0808B4}" destId="{87F38480-3CC3-4DA3-934F-35BE393ACE2B}" srcOrd="5" destOrd="0" presId="urn:microsoft.com/office/officeart/2005/8/layout/hierarchy2"/>
    <dgm:cxn modelId="{F3110777-D410-4F56-9FDB-92989721FFE6}" type="presParOf" srcId="{87F38480-3CC3-4DA3-934F-35BE393ACE2B}" destId="{2D3371E3-0BFC-4EF3-962E-CB013E204386}" srcOrd="0" destOrd="0" presId="urn:microsoft.com/office/officeart/2005/8/layout/hierarchy2"/>
    <dgm:cxn modelId="{CA30D14E-F7EF-48BB-94C1-8B9FE5347867}" type="presParOf" srcId="{87F38480-3CC3-4DA3-934F-35BE393ACE2B}" destId="{A78F307C-C8FF-4208-8C14-FA4934C753FB}" srcOrd="1" destOrd="0" presId="urn:microsoft.com/office/officeart/2005/8/layout/hierarchy2"/>
    <dgm:cxn modelId="{37D7E92D-E14E-4FB1-8B89-D16C6024E693}" type="presParOf" srcId="{DFC6E0BE-840E-4ED0-9A3B-65B18C0808B4}" destId="{D968BF09-0710-4F4B-8674-743BF3530B54}" srcOrd="6" destOrd="0" presId="urn:microsoft.com/office/officeart/2005/8/layout/hierarchy2"/>
    <dgm:cxn modelId="{0C2E6D28-88F6-4011-BADA-1403D1ADC86A}" type="presParOf" srcId="{D968BF09-0710-4F4B-8674-743BF3530B54}" destId="{FC8A5E96-D683-475E-9E01-6481836C55C2}" srcOrd="0" destOrd="0" presId="urn:microsoft.com/office/officeart/2005/8/layout/hierarchy2"/>
    <dgm:cxn modelId="{0542B419-A2C7-48D2-8D1B-3428BECB3D6D}" type="presParOf" srcId="{DFC6E0BE-840E-4ED0-9A3B-65B18C0808B4}" destId="{A180C0DC-5274-4847-84C3-3D4ADAA3E37E}" srcOrd="7" destOrd="0" presId="urn:microsoft.com/office/officeart/2005/8/layout/hierarchy2"/>
    <dgm:cxn modelId="{DE2C882B-BEC8-4C32-BBD9-1F5EC7FDC698}" type="presParOf" srcId="{A180C0DC-5274-4847-84C3-3D4ADAA3E37E}" destId="{7005A8BC-E72C-4239-AD71-E7EA51EFDB10}" srcOrd="0" destOrd="0" presId="urn:microsoft.com/office/officeart/2005/8/layout/hierarchy2"/>
    <dgm:cxn modelId="{F2A248EB-92F3-440D-B6F0-33D31D0CAB4B}" type="presParOf" srcId="{A180C0DC-5274-4847-84C3-3D4ADAA3E37E}" destId="{0D15AD42-1E68-4C86-B704-5869A537C468}" srcOrd="1" destOrd="0" presId="urn:microsoft.com/office/officeart/2005/8/layout/hierarchy2"/>
    <dgm:cxn modelId="{C95FD275-52AC-4466-83C7-517BA890CB64}" type="presParOf" srcId="{0D15AD42-1E68-4C86-B704-5869A537C468}" destId="{372478D0-8BD1-411D-958E-F5AB304D13F6}" srcOrd="0" destOrd="0" presId="urn:microsoft.com/office/officeart/2005/8/layout/hierarchy2"/>
    <dgm:cxn modelId="{4587A880-D31D-4C8A-8465-0B7CA203D15D}" type="presParOf" srcId="{372478D0-8BD1-411D-958E-F5AB304D13F6}" destId="{287AEFCA-3D30-4101-9D56-6A998D7BF8B4}" srcOrd="0" destOrd="0" presId="urn:microsoft.com/office/officeart/2005/8/layout/hierarchy2"/>
    <dgm:cxn modelId="{6ABBA2E9-6AF7-4CB7-819D-6245551A4C4F}" type="presParOf" srcId="{0D15AD42-1E68-4C86-B704-5869A537C468}" destId="{529BF07D-F846-47E6-85A5-D5B1C819B7C8}" srcOrd="1" destOrd="0" presId="urn:microsoft.com/office/officeart/2005/8/layout/hierarchy2"/>
    <dgm:cxn modelId="{6E3BF772-6C9A-4C54-AE24-84AD67DF7B53}" type="presParOf" srcId="{529BF07D-F846-47E6-85A5-D5B1C819B7C8}" destId="{3FFADCB8-8AEF-411B-9869-00EC71642661}" srcOrd="0" destOrd="0" presId="urn:microsoft.com/office/officeart/2005/8/layout/hierarchy2"/>
    <dgm:cxn modelId="{200504FF-F5CB-403D-94DC-5378D8EDE460}" type="presParOf" srcId="{529BF07D-F846-47E6-85A5-D5B1C819B7C8}" destId="{1E7AE6E4-5D9A-415A-8864-5C2819400ABF}" srcOrd="1" destOrd="0" presId="urn:microsoft.com/office/officeart/2005/8/layout/hierarchy2"/>
    <dgm:cxn modelId="{E0045360-8BEC-4E4E-9D39-70294F5282C0}" type="presParOf" srcId="{0D15AD42-1E68-4C86-B704-5869A537C468}" destId="{B528B15F-1363-47BD-8613-4FC97603E833}" srcOrd="2" destOrd="0" presId="urn:microsoft.com/office/officeart/2005/8/layout/hierarchy2"/>
    <dgm:cxn modelId="{0F6AEADD-8018-4F7A-AEF0-34C03C26C4D6}" type="presParOf" srcId="{B528B15F-1363-47BD-8613-4FC97603E833}" destId="{B9DDCD5A-97B9-4DC8-A02E-67DE1204CB21}" srcOrd="0" destOrd="0" presId="urn:microsoft.com/office/officeart/2005/8/layout/hierarchy2"/>
    <dgm:cxn modelId="{F1AAE4FD-41C0-4936-A2B6-FDE0A666A344}" type="presParOf" srcId="{0D15AD42-1E68-4C86-B704-5869A537C468}" destId="{FD9BFB20-4803-4C7F-AA89-5025AB61FCCF}" srcOrd="3" destOrd="0" presId="urn:microsoft.com/office/officeart/2005/8/layout/hierarchy2"/>
    <dgm:cxn modelId="{6B485E79-6D81-46C1-83AA-B131B803CCEF}" type="presParOf" srcId="{FD9BFB20-4803-4C7F-AA89-5025AB61FCCF}" destId="{136AB1DD-E4E8-49B9-87D4-F41D93527682}" srcOrd="0" destOrd="0" presId="urn:microsoft.com/office/officeart/2005/8/layout/hierarchy2"/>
    <dgm:cxn modelId="{466ECA67-C64C-45B0-BE51-EB12B2BDCFE7}" type="presParOf" srcId="{FD9BFB20-4803-4C7F-AA89-5025AB61FCCF}" destId="{64B99EC2-2155-4791-82BC-8697E1631903}" srcOrd="1" destOrd="0" presId="urn:microsoft.com/office/officeart/2005/8/layout/hierarchy2"/>
    <dgm:cxn modelId="{E0850A43-BA5D-4DFC-B725-14E885BB72FD}" type="presParOf" srcId="{0D15AD42-1E68-4C86-B704-5869A537C468}" destId="{7A76AB1C-9B30-4443-9F3A-0023F2F9E7E5}" srcOrd="4" destOrd="0" presId="urn:microsoft.com/office/officeart/2005/8/layout/hierarchy2"/>
    <dgm:cxn modelId="{174F66AB-4288-4FD6-8205-4E8DA79F39A1}" type="presParOf" srcId="{7A76AB1C-9B30-4443-9F3A-0023F2F9E7E5}" destId="{368A819B-2FE0-438B-99CD-8231087DB909}" srcOrd="0" destOrd="0" presId="urn:microsoft.com/office/officeart/2005/8/layout/hierarchy2"/>
    <dgm:cxn modelId="{DC705AE4-D477-4888-82D6-CCD6F81ACA2A}" type="presParOf" srcId="{0D15AD42-1E68-4C86-B704-5869A537C468}" destId="{3282FCDF-C553-4A7A-9C0E-B0337210C0C3}" srcOrd="5" destOrd="0" presId="urn:microsoft.com/office/officeart/2005/8/layout/hierarchy2"/>
    <dgm:cxn modelId="{C9BF793D-F4A0-4F45-A92F-4524EF03C3D4}" type="presParOf" srcId="{3282FCDF-C553-4A7A-9C0E-B0337210C0C3}" destId="{D81AE9C7-0778-4387-BC96-94FD60CD10AC}" srcOrd="0" destOrd="0" presId="urn:microsoft.com/office/officeart/2005/8/layout/hierarchy2"/>
    <dgm:cxn modelId="{2A36210C-E8B0-4071-A160-170E077941BD}" type="presParOf" srcId="{3282FCDF-C553-4A7A-9C0E-B0337210C0C3}" destId="{FE0866FB-9A6E-4184-A975-71B45ED2E943}" srcOrd="1" destOrd="0" presId="urn:microsoft.com/office/officeart/2005/8/layout/hierarchy2"/>
    <dgm:cxn modelId="{68C25907-6DA9-4877-BFF7-556F73035D85}" type="presParOf" srcId="{DFC6E0BE-840E-4ED0-9A3B-65B18C0808B4}" destId="{2FD7A94D-AC77-4E7B-908E-A7B8D750EFBE}" srcOrd="8" destOrd="0" presId="urn:microsoft.com/office/officeart/2005/8/layout/hierarchy2"/>
    <dgm:cxn modelId="{1C9935FD-5C51-4B8E-A531-279149A13655}" type="presParOf" srcId="{2FD7A94D-AC77-4E7B-908E-A7B8D750EFBE}" destId="{EAD2CFDB-BA57-40B2-A7B1-464D74923493}" srcOrd="0" destOrd="0" presId="urn:microsoft.com/office/officeart/2005/8/layout/hierarchy2"/>
    <dgm:cxn modelId="{8F169CBB-F3C6-452E-A799-28ADE21413A3}" type="presParOf" srcId="{DFC6E0BE-840E-4ED0-9A3B-65B18C0808B4}" destId="{D679B4DF-17BA-4795-9C96-8CACA22F2022}" srcOrd="9" destOrd="0" presId="urn:microsoft.com/office/officeart/2005/8/layout/hierarchy2"/>
    <dgm:cxn modelId="{E4F135AB-9C47-424D-B9FF-D1E0AC8B2069}" type="presParOf" srcId="{D679B4DF-17BA-4795-9C96-8CACA22F2022}" destId="{5EA5EB93-8472-466F-809B-6DF6774939F8}" srcOrd="0" destOrd="0" presId="urn:microsoft.com/office/officeart/2005/8/layout/hierarchy2"/>
    <dgm:cxn modelId="{98E89353-E21B-48B3-8B55-E364DB4255E9}" type="presParOf" srcId="{D679B4DF-17BA-4795-9C96-8CACA22F2022}" destId="{B42FEC76-84C0-45AC-8C74-ED21640F77A7}" srcOrd="1" destOrd="0" presId="urn:microsoft.com/office/officeart/2005/8/layout/hierarchy2"/>
    <dgm:cxn modelId="{58710685-579D-4531-A78F-AEC09D332767}" type="presParOf" srcId="{3CAF5896-2691-4CC8-AED5-3B3F4DE13996}" destId="{0AC96DCA-5D33-4390-8B0B-47BC22745858}" srcOrd="2" destOrd="0" presId="urn:microsoft.com/office/officeart/2005/8/layout/hierarchy2"/>
    <dgm:cxn modelId="{27602D0A-5AC8-4631-8342-10E160D8A51F}" type="presParOf" srcId="{0AC96DCA-5D33-4390-8B0B-47BC22745858}" destId="{D27DFD97-A9AD-457E-B25D-7EEABF3A48F2}" srcOrd="0" destOrd="0" presId="urn:microsoft.com/office/officeart/2005/8/layout/hierarchy2"/>
    <dgm:cxn modelId="{E2D22649-E381-4125-86C3-37EF03EDCDA8}" type="presParOf" srcId="{3CAF5896-2691-4CC8-AED5-3B3F4DE13996}" destId="{EF6FD8D8-0B76-4590-B638-E445A290C497}" srcOrd="3" destOrd="0" presId="urn:microsoft.com/office/officeart/2005/8/layout/hierarchy2"/>
    <dgm:cxn modelId="{8A7DA310-F17F-46B3-82FC-465148BFBFAA}" type="presParOf" srcId="{EF6FD8D8-0B76-4590-B638-E445A290C497}" destId="{B46E35F9-6B06-458B-A716-0091F6097C0B}" srcOrd="0" destOrd="0" presId="urn:microsoft.com/office/officeart/2005/8/layout/hierarchy2"/>
    <dgm:cxn modelId="{51FE8E79-998F-48E0-A82C-5B0900841290}" type="presParOf" srcId="{EF6FD8D8-0B76-4590-B638-E445A290C497}" destId="{0728B4E4-B85D-4C50-AB92-49AF0DF9568A}" srcOrd="1" destOrd="0" presId="urn:microsoft.com/office/officeart/2005/8/layout/hierarchy2"/>
    <dgm:cxn modelId="{C4435EC1-FCE7-4616-B7C7-AE8B5A42C05C}" type="presParOf" srcId="{0728B4E4-B85D-4C50-AB92-49AF0DF9568A}" destId="{A7B93948-E957-4132-B324-90F3DEDF86C4}" srcOrd="0" destOrd="0" presId="urn:microsoft.com/office/officeart/2005/8/layout/hierarchy2"/>
    <dgm:cxn modelId="{7F93E0D5-17BC-4F08-9BD3-557D46306540}" type="presParOf" srcId="{A7B93948-E957-4132-B324-90F3DEDF86C4}" destId="{5662A507-25D9-4B76-BE10-97B4F2B414D1}" srcOrd="0" destOrd="0" presId="urn:microsoft.com/office/officeart/2005/8/layout/hierarchy2"/>
    <dgm:cxn modelId="{7AACA8A9-6167-4375-8B9F-B184CEE36DB5}" type="presParOf" srcId="{0728B4E4-B85D-4C50-AB92-49AF0DF9568A}" destId="{1D0DAAC9-E4AD-42BE-B1AC-DE37B8B910AD}" srcOrd="1" destOrd="0" presId="urn:microsoft.com/office/officeart/2005/8/layout/hierarchy2"/>
    <dgm:cxn modelId="{B581F760-C84C-4D5C-957B-7DBF4625B2CF}" type="presParOf" srcId="{1D0DAAC9-E4AD-42BE-B1AC-DE37B8B910AD}" destId="{A70768F4-C0C3-4727-813A-AFD2CDDA669E}" srcOrd="0" destOrd="0" presId="urn:microsoft.com/office/officeart/2005/8/layout/hierarchy2"/>
    <dgm:cxn modelId="{DC577757-58F9-48EA-839C-F5DC7094106F}" type="presParOf" srcId="{1D0DAAC9-E4AD-42BE-B1AC-DE37B8B910AD}" destId="{F1258AC4-0041-420C-AF3A-B617AF3FC1B7}" srcOrd="1" destOrd="0" presId="urn:microsoft.com/office/officeart/2005/8/layout/hierarchy2"/>
    <dgm:cxn modelId="{1F950149-F736-4C69-80F5-53EBF7B68957}" type="presParOf" srcId="{F1258AC4-0041-420C-AF3A-B617AF3FC1B7}" destId="{65EC64CA-68A7-4271-BF23-9517300DE847}" srcOrd="0" destOrd="0" presId="urn:microsoft.com/office/officeart/2005/8/layout/hierarchy2"/>
    <dgm:cxn modelId="{11BE06ED-4D69-4668-9FF2-2DBA6C864EF7}" type="presParOf" srcId="{65EC64CA-68A7-4271-BF23-9517300DE847}" destId="{64143D0E-E07F-4680-B947-D2952278A8D5}" srcOrd="0" destOrd="0" presId="urn:microsoft.com/office/officeart/2005/8/layout/hierarchy2"/>
    <dgm:cxn modelId="{78385D40-E4A4-4E65-9A09-C2A4B87D15F8}" type="presParOf" srcId="{F1258AC4-0041-420C-AF3A-B617AF3FC1B7}" destId="{5E80D139-CBCC-4613-9042-FAED86E6C81A}" srcOrd="1" destOrd="0" presId="urn:microsoft.com/office/officeart/2005/8/layout/hierarchy2"/>
    <dgm:cxn modelId="{F3E0B53E-303B-4C33-8436-E27AE0BED332}" type="presParOf" srcId="{5E80D139-CBCC-4613-9042-FAED86E6C81A}" destId="{B49C7809-2B84-45F3-9269-A58DDF06548F}" srcOrd="0" destOrd="0" presId="urn:microsoft.com/office/officeart/2005/8/layout/hierarchy2"/>
    <dgm:cxn modelId="{8502E0B6-E12F-407F-A219-F379016C7768}" type="presParOf" srcId="{5E80D139-CBCC-4613-9042-FAED86E6C81A}" destId="{B23E7CC0-524D-4F72-98DE-5F2C5F2FEFCE}" srcOrd="1" destOrd="0" presId="urn:microsoft.com/office/officeart/2005/8/layout/hierarchy2"/>
    <dgm:cxn modelId="{7253CEE6-FB28-4753-A93E-0D60010D08CD}" type="presParOf" srcId="{B23E7CC0-524D-4F72-98DE-5F2C5F2FEFCE}" destId="{D7CD6756-2C6C-4A65-8995-C1D1D7FC81E2}" srcOrd="0" destOrd="0" presId="urn:microsoft.com/office/officeart/2005/8/layout/hierarchy2"/>
    <dgm:cxn modelId="{4C5ECB9D-3207-4736-8A39-B4A6BAC55CCC}" type="presParOf" srcId="{D7CD6756-2C6C-4A65-8995-C1D1D7FC81E2}" destId="{99477729-C79E-439C-93BF-030AA2E1AD0E}" srcOrd="0" destOrd="0" presId="urn:microsoft.com/office/officeart/2005/8/layout/hierarchy2"/>
    <dgm:cxn modelId="{CDD651B4-D271-4A55-BFAB-DA447F3A1EDE}" type="presParOf" srcId="{B23E7CC0-524D-4F72-98DE-5F2C5F2FEFCE}" destId="{F0C62A17-30E3-4AEA-A768-FC78C07D6052}" srcOrd="1" destOrd="0" presId="urn:microsoft.com/office/officeart/2005/8/layout/hierarchy2"/>
    <dgm:cxn modelId="{27B0E772-274C-4514-A835-A32133BC68FC}" type="presParOf" srcId="{F0C62A17-30E3-4AEA-A768-FC78C07D6052}" destId="{817D05FC-1E83-457C-96FD-313C43D16B7B}" srcOrd="0" destOrd="0" presId="urn:microsoft.com/office/officeart/2005/8/layout/hierarchy2"/>
    <dgm:cxn modelId="{A99D9A1A-E22C-46E3-ABDF-B5E5038A5E49}" type="presParOf" srcId="{F0C62A17-30E3-4AEA-A768-FC78C07D6052}" destId="{6AB3C7DF-381B-4749-84CC-DB500EEF44BB}" srcOrd="1" destOrd="0" presId="urn:microsoft.com/office/officeart/2005/8/layout/hierarchy2"/>
    <dgm:cxn modelId="{3CB91F0A-17FF-4B44-BE92-0E679F030AD8}" type="presParOf" srcId="{B23E7CC0-524D-4F72-98DE-5F2C5F2FEFCE}" destId="{D62F3870-5EF7-4476-B30F-5D59C39F4489}" srcOrd="2" destOrd="0" presId="urn:microsoft.com/office/officeart/2005/8/layout/hierarchy2"/>
    <dgm:cxn modelId="{D09F4A71-5FF3-4833-80F4-E7A238E0128E}" type="presParOf" srcId="{D62F3870-5EF7-4476-B30F-5D59C39F4489}" destId="{7E76A2A2-C15D-488B-9487-A138705741A4}" srcOrd="0" destOrd="0" presId="urn:microsoft.com/office/officeart/2005/8/layout/hierarchy2"/>
    <dgm:cxn modelId="{F679794F-8284-48A9-87E3-4D9DE7FAF8A8}" type="presParOf" srcId="{B23E7CC0-524D-4F72-98DE-5F2C5F2FEFCE}" destId="{C8D0F289-C91B-44C5-8995-7A624BC64658}" srcOrd="3" destOrd="0" presId="urn:microsoft.com/office/officeart/2005/8/layout/hierarchy2"/>
    <dgm:cxn modelId="{40D40C97-15B4-4BAE-8D5F-2A7FF8F651C7}" type="presParOf" srcId="{C8D0F289-C91B-44C5-8995-7A624BC64658}" destId="{4F0EC593-7840-444F-9CC6-3A02AEC94740}" srcOrd="0" destOrd="0" presId="urn:microsoft.com/office/officeart/2005/8/layout/hierarchy2"/>
    <dgm:cxn modelId="{FB748EB5-2B87-49E4-9F9A-444B42D33784}" type="presParOf" srcId="{C8D0F289-C91B-44C5-8995-7A624BC64658}" destId="{D73E64E7-4134-4478-8068-CF4AAB5664AD}" srcOrd="1" destOrd="0" presId="urn:microsoft.com/office/officeart/2005/8/layout/hierarchy2"/>
    <dgm:cxn modelId="{B7A2B53E-F041-4951-A90D-EE9F0456A0A3}" type="presParOf" srcId="{B23E7CC0-524D-4F72-98DE-5F2C5F2FEFCE}" destId="{BE1AAAB3-A513-4E56-86D8-3D7BA47F9758}" srcOrd="4" destOrd="0" presId="urn:microsoft.com/office/officeart/2005/8/layout/hierarchy2"/>
    <dgm:cxn modelId="{4C32CD31-52B3-4DA1-8410-6EB6127D2BAD}" type="presParOf" srcId="{BE1AAAB3-A513-4E56-86D8-3D7BA47F9758}" destId="{6F8F67CE-00FB-4C89-AE6B-058177A282A8}" srcOrd="0" destOrd="0" presId="urn:microsoft.com/office/officeart/2005/8/layout/hierarchy2"/>
    <dgm:cxn modelId="{91B668DF-F496-4BD8-AE52-ADD59B28F44E}" type="presParOf" srcId="{B23E7CC0-524D-4F72-98DE-5F2C5F2FEFCE}" destId="{1A5C46C7-824B-461B-866B-B9C6637F56E0}" srcOrd="5" destOrd="0" presId="urn:microsoft.com/office/officeart/2005/8/layout/hierarchy2"/>
    <dgm:cxn modelId="{FEE7E137-9A5C-4A48-844F-526FC3DE7E37}" type="presParOf" srcId="{1A5C46C7-824B-461B-866B-B9C6637F56E0}" destId="{DA0A0253-4A04-4863-BC6D-9AE274FD036E}" srcOrd="0" destOrd="0" presId="urn:microsoft.com/office/officeart/2005/8/layout/hierarchy2"/>
    <dgm:cxn modelId="{0626007D-6A33-4083-A046-C2102E7E6B9C}" type="presParOf" srcId="{1A5C46C7-824B-461B-866B-B9C6637F56E0}" destId="{F350D8AF-9710-42AE-B9C5-2B33F69F62C1}" srcOrd="1" destOrd="0" presId="urn:microsoft.com/office/officeart/2005/8/layout/hierarchy2"/>
    <dgm:cxn modelId="{E937F5BA-E78F-4747-84E8-E9EFD783AFDA}" type="presParOf" srcId="{F1258AC4-0041-420C-AF3A-B617AF3FC1B7}" destId="{863BE65D-B00E-45A4-95A0-A2B58F212396}" srcOrd="2" destOrd="0" presId="urn:microsoft.com/office/officeart/2005/8/layout/hierarchy2"/>
    <dgm:cxn modelId="{DA34216D-B4AD-47C3-ACC0-4F8F45E3BF6B}" type="presParOf" srcId="{863BE65D-B00E-45A4-95A0-A2B58F212396}" destId="{F151B1A7-2A7E-42B3-8847-4D6A0648646E}" srcOrd="0" destOrd="0" presId="urn:microsoft.com/office/officeart/2005/8/layout/hierarchy2"/>
    <dgm:cxn modelId="{A468E9B1-1AFB-4156-91DC-C88A35EB3B8F}" type="presParOf" srcId="{F1258AC4-0041-420C-AF3A-B617AF3FC1B7}" destId="{D33AC794-86B4-464B-9A19-2BB0403E0EA0}" srcOrd="3" destOrd="0" presId="urn:microsoft.com/office/officeart/2005/8/layout/hierarchy2"/>
    <dgm:cxn modelId="{36106EDD-FA4B-4473-873F-07DF560BF26D}" type="presParOf" srcId="{D33AC794-86B4-464B-9A19-2BB0403E0EA0}" destId="{9557AA60-B1CB-4471-90C0-A9BDC080255C}" srcOrd="0" destOrd="0" presId="urn:microsoft.com/office/officeart/2005/8/layout/hierarchy2"/>
    <dgm:cxn modelId="{66117FB0-80E8-43FF-8C2C-BF653E25D807}" type="presParOf" srcId="{D33AC794-86B4-464B-9A19-2BB0403E0EA0}" destId="{0F10EE49-4F56-4CA5-BF73-CCDB9B9AECE2}" srcOrd="1" destOrd="0" presId="urn:microsoft.com/office/officeart/2005/8/layout/hierarchy2"/>
    <dgm:cxn modelId="{E3175708-B28B-4226-9B7D-9A70FECB5C65}" type="presParOf" srcId="{F1258AC4-0041-420C-AF3A-B617AF3FC1B7}" destId="{C31EA6F5-673A-44D1-B735-FB8C827D0AC6}" srcOrd="4" destOrd="0" presId="urn:microsoft.com/office/officeart/2005/8/layout/hierarchy2"/>
    <dgm:cxn modelId="{FA70FB0E-6BB0-489E-9EA1-59B506B73F31}" type="presParOf" srcId="{C31EA6F5-673A-44D1-B735-FB8C827D0AC6}" destId="{2D3111EC-D0D0-4CBD-AE4C-AA2F8ADC8463}" srcOrd="0" destOrd="0" presId="urn:microsoft.com/office/officeart/2005/8/layout/hierarchy2"/>
    <dgm:cxn modelId="{F9477D88-A00E-4E33-A13F-3816B1E32810}" type="presParOf" srcId="{F1258AC4-0041-420C-AF3A-B617AF3FC1B7}" destId="{374BB01C-F3CC-4771-AA87-ED1216B5114F}" srcOrd="5" destOrd="0" presId="urn:microsoft.com/office/officeart/2005/8/layout/hierarchy2"/>
    <dgm:cxn modelId="{340B2AAB-3EB7-4C90-B71C-14A13A93E43B}" type="presParOf" srcId="{374BB01C-F3CC-4771-AA87-ED1216B5114F}" destId="{23B96005-54F6-4FFA-90AD-0BC529C07664}" srcOrd="0" destOrd="0" presId="urn:microsoft.com/office/officeart/2005/8/layout/hierarchy2"/>
    <dgm:cxn modelId="{11F6A395-20EA-4677-B781-90A995B262A0}" type="presParOf" srcId="{374BB01C-F3CC-4771-AA87-ED1216B5114F}" destId="{1FC88755-3E06-4D27-AE13-D89F1D347F69}" srcOrd="1" destOrd="0" presId="urn:microsoft.com/office/officeart/2005/8/layout/hierarchy2"/>
    <dgm:cxn modelId="{74B45F9F-714C-4D38-8AA8-37BE15EBE51A}" type="presParOf" srcId="{0728B4E4-B85D-4C50-AB92-49AF0DF9568A}" destId="{2BB460AF-62CF-4B40-B721-7A8A4D6DCD6B}" srcOrd="2" destOrd="0" presId="urn:microsoft.com/office/officeart/2005/8/layout/hierarchy2"/>
    <dgm:cxn modelId="{B42512A1-0FE1-4067-BFCC-0C3C97C9CC97}" type="presParOf" srcId="{2BB460AF-62CF-4B40-B721-7A8A4D6DCD6B}" destId="{81665586-2679-436F-B2BE-F57D903BD8B0}" srcOrd="0" destOrd="0" presId="urn:microsoft.com/office/officeart/2005/8/layout/hierarchy2"/>
    <dgm:cxn modelId="{01B25742-D554-4515-9D8E-29190EAACC80}" type="presParOf" srcId="{0728B4E4-B85D-4C50-AB92-49AF0DF9568A}" destId="{74ECD786-F5F9-4860-8E61-021A3EEA0385}" srcOrd="3" destOrd="0" presId="urn:microsoft.com/office/officeart/2005/8/layout/hierarchy2"/>
    <dgm:cxn modelId="{E3FE38C8-A961-46D5-A6B7-57D749B33908}" type="presParOf" srcId="{74ECD786-F5F9-4860-8E61-021A3EEA0385}" destId="{A2CFBF0E-7D32-46BF-980D-28179567F1CC}" srcOrd="0" destOrd="0" presId="urn:microsoft.com/office/officeart/2005/8/layout/hierarchy2"/>
    <dgm:cxn modelId="{138E2CEB-D39C-4C9D-B626-1EBBB31925F7}" type="presParOf" srcId="{74ECD786-F5F9-4860-8E61-021A3EEA0385}" destId="{064BDCEC-CE78-423C-B180-B2B827FA92E1}" srcOrd="1" destOrd="0" presId="urn:microsoft.com/office/officeart/2005/8/layout/hierarchy2"/>
    <dgm:cxn modelId="{601E91CB-27AC-4E94-BEC5-ABA705BCD4C3}" type="presParOf" srcId="{0728B4E4-B85D-4C50-AB92-49AF0DF9568A}" destId="{B33544E3-086D-44BF-950D-0A8CEDC14A7A}" srcOrd="4" destOrd="0" presId="urn:microsoft.com/office/officeart/2005/8/layout/hierarchy2"/>
    <dgm:cxn modelId="{AD420D09-BEA9-471B-B73D-2700BEA70576}" type="presParOf" srcId="{B33544E3-086D-44BF-950D-0A8CEDC14A7A}" destId="{1F0EE4E4-2F60-44B5-9005-E9035AFA2316}" srcOrd="0" destOrd="0" presId="urn:microsoft.com/office/officeart/2005/8/layout/hierarchy2"/>
    <dgm:cxn modelId="{96B64741-D535-496C-A490-9A71E63CA5E0}" type="presParOf" srcId="{0728B4E4-B85D-4C50-AB92-49AF0DF9568A}" destId="{DF3D67DD-9011-4D1D-85E4-61436D0C264A}" srcOrd="5" destOrd="0" presId="urn:microsoft.com/office/officeart/2005/8/layout/hierarchy2"/>
    <dgm:cxn modelId="{9D86F64D-1CE2-4D95-9E91-8BD6EBF7B4FD}" type="presParOf" srcId="{DF3D67DD-9011-4D1D-85E4-61436D0C264A}" destId="{5B042A04-5E50-417D-A763-D8B90F0B839D}" srcOrd="0" destOrd="0" presId="urn:microsoft.com/office/officeart/2005/8/layout/hierarchy2"/>
    <dgm:cxn modelId="{7E293AA4-2103-43ED-B12B-03CCF9A3440F}" type="presParOf" srcId="{DF3D67DD-9011-4D1D-85E4-61436D0C264A}" destId="{110A922D-F8D7-421D-8D8B-574FBF7399CB}" srcOrd="1" destOrd="0" presId="urn:microsoft.com/office/officeart/2005/8/layout/hierarchy2"/>
    <dgm:cxn modelId="{A701F6DE-7353-463B-9011-BFF1A5154C05}" type="presParOf" srcId="{0728B4E4-B85D-4C50-AB92-49AF0DF9568A}" destId="{293206CE-9249-431C-B4A1-2A5C649E0C2A}" srcOrd="6" destOrd="0" presId="urn:microsoft.com/office/officeart/2005/8/layout/hierarchy2"/>
    <dgm:cxn modelId="{7D066489-30F9-484D-8A3A-454DBC8F0E0E}" type="presParOf" srcId="{293206CE-9249-431C-B4A1-2A5C649E0C2A}" destId="{08136D9D-3AA8-4ABC-9A1E-DB3226108AED}" srcOrd="0" destOrd="0" presId="urn:microsoft.com/office/officeart/2005/8/layout/hierarchy2"/>
    <dgm:cxn modelId="{33AB98E1-ECC7-48AD-909D-36C8F0787F15}" type="presParOf" srcId="{0728B4E4-B85D-4C50-AB92-49AF0DF9568A}" destId="{BAED574C-27B7-48EF-A549-A6FCFAC49A5A}" srcOrd="7" destOrd="0" presId="urn:microsoft.com/office/officeart/2005/8/layout/hierarchy2"/>
    <dgm:cxn modelId="{66688C5E-F038-48AE-B594-7C3CBDB007CC}" type="presParOf" srcId="{BAED574C-27B7-48EF-A549-A6FCFAC49A5A}" destId="{47B822C3-E3CD-43FB-96DF-61C94A3A5103}" srcOrd="0" destOrd="0" presId="urn:microsoft.com/office/officeart/2005/8/layout/hierarchy2"/>
    <dgm:cxn modelId="{ED05D753-BD84-4847-91FF-988299F55A0F}" type="presParOf" srcId="{BAED574C-27B7-48EF-A549-A6FCFAC49A5A}" destId="{6CF2714C-905A-41E7-9947-2C8686DEA180}" srcOrd="1" destOrd="0" presId="urn:microsoft.com/office/officeart/2005/8/layout/hierarchy2"/>
    <dgm:cxn modelId="{D1F87738-EA16-4DB6-A1D4-7C83B814DEF0}" type="presParOf" srcId="{3CAF5896-2691-4CC8-AED5-3B3F4DE13996}" destId="{A55F38B7-322B-494B-8A07-68BAEB9C3B57}" srcOrd="4" destOrd="0" presId="urn:microsoft.com/office/officeart/2005/8/layout/hierarchy2"/>
    <dgm:cxn modelId="{A58120A1-08F6-4212-9DB0-584133D2A1B5}" type="presParOf" srcId="{A55F38B7-322B-494B-8A07-68BAEB9C3B57}" destId="{04DCA1A8-EE27-46D8-8039-3612E56C53F3}" srcOrd="0" destOrd="0" presId="urn:microsoft.com/office/officeart/2005/8/layout/hierarchy2"/>
    <dgm:cxn modelId="{F01C11BD-454D-4C77-92B7-51E35F17E6D6}" type="presParOf" srcId="{3CAF5896-2691-4CC8-AED5-3B3F4DE13996}" destId="{CC46F903-F08E-43F3-9F3F-F4E4CCF69C6D}" srcOrd="5" destOrd="0" presId="urn:microsoft.com/office/officeart/2005/8/layout/hierarchy2"/>
    <dgm:cxn modelId="{4F4A2C20-9122-4752-8CC6-EBB87A464553}" type="presParOf" srcId="{CC46F903-F08E-43F3-9F3F-F4E4CCF69C6D}" destId="{F30FB3D5-78A3-43A4-8425-C5591511F4E9}" srcOrd="0" destOrd="0" presId="urn:microsoft.com/office/officeart/2005/8/layout/hierarchy2"/>
    <dgm:cxn modelId="{CD410489-92B0-4E4C-B3B6-C9B97F1E80B7}" type="presParOf" srcId="{CC46F903-F08E-43F3-9F3F-F4E4CCF69C6D}" destId="{EE710A63-A03F-4C68-9C0F-887845C86362}" srcOrd="1" destOrd="0" presId="urn:microsoft.com/office/officeart/2005/8/layout/hierarchy2"/>
    <dgm:cxn modelId="{BFC0DFF9-63FC-43E7-9346-27E2AADD8689}" type="presParOf" srcId="{EE710A63-A03F-4C68-9C0F-887845C86362}" destId="{85E84518-76CE-4FCB-8078-D29A3D50BC08}" srcOrd="0" destOrd="0" presId="urn:microsoft.com/office/officeart/2005/8/layout/hierarchy2"/>
    <dgm:cxn modelId="{12D8A417-8E9C-4F87-B818-115B2135A022}" type="presParOf" srcId="{85E84518-76CE-4FCB-8078-D29A3D50BC08}" destId="{EAD72981-9F28-4E61-BA2D-55CF51A01AE1}" srcOrd="0" destOrd="0" presId="urn:microsoft.com/office/officeart/2005/8/layout/hierarchy2"/>
    <dgm:cxn modelId="{9D3DAE4F-C020-4B80-919F-AF95BC7ED2B4}" type="presParOf" srcId="{EE710A63-A03F-4C68-9C0F-887845C86362}" destId="{6D685330-CB54-4E6F-8BA7-186FB8828A33}" srcOrd="1" destOrd="0" presId="urn:microsoft.com/office/officeart/2005/8/layout/hierarchy2"/>
    <dgm:cxn modelId="{D403A8F7-921A-45C9-A516-023707DC9E17}" type="presParOf" srcId="{6D685330-CB54-4E6F-8BA7-186FB8828A33}" destId="{6D7A9DC9-6AAC-400B-A172-FDFB9804106F}" srcOrd="0" destOrd="0" presId="urn:microsoft.com/office/officeart/2005/8/layout/hierarchy2"/>
    <dgm:cxn modelId="{DE1FDA7E-AA9A-4DCF-B03D-59ABCC2D6475}" type="presParOf" srcId="{6D685330-CB54-4E6F-8BA7-186FB8828A33}" destId="{23A267E7-D188-4FEC-B63B-0FEFFD35A85D}" srcOrd="1" destOrd="0" presId="urn:microsoft.com/office/officeart/2005/8/layout/hierarchy2"/>
    <dgm:cxn modelId="{13396534-809D-4AAA-B209-1BE6207F8265}" type="presParOf" srcId="{EE710A63-A03F-4C68-9C0F-887845C86362}" destId="{5E559732-828C-4B14-AD03-A496A6491FAD}" srcOrd="2" destOrd="0" presId="urn:microsoft.com/office/officeart/2005/8/layout/hierarchy2"/>
    <dgm:cxn modelId="{2B45DB60-F767-4FC3-B6FB-33F16D8F93BB}" type="presParOf" srcId="{5E559732-828C-4B14-AD03-A496A6491FAD}" destId="{5552B272-F8D4-4773-864E-F768B2AC33EA}" srcOrd="0" destOrd="0" presId="urn:microsoft.com/office/officeart/2005/8/layout/hierarchy2"/>
    <dgm:cxn modelId="{9903767D-7C7D-4FB4-AFFF-259B23134C4E}" type="presParOf" srcId="{EE710A63-A03F-4C68-9C0F-887845C86362}" destId="{DFEC818E-7F58-41BC-BE86-3F025C9A6FBE}" srcOrd="3" destOrd="0" presId="urn:microsoft.com/office/officeart/2005/8/layout/hierarchy2"/>
    <dgm:cxn modelId="{746AB266-4158-4694-BB86-0726C9E5C3AC}" type="presParOf" srcId="{DFEC818E-7F58-41BC-BE86-3F025C9A6FBE}" destId="{17109BFC-2396-4289-BB01-6BFDA924EE86}" srcOrd="0" destOrd="0" presId="urn:microsoft.com/office/officeart/2005/8/layout/hierarchy2"/>
    <dgm:cxn modelId="{4E8DFA33-BA66-408B-AAD3-DB01F7A3A4D1}" type="presParOf" srcId="{DFEC818E-7F58-41BC-BE86-3F025C9A6FBE}" destId="{CF194274-5883-4D41-B500-F8E34FEC4634}" srcOrd="1" destOrd="0" presId="urn:microsoft.com/office/officeart/2005/8/layout/hierarchy2"/>
    <dgm:cxn modelId="{A24AF52D-1B87-44DB-89FD-D40257FD83FB}" type="presParOf" srcId="{EE710A63-A03F-4C68-9C0F-887845C86362}" destId="{657736A5-AC27-4D99-B4E2-5DB03601665F}" srcOrd="4" destOrd="0" presId="urn:microsoft.com/office/officeart/2005/8/layout/hierarchy2"/>
    <dgm:cxn modelId="{DD6C0062-5442-44BD-A20E-EEC72EFE113A}" type="presParOf" srcId="{657736A5-AC27-4D99-B4E2-5DB03601665F}" destId="{BABD0964-ABDE-4E2C-8A47-670F6F75A82E}" srcOrd="0" destOrd="0" presId="urn:microsoft.com/office/officeart/2005/8/layout/hierarchy2"/>
    <dgm:cxn modelId="{C4AE0A84-B438-4F43-80B7-10507B2F21D1}" type="presParOf" srcId="{EE710A63-A03F-4C68-9C0F-887845C86362}" destId="{AC569ABD-01D6-4F2B-9E88-45F4380701C5}" srcOrd="5" destOrd="0" presId="urn:microsoft.com/office/officeart/2005/8/layout/hierarchy2"/>
    <dgm:cxn modelId="{AABE511B-81B9-4B16-8055-8FD0A20FAECC}" type="presParOf" srcId="{AC569ABD-01D6-4F2B-9E88-45F4380701C5}" destId="{2FEC9E90-3407-4EC7-9AC0-1B2631B9A8E1}" srcOrd="0" destOrd="0" presId="urn:microsoft.com/office/officeart/2005/8/layout/hierarchy2"/>
    <dgm:cxn modelId="{765481C5-E139-4943-9B68-F4745B164BE3}" type="presParOf" srcId="{AC569ABD-01D6-4F2B-9E88-45F4380701C5}" destId="{753FEFEF-BDCD-41BF-8295-59A0DB25F91B}" srcOrd="1" destOrd="0" presId="urn:microsoft.com/office/officeart/2005/8/layout/hierarchy2"/>
    <dgm:cxn modelId="{FE39D609-6D7C-4C09-9245-F85A7B315713}" type="presParOf" srcId="{EE710A63-A03F-4C68-9C0F-887845C86362}" destId="{F1ACB592-3524-4E73-864E-50211DBC73EF}" srcOrd="6" destOrd="0" presId="urn:microsoft.com/office/officeart/2005/8/layout/hierarchy2"/>
    <dgm:cxn modelId="{5D02EECB-C249-48C8-842E-8B14CCDD17E5}" type="presParOf" srcId="{F1ACB592-3524-4E73-864E-50211DBC73EF}" destId="{D7A800FD-9D36-4BA7-9CB6-7E6D8E609838}" srcOrd="0" destOrd="0" presId="urn:microsoft.com/office/officeart/2005/8/layout/hierarchy2"/>
    <dgm:cxn modelId="{2597A7FF-6190-4CF2-8EAA-05AA9D235C01}" type="presParOf" srcId="{EE710A63-A03F-4C68-9C0F-887845C86362}" destId="{8D3724FF-66CF-42F7-86E9-B70053D2D243}" srcOrd="7" destOrd="0" presId="urn:microsoft.com/office/officeart/2005/8/layout/hierarchy2"/>
    <dgm:cxn modelId="{8A3E5BBD-A293-432F-BAF8-6FAC39612314}" type="presParOf" srcId="{8D3724FF-66CF-42F7-86E9-B70053D2D243}" destId="{10EF3403-F5DF-4A05-8D6C-84FAB3C3682E}" srcOrd="0" destOrd="0" presId="urn:microsoft.com/office/officeart/2005/8/layout/hierarchy2"/>
    <dgm:cxn modelId="{014CA6F7-DE4B-4524-8DA7-B7670588CBF1}" type="presParOf" srcId="{8D3724FF-66CF-42F7-86E9-B70053D2D243}" destId="{EA5C0194-CCA2-459D-8DEC-FEF21BFAA504}" srcOrd="1" destOrd="0" presId="urn:microsoft.com/office/officeart/2005/8/layout/hierarchy2"/>
    <dgm:cxn modelId="{81DC3FA0-E944-4220-A9AB-5A78BBAFAE28}" type="presParOf" srcId="{EA5C0194-CCA2-459D-8DEC-FEF21BFAA504}" destId="{5F178A47-E863-4644-8548-D3F7F33B01FC}" srcOrd="0" destOrd="0" presId="urn:microsoft.com/office/officeart/2005/8/layout/hierarchy2"/>
    <dgm:cxn modelId="{B830B0FF-BF4C-4275-95CE-38DE79EB1DEB}" type="presParOf" srcId="{5F178A47-E863-4644-8548-D3F7F33B01FC}" destId="{97CAAA07-4619-45D0-9867-2456F2ED6C63}" srcOrd="0" destOrd="0" presId="urn:microsoft.com/office/officeart/2005/8/layout/hierarchy2"/>
    <dgm:cxn modelId="{A80344E1-E065-4F27-B937-C43429BCC4A6}" type="presParOf" srcId="{EA5C0194-CCA2-459D-8DEC-FEF21BFAA504}" destId="{4DC37461-7BFF-45B7-B1BF-FABEC607C799}" srcOrd="1" destOrd="0" presId="urn:microsoft.com/office/officeart/2005/8/layout/hierarchy2"/>
    <dgm:cxn modelId="{F5A192B6-1E4A-4F06-A407-DEF92A74BD1A}" type="presParOf" srcId="{4DC37461-7BFF-45B7-B1BF-FABEC607C799}" destId="{1D1C884C-578A-4E05-AE86-D9BBC28DF3BE}" srcOrd="0" destOrd="0" presId="urn:microsoft.com/office/officeart/2005/8/layout/hierarchy2"/>
    <dgm:cxn modelId="{C14B4D77-C4F2-436D-8A89-A453F3034DE4}" type="presParOf" srcId="{4DC37461-7BFF-45B7-B1BF-FABEC607C799}" destId="{8C37FB0C-624D-4D1F-95FB-5112197C3DCA}" srcOrd="1" destOrd="0" presId="urn:microsoft.com/office/officeart/2005/8/layout/hierarchy2"/>
    <dgm:cxn modelId="{592B59F2-C108-4D6F-931D-BB05A34EEBE6}" type="presParOf" srcId="{EA5C0194-CCA2-459D-8DEC-FEF21BFAA504}" destId="{FCC157DC-03D4-4712-A85D-19DE13EF9C79}" srcOrd="2" destOrd="0" presId="urn:microsoft.com/office/officeart/2005/8/layout/hierarchy2"/>
    <dgm:cxn modelId="{7EBEBE1B-3202-442B-8ADB-9A9CEE8F93C5}" type="presParOf" srcId="{FCC157DC-03D4-4712-A85D-19DE13EF9C79}" destId="{FE6CD8F9-4F12-4E7C-9B6B-68B6B064FC23}" srcOrd="0" destOrd="0" presId="urn:microsoft.com/office/officeart/2005/8/layout/hierarchy2"/>
    <dgm:cxn modelId="{D514B283-B352-4157-BCE9-8FA9E0FBD849}" type="presParOf" srcId="{EA5C0194-CCA2-459D-8DEC-FEF21BFAA504}" destId="{066930A7-FD07-4145-9403-AA8516DA49D9}" srcOrd="3" destOrd="0" presId="urn:microsoft.com/office/officeart/2005/8/layout/hierarchy2"/>
    <dgm:cxn modelId="{6A3F49E5-E125-4CCF-B9A7-FA5CF19C0389}" type="presParOf" srcId="{066930A7-FD07-4145-9403-AA8516DA49D9}" destId="{F8A3AB6B-A752-48F0-A960-8830DD76BE9C}" srcOrd="0" destOrd="0" presId="urn:microsoft.com/office/officeart/2005/8/layout/hierarchy2"/>
    <dgm:cxn modelId="{C46BB546-F9BC-40D0-8F9D-436871ECA168}" type="presParOf" srcId="{066930A7-FD07-4145-9403-AA8516DA49D9}" destId="{C03933E9-C652-4011-B24D-7B3F591E2FDD}" srcOrd="1" destOrd="0" presId="urn:microsoft.com/office/officeart/2005/8/layout/hierarchy2"/>
    <dgm:cxn modelId="{13B8D9D2-2DA9-4BCD-ABEB-E62749B56879}" type="presParOf" srcId="{EA5C0194-CCA2-459D-8DEC-FEF21BFAA504}" destId="{4158B818-6B24-48BF-AFF3-010A59AFA05A}" srcOrd="4" destOrd="0" presId="urn:microsoft.com/office/officeart/2005/8/layout/hierarchy2"/>
    <dgm:cxn modelId="{B5D052DA-ABF3-420E-973C-19649CACC7DB}" type="presParOf" srcId="{4158B818-6B24-48BF-AFF3-010A59AFA05A}" destId="{781C0169-608D-4E0D-8BAF-5DFEBCD50BCD}" srcOrd="0" destOrd="0" presId="urn:microsoft.com/office/officeart/2005/8/layout/hierarchy2"/>
    <dgm:cxn modelId="{55A4ED20-9F4F-4428-9DE4-1E6258743219}" type="presParOf" srcId="{EA5C0194-CCA2-459D-8DEC-FEF21BFAA504}" destId="{DC748728-18B0-437A-B666-5FEB374F038B}" srcOrd="5" destOrd="0" presId="urn:microsoft.com/office/officeart/2005/8/layout/hierarchy2"/>
    <dgm:cxn modelId="{E89CC320-641F-4B13-BC3A-0E18D2F83D4E}" type="presParOf" srcId="{DC748728-18B0-437A-B666-5FEB374F038B}" destId="{444AD8C6-14A2-447E-9292-A7792C6E3C97}" srcOrd="0" destOrd="0" presId="urn:microsoft.com/office/officeart/2005/8/layout/hierarchy2"/>
    <dgm:cxn modelId="{D91D5D2F-4B19-49F6-A61B-2EE4C1F7B83C}" type="presParOf" srcId="{DC748728-18B0-437A-B666-5FEB374F038B}" destId="{7F60B567-CC5B-4CA7-833F-FF9E7A1613A4}" srcOrd="1" destOrd="0" presId="urn:microsoft.com/office/officeart/2005/8/layout/hierarchy2"/>
    <dgm:cxn modelId="{5C22CB16-2BCC-4246-94B2-4BEC520CF5C9}" type="presParOf" srcId="{EE710A63-A03F-4C68-9C0F-887845C86362}" destId="{10DC6C47-851F-493D-913C-7F22E76B6B01}" srcOrd="8" destOrd="0" presId="urn:microsoft.com/office/officeart/2005/8/layout/hierarchy2"/>
    <dgm:cxn modelId="{988C98EB-7A13-436C-8002-F52760F978E2}" type="presParOf" srcId="{10DC6C47-851F-493D-913C-7F22E76B6B01}" destId="{3E0D6907-E1A3-485C-BD71-ACD8D9CA35D3}" srcOrd="0" destOrd="0" presId="urn:microsoft.com/office/officeart/2005/8/layout/hierarchy2"/>
    <dgm:cxn modelId="{AAA3B07B-0115-4306-B0D3-13ECA3CFE4B9}" type="presParOf" srcId="{EE710A63-A03F-4C68-9C0F-887845C86362}" destId="{161E43CE-8BE3-40F4-8295-92781DE325CF}" srcOrd="9" destOrd="0" presId="urn:microsoft.com/office/officeart/2005/8/layout/hierarchy2"/>
    <dgm:cxn modelId="{5C95A6AF-6703-499E-A66E-DD8FCB289312}" type="presParOf" srcId="{161E43CE-8BE3-40F4-8295-92781DE325CF}" destId="{C525F1A8-0E33-4504-A4D4-0DBDE72D84FE}" srcOrd="0" destOrd="0" presId="urn:microsoft.com/office/officeart/2005/8/layout/hierarchy2"/>
    <dgm:cxn modelId="{FA005B3A-0CCD-4B82-BE75-76B4D3E3B86D}" type="presParOf" srcId="{161E43CE-8BE3-40F4-8295-92781DE325CF}" destId="{B023DBE9-C474-40F9-BE3B-0BEF01A57DBD}" srcOrd="1" destOrd="0" presId="urn:microsoft.com/office/officeart/2005/8/layout/hierarchy2"/>
    <dgm:cxn modelId="{C410B32B-8593-4ACA-A215-D0C5295BF93A}" type="presParOf" srcId="{3CAF5896-2691-4CC8-AED5-3B3F4DE13996}" destId="{CBC54A00-5E13-4ADF-9DBB-2CA2AC8031D9}" srcOrd="6" destOrd="0" presId="urn:microsoft.com/office/officeart/2005/8/layout/hierarchy2"/>
    <dgm:cxn modelId="{52997482-2213-49E0-9D42-9859FDBE511D}" type="presParOf" srcId="{CBC54A00-5E13-4ADF-9DBB-2CA2AC8031D9}" destId="{43D5E129-A5DF-449B-AAD2-7748FC1BC571}" srcOrd="0" destOrd="0" presId="urn:microsoft.com/office/officeart/2005/8/layout/hierarchy2"/>
    <dgm:cxn modelId="{19C89D6F-DBE2-4A16-A1CE-EBDB5C1F81C4}" type="presParOf" srcId="{3CAF5896-2691-4CC8-AED5-3B3F4DE13996}" destId="{470DD901-47AB-4DE4-8789-8F88D36636D6}" srcOrd="7" destOrd="0" presId="urn:microsoft.com/office/officeart/2005/8/layout/hierarchy2"/>
    <dgm:cxn modelId="{69BEEA32-52EA-404A-B08C-27306B863F12}" type="presParOf" srcId="{470DD901-47AB-4DE4-8789-8F88D36636D6}" destId="{0F31033A-8D1C-4239-934C-3C55AE717C84}" srcOrd="0" destOrd="0" presId="urn:microsoft.com/office/officeart/2005/8/layout/hierarchy2"/>
    <dgm:cxn modelId="{93864034-4149-4532-8AAF-DE3F5CF00E31}" type="presParOf" srcId="{470DD901-47AB-4DE4-8789-8F88D36636D6}" destId="{878EC3DD-C91A-43DE-A070-41E47A82E450}" srcOrd="1" destOrd="0" presId="urn:microsoft.com/office/officeart/2005/8/layout/hierarchy2"/>
    <dgm:cxn modelId="{6283D793-8E96-44EE-98BF-5AEE93096762}" type="presParOf" srcId="{878EC3DD-C91A-43DE-A070-41E47A82E450}" destId="{B993E637-90F2-40A4-92D5-F8B6BC8F4CBA}" srcOrd="0" destOrd="0" presId="urn:microsoft.com/office/officeart/2005/8/layout/hierarchy2"/>
    <dgm:cxn modelId="{FA995722-4B7B-43CF-9693-A123F42B1D2B}" type="presParOf" srcId="{B993E637-90F2-40A4-92D5-F8B6BC8F4CBA}" destId="{85549B11-75F4-4A95-8A7D-527D1E899831}" srcOrd="0" destOrd="0" presId="urn:microsoft.com/office/officeart/2005/8/layout/hierarchy2"/>
    <dgm:cxn modelId="{EBADB956-83F2-4202-9C74-DB29296FFE61}" type="presParOf" srcId="{878EC3DD-C91A-43DE-A070-41E47A82E450}" destId="{9636AEC8-1928-4E2F-82AC-E008CD84D256}" srcOrd="1" destOrd="0" presId="urn:microsoft.com/office/officeart/2005/8/layout/hierarchy2"/>
    <dgm:cxn modelId="{5F581D23-1099-4895-BCFA-FCE26C227412}" type="presParOf" srcId="{9636AEC8-1928-4E2F-82AC-E008CD84D256}" destId="{2B7610C4-31D6-45F9-8562-86C98C440D4A}" srcOrd="0" destOrd="0" presId="urn:microsoft.com/office/officeart/2005/8/layout/hierarchy2"/>
    <dgm:cxn modelId="{C36BF2D7-BAFD-413B-AE9D-C3A57774E0DA}" type="presParOf" srcId="{9636AEC8-1928-4E2F-82AC-E008CD84D256}" destId="{3E9BA246-686D-47DB-9A2D-AEB093450D39}" srcOrd="1" destOrd="0" presId="urn:microsoft.com/office/officeart/2005/8/layout/hierarchy2"/>
    <dgm:cxn modelId="{620759BF-E837-4B66-B659-2D82B45FF09A}" type="presParOf" srcId="{3E9BA246-686D-47DB-9A2D-AEB093450D39}" destId="{69DEF29F-DCFF-488E-BBCE-D5D5EA5763FD}" srcOrd="0" destOrd="0" presId="urn:microsoft.com/office/officeart/2005/8/layout/hierarchy2"/>
    <dgm:cxn modelId="{FD0D22F0-8314-4078-BC4F-CEF471C170D4}" type="presParOf" srcId="{69DEF29F-DCFF-488E-BBCE-D5D5EA5763FD}" destId="{60039947-6CB0-45BF-84F6-20E68E103643}" srcOrd="0" destOrd="0" presId="urn:microsoft.com/office/officeart/2005/8/layout/hierarchy2"/>
    <dgm:cxn modelId="{31721105-EB26-4DED-9A24-8C3456CFEBEE}" type="presParOf" srcId="{3E9BA246-686D-47DB-9A2D-AEB093450D39}" destId="{EC5919DF-0260-4404-8840-61B0AFC53E99}" srcOrd="1" destOrd="0" presId="urn:microsoft.com/office/officeart/2005/8/layout/hierarchy2"/>
    <dgm:cxn modelId="{6B9F9FED-D7A2-4631-B612-542F426F0701}" type="presParOf" srcId="{EC5919DF-0260-4404-8840-61B0AFC53E99}" destId="{F22F1199-DC2E-46CD-B097-94F027498B7E}" srcOrd="0" destOrd="0" presId="urn:microsoft.com/office/officeart/2005/8/layout/hierarchy2"/>
    <dgm:cxn modelId="{3D8D6E0F-5846-4D59-B020-101F63B70904}" type="presParOf" srcId="{EC5919DF-0260-4404-8840-61B0AFC53E99}" destId="{9D57C240-8E29-47CF-8604-60CD486E8F24}" srcOrd="1" destOrd="0" presId="urn:microsoft.com/office/officeart/2005/8/layout/hierarchy2"/>
    <dgm:cxn modelId="{5562CB4A-ECA8-42EE-B011-E04E5950E469}" type="presParOf" srcId="{3E9BA246-686D-47DB-9A2D-AEB093450D39}" destId="{D06314C4-CD7E-466D-82C2-3684071A036B}" srcOrd="2" destOrd="0" presId="urn:microsoft.com/office/officeart/2005/8/layout/hierarchy2"/>
    <dgm:cxn modelId="{BA458E20-1706-4B1D-8948-E5A7035D12E4}" type="presParOf" srcId="{D06314C4-CD7E-466D-82C2-3684071A036B}" destId="{DE039B9C-2C80-4BE2-BAAC-E7E570459E5E}" srcOrd="0" destOrd="0" presId="urn:microsoft.com/office/officeart/2005/8/layout/hierarchy2"/>
    <dgm:cxn modelId="{7C89DEFF-367D-4E80-8569-1204D2186911}" type="presParOf" srcId="{3E9BA246-686D-47DB-9A2D-AEB093450D39}" destId="{C634DD76-475C-4441-B6DA-2D85CA8F3960}" srcOrd="3" destOrd="0" presId="urn:microsoft.com/office/officeart/2005/8/layout/hierarchy2"/>
    <dgm:cxn modelId="{58642A3C-22B1-4527-9496-F6C360AC9920}" type="presParOf" srcId="{C634DD76-475C-4441-B6DA-2D85CA8F3960}" destId="{1ACBCD29-0A76-40BA-873E-3749594C4809}" srcOrd="0" destOrd="0" presId="urn:microsoft.com/office/officeart/2005/8/layout/hierarchy2"/>
    <dgm:cxn modelId="{A0CEB3B5-3EC7-42B8-A739-E63D98BF56B5}" type="presParOf" srcId="{C634DD76-475C-4441-B6DA-2D85CA8F3960}" destId="{C3FA1F05-6FFB-4B88-A9B3-FB2DE3F79238}" srcOrd="1" destOrd="0" presId="urn:microsoft.com/office/officeart/2005/8/layout/hierarchy2"/>
    <dgm:cxn modelId="{A4B2E9FA-C04B-48C0-AA2F-9F2AA7A6C95A}" type="presParOf" srcId="{3E9BA246-686D-47DB-9A2D-AEB093450D39}" destId="{2D33A9E6-0DD3-4CAD-8ACF-2ED4740053CD}" srcOrd="4" destOrd="0" presId="urn:microsoft.com/office/officeart/2005/8/layout/hierarchy2"/>
    <dgm:cxn modelId="{F51AF670-F58E-4EDB-9995-CEB06950F254}" type="presParOf" srcId="{2D33A9E6-0DD3-4CAD-8ACF-2ED4740053CD}" destId="{7DE76B00-345E-4929-841B-30890108EBD9}" srcOrd="0" destOrd="0" presId="urn:microsoft.com/office/officeart/2005/8/layout/hierarchy2"/>
    <dgm:cxn modelId="{17E9EF0D-C71C-46CA-A0BC-06B453B78CDF}" type="presParOf" srcId="{3E9BA246-686D-47DB-9A2D-AEB093450D39}" destId="{BF3BE0F5-320D-4FA0-B66D-2370FBD80A86}" srcOrd="5" destOrd="0" presId="urn:microsoft.com/office/officeart/2005/8/layout/hierarchy2"/>
    <dgm:cxn modelId="{D7D1FBF6-D6D4-4706-B490-3F60145E3814}" type="presParOf" srcId="{BF3BE0F5-320D-4FA0-B66D-2370FBD80A86}" destId="{8B4FE871-2E99-43C2-AD48-1FAFC8749359}" srcOrd="0" destOrd="0" presId="urn:microsoft.com/office/officeart/2005/8/layout/hierarchy2"/>
    <dgm:cxn modelId="{8F46C103-C458-4082-9AA7-7D7F59224B1B}" type="presParOf" srcId="{BF3BE0F5-320D-4FA0-B66D-2370FBD80A86}" destId="{CEAFC51F-4F8A-4B35-A465-C12393BC42DE}" srcOrd="1" destOrd="0" presId="urn:microsoft.com/office/officeart/2005/8/layout/hierarchy2"/>
    <dgm:cxn modelId="{E8B70824-32DE-4090-A023-F38E167B72AA}" type="presParOf" srcId="{878EC3DD-C91A-43DE-A070-41E47A82E450}" destId="{FA6A12E9-1A1D-4993-AA81-78051F6793FC}" srcOrd="2" destOrd="0" presId="urn:microsoft.com/office/officeart/2005/8/layout/hierarchy2"/>
    <dgm:cxn modelId="{73D0A901-72F8-4B13-9AB4-894CC9A5BEB7}" type="presParOf" srcId="{FA6A12E9-1A1D-4993-AA81-78051F6793FC}" destId="{AF1A3A05-CBE4-40FC-AF8E-EF2142E76B16}" srcOrd="0" destOrd="0" presId="urn:microsoft.com/office/officeart/2005/8/layout/hierarchy2"/>
    <dgm:cxn modelId="{31FDA181-401E-4DC4-9072-0FE012059A28}" type="presParOf" srcId="{878EC3DD-C91A-43DE-A070-41E47A82E450}" destId="{5747CE0E-FD36-46CD-A0D2-9E66F194BDD1}" srcOrd="3" destOrd="0" presId="urn:microsoft.com/office/officeart/2005/8/layout/hierarchy2"/>
    <dgm:cxn modelId="{17877929-339F-4E7F-8989-0C678C211D06}" type="presParOf" srcId="{5747CE0E-FD36-46CD-A0D2-9E66F194BDD1}" destId="{FCAC2169-C154-42E2-956F-6A9028BF3FC9}" srcOrd="0" destOrd="0" presId="urn:microsoft.com/office/officeart/2005/8/layout/hierarchy2"/>
    <dgm:cxn modelId="{8F55BC1F-A263-4458-AFF0-E8A7F93E2576}" type="presParOf" srcId="{5747CE0E-FD36-46CD-A0D2-9E66F194BDD1}" destId="{47EA738F-E2CB-42DC-87A2-74AC6A514E7D}" srcOrd="1" destOrd="0" presId="urn:microsoft.com/office/officeart/2005/8/layout/hierarchy2"/>
    <dgm:cxn modelId="{E9B4AE8E-A0C8-4B8D-A09A-F75EAE2D1260}" type="presParOf" srcId="{47EA738F-E2CB-42DC-87A2-74AC6A514E7D}" destId="{F5C292FD-D2AE-48AB-91B1-4328AC8A2A23}" srcOrd="0" destOrd="0" presId="urn:microsoft.com/office/officeart/2005/8/layout/hierarchy2"/>
    <dgm:cxn modelId="{B59CBBAE-85E0-4B29-81CD-51846E804536}" type="presParOf" srcId="{F5C292FD-D2AE-48AB-91B1-4328AC8A2A23}" destId="{B8B0AF44-6586-4974-A06E-F74125393A79}" srcOrd="0" destOrd="0" presId="urn:microsoft.com/office/officeart/2005/8/layout/hierarchy2"/>
    <dgm:cxn modelId="{158BED6E-7EFA-45B2-B9E3-28E450A851EA}" type="presParOf" srcId="{47EA738F-E2CB-42DC-87A2-74AC6A514E7D}" destId="{27BE8326-297C-4E2C-A630-4928B7E2A507}" srcOrd="1" destOrd="0" presId="urn:microsoft.com/office/officeart/2005/8/layout/hierarchy2"/>
    <dgm:cxn modelId="{4C8FD45C-568E-42AB-906A-C45DF0D66800}" type="presParOf" srcId="{27BE8326-297C-4E2C-A630-4928B7E2A507}" destId="{BCCF536D-A5DB-488C-AC73-F1B160CDBA00}" srcOrd="0" destOrd="0" presId="urn:microsoft.com/office/officeart/2005/8/layout/hierarchy2"/>
    <dgm:cxn modelId="{115EADFF-9298-4930-833A-878494FF664B}" type="presParOf" srcId="{27BE8326-297C-4E2C-A630-4928B7E2A507}" destId="{4184FC5C-9995-4002-A675-AFD9F9468A46}" srcOrd="1" destOrd="0" presId="urn:microsoft.com/office/officeart/2005/8/layout/hierarchy2"/>
    <dgm:cxn modelId="{4DECE16B-CAF2-4113-BA12-E26389D1DC6D}" type="presParOf" srcId="{47EA738F-E2CB-42DC-87A2-74AC6A514E7D}" destId="{90DDCEA2-1698-4366-B446-35B689B3A7DC}" srcOrd="2" destOrd="0" presId="urn:microsoft.com/office/officeart/2005/8/layout/hierarchy2"/>
    <dgm:cxn modelId="{E402638D-710E-429D-939A-E15EC082DF47}" type="presParOf" srcId="{90DDCEA2-1698-4366-B446-35B689B3A7DC}" destId="{178F2A48-C23A-4B51-B5A5-88D130217E45}" srcOrd="0" destOrd="0" presId="urn:microsoft.com/office/officeart/2005/8/layout/hierarchy2"/>
    <dgm:cxn modelId="{4F331D9B-BFDB-4822-A870-845E998F9494}" type="presParOf" srcId="{47EA738F-E2CB-42DC-87A2-74AC6A514E7D}" destId="{60C799A3-326B-43EB-8945-3EB328BBED2F}" srcOrd="3" destOrd="0" presId="urn:microsoft.com/office/officeart/2005/8/layout/hierarchy2"/>
    <dgm:cxn modelId="{A438FF44-399D-464B-A6FB-700F1DAA83FA}" type="presParOf" srcId="{60C799A3-326B-43EB-8945-3EB328BBED2F}" destId="{D903F59E-7193-45CB-8146-AADBBF645BBA}" srcOrd="0" destOrd="0" presId="urn:microsoft.com/office/officeart/2005/8/layout/hierarchy2"/>
    <dgm:cxn modelId="{046E4628-9795-4D8B-9651-EC817DE6F4A5}" type="presParOf" srcId="{60C799A3-326B-43EB-8945-3EB328BBED2F}" destId="{1F58451B-2F19-441B-89FE-90CEF6C50481}" srcOrd="1" destOrd="0" presId="urn:microsoft.com/office/officeart/2005/8/layout/hierarchy2"/>
    <dgm:cxn modelId="{716E2CEB-0EEE-4D5A-A970-3B273E8E8EE7}" type="presParOf" srcId="{47EA738F-E2CB-42DC-87A2-74AC6A514E7D}" destId="{2BCC45A1-DF39-4B3E-8CB3-12E4035A3A92}" srcOrd="4" destOrd="0" presId="urn:microsoft.com/office/officeart/2005/8/layout/hierarchy2"/>
    <dgm:cxn modelId="{05F30AD6-1275-420E-A8FF-2AB99FAEF4DC}" type="presParOf" srcId="{2BCC45A1-DF39-4B3E-8CB3-12E4035A3A92}" destId="{186528C4-F65D-4C2D-BD0B-354A6BC5882C}" srcOrd="0" destOrd="0" presId="urn:microsoft.com/office/officeart/2005/8/layout/hierarchy2"/>
    <dgm:cxn modelId="{3CAC52CE-FFE6-4772-BBEE-038367EAE823}" type="presParOf" srcId="{47EA738F-E2CB-42DC-87A2-74AC6A514E7D}" destId="{5BA863F5-80ED-4EFC-A5D1-1FFA7936CAB8}" srcOrd="5" destOrd="0" presId="urn:microsoft.com/office/officeart/2005/8/layout/hierarchy2"/>
    <dgm:cxn modelId="{FD2B143E-EE86-49BE-9651-3548659B78D3}" type="presParOf" srcId="{5BA863F5-80ED-4EFC-A5D1-1FFA7936CAB8}" destId="{EC2D5D1B-9B2A-4F68-8CC4-21F0F1580BDD}" srcOrd="0" destOrd="0" presId="urn:microsoft.com/office/officeart/2005/8/layout/hierarchy2"/>
    <dgm:cxn modelId="{985EC4A2-9AA1-4186-94D2-3E026C7252C4}" type="presParOf" srcId="{5BA863F5-80ED-4EFC-A5D1-1FFA7936CAB8}" destId="{1D26149C-907F-44EA-8CFC-5AB266074FB8}" srcOrd="1" destOrd="0" presId="urn:microsoft.com/office/officeart/2005/8/layout/hierarchy2"/>
    <dgm:cxn modelId="{D87B0D7D-FE4D-4DC7-84F0-429E6EC14750}" type="presParOf" srcId="{878EC3DD-C91A-43DE-A070-41E47A82E450}" destId="{392AB483-734F-48CE-9284-2AF2C0A669C0}" srcOrd="4" destOrd="0" presId="urn:microsoft.com/office/officeart/2005/8/layout/hierarchy2"/>
    <dgm:cxn modelId="{67740D17-9FB8-4F8D-A93B-C225A037916A}" type="presParOf" srcId="{392AB483-734F-48CE-9284-2AF2C0A669C0}" destId="{B70C63FB-7010-4872-8E72-2990FD9D1A4D}" srcOrd="0" destOrd="0" presId="urn:microsoft.com/office/officeart/2005/8/layout/hierarchy2"/>
    <dgm:cxn modelId="{EA7CD747-D343-4FC8-A428-A757DFDA51E2}" type="presParOf" srcId="{878EC3DD-C91A-43DE-A070-41E47A82E450}" destId="{1FC49EC7-D91B-4C49-AFB5-F3A3B8F937D7}" srcOrd="5" destOrd="0" presId="urn:microsoft.com/office/officeart/2005/8/layout/hierarchy2"/>
    <dgm:cxn modelId="{57E40D90-AE8B-42A4-B7A5-9DE013A63706}" type="presParOf" srcId="{1FC49EC7-D91B-4C49-AFB5-F3A3B8F937D7}" destId="{C0CE6040-D2EC-4175-9C3A-EA76FF3015DA}" srcOrd="0" destOrd="0" presId="urn:microsoft.com/office/officeart/2005/8/layout/hierarchy2"/>
    <dgm:cxn modelId="{120587E4-08D1-45AD-972C-064A07D5DFED}" type="presParOf" srcId="{1FC49EC7-D91B-4C49-AFB5-F3A3B8F937D7}" destId="{290B5834-0AA1-4F29-934D-9ED2C5CF1463}" srcOrd="1" destOrd="0" presId="urn:microsoft.com/office/officeart/2005/8/layout/hierarchy2"/>
    <dgm:cxn modelId="{70D739F9-588A-4092-BA09-151398DCB1AB}" type="presParOf" srcId="{290B5834-0AA1-4F29-934D-9ED2C5CF1463}" destId="{B6D164C1-61B5-4E2D-82A5-BBA54D0A4FD4}" srcOrd="0" destOrd="0" presId="urn:microsoft.com/office/officeart/2005/8/layout/hierarchy2"/>
    <dgm:cxn modelId="{92623A8D-21C9-46B5-9F1D-5C43F50DB24A}" type="presParOf" srcId="{B6D164C1-61B5-4E2D-82A5-BBA54D0A4FD4}" destId="{E0944079-8E90-47C5-9B45-4897ACD01139}" srcOrd="0" destOrd="0" presId="urn:microsoft.com/office/officeart/2005/8/layout/hierarchy2"/>
    <dgm:cxn modelId="{6BE94198-0E52-4421-83FF-6D2A2AE0D057}" type="presParOf" srcId="{290B5834-0AA1-4F29-934D-9ED2C5CF1463}" destId="{4677DFBE-8229-42A0-9A8D-FE5332E21F1C}" srcOrd="1" destOrd="0" presId="urn:microsoft.com/office/officeart/2005/8/layout/hierarchy2"/>
    <dgm:cxn modelId="{CC2C0D67-9431-4C0F-9ACA-72E505DE1857}" type="presParOf" srcId="{4677DFBE-8229-42A0-9A8D-FE5332E21F1C}" destId="{71DA1039-DF92-4A8D-8224-4F4460756B2A}" srcOrd="0" destOrd="0" presId="urn:microsoft.com/office/officeart/2005/8/layout/hierarchy2"/>
    <dgm:cxn modelId="{F8DF09D1-D99E-44A4-B45F-FC9DE7746F27}" type="presParOf" srcId="{4677DFBE-8229-42A0-9A8D-FE5332E21F1C}" destId="{AAC02AAA-5137-4DB9-9ACF-ACE60C577662}" srcOrd="1" destOrd="0" presId="urn:microsoft.com/office/officeart/2005/8/layout/hierarchy2"/>
    <dgm:cxn modelId="{C7D655EF-A23D-40A5-95A1-4C67BFCDD130}" type="presParOf" srcId="{290B5834-0AA1-4F29-934D-9ED2C5CF1463}" destId="{F50A5EFB-7DAD-435C-9F92-D2710AF5D748}" srcOrd="2" destOrd="0" presId="urn:microsoft.com/office/officeart/2005/8/layout/hierarchy2"/>
    <dgm:cxn modelId="{765FECCA-9D05-4886-8536-2075FECF6382}" type="presParOf" srcId="{F50A5EFB-7DAD-435C-9F92-D2710AF5D748}" destId="{DE93A9DB-ABE4-43E2-9814-8D17553C8FA8}" srcOrd="0" destOrd="0" presId="urn:microsoft.com/office/officeart/2005/8/layout/hierarchy2"/>
    <dgm:cxn modelId="{A5FBB90E-40FB-45D1-9094-297DA49C9525}" type="presParOf" srcId="{290B5834-0AA1-4F29-934D-9ED2C5CF1463}" destId="{4908BBD1-5F02-4407-A555-815369C75E46}" srcOrd="3" destOrd="0" presId="urn:microsoft.com/office/officeart/2005/8/layout/hierarchy2"/>
    <dgm:cxn modelId="{D0B970A7-FE13-42E0-89C2-6E95B2A7A46B}" type="presParOf" srcId="{4908BBD1-5F02-4407-A555-815369C75E46}" destId="{48C8414A-878E-4440-A1B4-F2CD0C4DF3BE}" srcOrd="0" destOrd="0" presId="urn:microsoft.com/office/officeart/2005/8/layout/hierarchy2"/>
    <dgm:cxn modelId="{E4F6072D-B4F9-4B85-84AB-5B98A54D27C7}" type="presParOf" srcId="{4908BBD1-5F02-4407-A555-815369C75E46}" destId="{7AFB0B64-2018-4F78-B8C9-75ECB4C448B5}" srcOrd="1" destOrd="0" presId="urn:microsoft.com/office/officeart/2005/8/layout/hierarchy2"/>
    <dgm:cxn modelId="{4267EB6C-544F-4E79-989C-1250FE1B5FCD}" type="presParOf" srcId="{290B5834-0AA1-4F29-934D-9ED2C5CF1463}" destId="{52061E56-4036-4E23-9D7B-86576D5C0D6F}" srcOrd="4" destOrd="0" presId="urn:microsoft.com/office/officeart/2005/8/layout/hierarchy2"/>
    <dgm:cxn modelId="{A0B7411D-36F9-416E-8E4E-6A691EFE807C}" type="presParOf" srcId="{52061E56-4036-4E23-9D7B-86576D5C0D6F}" destId="{E801507B-E6F6-4223-BE24-03059B48EB1F}" srcOrd="0" destOrd="0" presId="urn:microsoft.com/office/officeart/2005/8/layout/hierarchy2"/>
    <dgm:cxn modelId="{0EAAA732-1C10-48DA-8F59-7EF3CB68D4F4}" type="presParOf" srcId="{290B5834-0AA1-4F29-934D-9ED2C5CF1463}" destId="{142ADD9D-FFB6-4A7E-B23E-FB6631155F82}" srcOrd="5" destOrd="0" presId="urn:microsoft.com/office/officeart/2005/8/layout/hierarchy2"/>
    <dgm:cxn modelId="{204CFFD2-7EE0-4330-967C-326D7BE7CE99}" type="presParOf" srcId="{142ADD9D-FFB6-4A7E-B23E-FB6631155F82}" destId="{46806A77-8249-4C90-BEF3-573F0F90F932}" srcOrd="0" destOrd="0" presId="urn:microsoft.com/office/officeart/2005/8/layout/hierarchy2"/>
    <dgm:cxn modelId="{194AF83C-983E-4F75-BC20-749585C5964C}" type="presParOf" srcId="{142ADD9D-FFB6-4A7E-B23E-FB6631155F82}" destId="{1E4613E2-1A40-4E84-9638-F7738F4872F6}" srcOrd="1" destOrd="0" presId="urn:microsoft.com/office/officeart/2005/8/layout/hierarchy2"/>
    <dgm:cxn modelId="{0741BFE5-80AD-4E32-A3E0-2E9C991372DF}" type="presParOf" srcId="{878EC3DD-C91A-43DE-A070-41E47A82E450}" destId="{FF9038A5-8F49-4B7D-88A5-691767F94483}" srcOrd="6" destOrd="0" presId="urn:microsoft.com/office/officeart/2005/8/layout/hierarchy2"/>
    <dgm:cxn modelId="{3228FAE3-316D-42FC-AEC0-8DBC50E0D2C7}" type="presParOf" srcId="{FF9038A5-8F49-4B7D-88A5-691767F94483}" destId="{AEB4011A-3C4E-4B8E-B4AD-91BD772520D2}" srcOrd="0" destOrd="0" presId="urn:microsoft.com/office/officeart/2005/8/layout/hierarchy2"/>
    <dgm:cxn modelId="{2160D871-7984-4780-8EE5-06787165B99A}" type="presParOf" srcId="{878EC3DD-C91A-43DE-A070-41E47A82E450}" destId="{B2BBA7D7-4BA1-408C-AC6A-C442AF653A64}" srcOrd="7" destOrd="0" presId="urn:microsoft.com/office/officeart/2005/8/layout/hierarchy2"/>
    <dgm:cxn modelId="{54C6EB64-82DF-4746-BB4B-DDF09DA0F7D4}" type="presParOf" srcId="{B2BBA7D7-4BA1-408C-AC6A-C442AF653A64}" destId="{772E91DB-714F-4B7F-B4C0-E9011CC7CEB2}" srcOrd="0" destOrd="0" presId="urn:microsoft.com/office/officeart/2005/8/layout/hierarchy2"/>
    <dgm:cxn modelId="{5DBE30DF-1CB1-47CB-9B7D-B1EB4E782489}" type="presParOf" srcId="{B2BBA7D7-4BA1-408C-AC6A-C442AF653A64}" destId="{4B1A4168-D9B5-4279-BF4C-AC6CFC318D4D}" srcOrd="1" destOrd="0" presId="urn:microsoft.com/office/officeart/2005/8/layout/hierarchy2"/>
    <dgm:cxn modelId="{D4A94C86-B579-4108-BCCD-DD087223BE4C}" type="presParOf" srcId="{4B1A4168-D9B5-4279-BF4C-AC6CFC318D4D}" destId="{91CA5630-3858-4FC0-82C6-52570EA9DC3F}" srcOrd="0" destOrd="0" presId="urn:microsoft.com/office/officeart/2005/8/layout/hierarchy2"/>
    <dgm:cxn modelId="{0E08D7DF-7242-4979-9AA6-9CB96360B71F}" type="presParOf" srcId="{91CA5630-3858-4FC0-82C6-52570EA9DC3F}" destId="{CE5E8013-2D07-4CA9-85A2-D2F8E8AF885E}" srcOrd="0" destOrd="0" presId="urn:microsoft.com/office/officeart/2005/8/layout/hierarchy2"/>
    <dgm:cxn modelId="{04F09600-63B9-4FBC-B143-B58E59278381}" type="presParOf" srcId="{4B1A4168-D9B5-4279-BF4C-AC6CFC318D4D}" destId="{88E5DA3D-3540-4534-9D1E-87A85DC34D7E}" srcOrd="1" destOrd="0" presId="urn:microsoft.com/office/officeart/2005/8/layout/hierarchy2"/>
    <dgm:cxn modelId="{963758A1-BBE2-4F91-AF12-DA548D272B40}" type="presParOf" srcId="{88E5DA3D-3540-4534-9D1E-87A85DC34D7E}" destId="{1A33A96F-8117-433B-B808-1BF14EACB072}" srcOrd="0" destOrd="0" presId="urn:microsoft.com/office/officeart/2005/8/layout/hierarchy2"/>
    <dgm:cxn modelId="{AE2C4FD1-FCC5-4C51-9D28-3CD1DCA8A864}" type="presParOf" srcId="{88E5DA3D-3540-4534-9D1E-87A85DC34D7E}" destId="{941526E2-F51F-4399-87C8-7B94CDA950CA}" srcOrd="1" destOrd="0" presId="urn:microsoft.com/office/officeart/2005/8/layout/hierarchy2"/>
    <dgm:cxn modelId="{3CD15E13-F0CC-45C1-B559-A07724016E27}" type="presParOf" srcId="{4B1A4168-D9B5-4279-BF4C-AC6CFC318D4D}" destId="{707F626B-BD4A-4304-8AC8-1A0A32474D42}" srcOrd="2" destOrd="0" presId="urn:microsoft.com/office/officeart/2005/8/layout/hierarchy2"/>
    <dgm:cxn modelId="{B0345DFE-170B-43F3-AB83-E2342D72B2BF}" type="presParOf" srcId="{707F626B-BD4A-4304-8AC8-1A0A32474D42}" destId="{09B48ACA-2080-4623-AE7F-88314A3F7412}" srcOrd="0" destOrd="0" presId="urn:microsoft.com/office/officeart/2005/8/layout/hierarchy2"/>
    <dgm:cxn modelId="{874EA1A9-83E4-4C6B-BDD8-C98C17DE4D2C}" type="presParOf" srcId="{4B1A4168-D9B5-4279-BF4C-AC6CFC318D4D}" destId="{5FD88E78-6B0A-4634-82A4-5C6EFA566B8C}" srcOrd="3" destOrd="0" presId="urn:microsoft.com/office/officeart/2005/8/layout/hierarchy2"/>
    <dgm:cxn modelId="{C6EA164C-4776-490F-BEC9-3EFA93D0E646}" type="presParOf" srcId="{5FD88E78-6B0A-4634-82A4-5C6EFA566B8C}" destId="{722DCAFE-CFD0-4C41-B262-640D100BB0BE}" srcOrd="0" destOrd="0" presId="urn:microsoft.com/office/officeart/2005/8/layout/hierarchy2"/>
    <dgm:cxn modelId="{201F202F-6B85-4079-8205-3C30AB0A26BA}" type="presParOf" srcId="{5FD88E78-6B0A-4634-82A4-5C6EFA566B8C}" destId="{D6C2B74B-60E5-4F52-9ECF-500E566426A4}" srcOrd="1" destOrd="0" presId="urn:microsoft.com/office/officeart/2005/8/layout/hierarchy2"/>
    <dgm:cxn modelId="{03D6B139-36DB-42B9-8B79-4F6AAF263B97}" type="presParOf" srcId="{4B1A4168-D9B5-4279-BF4C-AC6CFC318D4D}" destId="{0CE05A7C-DF61-4896-91EB-99199FCCBC9E}" srcOrd="4" destOrd="0" presId="urn:microsoft.com/office/officeart/2005/8/layout/hierarchy2"/>
    <dgm:cxn modelId="{C7FF583B-4B72-4424-B95A-DAC4137F56F2}" type="presParOf" srcId="{0CE05A7C-DF61-4896-91EB-99199FCCBC9E}" destId="{6317B78E-0978-4D43-98C3-50D3AE8FCCCE}" srcOrd="0" destOrd="0" presId="urn:microsoft.com/office/officeart/2005/8/layout/hierarchy2"/>
    <dgm:cxn modelId="{47E51D4F-499A-47A9-8C35-F26F6B8771F4}" type="presParOf" srcId="{4B1A4168-D9B5-4279-BF4C-AC6CFC318D4D}" destId="{E19BECB0-BD25-458D-A491-F8446C1BD2B5}" srcOrd="5" destOrd="0" presId="urn:microsoft.com/office/officeart/2005/8/layout/hierarchy2"/>
    <dgm:cxn modelId="{A79355A5-8363-4662-8A86-3C3E5AC7D7BF}" type="presParOf" srcId="{E19BECB0-BD25-458D-A491-F8446C1BD2B5}" destId="{D47BC4E5-5DDD-4B02-BE6A-057140568BF4}" srcOrd="0" destOrd="0" presId="urn:microsoft.com/office/officeart/2005/8/layout/hierarchy2"/>
    <dgm:cxn modelId="{36728154-7938-46B2-A2A8-F67A2B0B67D7}" type="presParOf" srcId="{E19BECB0-BD25-458D-A491-F8446C1BD2B5}" destId="{2397A9DE-3E9F-4C63-AC84-229BDED84DBA}" srcOrd="1" destOrd="0" presId="urn:microsoft.com/office/officeart/2005/8/layout/hierarchy2"/>
    <dgm:cxn modelId="{86EAE31F-E569-4BD8-8206-6C8ECD00C153}" type="presParOf" srcId="{878EC3DD-C91A-43DE-A070-41E47A82E450}" destId="{7BCCCDBE-3EF8-4226-AF4E-9C3591E1677E}" srcOrd="8" destOrd="0" presId="urn:microsoft.com/office/officeart/2005/8/layout/hierarchy2"/>
    <dgm:cxn modelId="{0339C83D-A79D-45D4-805C-5808377CFC2F}" type="presParOf" srcId="{7BCCCDBE-3EF8-4226-AF4E-9C3591E1677E}" destId="{5F747377-F3AF-4F83-8E25-0F0AC5B95ABC}" srcOrd="0" destOrd="0" presId="urn:microsoft.com/office/officeart/2005/8/layout/hierarchy2"/>
    <dgm:cxn modelId="{CF17DE4E-E796-4C4C-B442-5ECA6437992F}" type="presParOf" srcId="{878EC3DD-C91A-43DE-A070-41E47A82E450}" destId="{01899062-7A66-421F-AA51-AE5B37235630}" srcOrd="9" destOrd="0" presId="urn:microsoft.com/office/officeart/2005/8/layout/hierarchy2"/>
    <dgm:cxn modelId="{1AEF3F8E-A2C1-41A7-8512-1AAFF4090998}" type="presParOf" srcId="{01899062-7A66-421F-AA51-AE5B37235630}" destId="{76FF99D0-3BC4-4969-92A4-54C8BC33D398}" srcOrd="0" destOrd="0" presId="urn:microsoft.com/office/officeart/2005/8/layout/hierarchy2"/>
    <dgm:cxn modelId="{F07B0D24-8FAF-4F4C-96AA-F9EEA46AD5C6}" type="presParOf" srcId="{01899062-7A66-421F-AA51-AE5B37235630}" destId="{7D056355-FEEC-4FBD-8715-2EA92D0490A1}" srcOrd="1" destOrd="0" presId="urn:microsoft.com/office/officeart/2005/8/layout/hierarchy2"/>
    <dgm:cxn modelId="{0959DB80-F59D-407A-A960-41C8FDB6CB65}" type="presParOf" srcId="{3CAF5896-2691-4CC8-AED5-3B3F4DE13996}" destId="{2F7C556E-2033-488D-8F31-75D781D4D324}" srcOrd="8" destOrd="0" presId="urn:microsoft.com/office/officeart/2005/8/layout/hierarchy2"/>
    <dgm:cxn modelId="{CF422913-810F-4FE3-B5C7-65FC637A5252}" type="presParOf" srcId="{2F7C556E-2033-488D-8F31-75D781D4D324}" destId="{E32FF57E-0976-4D64-A03C-2A66DFDD9AFF}" srcOrd="0" destOrd="0" presId="urn:microsoft.com/office/officeart/2005/8/layout/hierarchy2"/>
    <dgm:cxn modelId="{C9088E45-6F2E-4777-A022-BA28A29D8F35}" type="presParOf" srcId="{3CAF5896-2691-4CC8-AED5-3B3F4DE13996}" destId="{71FFDD94-D0B6-4F80-9106-7A371E9D5363}" srcOrd="9" destOrd="0" presId="urn:microsoft.com/office/officeart/2005/8/layout/hierarchy2"/>
    <dgm:cxn modelId="{326D3C5E-C1BA-4731-AB63-CFB8F7E155D6}" type="presParOf" srcId="{71FFDD94-D0B6-4F80-9106-7A371E9D5363}" destId="{53D8FEA3-6806-466B-A12F-4637B793E7E1}" srcOrd="0" destOrd="0" presId="urn:microsoft.com/office/officeart/2005/8/layout/hierarchy2"/>
    <dgm:cxn modelId="{C7352282-8914-433A-9AC0-84A1FF705594}" type="presParOf" srcId="{71FFDD94-D0B6-4F80-9106-7A371E9D5363}" destId="{33BBFD5F-F6D8-47D2-8659-99D0C7339CBB}" srcOrd="1" destOrd="0" presId="urn:microsoft.com/office/officeart/2005/8/layout/hierarchy2"/>
    <dgm:cxn modelId="{48A3DD2F-97CD-42EB-A4B3-A98740DD6EC7}" type="presParOf" srcId="{33BBFD5F-F6D8-47D2-8659-99D0C7339CBB}" destId="{F2429DB3-58AC-473B-A9BA-C8D88C0443DF}" srcOrd="0" destOrd="0" presId="urn:microsoft.com/office/officeart/2005/8/layout/hierarchy2"/>
    <dgm:cxn modelId="{5ABC32E9-B5CF-4CA5-9A4C-E7858F4D6CE4}" type="presParOf" srcId="{F2429DB3-58AC-473B-A9BA-C8D88C0443DF}" destId="{9803DC8D-A1A8-4E98-A597-C362A74E1720}" srcOrd="0" destOrd="0" presId="urn:microsoft.com/office/officeart/2005/8/layout/hierarchy2"/>
    <dgm:cxn modelId="{9BE7A9BA-AA00-4939-8D04-7DB289BF4089}" type="presParOf" srcId="{33BBFD5F-F6D8-47D2-8659-99D0C7339CBB}" destId="{30300C03-58F7-4375-9874-7ECF076989CF}" srcOrd="1" destOrd="0" presId="urn:microsoft.com/office/officeart/2005/8/layout/hierarchy2"/>
    <dgm:cxn modelId="{9D5EA2BB-C671-4A60-9B83-490D8D34F6E4}" type="presParOf" srcId="{30300C03-58F7-4375-9874-7ECF076989CF}" destId="{5D2DC4C5-1CF0-4D5C-941A-BD1D6FB48561}" srcOrd="0" destOrd="0" presId="urn:microsoft.com/office/officeart/2005/8/layout/hierarchy2"/>
    <dgm:cxn modelId="{7A93652D-FA23-4C6F-A67E-040B94A72214}" type="presParOf" srcId="{30300C03-58F7-4375-9874-7ECF076989CF}" destId="{5A1CD8CF-5F2C-4BFE-A66C-FE5B8D374868}" srcOrd="1" destOrd="0" presId="urn:microsoft.com/office/officeart/2005/8/layout/hierarchy2"/>
    <dgm:cxn modelId="{94698B2D-090A-46B0-8F10-319FC27AAB0B}" type="presParOf" srcId="{5A1CD8CF-5F2C-4BFE-A66C-FE5B8D374868}" destId="{A92C3B6A-B9D8-4FDB-BC5C-90C5357A2BAA}" srcOrd="0" destOrd="0" presId="urn:microsoft.com/office/officeart/2005/8/layout/hierarchy2"/>
    <dgm:cxn modelId="{3D2D8877-283C-40D9-B8C2-8BF818CFDC85}" type="presParOf" srcId="{A92C3B6A-B9D8-4FDB-BC5C-90C5357A2BAA}" destId="{9E91BB8A-300E-466D-A104-9A534A04D3D7}" srcOrd="0" destOrd="0" presId="urn:microsoft.com/office/officeart/2005/8/layout/hierarchy2"/>
    <dgm:cxn modelId="{EB6CAD89-B73A-4FBB-B879-E768EF3F27AC}" type="presParOf" srcId="{5A1CD8CF-5F2C-4BFE-A66C-FE5B8D374868}" destId="{259E4800-8383-4927-ACC1-063C76552B0A}" srcOrd="1" destOrd="0" presId="urn:microsoft.com/office/officeart/2005/8/layout/hierarchy2"/>
    <dgm:cxn modelId="{3731AB86-1DAC-4AEF-AD4D-1B9FDD9A6B08}" type="presParOf" srcId="{259E4800-8383-4927-ACC1-063C76552B0A}" destId="{96453A60-A709-4708-AE35-D3D8C322C64A}" srcOrd="0" destOrd="0" presId="urn:microsoft.com/office/officeart/2005/8/layout/hierarchy2"/>
    <dgm:cxn modelId="{03A1372E-B556-4CB5-BB82-3785B2667BCF}" type="presParOf" srcId="{259E4800-8383-4927-ACC1-063C76552B0A}" destId="{D1B2D5D5-1203-4D35-A7F9-BC89D67B9A1B}" srcOrd="1" destOrd="0" presId="urn:microsoft.com/office/officeart/2005/8/layout/hierarchy2"/>
    <dgm:cxn modelId="{B5E30707-1D94-423D-85E3-5773FBD7FC0A}" type="presParOf" srcId="{5A1CD8CF-5F2C-4BFE-A66C-FE5B8D374868}" destId="{7E359B9E-115C-4C74-B7B6-74731B05AA33}" srcOrd="2" destOrd="0" presId="urn:microsoft.com/office/officeart/2005/8/layout/hierarchy2"/>
    <dgm:cxn modelId="{878513B7-172E-4888-9B73-A0133F9D528D}" type="presParOf" srcId="{7E359B9E-115C-4C74-B7B6-74731B05AA33}" destId="{7CAE22EF-C893-41D6-955E-DBE63AABD834}" srcOrd="0" destOrd="0" presId="urn:microsoft.com/office/officeart/2005/8/layout/hierarchy2"/>
    <dgm:cxn modelId="{5B8B01E9-D56E-4EED-82D8-AF9D8B7F2DD7}" type="presParOf" srcId="{5A1CD8CF-5F2C-4BFE-A66C-FE5B8D374868}" destId="{5A6E9458-0FED-4E88-A18C-6E137C1B8813}" srcOrd="3" destOrd="0" presId="urn:microsoft.com/office/officeart/2005/8/layout/hierarchy2"/>
    <dgm:cxn modelId="{733C0CCF-E62C-49F5-B01E-F584092DD55E}" type="presParOf" srcId="{5A6E9458-0FED-4E88-A18C-6E137C1B8813}" destId="{47771863-84C0-4FF0-BBCA-B6F05FE108C6}" srcOrd="0" destOrd="0" presId="urn:microsoft.com/office/officeart/2005/8/layout/hierarchy2"/>
    <dgm:cxn modelId="{4D99107E-19E9-4D69-8223-B4F1DF6F3032}" type="presParOf" srcId="{5A6E9458-0FED-4E88-A18C-6E137C1B8813}" destId="{02060A57-F8DA-48B3-AD4D-1B17C50945F7}" srcOrd="1" destOrd="0" presId="urn:microsoft.com/office/officeart/2005/8/layout/hierarchy2"/>
    <dgm:cxn modelId="{A77FF877-B908-42C2-9244-2357757D3F44}" type="presParOf" srcId="{5A1CD8CF-5F2C-4BFE-A66C-FE5B8D374868}" destId="{71A89089-2766-4691-A84F-149D8EED4180}" srcOrd="4" destOrd="0" presId="urn:microsoft.com/office/officeart/2005/8/layout/hierarchy2"/>
    <dgm:cxn modelId="{5D87D947-B562-44AA-B82B-3E8FC432860E}" type="presParOf" srcId="{71A89089-2766-4691-A84F-149D8EED4180}" destId="{E6B5A5E6-A794-4CD5-87E8-09D33E44865F}" srcOrd="0" destOrd="0" presId="urn:microsoft.com/office/officeart/2005/8/layout/hierarchy2"/>
    <dgm:cxn modelId="{EF0E2DD9-E846-4AD5-9D03-219EAD92B21E}" type="presParOf" srcId="{5A1CD8CF-5F2C-4BFE-A66C-FE5B8D374868}" destId="{B2FA4D03-1683-4307-9FAF-56F6B1E40170}" srcOrd="5" destOrd="0" presId="urn:microsoft.com/office/officeart/2005/8/layout/hierarchy2"/>
    <dgm:cxn modelId="{157A8F79-7346-4C2C-96C1-DC7D8437ADCE}" type="presParOf" srcId="{B2FA4D03-1683-4307-9FAF-56F6B1E40170}" destId="{EF7618B1-3CFF-457B-B2D4-01EEF302185D}" srcOrd="0" destOrd="0" presId="urn:microsoft.com/office/officeart/2005/8/layout/hierarchy2"/>
    <dgm:cxn modelId="{BA04C673-2977-4ABE-A614-77E5A9901D91}" type="presParOf" srcId="{B2FA4D03-1683-4307-9FAF-56F6B1E40170}" destId="{5D6C8F9D-3A44-4390-9E77-CCB57A34C1FA}" srcOrd="1" destOrd="0" presId="urn:microsoft.com/office/officeart/2005/8/layout/hierarchy2"/>
    <dgm:cxn modelId="{7E710B90-646A-454F-B421-E6D0B451F39F}" type="presParOf" srcId="{33BBFD5F-F6D8-47D2-8659-99D0C7339CBB}" destId="{67C22DEE-5F5C-431D-AA66-7B91A201AE4A}" srcOrd="2" destOrd="0" presId="urn:microsoft.com/office/officeart/2005/8/layout/hierarchy2"/>
    <dgm:cxn modelId="{A28AED99-2AFD-4DB8-97E6-DBBAA515668A}" type="presParOf" srcId="{67C22DEE-5F5C-431D-AA66-7B91A201AE4A}" destId="{A8E93BCB-166C-4F0B-A2CB-6EF28DF73E04}" srcOrd="0" destOrd="0" presId="urn:microsoft.com/office/officeart/2005/8/layout/hierarchy2"/>
    <dgm:cxn modelId="{B1F51374-8EDB-4658-8179-DA53B85BA5FF}" type="presParOf" srcId="{33BBFD5F-F6D8-47D2-8659-99D0C7339CBB}" destId="{E23DC55F-BD09-40E4-8D34-D7EB40A0D596}" srcOrd="3" destOrd="0" presId="urn:microsoft.com/office/officeart/2005/8/layout/hierarchy2"/>
    <dgm:cxn modelId="{7684DFB2-69B3-439F-B050-63D919EC428A}" type="presParOf" srcId="{E23DC55F-BD09-40E4-8D34-D7EB40A0D596}" destId="{DFB28B30-8D0E-47FE-9E50-395A28BDACC2}" srcOrd="0" destOrd="0" presId="urn:microsoft.com/office/officeart/2005/8/layout/hierarchy2"/>
    <dgm:cxn modelId="{226943C7-06FF-4642-BEBD-313DAC862838}" type="presParOf" srcId="{E23DC55F-BD09-40E4-8D34-D7EB40A0D596}" destId="{53CEB9DF-156D-401A-B4E9-5775858BF9A4}" srcOrd="1" destOrd="0" presId="urn:microsoft.com/office/officeart/2005/8/layout/hierarchy2"/>
    <dgm:cxn modelId="{81E2877E-8AEB-409E-8F22-91C842496F00}" type="presParOf" srcId="{33BBFD5F-F6D8-47D2-8659-99D0C7339CBB}" destId="{6735AB45-55A2-4AB9-B01A-245F2A29F2A3}" srcOrd="4" destOrd="0" presId="urn:microsoft.com/office/officeart/2005/8/layout/hierarchy2"/>
    <dgm:cxn modelId="{0DEC3971-7489-4C19-A1B6-06FD40D5C77A}" type="presParOf" srcId="{6735AB45-55A2-4AB9-B01A-245F2A29F2A3}" destId="{0ADEED0C-03E0-4908-8BDB-340FE019D111}" srcOrd="0" destOrd="0" presId="urn:microsoft.com/office/officeart/2005/8/layout/hierarchy2"/>
    <dgm:cxn modelId="{E9ACF785-AB24-407E-8366-8702AB72E1A5}" type="presParOf" srcId="{33BBFD5F-F6D8-47D2-8659-99D0C7339CBB}" destId="{2D01B872-5E6E-4267-8FF4-C2FD6ADF650E}" srcOrd="5" destOrd="0" presId="urn:microsoft.com/office/officeart/2005/8/layout/hierarchy2"/>
    <dgm:cxn modelId="{8284B8EB-DD27-4AB3-A121-B9C2A309E723}" type="presParOf" srcId="{2D01B872-5E6E-4267-8FF4-C2FD6ADF650E}" destId="{A86DCA6B-CC3F-48E7-919F-20EAED34F445}" srcOrd="0" destOrd="0" presId="urn:microsoft.com/office/officeart/2005/8/layout/hierarchy2"/>
    <dgm:cxn modelId="{49AC7A68-7792-48C7-BC79-B69D31E68382}" type="presParOf" srcId="{2D01B872-5E6E-4267-8FF4-C2FD6ADF650E}" destId="{D072AA5A-7088-4F61-943A-03F266EB9E25}" srcOrd="1" destOrd="0" presId="urn:microsoft.com/office/officeart/2005/8/layout/hierarchy2"/>
    <dgm:cxn modelId="{5A804237-E2A2-44CE-8782-4E9563CCBAEA}" type="presParOf" srcId="{33BBFD5F-F6D8-47D2-8659-99D0C7339CBB}" destId="{59F94154-1041-4C61-8EF7-D252C70ACDF9}" srcOrd="6" destOrd="0" presId="urn:microsoft.com/office/officeart/2005/8/layout/hierarchy2"/>
    <dgm:cxn modelId="{A115C92A-1692-4586-AD34-F83C013771A5}" type="presParOf" srcId="{59F94154-1041-4C61-8EF7-D252C70ACDF9}" destId="{65E34158-114E-4DAD-B168-B3B75071D880}" srcOrd="0" destOrd="0" presId="urn:microsoft.com/office/officeart/2005/8/layout/hierarchy2"/>
    <dgm:cxn modelId="{21FDC38C-721F-45D4-9EB3-3FC953B12085}" type="presParOf" srcId="{33BBFD5F-F6D8-47D2-8659-99D0C7339CBB}" destId="{7DBD5A28-7E7E-4032-93DD-5DAB979F4777}" srcOrd="7" destOrd="0" presId="urn:microsoft.com/office/officeart/2005/8/layout/hierarchy2"/>
    <dgm:cxn modelId="{14AC589C-81B6-4F38-84D5-1BEAD6EC0791}" type="presParOf" srcId="{7DBD5A28-7E7E-4032-93DD-5DAB979F4777}" destId="{8756DDD0-87DE-4688-898D-8A98976C88D4}" srcOrd="0" destOrd="0" presId="urn:microsoft.com/office/officeart/2005/8/layout/hierarchy2"/>
    <dgm:cxn modelId="{CD1C73F2-16CF-4F2C-B592-A46B20BEC19D}" type="presParOf" srcId="{7DBD5A28-7E7E-4032-93DD-5DAB979F4777}" destId="{02E4B92E-5BAF-4B3C-88CE-B3DD65406E1F}" srcOrd="1" destOrd="0" presId="urn:microsoft.com/office/officeart/2005/8/layout/hierarchy2"/>
    <dgm:cxn modelId="{1DE09B77-9D95-4E46-B6A6-69473ADC02AA}" type="presParOf" srcId="{3CAF5896-2691-4CC8-AED5-3B3F4DE13996}" destId="{C2B4C539-B6B3-4530-B554-A9BE8D54E7B9}" srcOrd="10" destOrd="0" presId="urn:microsoft.com/office/officeart/2005/8/layout/hierarchy2"/>
    <dgm:cxn modelId="{C615DCF4-EC0C-4483-A437-3AE0AB3F33B9}" type="presParOf" srcId="{C2B4C539-B6B3-4530-B554-A9BE8D54E7B9}" destId="{D0306A41-D8DB-4528-A9C9-12FB6296DD9C}" srcOrd="0" destOrd="0" presId="urn:microsoft.com/office/officeart/2005/8/layout/hierarchy2"/>
    <dgm:cxn modelId="{94F4616C-649B-46BB-8FBD-37ECCA33AF00}" type="presParOf" srcId="{3CAF5896-2691-4CC8-AED5-3B3F4DE13996}" destId="{FC8503BA-AECF-4072-BF62-DEA2D60046CC}" srcOrd="11" destOrd="0" presId="urn:microsoft.com/office/officeart/2005/8/layout/hierarchy2"/>
    <dgm:cxn modelId="{DB82B578-BB4B-4116-A2A4-650F7467D8B8}" type="presParOf" srcId="{FC8503BA-AECF-4072-BF62-DEA2D60046CC}" destId="{881FBDA0-5DCE-4760-B53D-E193986B067B}" srcOrd="0" destOrd="0" presId="urn:microsoft.com/office/officeart/2005/8/layout/hierarchy2"/>
    <dgm:cxn modelId="{6BCF7D87-F8CE-4B04-A4EA-E2A42092C3E5}" type="presParOf" srcId="{FC8503BA-AECF-4072-BF62-DEA2D60046CC}" destId="{4C026C8F-653E-4F91-9333-BADDB4B975C4}" srcOrd="1" destOrd="0" presId="urn:microsoft.com/office/officeart/2005/8/layout/hierarchy2"/>
    <dgm:cxn modelId="{989986C9-0B50-499B-9B01-49ABC2B08212}" type="presParOf" srcId="{4C026C8F-653E-4F91-9333-BADDB4B975C4}" destId="{499F86AD-669F-48FC-8BF3-337E16D7F826}" srcOrd="0" destOrd="0" presId="urn:microsoft.com/office/officeart/2005/8/layout/hierarchy2"/>
    <dgm:cxn modelId="{9BEFD6F8-0C5D-4905-82C7-28F7566F12BD}" type="presParOf" srcId="{499F86AD-669F-48FC-8BF3-337E16D7F826}" destId="{2A77360A-5187-4DFC-9097-A8526E6C1307}" srcOrd="0" destOrd="0" presId="urn:microsoft.com/office/officeart/2005/8/layout/hierarchy2"/>
    <dgm:cxn modelId="{857CEB51-5F19-4FDC-A5E9-C93E32709EC8}" type="presParOf" srcId="{4C026C8F-653E-4F91-9333-BADDB4B975C4}" destId="{588C6CF4-A123-47F1-BDB7-E63557C70AD5}" srcOrd="1" destOrd="0" presId="urn:microsoft.com/office/officeart/2005/8/layout/hierarchy2"/>
    <dgm:cxn modelId="{5AE08595-BCBD-4D24-B4CE-05C3AA5D90A2}" type="presParOf" srcId="{588C6CF4-A123-47F1-BDB7-E63557C70AD5}" destId="{C0B9BF37-0027-4EBE-B617-9601912C69DF}" srcOrd="0" destOrd="0" presId="urn:microsoft.com/office/officeart/2005/8/layout/hierarchy2"/>
    <dgm:cxn modelId="{D40826B6-D96F-4D8D-BC03-270CC953CA97}" type="presParOf" srcId="{588C6CF4-A123-47F1-BDB7-E63557C70AD5}" destId="{7AA35EE8-3397-4320-BA40-EE1C1F90DD4A}" srcOrd="1" destOrd="0" presId="urn:microsoft.com/office/officeart/2005/8/layout/hierarchy2"/>
    <dgm:cxn modelId="{16567ED3-B31A-4C24-994C-DFEE52FB33AC}" type="presParOf" srcId="{4C026C8F-653E-4F91-9333-BADDB4B975C4}" destId="{8B42FA1D-A64F-4D5B-B927-3797B37DF44E}" srcOrd="2" destOrd="0" presId="urn:microsoft.com/office/officeart/2005/8/layout/hierarchy2"/>
    <dgm:cxn modelId="{4CF71E76-35DE-4FEE-A3FB-64FF594FB616}" type="presParOf" srcId="{8B42FA1D-A64F-4D5B-B927-3797B37DF44E}" destId="{A8B65439-9976-47F5-BD5D-04E598B7A576}" srcOrd="0" destOrd="0" presId="urn:microsoft.com/office/officeart/2005/8/layout/hierarchy2"/>
    <dgm:cxn modelId="{32484616-75A2-4A83-9297-954DC9FB0FF1}" type="presParOf" srcId="{4C026C8F-653E-4F91-9333-BADDB4B975C4}" destId="{48F3B11A-DCDF-4A55-BFE0-C80F6284571E}" srcOrd="3" destOrd="0" presId="urn:microsoft.com/office/officeart/2005/8/layout/hierarchy2"/>
    <dgm:cxn modelId="{C83CB258-EA31-4053-9579-DB20A2190BC9}" type="presParOf" srcId="{48F3B11A-DCDF-4A55-BFE0-C80F6284571E}" destId="{313B3292-8F91-4959-957B-75885621ED14}" srcOrd="0" destOrd="0" presId="urn:microsoft.com/office/officeart/2005/8/layout/hierarchy2"/>
    <dgm:cxn modelId="{6C4DC7CE-5E66-4DD3-8C5C-C7F107F55C8F}" type="presParOf" srcId="{48F3B11A-DCDF-4A55-BFE0-C80F6284571E}" destId="{8271EC50-2252-498D-A8A5-30730FDA27B0}" srcOrd="1" destOrd="0" presId="urn:microsoft.com/office/officeart/2005/8/layout/hierarchy2"/>
    <dgm:cxn modelId="{DECC4135-C2B3-4EA3-899D-34D79827BB83}" type="presParOf" srcId="{4C026C8F-653E-4F91-9333-BADDB4B975C4}" destId="{B3FDE3D8-313A-4DDA-8203-B4FEEBC8D9D2}" srcOrd="4" destOrd="0" presId="urn:microsoft.com/office/officeart/2005/8/layout/hierarchy2"/>
    <dgm:cxn modelId="{DF0896E2-F6BA-4793-BF1C-E91B6394642F}" type="presParOf" srcId="{B3FDE3D8-313A-4DDA-8203-B4FEEBC8D9D2}" destId="{8AFE4C73-2029-4CBA-89A3-4BEAAD2A28E3}" srcOrd="0" destOrd="0" presId="urn:microsoft.com/office/officeart/2005/8/layout/hierarchy2"/>
    <dgm:cxn modelId="{F9DB9947-A9D3-4252-993E-DBED74D9884C}" type="presParOf" srcId="{4C026C8F-653E-4F91-9333-BADDB4B975C4}" destId="{98A5D666-9DFE-4283-9CD8-2A4F0FE82E90}" srcOrd="5" destOrd="0" presId="urn:microsoft.com/office/officeart/2005/8/layout/hierarchy2"/>
    <dgm:cxn modelId="{303BA03A-F439-4C82-AD4C-CCD6A75243EE}" type="presParOf" srcId="{98A5D666-9DFE-4283-9CD8-2A4F0FE82E90}" destId="{D3BCEEF8-1C15-4C13-8220-A22F6445F5B1}" srcOrd="0" destOrd="0" presId="urn:microsoft.com/office/officeart/2005/8/layout/hierarchy2"/>
    <dgm:cxn modelId="{90E4C162-D91F-4AFE-A9D8-C1DBE69AF946}" type="presParOf" srcId="{98A5D666-9DFE-4283-9CD8-2A4F0FE82E90}" destId="{1BCE86C8-09CC-480B-96A3-02801D29F062}" srcOrd="1" destOrd="0" presId="urn:microsoft.com/office/officeart/2005/8/layout/hierarchy2"/>
    <dgm:cxn modelId="{0CB92E74-8240-43D7-AFB4-B54337FC8ED6}" type="presParOf" srcId="{4C026C8F-653E-4F91-9333-BADDB4B975C4}" destId="{C90E9EE2-C584-47D9-A9BC-1B8467F9C072}" srcOrd="6" destOrd="0" presId="urn:microsoft.com/office/officeart/2005/8/layout/hierarchy2"/>
    <dgm:cxn modelId="{8116A97B-C95B-415C-9570-948A6F9783E3}" type="presParOf" srcId="{C90E9EE2-C584-47D9-A9BC-1B8467F9C072}" destId="{D045D412-1575-45C8-AC9B-205DD1AB0FF5}" srcOrd="0" destOrd="0" presId="urn:microsoft.com/office/officeart/2005/8/layout/hierarchy2"/>
    <dgm:cxn modelId="{3F20493A-3AC2-430A-9085-DA8054B5A191}" type="presParOf" srcId="{4C026C8F-653E-4F91-9333-BADDB4B975C4}" destId="{08201639-BE21-4060-8C1F-4DDE7742521E}" srcOrd="7" destOrd="0" presId="urn:microsoft.com/office/officeart/2005/8/layout/hierarchy2"/>
    <dgm:cxn modelId="{8844B4A5-86CD-42D0-9301-72EDCEDFB06A}" type="presParOf" srcId="{08201639-BE21-4060-8C1F-4DDE7742521E}" destId="{F66318DE-6B33-4DE6-B912-27528A0CBA80}" srcOrd="0" destOrd="0" presId="urn:microsoft.com/office/officeart/2005/8/layout/hierarchy2"/>
    <dgm:cxn modelId="{43CCAED1-3DEB-43EA-BF8C-D1FACB540074}" type="presParOf" srcId="{08201639-BE21-4060-8C1F-4DDE7742521E}" destId="{7007A75B-86BE-4ACC-8C6C-C9CAFF62AC76}" srcOrd="1" destOrd="0" presId="urn:microsoft.com/office/officeart/2005/8/layout/hierarchy2"/>
    <dgm:cxn modelId="{A56531C9-CC78-4471-8149-76D261BE1E50}" type="presParOf" srcId="{3CAF5896-2691-4CC8-AED5-3B3F4DE13996}" destId="{5F9BF57C-CB56-4D7A-8FB2-4712C59F49B0}" srcOrd="12" destOrd="0" presId="urn:microsoft.com/office/officeart/2005/8/layout/hierarchy2"/>
    <dgm:cxn modelId="{0400F098-C68B-49C1-9272-ED1E678AF35B}" type="presParOf" srcId="{5F9BF57C-CB56-4D7A-8FB2-4712C59F49B0}" destId="{CA47080D-D392-4CE5-BB88-48BA722787E6}" srcOrd="0" destOrd="0" presId="urn:microsoft.com/office/officeart/2005/8/layout/hierarchy2"/>
    <dgm:cxn modelId="{FA1FB4AF-D244-4412-ABB3-146A22D7275F}" type="presParOf" srcId="{3CAF5896-2691-4CC8-AED5-3B3F4DE13996}" destId="{621C314E-B93C-46D8-958B-6BA7DD9AD288}" srcOrd="13" destOrd="0" presId="urn:microsoft.com/office/officeart/2005/8/layout/hierarchy2"/>
    <dgm:cxn modelId="{BF32B54F-23D0-47F7-B918-55836187CC8C}" type="presParOf" srcId="{621C314E-B93C-46D8-958B-6BA7DD9AD288}" destId="{CE3C54EF-BC11-4474-8D81-C113AAFDBE10}" srcOrd="0" destOrd="0" presId="urn:microsoft.com/office/officeart/2005/8/layout/hierarchy2"/>
    <dgm:cxn modelId="{D28C2D09-329E-4D46-8BD6-321CD4316532}" type="presParOf" srcId="{621C314E-B93C-46D8-958B-6BA7DD9AD288}" destId="{55F3668F-088E-40DB-82A7-35AECAC9533B}" srcOrd="1" destOrd="0" presId="urn:microsoft.com/office/officeart/2005/8/layout/hierarchy2"/>
    <dgm:cxn modelId="{05D8DA6B-339C-4062-A809-D82E97522E96}" type="presParOf" srcId="{55F3668F-088E-40DB-82A7-35AECAC9533B}" destId="{47ECF780-049C-4482-8088-5ACE21943DC1}" srcOrd="0" destOrd="0" presId="urn:microsoft.com/office/officeart/2005/8/layout/hierarchy2"/>
    <dgm:cxn modelId="{C3649FE2-53B2-420C-9497-ED6333435EDD}" type="presParOf" srcId="{47ECF780-049C-4482-8088-5ACE21943DC1}" destId="{876AF262-22B5-49C8-B9D3-18980C31F374}" srcOrd="0" destOrd="0" presId="urn:microsoft.com/office/officeart/2005/8/layout/hierarchy2"/>
    <dgm:cxn modelId="{7A5DB2C9-DFF4-426D-943F-642DA012413A}" type="presParOf" srcId="{55F3668F-088E-40DB-82A7-35AECAC9533B}" destId="{AD868181-A29C-48C7-B94A-3E0B424C74E5}" srcOrd="1" destOrd="0" presId="urn:microsoft.com/office/officeart/2005/8/layout/hierarchy2"/>
    <dgm:cxn modelId="{4387E1E7-2B8A-4EF2-AE86-F31F2222745E}" type="presParOf" srcId="{AD868181-A29C-48C7-B94A-3E0B424C74E5}" destId="{0A250E21-9814-48D4-8526-7FEDE013CC67}" srcOrd="0" destOrd="0" presId="urn:microsoft.com/office/officeart/2005/8/layout/hierarchy2"/>
    <dgm:cxn modelId="{DC3EB7D0-E397-4288-822C-B7F2C7C8ACB5}" type="presParOf" srcId="{AD868181-A29C-48C7-B94A-3E0B424C74E5}" destId="{8122D443-CB4A-4B38-BB12-0DA593A0E7DA}" srcOrd="1" destOrd="0" presId="urn:microsoft.com/office/officeart/2005/8/layout/hierarchy2"/>
    <dgm:cxn modelId="{ABDFDC7A-3BC6-4CA2-B930-2037113FB82D}" type="presParOf" srcId="{55F3668F-088E-40DB-82A7-35AECAC9533B}" destId="{1F29F702-8136-4551-8BFB-72E566D8C9DD}" srcOrd="2" destOrd="0" presId="urn:microsoft.com/office/officeart/2005/8/layout/hierarchy2"/>
    <dgm:cxn modelId="{5BD07822-0757-4BD2-A9BE-93A8E053EC1D}" type="presParOf" srcId="{1F29F702-8136-4551-8BFB-72E566D8C9DD}" destId="{B0807068-C46C-4047-BA66-7ACBE71D6CF5}" srcOrd="0" destOrd="0" presId="urn:microsoft.com/office/officeart/2005/8/layout/hierarchy2"/>
    <dgm:cxn modelId="{01062BA3-FDB7-4F65-8386-7E6D8CBD079C}" type="presParOf" srcId="{55F3668F-088E-40DB-82A7-35AECAC9533B}" destId="{C0BE744D-399E-4449-B3B7-B5D5FD7DF8EE}" srcOrd="3" destOrd="0" presId="urn:microsoft.com/office/officeart/2005/8/layout/hierarchy2"/>
    <dgm:cxn modelId="{01A11CE2-5616-47E2-9FE8-DD5C4A98311E}" type="presParOf" srcId="{C0BE744D-399E-4449-B3B7-B5D5FD7DF8EE}" destId="{360A2925-2FA9-4481-9DBB-9588C69F6F25}" srcOrd="0" destOrd="0" presId="urn:microsoft.com/office/officeart/2005/8/layout/hierarchy2"/>
    <dgm:cxn modelId="{5CD3BA4C-5DDD-4D18-B12A-639157C98B8D}" type="presParOf" srcId="{C0BE744D-399E-4449-B3B7-B5D5FD7DF8EE}" destId="{3578A65A-6FFD-459F-87F0-26AA5F122ED0}" srcOrd="1" destOrd="0" presId="urn:microsoft.com/office/officeart/2005/8/layout/hierarchy2"/>
    <dgm:cxn modelId="{E98BEAFB-DAB3-4CBC-9417-C3A555FD5B19}" type="presParOf" srcId="{55F3668F-088E-40DB-82A7-35AECAC9533B}" destId="{E49BF3CC-2D26-4B79-955B-47E0DED08ACC}" srcOrd="4" destOrd="0" presId="urn:microsoft.com/office/officeart/2005/8/layout/hierarchy2"/>
    <dgm:cxn modelId="{8D96DA70-32FE-496F-960F-AD2E34023686}" type="presParOf" srcId="{E49BF3CC-2D26-4B79-955B-47E0DED08ACC}" destId="{E729CF23-2FB8-4658-9531-95AA008B582A}" srcOrd="0" destOrd="0" presId="urn:microsoft.com/office/officeart/2005/8/layout/hierarchy2"/>
    <dgm:cxn modelId="{C02EB2FC-AEB9-4FA0-8905-7E4E67CC6BEE}" type="presParOf" srcId="{55F3668F-088E-40DB-82A7-35AECAC9533B}" destId="{ADE398F3-132B-4DDE-8F8E-BFBC88281402}" srcOrd="5" destOrd="0" presId="urn:microsoft.com/office/officeart/2005/8/layout/hierarchy2"/>
    <dgm:cxn modelId="{35555301-7337-4154-91ED-22BA532AA935}" type="presParOf" srcId="{ADE398F3-132B-4DDE-8F8E-BFBC88281402}" destId="{CBFAA66A-B9D7-4247-B2AC-121ED7AFC0AA}" srcOrd="0" destOrd="0" presId="urn:microsoft.com/office/officeart/2005/8/layout/hierarchy2"/>
    <dgm:cxn modelId="{2BA0D357-C14D-4515-8157-07498E2BDFD2}" type="presParOf" srcId="{ADE398F3-132B-4DDE-8F8E-BFBC88281402}" destId="{58BDD376-7E82-4BE3-81D2-ADCB40CBB560}" srcOrd="1" destOrd="0" presId="urn:microsoft.com/office/officeart/2005/8/layout/hierarchy2"/>
    <dgm:cxn modelId="{525238AB-425C-4CC3-A463-E76F6D3E72F9}" type="presParOf" srcId="{55F3668F-088E-40DB-82A7-35AECAC9533B}" destId="{9AC2926E-9332-430A-92A1-51EE46595509}" srcOrd="6" destOrd="0" presId="urn:microsoft.com/office/officeart/2005/8/layout/hierarchy2"/>
    <dgm:cxn modelId="{095BC3CA-3CD9-4DB3-983A-0B995526085B}" type="presParOf" srcId="{9AC2926E-9332-430A-92A1-51EE46595509}" destId="{DB06CC98-211A-4157-805E-7FDF3A2E48F8}" srcOrd="0" destOrd="0" presId="urn:microsoft.com/office/officeart/2005/8/layout/hierarchy2"/>
    <dgm:cxn modelId="{3A3BCEFB-3BD3-43DC-A554-A476353AF11F}" type="presParOf" srcId="{55F3668F-088E-40DB-82A7-35AECAC9533B}" destId="{0416F130-95D7-4964-87EE-52DC520E255D}" srcOrd="7" destOrd="0" presId="urn:microsoft.com/office/officeart/2005/8/layout/hierarchy2"/>
    <dgm:cxn modelId="{1D21C220-669C-497C-82CA-76EAF7CABD4C}" type="presParOf" srcId="{0416F130-95D7-4964-87EE-52DC520E255D}" destId="{92EB54DC-E72D-4F4F-9916-0BDFA238074E}" srcOrd="0" destOrd="0" presId="urn:microsoft.com/office/officeart/2005/8/layout/hierarchy2"/>
    <dgm:cxn modelId="{36EC8CEB-1097-49F6-98C4-BBDF76E1F787}" type="presParOf" srcId="{0416F130-95D7-4964-87EE-52DC520E255D}" destId="{84BC47E3-A01D-4AB9-809D-08B3EE759B9E}" srcOrd="1" destOrd="0" presId="urn:microsoft.com/office/officeart/2005/8/layout/hierarchy2"/>
    <dgm:cxn modelId="{A72917D4-33B1-47F5-8008-BD1BA58E3638}" type="presParOf" srcId="{3CAF5896-2691-4CC8-AED5-3B3F4DE13996}" destId="{2BF6FC62-88A2-4D44-86E5-6A8ABCEBEB62}" srcOrd="14" destOrd="0" presId="urn:microsoft.com/office/officeart/2005/8/layout/hierarchy2"/>
    <dgm:cxn modelId="{0731A6FB-E06D-4E1B-9C29-F02C78E586F4}" type="presParOf" srcId="{2BF6FC62-88A2-4D44-86E5-6A8ABCEBEB62}" destId="{E74819A5-3A3E-461F-8873-DC09B367C682}" srcOrd="0" destOrd="0" presId="urn:microsoft.com/office/officeart/2005/8/layout/hierarchy2"/>
    <dgm:cxn modelId="{E21B67CE-60BD-416F-B463-09F233338FCD}" type="presParOf" srcId="{3CAF5896-2691-4CC8-AED5-3B3F4DE13996}" destId="{B927C837-1125-48BB-8313-65A4EDDE4D60}" srcOrd="15" destOrd="0" presId="urn:microsoft.com/office/officeart/2005/8/layout/hierarchy2"/>
    <dgm:cxn modelId="{0853FEBB-775F-4F39-9C15-DC6136ABA0D9}" type="presParOf" srcId="{B927C837-1125-48BB-8313-65A4EDDE4D60}" destId="{96B7F9B2-5127-4C47-A22D-898B3F00FB59}" srcOrd="0" destOrd="0" presId="urn:microsoft.com/office/officeart/2005/8/layout/hierarchy2"/>
    <dgm:cxn modelId="{A6EE69F9-49C7-40A7-94E8-27D42949F917}" type="presParOf" srcId="{B927C837-1125-48BB-8313-65A4EDDE4D60}" destId="{346E15EA-D78B-4114-8B9E-9E6F3B8CA097}" srcOrd="1" destOrd="0" presId="urn:microsoft.com/office/officeart/2005/8/layout/hierarchy2"/>
    <dgm:cxn modelId="{D841F2EF-6380-4A35-820E-B3847B8E5233}" type="presParOf" srcId="{3CAF5896-2691-4CC8-AED5-3B3F4DE13996}" destId="{3196567D-7BC2-4A67-9B0B-DD5DFC44D097}" srcOrd="16" destOrd="0" presId="urn:microsoft.com/office/officeart/2005/8/layout/hierarchy2"/>
    <dgm:cxn modelId="{BB77BE61-53E0-4CD7-A6DD-5593AF3CFBC4}" type="presParOf" srcId="{3196567D-7BC2-4A67-9B0B-DD5DFC44D097}" destId="{FD9291CE-187A-4CB4-8D03-621B1B8E0865}" srcOrd="0" destOrd="0" presId="urn:microsoft.com/office/officeart/2005/8/layout/hierarchy2"/>
    <dgm:cxn modelId="{60C4379D-C10E-445D-A9AB-598164C8E5E8}" type="presParOf" srcId="{3CAF5896-2691-4CC8-AED5-3B3F4DE13996}" destId="{58E54E44-6292-4688-BA84-14E48FEC8EF9}" srcOrd="17" destOrd="0" presId="urn:microsoft.com/office/officeart/2005/8/layout/hierarchy2"/>
    <dgm:cxn modelId="{2F268A29-A23B-4370-BA67-80F7A3731567}" type="presParOf" srcId="{58E54E44-6292-4688-BA84-14E48FEC8EF9}" destId="{3301A886-7D31-447A-9D0D-78A1F3E74F14}" srcOrd="0" destOrd="0" presId="urn:microsoft.com/office/officeart/2005/8/layout/hierarchy2"/>
    <dgm:cxn modelId="{6A747B79-B74A-47A5-8D0C-E8CEA1194814}" type="presParOf" srcId="{58E54E44-6292-4688-BA84-14E48FEC8EF9}" destId="{FB029E6F-4477-4982-87F8-59D9F90A1057}" srcOrd="1" destOrd="0" presId="urn:microsoft.com/office/officeart/2005/8/layout/hierarchy2"/>
  </dgm:cxnLst>
  <dgm:bg/>
  <dgm:whole/>
  <dgm:extLst>
    <a:ext uri="http://schemas.microsoft.com/office/drawing/2008/diagram">
      <dsp:dataModelExt xmlns:dsp="http://schemas.microsoft.com/office/drawing/2008/diagram" relId="rId31" minVer="http://schemas.openxmlformats.org/drawingml/2006/diagram"/>
    </a:ext>
  </dgm:extLst>
</dgm:dataModel>
</file>

<file path=word/diagrams/data3.xml><?xml version="1.0" encoding="utf-8"?>
<dgm:dataModel xmlns:dgm="http://schemas.openxmlformats.org/drawingml/2006/diagram" xmlns:a="http://schemas.openxmlformats.org/drawingml/2006/main">
  <dgm:ptLst>
    <dgm:pt modelId="{D1FBCBD5-0FDC-48D8-9C65-B53872B29A51}" type="doc">
      <dgm:prSet loTypeId="urn:microsoft.com/office/officeart/2008/layout/HorizontalMultiLevelHierarchy" loCatId="hierarchy" qsTypeId="urn:microsoft.com/office/officeart/2005/8/quickstyle/simple1" qsCatId="simple" csTypeId="urn:microsoft.com/office/officeart/2005/8/colors/accent0_1" csCatId="mainScheme" phldr="1"/>
      <dgm:spPr/>
      <dgm:t>
        <a:bodyPr/>
        <a:lstStyle/>
        <a:p>
          <a:endParaRPr lang="en-US"/>
        </a:p>
      </dgm:t>
    </dgm:pt>
    <dgm:pt modelId="{648EBBE7-72D4-48BA-BA21-2D390F8418F1}">
      <dgm:prSet phldrT="[Text]" custT="1">
        <dgm:style>
          <a:lnRef idx="2">
            <a:schemeClr val="accent1">
              <a:shade val="50000"/>
            </a:schemeClr>
          </a:lnRef>
          <a:fillRef idx="1">
            <a:schemeClr val="accent1"/>
          </a:fillRef>
          <a:effectRef idx="0">
            <a:schemeClr val="accent1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 sz="2000"/>
            <a:t>Home</a:t>
          </a:r>
        </a:p>
      </dgm:t>
    </dgm:pt>
    <dgm:pt modelId="{46BA30A9-4127-48DB-88EC-AFFB9A76E825}" type="parTrans" cxnId="{1836579B-8E74-41A7-A087-9E1F170BB8AD}">
      <dgm:prSet/>
      <dgm:spPr/>
      <dgm:t>
        <a:bodyPr/>
        <a:lstStyle/>
        <a:p>
          <a:pPr algn="ctr"/>
          <a:endParaRPr lang="en-US"/>
        </a:p>
      </dgm:t>
    </dgm:pt>
    <dgm:pt modelId="{33A776F6-A43A-4889-B7E2-19C8E2B2B589}" type="sibTrans" cxnId="{1836579B-8E74-41A7-A087-9E1F170BB8AD}">
      <dgm:prSet/>
      <dgm:spPr/>
      <dgm:t>
        <a:bodyPr/>
        <a:lstStyle/>
        <a:p>
          <a:pPr algn="ctr"/>
          <a:endParaRPr lang="en-US"/>
        </a:p>
      </dgm:t>
    </dgm:pt>
    <dgm:pt modelId="{8424CB16-11BE-4106-B65A-150A79B4EA3B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/>
            <a:t>Esplora le Città</a:t>
          </a:r>
        </a:p>
      </dgm:t>
    </dgm:pt>
    <dgm:pt modelId="{DA17E368-A8D8-468B-83BA-823A0037D940}" type="parTrans" cxnId="{C6A04B61-3443-47ED-9C2A-3AB9F14E2D14}">
      <dgm:prSet/>
      <dgm:spPr/>
      <dgm:t>
        <a:bodyPr/>
        <a:lstStyle/>
        <a:p>
          <a:pPr algn="ctr"/>
          <a:endParaRPr lang="en-US"/>
        </a:p>
      </dgm:t>
    </dgm:pt>
    <dgm:pt modelId="{DC5D078A-C247-428C-A12D-E91F7C6A5869}" type="sibTrans" cxnId="{C6A04B61-3443-47ED-9C2A-3AB9F14E2D14}">
      <dgm:prSet/>
      <dgm:spPr/>
      <dgm:t>
        <a:bodyPr/>
        <a:lstStyle/>
        <a:p>
          <a:pPr algn="ctr"/>
          <a:endParaRPr lang="en-US"/>
        </a:p>
      </dgm:t>
    </dgm:pt>
    <dgm:pt modelId="{B94C0C1F-E8F2-4EBF-B828-ED718CD28C7E}">
      <dgm:prSet phldrT="[Text]">
        <dgm:style>
          <a:lnRef idx="2">
            <a:schemeClr val="accent3">
              <a:shade val="50000"/>
            </a:schemeClr>
          </a:lnRef>
          <a:fillRef idx="1">
            <a:schemeClr val="accent3"/>
          </a:fillRef>
          <a:effectRef idx="0">
            <a:schemeClr val="accent3"/>
          </a:effectRef>
          <a:fontRef idx="minor">
            <a:schemeClr val="lt1"/>
          </a:fontRef>
        </dgm:style>
      </dgm:prSet>
      <dgm:spPr>
        <a:ln w="38100">
          <a:solidFill>
            <a:srgbClr val="FFC000"/>
          </a:solidFill>
          <a:prstDash val="dash"/>
        </a:ln>
      </dgm:spPr>
      <dgm:t>
        <a:bodyPr/>
        <a:lstStyle/>
        <a:p>
          <a:pPr algn="ctr"/>
          <a:r>
            <a:rPr lang="en-US"/>
            <a:t>Città A</a:t>
          </a:r>
        </a:p>
      </dgm:t>
    </dgm:pt>
    <dgm:pt modelId="{7D732AE6-D430-4537-B2B5-0D8684640CA6}" type="parTrans" cxnId="{263B6DD3-03B3-4F7B-8AAD-5A92383B08EB}">
      <dgm:prSet/>
      <dgm:spPr/>
      <dgm:t>
        <a:bodyPr/>
        <a:lstStyle/>
        <a:p>
          <a:pPr algn="ctr"/>
          <a:endParaRPr lang="en-US"/>
        </a:p>
      </dgm:t>
    </dgm:pt>
    <dgm:pt modelId="{D66FFE3F-3AD9-4A4C-853E-C346E7D549EE}" type="sibTrans" cxnId="{263B6DD3-03B3-4F7B-8AAD-5A92383B08EB}">
      <dgm:prSet/>
      <dgm:spPr/>
      <dgm:t>
        <a:bodyPr/>
        <a:lstStyle/>
        <a:p>
          <a:pPr algn="ctr"/>
          <a:endParaRPr lang="en-US"/>
        </a:p>
      </dgm:t>
    </dgm:pt>
    <dgm:pt modelId="{03C7BE79-6729-4276-910A-161A2960CEE2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/>
            <a:t>Info e Contatti</a:t>
          </a:r>
        </a:p>
      </dgm:t>
    </dgm:pt>
    <dgm:pt modelId="{847BC72D-DC94-46AC-A89B-F09C73531C2C}" type="parTrans" cxnId="{1BDA94C4-822C-4BF6-A3BA-502EF9D1BBE9}">
      <dgm:prSet/>
      <dgm:spPr/>
      <dgm:t>
        <a:bodyPr/>
        <a:lstStyle/>
        <a:p>
          <a:pPr algn="ctr"/>
          <a:endParaRPr lang="en-US"/>
        </a:p>
      </dgm:t>
    </dgm:pt>
    <dgm:pt modelId="{1DB0082B-5DF0-412D-8CE3-62E6397E2A53}" type="sibTrans" cxnId="{1BDA94C4-822C-4BF6-A3BA-502EF9D1BBE9}">
      <dgm:prSet/>
      <dgm:spPr/>
      <dgm:t>
        <a:bodyPr/>
        <a:lstStyle/>
        <a:p>
          <a:pPr algn="ctr"/>
          <a:endParaRPr lang="en-US"/>
        </a:p>
      </dgm:t>
    </dgm:pt>
    <dgm:pt modelId="{B97AD0DA-C43C-471A-869C-946402F09F1B}">
      <dgm:prSet phldrT="[Text]">
        <dgm:style>
          <a:lnRef idx="2">
            <a:schemeClr val="accent4">
              <a:shade val="50000"/>
            </a:schemeClr>
          </a:lnRef>
          <a:fillRef idx="1">
            <a:schemeClr val="accent4"/>
          </a:fillRef>
          <a:effectRef idx="0">
            <a:schemeClr val="accent4"/>
          </a:effectRef>
          <a:fontRef idx="minor">
            <a:schemeClr val="lt1"/>
          </a:fontRef>
        </dgm:style>
      </dgm:prSet>
      <dgm:spPr>
        <a:ln w="38100">
          <a:solidFill>
            <a:srgbClr val="FFC000"/>
          </a:solidFill>
          <a:prstDash val="dash"/>
        </a:ln>
      </dgm:spPr>
      <dgm:t>
        <a:bodyPr/>
        <a:lstStyle/>
        <a:p>
          <a:pPr algn="ctr"/>
          <a:r>
            <a:rPr lang="en-US"/>
            <a:t>Attività</a:t>
          </a:r>
        </a:p>
      </dgm:t>
    </dgm:pt>
    <dgm:pt modelId="{BC1668CE-5D19-4ACB-8768-10017986E42A}" type="parTrans" cxnId="{DA7656CD-EDCF-429D-8E44-C14E0662B681}">
      <dgm:prSet/>
      <dgm:spPr/>
      <dgm:t>
        <a:bodyPr/>
        <a:lstStyle/>
        <a:p>
          <a:pPr algn="ctr"/>
          <a:endParaRPr lang="en-US"/>
        </a:p>
      </dgm:t>
    </dgm:pt>
    <dgm:pt modelId="{0736B02A-7178-47C2-BDF6-7C4C08E0FC52}" type="sibTrans" cxnId="{DA7656CD-EDCF-429D-8E44-C14E0662B681}">
      <dgm:prSet/>
      <dgm:spPr/>
      <dgm:t>
        <a:bodyPr/>
        <a:lstStyle/>
        <a:p>
          <a:pPr algn="ctr"/>
          <a:endParaRPr lang="en-US"/>
        </a:p>
      </dgm:t>
    </dgm:pt>
    <dgm:pt modelId="{763F4A23-6B2B-420C-9A78-072686F96870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/>
            <a:t>Proponi la tua Meta</a:t>
          </a:r>
        </a:p>
      </dgm:t>
    </dgm:pt>
    <dgm:pt modelId="{E42DBD3F-C341-4393-B4A6-87ADEECB1B31}" type="parTrans" cxnId="{E5CE71EB-2966-49B7-A4E0-4C372468D561}">
      <dgm:prSet/>
      <dgm:spPr/>
      <dgm:t>
        <a:bodyPr/>
        <a:lstStyle/>
        <a:p>
          <a:endParaRPr lang="en-US"/>
        </a:p>
      </dgm:t>
    </dgm:pt>
    <dgm:pt modelId="{D762AD41-3FFF-4E11-A52E-E5B3A5D10813}" type="sibTrans" cxnId="{E5CE71EB-2966-49B7-A4E0-4C372468D561}">
      <dgm:prSet/>
      <dgm:spPr/>
      <dgm:t>
        <a:bodyPr/>
        <a:lstStyle/>
        <a:p>
          <a:endParaRPr lang="en-US"/>
        </a:p>
      </dgm:t>
    </dgm:pt>
    <dgm:pt modelId="{2A229631-39E8-4FD9-BC18-8588326F8209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/>
            <a:t>Meta del mese</a:t>
          </a:r>
        </a:p>
      </dgm:t>
    </dgm:pt>
    <dgm:pt modelId="{BFBA6E03-4D09-4F57-8D0A-2B82BCD8DC7E}" type="parTrans" cxnId="{5CAA16AC-249C-4049-818C-63A895EBCE50}">
      <dgm:prSet/>
      <dgm:spPr/>
      <dgm:t>
        <a:bodyPr/>
        <a:lstStyle/>
        <a:p>
          <a:endParaRPr lang="en-US"/>
        </a:p>
      </dgm:t>
    </dgm:pt>
    <dgm:pt modelId="{AD36E88D-2F26-4941-965B-AF7E1292128F}" type="sibTrans" cxnId="{5CAA16AC-249C-4049-818C-63A895EBCE50}">
      <dgm:prSet/>
      <dgm:spPr/>
      <dgm:t>
        <a:bodyPr/>
        <a:lstStyle/>
        <a:p>
          <a:endParaRPr lang="en-US"/>
        </a:p>
      </dgm:t>
    </dgm:pt>
    <dgm:pt modelId="{4B4D944C-C06F-48FF-92E8-079722C16255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/>
            <a:t>Blog </a:t>
          </a:r>
          <a:r>
            <a:rPr lang="en-US" b="1"/>
            <a:t>*</a:t>
          </a:r>
        </a:p>
      </dgm:t>
    </dgm:pt>
    <dgm:pt modelId="{8F001AE3-03F3-44F2-9A88-5776E73DF55E}" type="parTrans" cxnId="{07287F52-B3C2-4E3B-A114-057B24226A9D}">
      <dgm:prSet/>
      <dgm:spPr/>
      <dgm:t>
        <a:bodyPr/>
        <a:lstStyle/>
        <a:p>
          <a:endParaRPr lang="en-US"/>
        </a:p>
      </dgm:t>
    </dgm:pt>
    <dgm:pt modelId="{EBFB506D-BC80-4825-B867-DC497FC49107}" type="sibTrans" cxnId="{07287F52-B3C2-4E3B-A114-057B24226A9D}">
      <dgm:prSet/>
      <dgm:spPr/>
      <dgm:t>
        <a:bodyPr/>
        <a:lstStyle/>
        <a:p>
          <a:endParaRPr lang="en-US"/>
        </a:p>
      </dgm:t>
    </dgm:pt>
    <dgm:pt modelId="{31BFAC04-F6AF-46DE-820B-4825E7F4F5B8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>
        <a:solidFill>
          <a:schemeClr val="accent3"/>
        </a:solidFill>
        <a:ln w="38100">
          <a:solidFill>
            <a:srgbClr val="FFC000"/>
          </a:solidFill>
          <a:prstDash val="dash"/>
        </a:ln>
      </dgm:spPr>
      <dgm:t>
        <a:bodyPr/>
        <a:lstStyle/>
        <a:p>
          <a:pPr algn="ctr"/>
          <a:r>
            <a:rPr lang="en-US"/>
            <a:t>Articoli</a:t>
          </a:r>
        </a:p>
      </dgm:t>
    </dgm:pt>
    <dgm:pt modelId="{C36E3AD2-DF70-4F52-8524-50BE6CEF04EA}" type="parTrans" cxnId="{2C239A7D-F24E-4ACA-8040-8E69FFFFAD27}">
      <dgm:prSet/>
      <dgm:spPr/>
      <dgm:t>
        <a:bodyPr/>
        <a:lstStyle/>
        <a:p>
          <a:endParaRPr lang="en-US"/>
        </a:p>
      </dgm:t>
    </dgm:pt>
    <dgm:pt modelId="{475FB156-7F8E-455C-9470-9A8656E832A6}" type="sibTrans" cxnId="{2C239A7D-F24E-4ACA-8040-8E69FFFFAD27}">
      <dgm:prSet/>
      <dgm:spPr/>
      <dgm:t>
        <a:bodyPr/>
        <a:lstStyle/>
        <a:p>
          <a:endParaRPr lang="en-US"/>
        </a:p>
      </dgm:t>
    </dgm:pt>
    <dgm:pt modelId="{715BA1A5-7ECD-46D0-AC8D-744CEBB9B209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>
        <a:solidFill>
          <a:schemeClr val="accent3"/>
        </a:solidFill>
        <a:ln w="38100">
          <a:solidFill>
            <a:srgbClr val="FFC000"/>
          </a:solidFill>
          <a:prstDash val="dash"/>
        </a:ln>
      </dgm:spPr>
      <dgm:t>
        <a:bodyPr/>
        <a:lstStyle/>
        <a:p>
          <a:pPr algn="ctr"/>
          <a:r>
            <a:rPr lang="en-US"/>
            <a:t>Info</a:t>
          </a:r>
        </a:p>
      </dgm:t>
    </dgm:pt>
    <dgm:pt modelId="{3B83496F-5ECE-4946-8BAA-07C5E1CE658B}" type="parTrans" cxnId="{A89D8404-4166-443C-A150-9C8399CDA212}">
      <dgm:prSet/>
      <dgm:spPr/>
      <dgm:t>
        <a:bodyPr/>
        <a:lstStyle/>
        <a:p>
          <a:endParaRPr lang="en-US"/>
        </a:p>
      </dgm:t>
    </dgm:pt>
    <dgm:pt modelId="{C1E4E6A1-6B5A-4EA8-8028-5909929D0FE8}" type="sibTrans" cxnId="{A89D8404-4166-443C-A150-9C8399CDA212}">
      <dgm:prSet/>
      <dgm:spPr/>
      <dgm:t>
        <a:bodyPr/>
        <a:lstStyle/>
        <a:p>
          <a:endParaRPr lang="en-US"/>
        </a:p>
      </dgm:t>
    </dgm:pt>
    <dgm:pt modelId="{4A2E0B40-28E0-4699-B4A8-586B5AB026DA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/>
            <a:t>Ricerca </a:t>
          </a:r>
          <a:r>
            <a:rPr lang="en-US" b="1"/>
            <a:t>**</a:t>
          </a:r>
        </a:p>
      </dgm:t>
    </dgm:pt>
    <dgm:pt modelId="{6FD4E0D3-4EA8-4B28-B342-BC14431E6E7F}" type="parTrans" cxnId="{EF34FCF7-373C-4239-97FD-F7A9E7F9348D}">
      <dgm:prSet/>
      <dgm:spPr/>
      <dgm:t>
        <a:bodyPr/>
        <a:lstStyle/>
        <a:p>
          <a:endParaRPr lang="en-US"/>
        </a:p>
      </dgm:t>
    </dgm:pt>
    <dgm:pt modelId="{E18F36A0-8632-4248-810A-B2C9F3153312}" type="sibTrans" cxnId="{EF34FCF7-373C-4239-97FD-F7A9E7F9348D}">
      <dgm:prSet/>
      <dgm:spPr/>
      <dgm:t>
        <a:bodyPr/>
        <a:lstStyle/>
        <a:p>
          <a:endParaRPr lang="en-US"/>
        </a:p>
      </dgm:t>
    </dgm:pt>
    <dgm:pt modelId="{69C97B5F-5DAF-4A2C-9FCA-9EA4E1DBA906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/>
            <a:t>Accedi</a:t>
          </a:r>
        </a:p>
      </dgm:t>
    </dgm:pt>
    <dgm:pt modelId="{18E17DD6-0839-49A9-A095-63FD8BB6B82F}" type="parTrans" cxnId="{6CCFEC14-52B5-4978-A061-FFF4B9982DBE}">
      <dgm:prSet/>
      <dgm:spPr/>
      <dgm:t>
        <a:bodyPr/>
        <a:lstStyle/>
        <a:p>
          <a:endParaRPr lang="en-US"/>
        </a:p>
      </dgm:t>
    </dgm:pt>
    <dgm:pt modelId="{637BC3CD-BE78-4849-B55C-D9069D7B362B}" type="sibTrans" cxnId="{6CCFEC14-52B5-4978-A061-FFF4B9982DBE}">
      <dgm:prSet/>
      <dgm:spPr/>
      <dgm:t>
        <a:bodyPr/>
        <a:lstStyle/>
        <a:p>
          <a:endParaRPr lang="en-US"/>
        </a:p>
      </dgm:t>
    </dgm:pt>
    <dgm:pt modelId="{AAF25BE9-59DF-43AE-A84D-FEEE901A0363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>
        <a:ln w="38100">
          <a:solidFill>
            <a:srgbClr val="C00000"/>
          </a:solidFill>
          <a:prstDash val="dash"/>
        </a:ln>
      </dgm:spPr>
      <dgm:t>
        <a:bodyPr/>
        <a:lstStyle/>
        <a:p>
          <a:pPr algn="ctr"/>
          <a:r>
            <a:rPr lang="en-US"/>
            <a:t>Registrati</a:t>
          </a:r>
        </a:p>
      </dgm:t>
    </dgm:pt>
    <dgm:pt modelId="{CA9D91C6-429B-459C-BFBE-BA481DD57533}" type="parTrans" cxnId="{FC3AAD51-D5AC-4F78-B1C8-A5D2E079BACD}">
      <dgm:prSet/>
      <dgm:spPr/>
      <dgm:t>
        <a:bodyPr/>
        <a:lstStyle/>
        <a:p>
          <a:endParaRPr lang="en-US"/>
        </a:p>
      </dgm:t>
    </dgm:pt>
    <dgm:pt modelId="{5F22329C-7D21-4075-92D3-72ED81F3AF66}" type="sibTrans" cxnId="{FC3AAD51-D5AC-4F78-B1C8-A5D2E079BACD}">
      <dgm:prSet/>
      <dgm:spPr/>
      <dgm:t>
        <a:bodyPr/>
        <a:lstStyle/>
        <a:p>
          <a:endParaRPr lang="en-US"/>
        </a:p>
      </dgm:t>
    </dgm:pt>
    <dgm:pt modelId="{996D35F8-5BFD-4310-9AEE-D4B09F1D9F49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>
        <a:solidFill>
          <a:schemeClr val="accent3"/>
        </a:solidFill>
        <a:ln w="38100">
          <a:solidFill>
            <a:srgbClr val="7030A0"/>
          </a:solidFill>
          <a:prstDash val="dash"/>
        </a:ln>
      </dgm:spPr>
      <dgm:t>
        <a:bodyPr/>
        <a:lstStyle/>
        <a:p>
          <a:pPr algn="ctr"/>
          <a:r>
            <a:rPr lang="en-US"/>
            <a:t>Profilo Utente</a:t>
          </a:r>
        </a:p>
      </dgm:t>
    </dgm:pt>
    <dgm:pt modelId="{F8A8109B-E463-462A-8561-76A3636EE436}" type="parTrans" cxnId="{9E63B25C-3778-4857-92B9-9F11B45BDDD0}">
      <dgm:prSet/>
      <dgm:spPr/>
      <dgm:t>
        <a:bodyPr/>
        <a:lstStyle/>
        <a:p>
          <a:endParaRPr lang="en-US"/>
        </a:p>
      </dgm:t>
    </dgm:pt>
    <dgm:pt modelId="{33D7DFE6-2662-4554-BD7B-6FFF7F7F49C6}" type="sibTrans" cxnId="{9E63B25C-3778-4857-92B9-9F11B45BDDD0}">
      <dgm:prSet/>
      <dgm:spPr/>
      <dgm:t>
        <a:bodyPr/>
        <a:lstStyle/>
        <a:p>
          <a:endParaRPr lang="en-US"/>
        </a:p>
      </dgm:t>
    </dgm:pt>
    <dgm:pt modelId="{BD663325-A9E2-42D9-8826-C6DC57FA2136}">
      <dgm:prSet phldrT="[Text]">
        <dgm:style>
          <a:lnRef idx="2">
            <a:schemeClr val="accent2">
              <a:shade val="50000"/>
            </a:schemeClr>
          </a:lnRef>
          <a:fillRef idx="1">
            <a:schemeClr val="accent2"/>
          </a:fillRef>
          <a:effectRef idx="0">
            <a:schemeClr val="accent2"/>
          </a:effectRef>
          <a:fontRef idx="minor">
            <a:schemeClr val="lt1"/>
          </a:fontRef>
        </dgm:style>
      </dgm:prSet>
      <dgm:spPr>
        <a:solidFill>
          <a:schemeClr val="accent3"/>
        </a:solidFill>
      </dgm:spPr>
      <dgm:t>
        <a:bodyPr/>
        <a:lstStyle/>
        <a:p>
          <a:pPr algn="ctr"/>
          <a:r>
            <a:rPr lang="en-US"/>
            <a:t>Sequenza Registrazione</a:t>
          </a:r>
        </a:p>
      </dgm:t>
    </dgm:pt>
    <dgm:pt modelId="{F1AE4E0B-5F84-4A5A-99A7-D615094BD9CE}" type="parTrans" cxnId="{23AF3ECD-F32F-42F3-A9C1-19D20A949511}">
      <dgm:prSet/>
      <dgm:spPr/>
      <dgm:t>
        <a:bodyPr/>
        <a:lstStyle/>
        <a:p>
          <a:endParaRPr lang="en-US"/>
        </a:p>
      </dgm:t>
    </dgm:pt>
    <dgm:pt modelId="{DC7D5EF3-7418-415F-B313-DF22AD4F4880}" type="sibTrans" cxnId="{23AF3ECD-F32F-42F3-A9C1-19D20A949511}">
      <dgm:prSet/>
      <dgm:spPr/>
      <dgm:t>
        <a:bodyPr/>
        <a:lstStyle/>
        <a:p>
          <a:endParaRPr lang="en-US"/>
        </a:p>
      </dgm:t>
    </dgm:pt>
    <dgm:pt modelId="{27C2A352-E196-4374-9F87-078E87E64F3A}">
      <dgm:prSet phldrT="[Text]">
        <dgm:style>
          <a:lnRef idx="2">
            <a:schemeClr val="accent3">
              <a:shade val="50000"/>
            </a:schemeClr>
          </a:lnRef>
          <a:fillRef idx="1">
            <a:schemeClr val="accent3"/>
          </a:fillRef>
          <a:effectRef idx="0">
            <a:schemeClr val="accent3"/>
          </a:effectRef>
          <a:fontRef idx="minor">
            <a:schemeClr val="lt1"/>
          </a:fontRef>
        </dgm:style>
      </dgm:prSet>
      <dgm:spPr>
        <a:ln w="38100">
          <a:solidFill>
            <a:srgbClr val="FFC000"/>
          </a:solidFill>
          <a:prstDash val="dash"/>
        </a:ln>
      </dgm:spPr>
      <dgm:t>
        <a:bodyPr/>
        <a:lstStyle/>
        <a:p>
          <a:pPr algn="ctr"/>
          <a:r>
            <a:rPr lang="en-US"/>
            <a:t>Città B</a:t>
          </a:r>
        </a:p>
      </dgm:t>
    </dgm:pt>
    <dgm:pt modelId="{A8CFA9F7-D171-4A26-8B1F-0639DF8CCDD4}" type="parTrans" cxnId="{E8DBBED1-D78E-4E29-8950-945AE6883763}">
      <dgm:prSet/>
      <dgm:spPr/>
      <dgm:t>
        <a:bodyPr/>
        <a:lstStyle/>
        <a:p>
          <a:endParaRPr lang="en-US"/>
        </a:p>
      </dgm:t>
    </dgm:pt>
    <dgm:pt modelId="{01FC70DE-09E4-4893-B6E9-57305FDA670F}" type="sibTrans" cxnId="{E8DBBED1-D78E-4E29-8950-945AE6883763}">
      <dgm:prSet/>
      <dgm:spPr/>
      <dgm:t>
        <a:bodyPr/>
        <a:lstStyle/>
        <a:p>
          <a:endParaRPr lang="en-US"/>
        </a:p>
      </dgm:t>
    </dgm:pt>
    <dgm:pt modelId="{4C94AA78-EABD-4375-850D-5321105F532C}">
      <dgm:prSet phldrT="[Text]">
        <dgm:style>
          <a:lnRef idx="2">
            <a:schemeClr val="accent4">
              <a:shade val="50000"/>
            </a:schemeClr>
          </a:lnRef>
          <a:fillRef idx="1">
            <a:schemeClr val="accent4"/>
          </a:fillRef>
          <a:effectRef idx="0">
            <a:schemeClr val="accent4"/>
          </a:effectRef>
          <a:fontRef idx="minor">
            <a:schemeClr val="lt1"/>
          </a:fontRef>
        </dgm:style>
      </dgm:prSet>
      <dgm:spPr>
        <a:ln w="38100">
          <a:solidFill>
            <a:srgbClr val="FFC000"/>
          </a:solidFill>
          <a:prstDash val="dash"/>
        </a:ln>
      </dgm:spPr>
      <dgm:t>
        <a:bodyPr/>
        <a:lstStyle/>
        <a:p>
          <a:pPr algn="ctr"/>
          <a:r>
            <a:rPr lang="en-US"/>
            <a:t>Attività</a:t>
          </a:r>
        </a:p>
      </dgm:t>
    </dgm:pt>
    <dgm:pt modelId="{74FC3199-71E0-4F97-A913-D49FDE6EB349}" type="parTrans" cxnId="{09C0A37A-5837-4830-AFD9-A0302295CBD8}">
      <dgm:prSet/>
      <dgm:spPr/>
      <dgm:t>
        <a:bodyPr/>
        <a:lstStyle/>
        <a:p>
          <a:endParaRPr lang="en-US"/>
        </a:p>
      </dgm:t>
    </dgm:pt>
    <dgm:pt modelId="{7D9D0FE3-6F91-42FF-80F0-3453BCD71DF6}" type="sibTrans" cxnId="{09C0A37A-5837-4830-AFD9-A0302295CBD8}">
      <dgm:prSet/>
      <dgm:spPr/>
      <dgm:t>
        <a:bodyPr/>
        <a:lstStyle/>
        <a:p>
          <a:endParaRPr lang="en-US"/>
        </a:p>
      </dgm:t>
    </dgm:pt>
    <dgm:pt modelId="{5D1FF7E0-65CD-40C8-A082-0660EF16935D}">
      <dgm:prSet phldrT="[Text]">
        <dgm:style>
          <a:lnRef idx="2">
            <a:schemeClr val="accent3">
              <a:shade val="50000"/>
            </a:schemeClr>
          </a:lnRef>
          <a:fillRef idx="1">
            <a:schemeClr val="accent3"/>
          </a:fillRef>
          <a:effectRef idx="0">
            <a:schemeClr val="accent3"/>
          </a:effectRef>
          <a:fontRef idx="minor">
            <a:schemeClr val="lt1"/>
          </a:fontRef>
        </dgm:style>
      </dgm:prSet>
      <dgm:spPr/>
      <dgm:t>
        <a:bodyPr/>
        <a:lstStyle/>
        <a:p>
          <a:pPr algn="ctr"/>
          <a:r>
            <a:rPr lang="en-US"/>
            <a:t>Risultati</a:t>
          </a:r>
        </a:p>
      </dgm:t>
    </dgm:pt>
    <dgm:pt modelId="{D9160CCB-0EFF-4FFD-976F-B63C52EC1057}" type="parTrans" cxnId="{FD644D61-6363-4178-88EA-4E257F5D1A3E}">
      <dgm:prSet/>
      <dgm:spPr/>
      <dgm:t>
        <a:bodyPr/>
        <a:lstStyle/>
        <a:p>
          <a:endParaRPr lang="en-US"/>
        </a:p>
      </dgm:t>
    </dgm:pt>
    <dgm:pt modelId="{972A6CC7-8321-4AC7-843D-0FB50F430110}" type="sibTrans" cxnId="{FD644D61-6363-4178-88EA-4E257F5D1A3E}">
      <dgm:prSet/>
      <dgm:spPr/>
      <dgm:t>
        <a:bodyPr/>
        <a:lstStyle/>
        <a:p>
          <a:endParaRPr lang="en-US"/>
        </a:p>
      </dgm:t>
    </dgm:pt>
    <dgm:pt modelId="{7EE0CC9A-9397-4467-8EBB-74A8F0126423}" type="pres">
      <dgm:prSet presAssocID="{D1FBCBD5-0FDC-48D8-9C65-B53872B29A51}" presName="Name0" presStyleCnt="0">
        <dgm:presLayoutVars>
          <dgm:chPref val="1"/>
          <dgm:dir/>
          <dgm:animOne val="branch"/>
          <dgm:animLvl val="lvl"/>
          <dgm:resizeHandles val="exact"/>
        </dgm:presLayoutVars>
      </dgm:prSet>
      <dgm:spPr/>
      <dgm:t>
        <a:bodyPr/>
        <a:lstStyle/>
        <a:p>
          <a:endParaRPr lang="en-US"/>
        </a:p>
      </dgm:t>
    </dgm:pt>
    <dgm:pt modelId="{79690533-45EA-4179-811E-E2D7787E30C7}" type="pres">
      <dgm:prSet presAssocID="{648EBBE7-72D4-48BA-BA21-2D390F8418F1}" presName="root1" presStyleCnt="0"/>
      <dgm:spPr/>
    </dgm:pt>
    <dgm:pt modelId="{7B2C45C9-F172-4B33-90BE-3FEF6780D36E}" type="pres">
      <dgm:prSet presAssocID="{648EBBE7-72D4-48BA-BA21-2D390F8418F1}" presName="LevelOneTextNode" presStyleLbl="node0" presStyleIdx="0" presStyleCnt="1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5EB076CC-3D5D-4BDD-810D-64B208910883}" type="pres">
      <dgm:prSet presAssocID="{648EBBE7-72D4-48BA-BA21-2D390F8418F1}" presName="level2hierChild" presStyleCnt="0"/>
      <dgm:spPr/>
    </dgm:pt>
    <dgm:pt modelId="{E17C6CE0-7E20-429A-8DD9-D60A07CFC925}" type="pres">
      <dgm:prSet presAssocID="{DA17E368-A8D8-468B-83BA-823A0037D940}" presName="conn2-1" presStyleLbl="parChTrans1D2" presStyleIdx="0" presStyleCnt="8"/>
      <dgm:spPr/>
      <dgm:t>
        <a:bodyPr/>
        <a:lstStyle/>
        <a:p>
          <a:endParaRPr lang="en-US"/>
        </a:p>
      </dgm:t>
    </dgm:pt>
    <dgm:pt modelId="{B0B035B1-DE7C-4FE8-B600-1C0908EEBA35}" type="pres">
      <dgm:prSet presAssocID="{DA17E368-A8D8-468B-83BA-823A0037D940}" presName="connTx" presStyleLbl="parChTrans1D2" presStyleIdx="0" presStyleCnt="8"/>
      <dgm:spPr/>
      <dgm:t>
        <a:bodyPr/>
        <a:lstStyle/>
        <a:p>
          <a:endParaRPr lang="en-US"/>
        </a:p>
      </dgm:t>
    </dgm:pt>
    <dgm:pt modelId="{6354E084-2E43-47A8-963F-87C7059E2CEE}" type="pres">
      <dgm:prSet presAssocID="{8424CB16-11BE-4106-B65A-150A79B4EA3B}" presName="root2" presStyleCnt="0"/>
      <dgm:spPr/>
    </dgm:pt>
    <dgm:pt modelId="{4B4B9AB5-5479-4F03-9633-3A291156266A}" type="pres">
      <dgm:prSet presAssocID="{8424CB16-11BE-4106-B65A-150A79B4EA3B}" presName="LevelTwoTextNode" presStyleLbl="node2" presStyleIdx="0" presStyleCnt="8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8863CC7F-F9A5-4789-A9B6-8CED802A624F}" type="pres">
      <dgm:prSet presAssocID="{8424CB16-11BE-4106-B65A-150A79B4EA3B}" presName="level3hierChild" presStyleCnt="0"/>
      <dgm:spPr/>
    </dgm:pt>
    <dgm:pt modelId="{CCFC0EDF-3719-421E-8B54-8B4EA8B96FA4}" type="pres">
      <dgm:prSet presAssocID="{7D732AE6-D430-4537-B2B5-0D8684640CA6}" presName="conn2-1" presStyleLbl="parChTrans1D3" presStyleIdx="0" presStyleCnt="7"/>
      <dgm:spPr/>
      <dgm:t>
        <a:bodyPr/>
        <a:lstStyle/>
        <a:p>
          <a:endParaRPr lang="en-US"/>
        </a:p>
      </dgm:t>
    </dgm:pt>
    <dgm:pt modelId="{7608C87B-34CF-4D65-83F4-A7DBA6B1CFBA}" type="pres">
      <dgm:prSet presAssocID="{7D732AE6-D430-4537-B2B5-0D8684640CA6}" presName="connTx" presStyleLbl="parChTrans1D3" presStyleIdx="0" presStyleCnt="7"/>
      <dgm:spPr/>
      <dgm:t>
        <a:bodyPr/>
        <a:lstStyle/>
        <a:p>
          <a:endParaRPr lang="en-US"/>
        </a:p>
      </dgm:t>
    </dgm:pt>
    <dgm:pt modelId="{C09B3516-0A6B-4B9B-9C55-FB8103C81067}" type="pres">
      <dgm:prSet presAssocID="{B94C0C1F-E8F2-4EBF-B828-ED718CD28C7E}" presName="root2" presStyleCnt="0"/>
      <dgm:spPr/>
    </dgm:pt>
    <dgm:pt modelId="{DA58A0A9-C9E3-4713-9EBE-45AA60F0359A}" type="pres">
      <dgm:prSet presAssocID="{B94C0C1F-E8F2-4EBF-B828-ED718CD28C7E}" presName="LevelTwoTextNode" presStyleLbl="node3" presStyleIdx="0" presStyleCnt="7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025B1F57-42CE-43E7-B64B-AAFAA97E3DAF}" type="pres">
      <dgm:prSet presAssocID="{B94C0C1F-E8F2-4EBF-B828-ED718CD28C7E}" presName="level3hierChild" presStyleCnt="0"/>
      <dgm:spPr/>
    </dgm:pt>
    <dgm:pt modelId="{F43BEAE3-29AC-4C3C-AC91-E908559DAA72}" type="pres">
      <dgm:prSet presAssocID="{BC1668CE-5D19-4ACB-8768-10017986E42A}" presName="conn2-1" presStyleLbl="parChTrans1D4" presStyleIdx="0" presStyleCnt="2"/>
      <dgm:spPr/>
      <dgm:t>
        <a:bodyPr/>
        <a:lstStyle/>
        <a:p>
          <a:endParaRPr lang="en-US"/>
        </a:p>
      </dgm:t>
    </dgm:pt>
    <dgm:pt modelId="{3AA03662-42AD-4005-A5F4-D62790ECC405}" type="pres">
      <dgm:prSet presAssocID="{BC1668CE-5D19-4ACB-8768-10017986E42A}" presName="connTx" presStyleLbl="parChTrans1D4" presStyleIdx="0" presStyleCnt="2"/>
      <dgm:spPr/>
      <dgm:t>
        <a:bodyPr/>
        <a:lstStyle/>
        <a:p>
          <a:endParaRPr lang="en-US"/>
        </a:p>
      </dgm:t>
    </dgm:pt>
    <dgm:pt modelId="{80547761-42C4-4EF7-92A6-8AD61054217B}" type="pres">
      <dgm:prSet presAssocID="{B97AD0DA-C43C-471A-869C-946402F09F1B}" presName="root2" presStyleCnt="0"/>
      <dgm:spPr/>
    </dgm:pt>
    <dgm:pt modelId="{0589C196-89A4-445A-A673-D16B85B75116}" type="pres">
      <dgm:prSet presAssocID="{B97AD0DA-C43C-471A-869C-946402F09F1B}" presName="LevelTwoTextNode" presStyleLbl="node4" presStyleIdx="0" presStyleCnt="2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34C7E216-E280-4B2C-98CF-2B6B526B394C}" type="pres">
      <dgm:prSet presAssocID="{B97AD0DA-C43C-471A-869C-946402F09F1B}" presName="level3hierChild" presStyleCnt="0"/>
      <dgm:spPr/>
    </dgm:pt>
    <dgm:pt modelId="{9CC6531B-3270-4989-B543-6AE226F0F2E5}" type="pres">
      <dgm:prSet presAssocID="{A8CFA9F7-D171-4A26-8B1F-0639DF8CCDD4}" presName="conn2-1" presStyleLbl="parChTrans1D3" presStyleIdx="1" presStyleCnt="7"/>
      <dgm:spPr/>
      <dgm:t>
        <a:bodyPr/>
        <a:lstStyle/>
        <a:p>
          <a:endParaRPr lang="en-US"/>
        </a:p>
      </dgm:t>
    </dgm:pt>
    <dgm:pt modelId="{4FCBCFB5-C6E9-4840-BEFF-EF015548C94B}" type="pres">
      <dgm:prSet presAssocID="{A8CFA9F7-D171-4A26-8B1F-0639DF8CCDD4}" presName="connTx" presStyleLbl="parChTrans1D3" presStyleIdx="1" presStyleCnt="7"/>
      <dgm:spPr/>
      <dgm:t>
        <a:bodyPr/>
        <a:lstStyle/>
        <a:p>
          <a:endParaRPr lang="en-US"/>
        </a:p>
      </dgm:t>
    </dgm:pt>
    <dgm:pt modelId="{E9B1F898-729C-47F7-A2CF-A5127A26C127}" type="pres">
      <dgm:prSet presAssocID="{27C2A352-E196-4374-9F87-078E87E64F3A}" presName="root2" presStyleCnt="0"/>
      <dgm:spPr/>
    </dgm:pt>
    <dgm:pt modelId="{9A703DCA-927A-47BF-B4F5-52910642A88C}" type="pres">
      <dgm:prSet presAssocID="{27C2A352-E196-4374-9F87-078E87E64F3A}" presName="LevelTwoTextNode" presStyleLbl="node3" presStyleIdx="1" presStyleCnt="7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D1292730-7B78-46A1-A460-292AD77DFEF3}" type="pres">
      <dgm:prSet presAssocID="{27C2A352-E196-4374-9F87-078E87E64F3A}" presName="level3hierChild" presStyleCnt="0"/>
      <dgm:spPr/>
    </dgm:pt>
    <dgm:pt modelId="{C3858F43-5EC0-42B0-8B41-3F87BB64356C}" type="pres">
      <dgm:prSet presAssocID="{74FC3199-71E0-4F97-A913-D49FDE6EB349}" presName="conn2-1" presStyleLbl="parChTrans1D4" presStyleIdx="1" presStyleCnt="2"/>
      <dgm:spPr/>
      <dgm:t>
        <a:bodyPr/>
        <a:lstStyle/>
        <a:p>
          <a:endParaRPr lang="en-US"/>
        </a:p>
      </dgm:t>
    </dgm:pt>
    <dgm:pt modelId="{061AE12C-4684-4290-9801-0CA57F506D28}" type="pres">
      <dgm:prSet presAssocID="{74FC3199-71E0-4F97-A913-D49FDE6EB349}" presName="connTx" presStyleLbl="parChTrans1D4" presStyleIdx="1" presStyleCnt="2"/>
      <dgm:spPr/>
      <dgm:t>
        <a:bodyPr/>
        <a:lstStyle/>
        <a:p>
          <a:endParaRPr lang="en-US"/>
        </a:p>
      </dgm:t>
    </dgm:pt>
    <dgm:pt modelId="{F4F48F9A-8D87-42C0-A4B5-192BE24ADA7C}" type="pres">
      <dgm:prSet presAssocID="{4C94AA78-EABD-4375-850D-5321105F532C}" presName="root2" presStyleCnt="0"/>
      <dgm:spPr/>
    </dgm:pt>
    <dgm:pt modelId="{FD43D545-B250-431C-8C6F-DAA2A90CAC4E}" type="pres">
      <dgm:prSet presAssocID="{4C94AA78-EABD-4375-850D-5321105F532C}" presName="LevelTwoTextNode" presStyleLbl="node4" presStyleIdx="1" presStyleCnt="2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05AD4660-4DFA-4E6C-9516-2D00056F4765}" type="pres">
      <dgm:prSet presAssocID="{4C94AA78-EABD-4375-850D-5321105F532C}" presName="level3hierChild" presStyleCnt="0"/>
      <dgm:spPr/>
    </dgm:pt>
    <dgm:pt modelId="{6C327CAE-C4A7-4FA9-9318-FCCCE5D72950}" type="pres">
      <dgm:prSet presAssocID="{BFBA6E03-4D09-4F57-8D0A-2B82BCD8DC7E}" presName="conn2-1" presStyleLbl="parChTrans1D2" presStyleIdx="1" presStyleCnt="8"/>
      <dgm:spPr/>
      <dgm:t>
        <a:bodyPr/>
        <a:lstStyle/>
        <a:p>
          <a:endParaRPr lang="en-US"/>
        </a:p>
      </dgm:t>
    </dgm:pt>
    <dgm:pt modelId="{1FD4C0EB-DC30-41EA-A1FF-7FBC6A404109}" type="pres">
      <dgm:prSet presAssocID="{BFBA6E03-4D09-4F57-8D0A-2B82BCD8DC7E}" presName="connTx" presStyleLbl="parChTrans1D2" presStyleIdx="1" presStyleCnt="8"/>
      <dgm:spPr/>
      <dgm:t>
        <a:bodyPr/>
        <a:lstStyle/>
        <a:p>
          <a:endParaRPr lang="en-US"/>
        </a:p>
      </dgm:t>
    </dgm:pt>
    <dgm:pt modelId="{DCA5151A-DAE5-42F5-8579-BD503E7FF9D2}" type="pres">
      <dgm:prSet presAssocID="{2A229631-39E8-4FD9-BC18-8588326F8209}" presName="root2" presStyleCnt="0"/>
      <dgm:spPr/>
    </dgm:pt>
    <dgm:pt modelId="{59B02324-8BC9-4F66-8BFF-A91FCE13C207}" type="pres">
      <dgm:prSet presAssocID="{2A229631-39E8-4FD9-BC18-8588326F8209}" presName="LevelTwoTextNode" presStyleLbl="node2" presStyleIdx="1" presStyleCnt="8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71BA48BB-3F5E-4FD8-AD94-01CFF50D83EA}" type="pres">
      <dgm:prSet presAssocID="{2A229631-39E8-4FD9-BC18-8588326F8209}" presName="level3hierChild" presStyleCnt="0"/>
      <dgm:spPr/>
    </dgm:pt>
    <dgm:pt modelId="{6FFEC668-B623-4099-9654-B6810F271B3A}" type="pres">
      <dgm:prSet presAssocID="{8F001AE3-03F3-44F2-9A88-5776E73DF55E}" presName="conn2-1" presStyleLbl="parChTrans1D2" presStyleIdx="2" presStyleCnt="8"/>
      <dgm:spPr/>
      <dgm:t>
        <a:bodyPr/>
        <a:lstStyle/>
        <a:p>
          <a:endParaRPr lang="en-US"/>
        </a:p>
      </dgm:t>
    </dgm:pt>
    <dgm:pt modelId="{7CA9E26C-9672-4ABD-A6B1-E44EBAFD09D4}" type="pres">
      <dgm:prSet presAssocID="{8F001AE3-03F3-44F2-9A88-5776E73DF55E}" presName="connTx" presStyleLbl="parChTrans1D2" presStyleIdx="2" presStyleCnt="8"/>
      <dgm:spPr/>
      <dgm:t>
        <a:bodyPr/>
        <a:lstStyle/>
        <a:p>
          <a:endParaRPr lang="en-US"/>
        </a:p>
      </dgm:t>
    </dgm:pt>
    <dgm:pt modelId="{5629D7E1-374F-4C2F-9EE4-E8049EC30743}" type="pres">
      <dgm:prSet presAssocID="{4B4D944C-C06F-48FF-92E8-079722C16255}" presName="root2" presStyleCnt="0"/>
      <dgm:spPr/>
    </dgm:pt>
    <dgm:pt modelId="{6ECCE608-48E3-4D1A-B8C0-B69F0FE8B253}" type="pres">
      <dgm:prSet presAssocID="{4B4D944C-C06F-48FF-92E8-079722C16255}" presName="LevelTwoTextNode" presStyleLbl="node2" presStyleIdx="2" presStyleCnt="8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FB2EABD6-C20C-4560-9F91-1F4C5C824D3F}" type="pres">
      <dgm:prSet presAssocID="{4B4D944C-C06F-48FF-92E8-079722C16255}" presName="level3hierChild" presStyleCnt="0"/>
      <dgm:spPr/>
    </dgm:pt>
    <dgm:pt modelId="{AC913E3F-FA36-4E4B-9D39-189E08802ADB}" type="pres">
      <dgm:prSet presAssocID="{C36E3AD2-DF70-4F52-8524-50BE6CEF04EA}" presName="conn2-1" presStyleLbl="parChTrans1D3" presStyleIdx="2" presStyleCnt="7"/>
      <dgm:spPr/>
      <dgm:t>
        <a:bodyPr/>
        <a:lstStyle/>
        <a:p>
          <a:endParaRPr lang="en-US"/>
        </a:p>
      </dgm:t>
    </dgm:pt>
    <dgm:pt modelId="{FB523DC8-E0CA-4517-AD53-ED5194C09528}" type="pres">
      <dgm:prSet presAssocID="{C36E3AD2-DF70-4F52-8524-50BE6CEF04EA}" presName="connTx" presStyleLbl="parChTrans1D3" presStyleIdx="2" presStyleCnt="7"/>
      <dgm:spPr/>
      <dgm:t>
        <a:bodyPr/>
        <a:lstStyle/>
        <a:p>
          <a:endParaRPr lang="en-US"/>
        </a:p>
      </dgm:t>
    </dgm:pt>
    <dgm:pt modelId="{FECBD8D8-7327-4CE8-A1C7-755E0D951D71}" type="pres">
      <dgm:prSet presAssocID="{31BFAC04-F6AF-46DE-820B-4825E7F4F5B8}" presName="root2" presStyleCnt="0"/>
      <dgm:spPr/>
    </dgm:pt>
    <dgm:pt modelId="{4C7F5EBE-B90A-46FA-A4E4-D8E72DFD721E}" type="pres">
      <dgm:prSet presAssocID="{31BFAC04-F6AF-46DE-820B-4825E7F4F5B8}" presName="LevelTwoTextNode" presStyleLbl="node3" presStyleIdx="2" presStyleCnt="7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6A39E2B4-3780-441F-A17C-DCDE96AB1003}" type="pres">
      <dgm:prSet presAssocID="{31BFAC04-F6AF-46DE-820B-4825E7F4F5B8}" presName="level3hierChild" presStyleCnt="0"/>
      <dgm:spPr/>
    </dgm:pt>
    <dgm:pt modelId="{265BF1DB-169D-41CB-8879-4F74CA3064C1}" type="pres">
      <dgm:prSet presAssocID="{847BC72D-DC94-46AC-A89B-F09C73531C2C}" presName="conn2-1" presStyleLbl="parChTrans1D2" presStyleIdx="3" presStyleCnt="8"/>
      <dgm:spPr/>
      <dgm:t>
        <a:bodyPr/>
        <a:lstStyle/>
        <a:p>
          <a:endParaRPr lang="en-US"/>
        </a:p>
      </dgm:t>
    </dgm:pt>
    <dgm:pt modelId="{28F96FDA-5493-4F6C-8F5C-384085376592}" type="pres">
      <dgm:prSet presAssocID="{847BC72D-DC94-46AC-A89B-F09C73531C2C}" presName="connTx" presStyleLbl="parChTrans1D2" presStyleIdx="3" presStyleCnt="8"/>
      <dgm:spPr/>
      <dgm:t>
        <a:bodyPr/>
        <a:lstStyle/>
        <a:p>
          <a:endParaRPr lang="en-US"/>
        </a:p>
      </dgm:t>
    </dgm:pt>
    <dgm:pt modelId="{848B3E7F-3436-44C9-AA43-65A8249D5D3D}" type="pres">
      <dgm:prSet presAssocID="{03C7BE79-6729-4276-910A-161A2960CEE2}" presName="root2" presStyleCnt="0"/>
      <dgm:spPr/>
    </dgm:pt>
    <dgm:pt modelId="{76D48010-0FBF-42E7-87C6-8AD63523040F}" type="pres">
      <dgm:prSet presAssocID="{03C7BE79-6729-4276-910A-161A2960CEE2}" presName="LevelTwoTextNode" presStyleLbl="node2" presStyleIdx="3" presStyleCnt="8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720ECF63-3809-4671-8A84-B1D1D199A338}" type="pres">
      <dgm:prSet presAssocID="{03C7BE79-6729-4276-910A-161A2960CEE2}" presName="level3hierChild" presStyleCnt="0"/>
      <dgm:spPr/>
    </dgm:pt>
    <dgm:pt modelId="{AC519D08-7FB0-4756-AF9E-0FC0A76F90F0}" type="pres">
      <dgm:prSet presAssocID="{3B83496F-5ECE-4946-8BAA-07C5E1CE658B}" presName="conn2-1" presStyleLbl="parChTrans1D3" presStyleIdx="3" presStyleCnt="7"/>
      <dgm:spPr/>
      <dgm:t>
        <a:bodyPr/>
        <a:lstStyle/>
        <a:p>
          <a:endParaRPr lang="en-US"/>
        </a:p>
      </dgm:t>
    </dgm:pt>
    <dgm:pt modelId="{00002B9E-F05B-4A9C-A96A-E24327D967D3}" type="pres">
      <dgm:prSet presAssocID="{3B83496F-5ECE-4946-8BAA-07C5E1CE658B}" presName="connTx" presStyleLbl="parChTrans1D3" presStyleIdx="3" presStyleCnt="7"/>
      <dgm:spPr/>
      <dgm:t>
        <a:bodyPr/>
        <a:lstStyle/>
        <a:p>
          <a:endParaRPr lang="en-US"/>
        </a:p>
      </dgm:t>
    </dgm:pt>
    <dgm:pt modelId="{F685655B-CC76-4061-8493-A4864FC99048}" type="pres">
      <dgm:prSet presAssocID="{715BA1A5-7ECD-46D0-AC8D-744CEBB9B209}" presName="root2" presStyleCnt="0"/>
      <dgm:spPr/>
    </dgm:pt>
    <dgm:pt modelId="{AE0C0821-6F52-4349-85D6-B7BE30C6A64F}" type="pres">
      <dgm:prSet presAssocID="{715BA1A5-7ECD-46D0-AC8D-744CEBB9B209}" presName="LevelTwoTextNode" presStyleLbl="node3" presStyleIdx="3" presStyleCnt="7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C4F53D57-4AD7-4E7B-978A-1B987A710ADF}" type="pres">
      <dgm:prSet presAssocID="{715BA1A5-7ECD-46D0-AC8D-744CEBB9B209}" presName="level3hierChild" presStyleCnt="0"/>
      <dgm:spPr/>
    </dgm:pt>
    <dgm:pt modelId="{99DAF547-F09D-4F61-A2DF-7E099E528681}" type="pres">
      <dgm:prSet presAssocID="{E42DBD3F-C341-4393-B4A6-87ADEECB1B31}" presName="conn2-1" presStyleLbl="parChTrans1D2" presStyleIdx="4" presStyleCnt="8"/>
      <dgm:spPr/>
      <dgm:t>
        <a:bodyPr/>
        <a:lstStyle/>
        <a:p>
          <a:endParaRPr lang="en-US"/>
        </a:p>
      </dgm:t>
    </dgm:pt>
    <dgm:pt modelId="{396ADAA9-5B11-4B08-85E0-8DFE4ED78AD4}" type="pres">
      <dgm:prSet presAssocID="{E42DBD3F-C341-4393-B4A6-87ADEECB1B31}" presName="connTx" presStyleLbl="parChTrans1D2" presStyleIdx="4" presStyleCnt="8"/>
      <dgm:spPr/>
      <dgm:t>
        <a:bodyPr/>
        <a:lstStyle/>
        <a:p>
          <a:endParaRPr lang="en-US"/>
        </a:p>
      </dgm:t>
    </dgm:pt>
    <dgm:pt modelId="{DA6A1A54-27DC-49A3-AFB3-10A767CADB13}" type="pres">
      <dgm:prSet presAssocID="{763F4A23-6B2B-420C-9A78-072686F96870}" presName="root2" presStyleCnt="0"/>
      <dgm:spPr/>
    </dgm:pt>
    <dgm:pt modelId="{05BC2D65-35C6-4C1B-B204-9ECEF62635CF}" type="pres">
      <dgm:prSet presAssocID="{763F4A23-6B2B-420C-9A78-072686F96870}" presName="LevelTwoTextNode" presStyleLbl="node2" presStyleIdx="4" presStyleCnt="8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8847B9B8-9C59-4FE1-AB52-792B1F61007B}" type="pres">
      <dgm:prSet presAssocID="{763F4A23-6B2B-420C-9A78-072686F96870}" presName="level3hierChild" presStyleCnt="0"/>
      <dgm:spPr/>
    </dgm:pt>
    <dgm:pt modelId="{C3AB023A-4DD0-4B42-AE4B-B71C194CD838}" type="pres">
      <dgm:prSet presAssocID="{6FD4E0D3-4EA8-4B28-B342-BC14431E6E7F}" presName="conn2-1" presStyleLbl="parChTrans1D2" presStyleIdx="5" presStyleCnt="8"/>
      <dgm:spPr/>
      <dgm:t>
        <a:bodyPr/>
        <a:lstStyle/>
        <a:p>
          <a:endParaRPr lang="en-US"/>
        </a:p>
      </dgm:t>
    </dgm:pt>
    <dgm:pt modelId="{AEBE265E-157D-407A-9BAB-7BC2003894EC}" type="pres">
      <dgm:prSet presAssocID="{6FD4E0D3-4EA8-4B28-B342-BC14431E6E7F}" presName="connTx" presStyleLbl="parChTrans1D2" presStyleIdx="5" presStyleCnt="8"/>
      <dgm:spPr/>
      <dgm:t>
        <a:bodyPr/>
        <a:lstStyle/>
        <a:p>
          <a:endParaRPr lang="en-US"/>
        </a:p>
      </dgm:t>
    </dgm:pt>
    <dgm:pt modelId="{6E83A078-540C-49EB-918D-D588EFEE2EBC}" type="pres">
      <dgm:prSet presAssocID="{4A2E0B40-28E0-4699-B4A8-586B5AB026DA}" presName="root2" presStyleCnt="0"/>
      <dgm:spPr/>
    </dgm:pt>
    <dgm:pt modelId="{4BB1C863-1168-4B6B-8393-7760B980736A}" type="pres">
      <dgm:prSet presAssocID="{4A2E0B40-28E0-4699-B4A8-586B5AB026DA}" presName="LevelTwoTextNode" presStyleLbl="node2" presStyleIdx="5" presStyleCnt="8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FAC2E45B-25E1-4A68-B39B-5FBFFE4E75ED}" type="pres">
      <dgm:prSet presAssocID="{4A2E0B40-28E0-4699-B4A8-586B5AB026DA}" presName="level3hierChild" presStyleCnt="0"/>
      <dgm:spPr/>
    </dgm:pt>
    <dgm:pt modelId="{89D51C0E-B693-433B-AC89-9A33B9BA3E0C}" type="pres">
      <dgm:prSet presAssocID="{D9160CCB-0EFF-4FFD-976F-B63C52EC1057}" presName="conn2-1" presStyleLbl="parChTrans1D3" presStyleIdx="4" presStyleCnt="7"/>
      <dgm:spPr/>
      <dgm:t>
        <a:bodyPr/>
        <a:lstStyle/>
        <a:p>
          <a:endParaRPr lang="en-US"/>
        </a:p>
      </dgm:t>
    </dgm:pt>
    <dgm:pt modelId="{B05C5D51-A1D0-446D-9819-9106B8DF3889}" type="pres">
      <dgm:prSet presAssocID="{D9160CCB-0EFF-4FFD-976F-B63C52EC1057}" presName="connTx" presStyleLbl="parChTrans1D3" presStyleIdx="4" presStyleCnt="7"/>
      <dgm:spPr/>
      <dgm:t>
        <a:bodyPr/>
        <a:lstStyle/>
        <a:p>
          <a:endParaRPr lang="en-US"/>
        </a:p>
      </dgm:t>
    </dgm:pt>
    <dgm:pt modelId="{1FC68110-178B-495C-8D02-6FC01A1E14C8}" type="pres">
      <dgm:prSet presAssocID="{5D1FF7E0-65CD-40C8-A082-0660EF16935D}" presName="root2" presStyleCnt="0"/>
      <dgm:spPr/>
    </dgm:pt>
    <dgm:pt modelId="{50F32B25-7F44-4504-900B-C0533FF25ED0}" type="pres">
      <dgm:prSet presAssocID="{5D1FF7E0-65CD-40C8-A082-0660EF16935D}" presName="LevelTwoTextNode" presStyleLbl="node3" presStyleIdx="4" presStyleCnt="7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B844F055-D2AA-4E8A-B5DC-F0D3C44454AB}" type="pres">
      <dgm:prSet presAssocID="{5D1FF7E0-65CD-40C8-A082-0660EF16935D}" presName="level3hierChild" presStyleCnt="0"/>
      <dgm:spPr/>
    </dgm:pt>
    <dgm:pt modelId="{1027124C-12A2-4F4B-B957-8125AB59C61D}" type="pres">
      <dgm:prSet presAssocID="{18E17DD6-0839-49A9-A095-63FD8BB6B82F}" presName="conn2-1" presStyleLbl="parChTrans1D2" presStyleIdx="6" presStyleCnt="8"/>
      <dgm:spPr/>
      <dgm:t>
        <a:bodyPr/>
        <a:lstStyle/>
        <a:p>
          <a:endParaRPr lang="en-US"/>
        </a:p>
      </dgm:t>
    </dgm:pt>
    <dgm:pt modelId="{9FE63DA5-C22F-4448-81C9-7A725DB87943}" type="pres">
      <dgm:prSet presAssocID="{18E17DD6-0839-49A9-A095-63FD8BB6B82F}" presName="connTx" presStyleLbl="parChTrans1D2" presStyleIdx="6" presStyleCnt="8"/>
      <dgm:spPr/>
      <dgm:t>
        <a:bodyPr/>
        <a:lstStyle/>
        <a:p>
          <a:endParaRPr lang="en-US"/>
        </a:p>
      </dgm:t>
    </dgm:pt>
    <dgm:pt modelId="{E07EDAE8-30DB-4B00-9ADB-28DFEEADD2D2}" type="pres">
      <dgm:prSet presAssocID="{69C97B5F-5DAF-4A2C-9FCA-9EA4E1DBA906}" presName="root2" presStyleCnt="0"/>
      <dgm:spPr/>
    </dgm:pt>
    <dgm:pt modelId="{2AD01891-4AB4-4A9E-9944-FB1A2C4C5CD1}" type="pres">
      <dgm:prSet presAssocID="{69C97B5F-5DAF-4A2C-9FCA-9EA4E1DBA906}" presName="LevelTwoTextNode" presStyleLbl="node2" presStyleIdx="6" presStyleCnt="8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8A6052F2-CD46-4CC0-B681-D88EDFCB8CA5}" type="pres">
      <dgm:prSet presAssocID="{69C97B5F-5DAF-4A2C-9FCA-9EA4E1DBA906}" presName="level3hierChild" presStyleCnt="0"/>
      <dgm:spPr/>
    </dgm:pt>
    <dgm:pt modelId="{816F94CB-1A41-451E-A119-31242E33979F}" type="pres">
      <dgm:prSet presAssocID="{F8A8109B-E463-462A-8561-76A3636EE436}" presName="conn2-1" presStyleLbl="parChTrans1D3" presStyleIdx="5" presStyleCnt="7"/>
      <dgm:spPr/>
      <dgm:t>
        <a:bodyPr/>
        <a:lstStyle/>
        <a:p>
          <a:endParaRPr lang="en-US"/>
        </a:p>
      </dgm:t>
    </dgm:pt>
    <dgm:pt modelId="{F68EB95D-C289-4012-AB83-548A439461A1}" type="pres">
      <dgm:prSet presAssocID="{F8A8109B-E463-462A-8561-76A3636EE436}" presName="connTx" presStyleLbl="parChTrans1D3" presStyleIdx="5" presStyleCnt="7"/>
      <dgm:spPr/>
      <dgm:t>
        <a:bodyPr/>
        <a:lstStyle/>
        <a:p>
          <a:endParaRPr lang="en-US"/>
        </a:p>
      </dgm:t>
    </dgm:pt>
    <dgm:pt modelId="{DBEE1414-7BC9-43A7-B2EC-4D8FB6505CF0}" type="pres">
      <dgm:prSet presAssocID="{996D35F8-5BFD-4310-9AEE-D4B09F1D9F49}" presName="root2" presStyleCnt="0"/>
      <dgm:spPr/>
    </dgm:pt>
    <dgm:pt modelId="{55236818-A889-48F5-A466-EFB57A680F50}" type="pres">
      <dgm:prSet presAssocID="{996D35F8-5BFD-4310-9AEE-D4B09F1D9F49}" presName="LevelTwoTextNode" presStyleLbl="node3" presStyleIdx="5" presStyleCnt="7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524AD603-7FCC-490A-8067-E5FB0B6AE6C8}" type="pres">
      <dgm:prSet presAssocID="{996D35F8-5BFD-4310-9AEE-D4B09F1D9F49}" presName="level3hierChild" presStyleCnt="0"/>
      <dgm:spPr/>
    </dgm:pt>
    <dgm:pt modelId="{2799B9BE-3D23-4F66-9942-FA342B9687C2}" type="pres">
      <dgm:prSet presAssocID="{CA9D91C6-429B-459C-BFBE-BA481DD57533}" presName="conn2-1" presStyleLbl="parChTrans1D2" presStyleIdx="7" presStyleCnt="8"/>
      <dgm:spPr/>
      <dgm:t>
        <a:bodyPr/>
        <a:lstStyle/>
        <a:p>
          <a:endParaRPr lang="en-US"/>
        </a:p>
      </dgm:t>
    </dgm:pt>
    <dgm:pt modelId="{5A8AADD1-D9AA-42A4-9C4A-EE9E432E909D}" type="pres">
      <dgm:prSet presAssocID="{CA9D91C6-429B-459C-BFBE-BA481DD57533}" presName="connTx" presStyleLbl="parChTrans1D2" presStyleIdx="7" presStyleCnt="8"/>
      <dgm:spPr/>
      <dgm:t>
        <a:bodyPr/>
        <a:lstStyle/>
        <a:p>
          <a:endParaRPr lang="en-US"/>
        </a:p>
      </dgm:t>
    </dgm:pt>
    <dgm:pt modelId="{747F14DE-9630-4740-ACFE-6C48BE7DF862}" type="pres">
      <dgm:prSet presAssocID="{AAF25BE9-59DF-43AE-A84D-FEEE901A0363}" presName="root2" presStyleCnt="0"/>
      <dgm:spPr/>
    </dgm:pt>
    <dgm:pt modelId="{4DE51E6B-22AC-4C5C-9AE8-98D4701236CA}" type="pres">
      <dgm:prSet presAssocID="{AAF25BE9-59DF-43AE-A84D-FEEE901A0363}" presName="LevelTwoTextNode" presStyleLbl="node2" presStyleIdx="7" presStyleCnt="8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0738F594-AD86-4697-AB23-B2274BAACBBA}" type="pres">
      <dgm:prSet presAssocID="{AAF25BE9-59DF-43AE-A84D-FEEE901A0363}" presName="level3hierChild" presStyleCnt="0"/>
      <dgm:spPr/>
    </dgm:pt>
    <dgm:pt modelId="{AB080C22-09FE-4563-AF8D-65E0722A9005}" type="pres">
      <dgm:prSet presAssocID="{F1AE4E0B-5F84-4A5A-99A7-D615094BD9CE}" presName="conn2-1" presStyleLbl="parChTrans1D3" presStyleIdx="6" presStyleCnt="7"/>
      <dgm:spPr/>
      <dgm:t>
        <a:bodyPr/>
        <a:lstStyle/>
        <a:p>
          <a:endParaRPr lang="en-US"/>
        </a:p>
      </dgm:t>
    </dgm:pt>
    <dgm:pt modelId="{39D09717-E45A-41B0-B897-2B8231DB2E46}" type="pres">
      <dgm:prSet presAssocID="{F1AE4E0B-5F84-4A5A-99A7-D615094BD9CE}" presName="connTx" presStyleLbl="parChTrans1D3" presStyleIdx="6" presStyleCnt="7"/>
      <dgm:spPr/>
      <dgm:t>
        <a:bodyPr/>
        <a:lstStyle/>
        <a:p>
          <a:endParaRPr lang="en-US"/>
        </a:p>
      </dgm:t>
    </dgm:pt>
    <dgm:pt modelId="{B05AD424-C9B7-49BD-AB66-95A19C74060D}" type="pres">
      <dgm:prSet presAssocID="{BD663325-A9E2-42D9-8826-C6DC57FA2136}" presName="root2" presStyleCnt="0"/>
      <dgm:spPr/>
    </dgm:pt>
    <dgm:pt modelId="{AAA34FD3-75B6-480E-B820-0BD7B2AD8A41}" type="pres">
      <dgm:prSet presAssocID="{BD663325-A9E2-42D9-8826-C6DC57FA2136}" presName="LevelTwoTextNode" presStyleLbl="node3" presStyleIdx="6" presStyleCnt="7">
        <dgm:presLayoutVars>
          <dgm:chPref val="3"/>
        </dgm:presLayoutVars>
      </dgm:prSet>
      <dgm:spPr>
        <a:prstGeom prst="roundRect">
          <a:avLst/>
        </a:prstGeom>
      </dgm:spPr>
      <dgm:t>
        <a:bodyPr/>
        <a:lstStyle/>
        <a:p>
          <a:endParaRPr lang="en-US"/>
        </a:p>
      </dgm:t>
    </dgm:pt>
    <dgm:pt modelId="{859C384D-2D60-4DDE-9C3E-65E2B847F9C9}" type="pres">
      <dgm:prSet presAssocID="{BD663325-A9E2-42D9-8826-C6DC57FA2136}" presName="level3hierChild" presStyleCnt="0"/>
      <dgm:spPr/>
    </dgm:pt>
  </dgm:ptLst>
  <dgm:cxnLst>
    <dgm:cxn modelId="{6C5C4DC1-F945-4A99-9092-30D339E0DED6}" type="presOf" srcId="{D9160CCB-0EFF-4FFD-976F-B63C52EC1057}" destId="{B05C5D51-A1D0-446D-9819-9106B8DF3889}" srcOrd="1" destOrd="0" presId="urn:microsoft.com/office/officeart/2008/layout/HorizontalMultiLevelHierarchy"/>
    <dgm:cxn modelId="{43570986-AF64-4675-9B35-139FC8297DF6}" type="presOf" srcId="{B94C0C1F-E8F2-4EBF-B828-ED718CD28C7E}" destId="{DA58A0A9-C9E3-4713-9EBE-45AA60F0359A}" srcOrd="0" destOrd="0" presId="urn:microsoft.com/office/officeart/2008/layout/HorizontalMultiLevelHierarchy"/>
    <dgm:cxn modelId="{23AF3ECD-F32F-42F3-A9C1-19D20A949511}" srcId="{AAF25BE9-59DF-43AE-A84D-FEEE901A0363}" destId="{BD663325-A9E2-42D9-8826-C6DC57FA2136}" srcOrd="0" destOrd="0" parTransId="{F1AE4E0B-5F84-4A5A-99A7-D615094BD9CE}" sibTransId="{DC7D5EF3-7418-415F-B313-DF22AD4F4880}"/>
    <dgm:cxn modelId="{D6A3B2F2-F0F2-425D-A4FE-F27A4BFB6F3E}" type="presOf" srcId="{8F001AE3-03F3-44F2-9A88-5776E73DF55E}" destId="{7CA9E26C-9672-4ABD-A6B1-E44EBAFD09D4}" srcOrd="1" destOrd="0" presId="urn:microsoft.com/office/officeart/2008/layout/HorizontalMultiLevelHierarchy"/>
    <dgm:cxn modelId="{C6A04B61-3443-47ED-9C2A-3AB9F14E2D14}" srcId="{648EBBE7-72D4-48BA-BA21-2D390F8418F1}" destId="{8424CB16-11BE-4106-B65A-150A79B4EA3B}" srcOrd="0" destOrd="0" parTransId="{DA17E368-A8D8-468B-83BA-823A0037D940}" sibTransId="{DC5D078A-C247-428C-A12D-E91F7C6A5869}"/>
    <dgm:cxn modelId="{E59F2618-806E-4E4D-9DD0-32A16EA97447}" type="presOf" srcId="{3B83496F-5ECE-4946-8BAA-07C5E1CE658B}" destId="{00002B9E-F05B-4A9C-A96A-E24327D967D3}" srcOrd="1" destOrd="0" presId="urn:microsoft.com/office/officeart/2008/layout/HorizontalMultiLevelHierarchy"/>
    <dgm:cxn modelId="{DA7656CD-EDCF-429D-8E44-C14E0662B681}" srcId="{B94C0C1F-E8F2-4EBF-B828-ED718CD28C7E}" destId="{B97AD0DA-C43C-471A-869C-946402F09F1B}" srcOrd="0" destOrd="0" parTransId="{BC1668CE-5D19-4ACB-8768-10017986E42A}" sibTransId="{0736B02A-7178-47C2-BDF6-7C4C08E0FC52}"/>
    <dgm:cxn modelId="{C41A03BA-22CA-4F91-80E4-D12B11C14036}" type="presOf" srcId="{03C7BE79-6729-4276-910A-161A2960CEE2}" destId="{76D48010-0FBF-42E7-87C6-8AD63523040F}" srcOrd="0" destOrd="0" presId="urn:microsoft.com/office/officeart/2008/layout/HorizontalMultiLevelHierarchy"/>
    <dgm:cxn modelId="{9FC87A23-C713-441F-8CFB-CB4EB0F939BE}" type="presOf" srcId="{F1AE4E0B-5F84-4A5A-99A7-D615094BD9CE}" destId="{39D09717-E45A-41B0-B897-2B8231DB2E46}" srcOrd="1" destOrd="0" presId="urn:microsoft.com/office/officeart/2008/layout/HorizontalMultiLevelHierarchy"/>
    <dgm:cxn modelId="{59D44978-B1F3-4D7E-BCD9-51480FFCB4A6}" type="presOf" srcId="{DA17E368-A8D8-468B-83BA-823A0037D940}" destId="{B0B035B1-DE7C-4FE8-B600-1C0908EEBA35}" srcOrd="1" destOrd="0" presId="urn:microsoft.com/office/officeart/2008/layout/HorizontalMultiLevelHierarchy"/>
    <dgm:cxn modelId="{626EA832-6143-4DA3-8869-8C299A931675}" type="presOf" srcId="{69C97B5F-5DAF-4A2C-9FCA-9EA4E1DBA906}" destId="{2AD01891-4AB4-4A9E-9944-FB1A2C4C5CD1}" srcOrd="0" destOrd="0" presId="urn:microsoft.com/office/officeart/2008/layout/HorizontalMultiLevelHierarchy"/>
    <dgm:cxn modelId="{F531579A-411D-432E-A8D7-4CE1ACBF8FFF}" type="presOf" srcId="{5D1FF7E0-65CD-40C8-A082-0660EF16935D}" destId="{50F32B25-7F44-4504-900B-C0533FF25ED0}" srcOrd="0" destOrd="0" presId="urn:microsoft.com/office/officeart/2008/layout/HorizontalMultiLevelHierarchy"/>
    <dgm:cxn modelId="{A2F2CB9B-E62D-4BE8-A186-A6E4EEA5A70A}" type="presOf" srcId="{D1FBCBD5-0FDC-48D8-9C65-B53872B29A51}" destId="{7EE0CC9A-9397-4467-8EBB-74A8F0126423}" srcOrd="0" destOrd="0" presId="urn:microsoft.com/office/officeart/2008/layout/HorizontalMultiLevelHierarchy"/>
    <dgm:cxn modelId="{335F6126-74E8-4166-AFDB-EF23E47E9744}" type="presOf" srcId="{2A229631-39E8-4FD9-BC18-8588326F8209}" destId="{59B02324-8BC9-4F66-8BFF-A91FCE13C207}" srcOrd="0" destOrd="0" presId="urn:microsoft.com/office/officeart/2008/layout/HorizontalMultiLevelHierarchy"/>
    <dgm:cxn modelId="{5B8E7E3B-52C8-4E70-9178-2F276272E4A5}" type="presOf" srcId="{F8A8109B-E463-462A-8561-76A3636EE436}" destId="{F68EB95D-C289-4012-AB83-548A439461A1}" srcOrd="1" destOrd="0" presId="urn:microsoft.com/office/officeart/2008/layout/HorizontalMultiLevelHierarchy"/>
    <dgm:cxn modelId="{5CAA16AC-249C-4049-818C-63A895EBCE50}" srcId="{648EBBE7-72D4-48BA-BA21-2D390F8418F1}" destId="{2A229631-39E8-4FD9-BC18-8588326F8209}" srcOrd="1" destOrd="0" parTransId="{BFBA6E03-4D09-4F57-8D0A-2B82BCD8DC7E}" sibTransId="{AD36E88D-2F26-4941-965B-AF7E1292128F}"/>
    <dgm:cxn modelId="{6974A9A8-4662-4E8D-8B71-C472C5CFEC1D}" type="presOf" srcId="{DA17E368-A8D8-468B-83BA-823A0037D940}" destId="{E17C6CE0-7E20-429A-8DD9-D60A07CFC925}" srcOrd="0" destOrd="0" presId="urn:microsoft.com/office/officeart/2008/layout/HorizontalMultiLevelHierarchy"/>
    <dgm:cxn modelId="{60A8A695-EC5F-49E7-86BC-B368DCAD3A24}" type="presOf" srcId="{8F001AE3-03F3-44F2-9A88-5776E73DF55E}" destId="{6FFEC668-B623-4099-9654-B6810F271B3A}" srcOrd="0" destOrd="0" presId="urn:microsoft.com/office/officeart/2008/layout/HorizontalMultiLevelHierarchy"/>
    <dgm:cxn modelId="{9E63B25C-3778-4857-92B9-9F11B45BDDD0}" srcId="{69C97B5F-5DAF-4A2C-9FCA-9EA4E1DBA906}" destId="{996D35F8-5BFD-4310-9AEE-D4B09F1D9F49}" srcOrd="0" destOrd="0" parTransId="{F8A8109B-E463-462A-8561-76A3636EE436}" sibTransId="{33D7DFE6-2662-4554-BD7B-6FFF7F7F49C6}"/>
    <dgm:cxn modelId="{69A1A215-2270-448D-B541-AC080CE0CD8A}" type="presOf" srcId="{648EBBE7-72D4-48BA-BA21-2D390F8418F1}" destId="{7B2C45C9-F172-4B33-90BE-3FEF6780D36E}" srcOrd="0" destOrd="0" presId="urn:microsoft.com/office/officeart/2008/layout/HorizontalMultiLevelHierarchy"/>
    <dgm:cxn modelId="{96933AE1-3770-4FA9-B24E-0FD03AA35C0E}" type="presOf" srcId="{BC1668CE-5D19-4ACB-8768-10017986E42A}" destId="{3AA03662-42AD-4005-A5F4-D62790ECC405}" srcOrd="1" destOrd="0" presId="urn:microsoft.com/office/officeart/2008/layout/HorizontalMultiLevelHierarchy"/>
    <dgm:cxn modelId="{3D6F1F57-16F8-4CA6-B40E-27B248E0FAF9}" type="presOf" srcId="{BC1668CE-5D19-4ACB-8768-10017986E42A}" destId="{F43BEAE3-29AC-4C3C-AC91-E908559DAA72}" srcOrd="0" destOrd="0" presId="urn:microsoft.com/office/officeart/2008/layout/HorizontalMultiLevelHierarchy"/>
    <dgm:cxn modelId="{6CCFEC14-52B5-4978-A061-FFF4B9982DBE}" srcId="{648EBBE7-72D4-48BA-BA21-2D390F8418F1}" destId="{69C97B5F-5DAF-4A2C-9FCA-9EA4E1DBA906}" srcOrd="6" destOrd="0" parTransId="{18E17DD6-0839-49A9-A095-63FD8BB6B82F}" sibTransId="{637BC3CD-BE78-4849-B55C-D9069D7B362B}"/>
    <dgm:cxn modelId="{98FD094B-35E9-4066-BD01-2C43AA7D2E6D}" type="presOf" srcId="{CA9D91C6-429B-459C-BFBE-BA481DD57533}" destId="{2799B9BE-3D23-4F66-9942-FA342B9687C2}" srcOrd="0" destOrd="0" presId="urn:microsoft.com/office/officeart/2008/layout/HorizontalMultiLevelHierarchy"/>
    <dgm:cxn modelId="{F4738326-8E8F-4EFB-BAD0-006087C8CA64}" type="presOf" srcId="{847BC72D-DC94-46AC-A89B-F09C73531C2C}" destId="{265BF1DB-169D-41CB-8879-4F74CA3064C1}" srcOrd="0" destOrd="0" presId="urn:microsoft.com/office/officeart/2008/layout/HorizontalMultiLevelHierarchy"/>
    <dgm:cxn modelId="{D9448AAD-51A0-43DE-B8E0-7AE993EEA9E9}" type="presOf" srcId="{F1AE4E0B-5F84-4A5A-99A7-D615094BD9CE}" destId="{AB080C22-09FE-4563-AF8D-65E0722A9005}" srcOrd="0" destOrd="0" presId="urn:microsoft.com/office/officeart/2008/layout/HorizontalMultiLevelHierarchy"/>
    <dgm:cxn modelId="{465CE11B-3506-4CD8-9630-4E848C86B03D}" type="presOf" srcId="{AAF25BE9-59DF-43AE-A84D-FEEE901A0363}" destId="{4DE51E6B-22AC-4C5C-9AE8-98D4701236CA}" srcOrd="0" destOrd="0" presId="urn:microsoft.com/office/officeart/2008/layout/HorizontalMultiLevelHierarchy"/>
    <dgm:cxn modelId="{D9039FF6-ED32-4034-B944-83413027B8D4}" type="presOf" srcId="{8424CB16-11BE-4106-B65A-150A79B4EA3B}" destId="{4B4B9AB5-5479-4F03-9633-3A291156266A}" srcOrd="0" destOrd="0" presId="urn:microsoft.com/office/officeart/2008/layout/HorizontalMultiLevelHierarchy"/>
    <dgm:cxn modelId="{DF03E23D-1303-480E-AEA2-10BE67D2AAFC}" type="presOf" srcId="{B97AD0DA-C43C-471A-869C-946402F09F1B}" destId="{0589C196-89A4-445A-A673-D16B85B75116}" srcOrd="0" destOrd="0" presId="urn:microsoft.com/office/officeart/2008/layout/HorizontalMultiLevelHierarchy"/>
    <dgm:cxn modelId="{54ABC472-1391-4413-9A4E-8E4619EA1D88}" type="presOf" srcId="{A8CFA9F7-D171-4A26-8B1F-0639DF8CCDD4}" destId="{4FCBCFB5-C6E9-4840-BEFF-EF015548C94B}" srcOrd="1" destOrd="0" presId="urn:microsoft.com/office/officeart/2008/layout/HorizontalMultiLevelHierarchy"/>
    <dgm:cxn modelId="{209BCFDA-6971-4F5B-8DF4-589131FE2178}" type="presOf" srcId="{4B4D944C-C06F-48FF-92E8-079722C16255}" destId="{6ECCE608-48E3-4D1A-B8C0-B69F0FE8B253}" srcOrd="0" destOrd="0" presId="urn:microsoft.com/office/officeart/2008/layout/HorizontalMultiLevelHierarchy"/>
    <dgm:cxn modelId="{9920BC01-E919-4BF0-805E-B9CA32CD8050}" type="presOf" srcId="{27C2A352-E196-4374-9F87-078E87E64F3A}" destId="{9A703DCA-927A-47BF-B4F5-52910642A88C}" srcOrd="0" destOrd="0" presId="urn:microsoft.com/office/officeart/2008/layout/HorizontalMultiLevelHierarchy"/>
    <dgm:cxn modelId="{1BDA94C4-822C-4BF6-A3BA-502EF9D1BBE9}" srcId="{648EBBE7-72D4-48BA-BA21-2D390F8418F1}" destId="{03C7BE79-6729-4276-910A-161A2960CEE2}" srcOrd="3" destOrd="0" parTransId="{847BC72D-DC94-46AC-A89B-F09C73531C2C}" sibTransId="{1DB0082B-5DF0-412D-8CE3-62E6397E2A53}"/>
    <dgm:cxn modelId="{8448340F-3878-4370-BB93-5DFA2CEBEB52}" type="presOf" srcId="{715BA1A5-7ECD-46D0-AC8D-744CEBB9B209}" destId="{AE0C0821-6F52-4349-85D6-B7BE30C6A64F}" srcOrd="0" destOrd="0" presId="urn:microsoft.com/office/officeart/2008/layout/HorizontalMultiLevelHierarchy"/>
    <dgm:cxn modelId="{A7B1551B-2D00-46CB-80EB-C46AB7D94FC4}" type="presOf" srcId="{7D732AE6-D430-4537-B2B5-0D8684640CA6}" destId="{7608C87B-34CF-4D65-83F4-A7DBA6B1CFBA}" srcOrd="1" destOrd="0" presId="urn:microsoft.com/office/officeart/2008/layout/HorizontalMultiLevelHierarchy"/>
    <dgm:cxn modelId="{68716E81-AAD1-407B-A2F3-BFFD82B88049}" type="presOf" srcId="{18E17DD6-0839-49A9-A095-63FD8BB6B82F}" destId="{1027124C-12A2-4F4B-B957-8125AB59C61D}" srcOrd="0" destOrd="0" presId="urn:microsoft.com/office/officeart/2008/layout/HorizontalMultiLevelHierarchy"/>
    <dgm:cxn modelId="{C4EE0BAD-65F3-4835-B4C7-F5B62D0A86C5}" type="presOf" srcId="{E42DBD3F-C341-4393-B4A6-87ADEECB1B31}" destId="{396ADAA9-5B11-4B08-85E0-8DFE4ED78AD4}" srcOrd="1" destOrd="0" presId="urn:microsoft.com/office/officeart/2008/layout/HorizontalMultiLevelHierarchy"/>
    <dgm:cxn modelId="{6FEB2816-AE49-42AD-9113-021BACDC6821}" type="presOf" srcId="{4A2E0B40-28E0-4699-B4A8-586B5AB026DA}" destId="{4BB1C863-1168-4B6B-8393-7760B980736A}" srcOrd="0" destOrd="0" presId="urn:microsoft.com/office/officeart/2008/layout/HorizontalMultiLevelHierarchy"/>
    <dgm:cxn modelId="{555503EA-3947-43E4-88A7-6C25E32CFB3F}" type="presOf" srcId="{C36E3AD2-DF70-4F52-8524-50BE6CEF04EA}" destId="{AC913E3F-FA36-4E4B-9D39-189E08802ADB}" srcOrd="0" destOrd="0" presId="urn:microsoft.com/office/officeart/2008/layout/HorizontalMultiLevelHierarchy"/>
    <dgm:cxn modelId="{79A56D2E-FAC7-4AC9-97ED-81E01103866D}" type="presOf" srcId="{3B83496F-5ECE-4946-8BAA-07C5E1CE658B}" destId="{AC519D08-7FB0-4756-AF9E-0FC0A76F90F0}" srcOrd="0" destOrd="0" presId="urn:microsoft.com/office/officeart/2008/layout/HorizontalMultiLevelHierarchy"/>
    <dgm:cxn modelId="{07287F52-B3C2-4E3B-A114-057B24226A9D}" srcId="{648EBBE7-72D4-48BA-BA21-2D390F8418F1}" destId="{4B4D944C-C06F-48FF-92E8-079722C16255}" srcOrd="2" destOrd="0" parTransId="{8F001AE3-03F3-44F2-9A88-5776E73DF55E}" sibTransId="{EBFB506D-BC80-4825-B867-DC497FC49107}"/>
    <dgm:cxn modelId="{28A54FE4-980A-4BA0-927F-4843B4C3042D}" type="presOf" srcId="{6FD4E0D3-4EA8-4B28-B342-BC14431E6E7F}" destId="{AEBE265E-157D-407A-9BAB-7BC2003894EC}" srcOrd="1" destOrd="0" presId="urn:microsoft.com/office/officeart/2008/layout/HorizontalMultiLevelHierarchy"/>
    <dgm:cxn modelId="{232720EB-A83B-439D-BB83-64855B4301CE}" type="presOf" srcId="{CA9D91C6-429B-459C-BFBE-BA481DD57533}" destId="{5A8AADD1-D9AA-42A4-9C4A-EE9E432E909D}" srcOrd="1" destOrd="0" presId="urn:microsoft.com/office/officeart/2008/layout/HorizontalMultiLevelHierarchy"/>
    <dgm:cxn modelId="{D0104819-ACC5-479E-A1B3-566A27E7C2FE}" type="presOf" srcId="{C36E3AD2-DF70-4F52-8524-50BE6CEF04EA}" destId="{FB523DC8-E0CA-4517-AD53-ED5194C09528}" srcOrd="1" destOrd="0" presId="urn:microsoft.com/office/officeart/2008/layout/HorizontalMultiLevelHierarchy"/>
    <dgm:cxn modelId="{FC3AAD51-D5AC-4F78-B1C8-A5D2E079BACD}" srcId="{648EBBE7-72D4-48BA-BA21-2D390F8418F1}" destId="{AAF25BE9-59DF-43AE-A84D-FEEE901A0363}" srcOrd="7" destOrd="0" parTransId="{CA9D91C6-429B-459C-BFBE-BA481DD57533}" sibTransId="{5F22329C-7D21-4075-92D3-72ED81F3AF66}"/>
    <dgm:cxn modelId="{09C0A37A-5837-4830-AFD9-A0302295CBD8}" srcId="{27C2A352-E196-4374-9F87-078E87E64F3A}" destId="{4C94AA78-EABD-4375-850D-5321105F532C}" srcOrd="0" destOrd="0" parTransId="{74FC3199-71E0-4F97-A913-D49FDE6EB349}" sibTransId="{7D9D0FE3-6F91-42FF-80F0-3453BCD71DF6}"/>
    <dgm:cxn modelId="{785A9BD0-8AFC-479E-A49F-12B022BF91FA}" type="presOf" srcId="{6FD4E0D3-4EA8-4B28-B342-BC14431E6E7F}" destId="{C3AB023A-4DD0-4B42-AE4B-B71C194CD838}" srcOrd="0" destOrd="0" presId="urn:microsoft.com/office/officeart/2008/layout/HorizontalMultiLevelHierarchy"/>
    <dgm:cxn modelId="{E5CE71EB-2966-49B7-A4E0-4C372468D561}" srcId="{648EBBE7-72D4-48BA-BA21-2D390F8418F1}" destId="{763F4A23-6B2B-420C-9A78-072686F96870}" srcOrd="4" destOrd="0" parTransId="{E42DBD3F-C341-4393-B4A6-87ADEECB1B31}" sibTransId="{D762AD41-3FFF-4E11-A52E-E5B3A5D10813}"/>
    <dgm:cxn modelId="{48907C21-2152-41AA-B691-A0E2B07B0135}" type="presOf" srcId="{BFBA6E03-4D09-4F57-8D0A-2B82BCD8DC7E}" destId="{1FD4C0EB-DC30-41EA-A1FF-7FBC6A404109}" srcOrd="1" destOrd="0" presId="urn:microsoft.com/office/officeart/2008/layout/HorizontalMultiLevelHierarchy"/>
    <dgm:cxn modelId="{B7ED09F4-D9F4-4D26-A39E-F3A883A7D01D}" type="presOf" srcId="{BFBA6E03-4D09-4F57-8D0A-2B82BCD8DC7E}" destId="{6C327CAE-C4A7-4FA9-9318-FCCCE5D72950}" srcOrd="0" destOrd="0" presId="urn:microsoft.com/office/officeart/2008/layout/HorizontalMultiLevelHierarchy"/>
    <dgm:cxn modelId="{2EB53DAA-A8F7-470F-87D4-381DF9168099}" type="presOf" srcId="{996D35F8-5BFD-4310-9AEE-D4B09F1D9F49}" destId="{55236818-A889-48F5-A466-EFB57A680F50}" srcOrd="0" destOrd="0" presId="urn:microsoft.com/office/officeart/2008/layout/HorizontalMultiLevelHierarchy"/>
    <dgm:cxn modelId="{50406B23-63A2-4AC2-84CE-0180ABAC6CB6}" type="presOf" srcId="{A8CFA9F7-D171-4A26-8B1F-0639DF8CCDD4}" destId="{9CC6531B-3270-4989-B543-6AE226F0F2E5}" srcOrd="0" destOrd="0" presId="urn:microsoft.com/office/officeart/2008/layout/HorizontalMultiLevelHierarchy"/>
    <dgm:cxn modelId="{D17F6D7B-CE97-4B3C-983D-C1C1F06B961E}" type="presOf" srcId="{74FC3199-71E0-4F97-A913-D49FDE6EB349}" destId="{C3858F43-5EC0-42B0-8B41-3F87BB64356C}" srcOrd="0" destOrd="0" presId="urn:microsoft.com/office/officeart/2008/layout/HorizontalMultiLevelHierarchy"/>
    <dgm:cxn modelId="{FD644D61-6363-4178-88EA-4E257F5D1A3E}" srcId="{4A2E0B40-28E0-4699-B4A8-586B5AB026DA}" destId="{5D1FF7E0-65CD-40C8-A082-0660EF16935D}" srcOrd="0" destOrd="0" parTransId="{D9160CCB-0EFF-4FFD-976F-B63C52EC1057}" sibTransId="{972A6CC7-8321-4AC7-843D-0FB50F430110}"/>
    <dgm:cxn modelId="{EF34FCF7-373C-4239-97FD-F7A9E7F9348D}" srcId="{648EBBE7-72D4-48BA-BA21-2D390F8418F1}" destId="{4A2E0B40-28E0-4699-B4A8-586B5AB026DA}" srcOrd="5" destOrd="0" parTransId="{6FD4E0D3-4EA8-4B28-B342-BC14431E6E7F}" sibTransId="{E18F36A0-8632-4248-810A-B2C9F3153312}"/>
    <dgm:cxn modelId="{A5D61E21-E151-4BA5-B93C-17B387D7B288}" type="presOf" srcId="{F8A8109B-E463-462A-8561-76A3636EE436}" destId="{816F94CB-1A41-451E-A119-31242E33979F}" srcOrd="0" destOrd="0" presId="urn:microsoft.com/office/officeart/2008/layout/HorizontalMultiLevelHierarchy"/>
    <dgm:cxn modelId="{6777177E-A34C-4C95-869E-198CD289A83A}" type="presOf" srcId="{18E17DD6-0839-49A9-A095-63FD8BB6B82F}" destId="{9FE63DA5-C22F-4448-81C9-7A725DB87943}" srcOrd="1" destOrd="0" presId="urn:microsoft.com/office/officeart/2008/layout/HorizontalMultiLevelHierarchy"/>
    <dgm:cxn modelId="{00D6ED98-5452-4523-B754-5794F02F45B3}" type="presOf" srcId="{763F4A23-6B2B-420C-9A78-072686F96870}" destId="{05BC2D65-35C6-4C1B-B204-9ECEF62635CF}" srcOrd="0" destOrd="0" presId="urn:microsoft.com/office/officeart/2008/layout/HorizontalMultiLevelHierarchy"/>
    <dgm:cxn modelId="{07E7A29E-23D0-4273-83E0-9BCF6F06498E}" type="presOf" srcId="{D9160CCB-0EFF-4FFD-976F-B63C52EC1057}" destId="{89D51C0E-B693-433B-AC89-9A33B9BA3E0C}" srcOrd="0" destOrd="0" presId="urn:microsoft.com/office/officeart/2008/layout/HorizontalMultiLevelHierarchy"/>
    <dgm:cxn modelId="{7B763958-ADEB-4A03-B902-3C7C0FD1FA32}" type="presOf" srcId="{74FC3199-71E0-4F97-A913-D49FDE6EB349}" destId="{061AE12C-4684-4290-9801-0CA57F506D28}" srcOrd="1" destOrd="0" presId="urn:microsoft.com/office/officeart/2008/layout/HorizontalMultiLevelHierarchy"/>
    <dgm:cxn modelId="{A89D8404-4166-443C-A150-9C8399CDA212}" srcId="{03C7BE79-6729-4276-910A-161A2960CEE2}" destId="{715BA1A5-7ECD-46D0-AC8D-744CEBB9B209}" srcOrd="0" destOrd="0" parTransId="{3B83496F-5ECE-4946-8BAA-07C5E1CE658B}" sibTransId="{C1E4E6A1-6B5A-4EA8-8028-5909929D0FE8}"/>
    <dgm:cxn modelId="{CDC90FBA-7783-4AFF-BD34-5DA73DF25C0A}" type="presOf" srcId="{31BFAC04-F6AF-46DE-820B-4825E7F4F5B8}" destId="{4C7F5EBE-B90A-46FA-A4E4-D8E72DFD721E}" srcOrd="0" destOrd="0" presId="urn:microsoft.com/office/officeart/2008/layout/HorizontalMultiLevelHierarchy"/>
    <dgm:cxn modelId="{268BFF7B-B0F2-4B8D-94C0-88819BF12EB7}" type="presOf" srcId="{7D732AE6-D430-4537-B2B5-0D8684640CA6}" destId="{CCFC0EDF-3719-421E-8B54-8B4EA8B96FA4}" srcOrd="0" destOrd="0" presId="urn:microsoft.com/office/officeart/2008/layout/HorizontalMultiLevelHierarchy"/>
    <dgm:cxn modelId="{E8DBBED1-D78E-4E29-8950-945AE6883763}" srcId="{8424CB16-11BE-4106-B65A-150A79B4EA3B}" destId="{27C2A352-E196-4374-9F87-078E87E64F3A}" srcOrd="1" destOrd="0" parTransId="{A8CFA9F7-D171-4A26-8B1F-0639DF8CCDD4}" sibTransId="{01FC70DE-09E4-4893-B6E9-57305FDA670F}"/>
    <dgm:cxn modelId="{68CDE34F-3DDC-460F-8F4B-2F55384C45E0}" type="presOf" srcId="{4C94AA78-EABD-4375-850D-5321105F532C}" destId="{FD43D545-B250-431C-8C6F-DAA2A90CAC4E}" srcOrd="0" destOrd="0" presId="urn:microsoft.com/office/officeart/2008/layout/HorizontalMultiLevelHierarchy"/>
    <dgm:cxn modelId="{BDE03EEA-4280-4852-BF8C-A2CFAB9A247E}" type="presOf" srcId="{847BC72D-DC94-46AC-A89B-F09C73531C2C}" destId="{28F96FDA-5493-4F6C-8F5C-384085376592}" srcOrd="1" destOrd="0" presId="urn:microsoft.com/office/officeart/2008/layout/HorizontalMultiLevelHierarchy"/>
    <dgm:cxn modelId="{1836579B-8E74-41A7-A087-9E1F170BB8AD}" srcId="{D1FBCBD5-0FDC-48D8-9C65-B53872B29A51}" destId="{648EBBE7-72D4-48BA-BA21-2D390F8418F1}" srcOrd="0" destOrd="0" parTransId="{46BA30A9-4127-48DB-88EC-AFFB9A76E825}" sibTransId="{33A776F6-A43A-4889-B7E2-19C8E2B2B589}"/>
    <dgm:cxn modelId="{BCCEF34D-15F6-43EA-902A-46CFF3C4079C}" type="presOf" srcId="{BD663325-A9E2-42D9-8826-C6DC57FA2136}" destId="{AAA34FD3-75B6-480E-B820-0BD7B2AD8A41}" srcOrd="0" destOrd="0" presId="urn:microsoft.com/office/officeart/2008/layout/HorizontalMultiLevelHierarchy"/>
    <dgm:cxn modelId="{2C239A7D-F24E-4ACA-8040-8E69FFFFAD27}" srcId="{4B4D944C-C06F-48FF-92E8-079722C16255}" destId="{31BFAC04-F6AF-46DE-820B-4825E7F4F5B8}" srcOrd="0" destOrd="0" parTransId="{C36E3AD2-DF70-4F52-8524-50BE6CEF04EA}" sibTransId="{475FB156-7F8E-455C-9470-9A8656E832A6}"/>
    <dgm:cxn modelId="{F82DFC1D-1B5E-4507-953D-6B5F601D7392}" type="presOf" srcId="{E42DBD3F-C341-4393-B4A6-87ADEECB1B31}" destId="{99DAF547-F09D-4F61-A2DF-7E099E528681}" srcOrd="0" destOrd="0" presId="urn:microsoft.com/office/officeart/2008/layout/HorizontalMultiLevelHierarchy"/>
    <dgm:cxn modelId="{263B6DD3-03B3-4F7B-8AAD-5A92383B08EB}" srcId="{8424CB16-11BE-4106-B65A-150A79B4EA3B}" destId="{B94C0C1F-E8F2-4EBF-B828-ED718CD28C7E}" srcOrd="0" destOrd="0" parTransId="{7D732AE6-D430-4537-B2B5-0D8684640CA6}" sibTransId="{D66FFE3F-3AD9-4A4C-853E-C346E7D549EE}"/>
    <dgm:cxn modelId="{9956157C-A6D4-4FBF-B3B2-BAC92C436F2B}" type="presParOf" srcId="{7EE0CC9A-9397-4467-8EBB-74A8F0126423}" destId="{79690533-45EA-4179-811E-E2D7787E30C7}" srcOrd="0" destOrd="0" presId="urn:microsoft.com/office/officeart/2008/layout/HorizontalMultiLevelHierarchy"/>
    <dgm:cxn modelId="{EFB9EAAE-BDE5-46A1-8043-73F9074C9FB4}" type="presParOf" srcId="{79690533-45EA-4179-811E-E2D7787E30C7}" destId="{7B2C45C9-F172-4B33-90BE-3FEF6780D36E}" srcOrd="0" destOrd="0" presId="urn:microsoft.com/office/officeart/2008/layout/HorizontalMultiLevelHierarchy"/>
    <dgm:cxn modelId="{DF2BE774-D635-4691-BFD0-D813B825C1AE}" type="presParOf" srcId="{79690533-45EA-4179-811E-E2D7787E30C7}" destId="{5EB076CC-3D5D-4BDD-810D-64B208910883}" srcOrd="1" destOrd="0" presId="urn:microsoft.com/office/officeart/2008/layout/HorizontalMultiLevelHierarchy"/>
    <dgm:cxn modelId="{F06FFC2A-7323-4644-A8A5-B08F5FB404CB}" type="presParOf" srcId="{5EB076CC-3D5D-4BDD-810D-64B208910883}" destId="{E17C6CE0-7E20-429A-8DD9-D60A07CFC925}" srcOrd="0" destOrd="0" presId="urn:microsoft.com/office/officeart/2008/layout/HorizontalMultiLevelHierarchy"/>
    <dgm:cxn modelId="{6992A79B-67A8-4F91-BE0D-ADC1EAB138AA}" type="presParOf" srcId="{E17C6CE0-7E20-429A-8DD9-D60A07CFC925}" destId="{B0B035B1-DE7C-4FE8-B600-1C0908EEBA35}" srcOrd="0" destOrd="0" presId="urn:microsoft.com/office/officeart/2008/layout/HorizontalMultiLevelHierarchy"/>
    <dgm:cxn modelId="{C9379690-961B-4136-B3ED-5605F31D2E6E}" type="presParOf" srcId="{5EB076CC-3D5D-4BDD-810D-64B208910883}" destId="{6354E084-2E43-47A8-963F-87C7059E2CEE}" srcOrd="1" destOrd="0" presId="urn:microsoft.com/office/officeart/2008/layout/HorizontalMultiLevelHierarchy"/>
    <dgm:cxn modelId="{1E523DEE-560E-4B61-93EC-1DC8D17CB621}" type="presParOf" srcId="{6354E084-2E43-47A8-963F-87C7059E2CEE}" destId="{4B4B9AB5-5479-4F03-9633-3A291156266A}" srcOrd="0" destOrd="0" presId="urn:microsoft.com/office/officeart/2008/layout/HorizontalMultiLevelHierarchy"/>
    <dgm:cxn modelId="{316DC45A-8CDF-4B26-802F-8EDC12ADD1AE}" type="presParOf" srcId="{6354E084-2E43-47A8-963F-87C7059E2CEE}" destId="{8863CC7F-F9A5-4789-A9B6-8CED802A624F}" srcOrd="1" destOrd="0" presId="urn:microsoft.com/office/officeart/2008/layout/HorizontalMultiLevelHierarchy"/>
    <dgm:cxn modelId="{C42BC712-F54A-4590-A488-98848009F4DF}" type="presParOf" srcId="{8863CC7F-F9A5-4789-A9B6-8CED802A624F}" destId="{CCFC0EDF-3719-421E-8B54-8B4EA8B96FA4}" srcOrd="0" destOrd="0" presId="urn:microsoft.com/office/officeart/2008/layout/HorizontalMultiLevelHierarchy"/>
    <dgm:cxn modelId="{D295EE25-6528-4506-AE47-3344CE3B4741}" type="presParOf" srcId="{CCFC0EDF-3719-421E-8B54-8B4EA8B96FA4}" destId="{7608C87B-34CF-4D65-83F4-A7DBA6B1CFBA}" srcOrd="0" destOrd="0" presId="urn:microsoft.com/office/officeart/2008/layout/HorizontalMultiLevelHierarchy"/>
    <dgm:cxn modelId="{88C6CF21-DEA2-4390-9AB6-3DA6EFA3929D}" type="presParOf" srcId="{8863CC7F-F9A5-4789-A9B6-8CED802A624F}" destId="{C09B3516-0A6B-4B9B-9C55-FB8103C81067}" srcOrd="1" destOrd="0" presId="urn:microsoft.com/office/officeart/2008/layout/HorizontalMultiLevelHierarchy"/>
    <dgm:cxn modelId="{30097864-2CA5-4133-A8AF-02EBF691CABC}" type="presParOf" srcId="{C09B3516-0A6B-4B9B-9C55-FB8103C81067}" destId="{DA58A0A9-C9E3-4713-9EBE-45AA60F0359A}" srcOrd="0" destOrd="0" presId="urn:microsoft.com/office/officeart/2008/layout/HorizontalMultiLevelHierarchy"/>
    <dgm:cxn modelId="{EC757592-0521-40EA-B47E-47C0D33273EB}" type="presParOf" srcId="{C09B3516-0A6B-4B9B-9C55-FB8103C81067}" destId="{025B1F57-42CE-43E7-B64B-AAFAA97E3DAF}" srcOrd="1" destOrd="0" presId="urn:microsoft.com/office/officeart/2008/layout/HorizontalMultiLevelHierarchy"/>
    <dgm:cxn modelId="{18E5DF9D-CAE0-4ECC-B229-A5EA361ED2F9}" type="presParOf" srcId="{025B1F57-42CE-43E7-B64B-AAFAA97E3DAF}" destId="{F43BEAE3-29AC-4C3C-AC91-E908559DAA72}" srcOrd="0" destOrd="0" presId="urn:microsoft.com/office/officeart/2008/layout/HorizontalMultiLevelHierarchy"/>
    <dgm:cxn modelId="{8843CEEC-E570-466B-B75D-16A0FE099239}" type="presParOf" srcId="{F43BEAE3-29AC-4C3C-AC91-E908559DAA72}" destId="{3AA03662-42AD-4005-A5F4-D62790ECC405}" srcOrd="0" destOrd="0" presId="urn:microsoft.com/office/officeart/2008/layout/HorizontalMultiLevelHierarchy"/>
    <dgm:cxn modelId="{7E42B5B7-FAF4-407A-92E1-ACB13543447E}" type="presParOf" srcId="{025B1F57-42CE-43E7-B64B-AAFAA97E3DAF}" destId="{80547761-42C4-4EF7-92A6-8AD61054217B}" srcOrd="1" destOrd="0" presId="urn:microsoft.com/office/officeart/2008/layout/HorizontalMultiLevelHierarchy"/>
    <dgm:cxn modelId="{8BFFE3B4-CF72-4662-9135-C78511CB9627}" type="presParOf" srcId="{80547761-42C4-4EF7-92A6-8AD61054217B}" destId="{0589C196-89A4-445A-A673-D16B85B75116}" srcOrd="0" destOrd="0" presId="urn:microsoft.com/office/officeart/2008/layout/HorizontalMultiLevelHierarchy"/>
    <dgm:cxn modelId="{0E1BED66-A1D0-4453-ABDF-E889AA26D10B}" type="presParOf" srcId="{80547761-42C4-4EF7-92A6-8AD61054217B}" destId="{34C7E216-E280-4B2C-98CF-2B6B526B394C}" srcOrd="1" destOrd="0" presId="urn:microsoft.com/office/officeart/2008/layout/HorizontalMultiLevelHierarchy"/>
    <dgm:cxn modelId="{B5A09E44-F36A-423F-AE3E-C3F9C7721A97}" type="presParOf" srcId="{8863CC7F-F9A5-4789-A9B6-8CED802A624F}" destId="{9CC6531B-3270-4989-B543-6AE226F0F2E5}" srcOrd="2" destOrd="0" presId="urn:microsoft.com/office/officeart/2008/layout/HorizontalMultiLevelHierarchy"/>
    <dgm:cxn modelId="{B076DD78-CD34-4787-984B-42EC535946CA}" type="presParOf" srcId="{9CC6531B-3270-4989-B543-6AE226F0F2E5}" destId="{4FCBCFB5-C6E9-4840-BEFF-EF015548C94B}" srcOrd="0" destOrd="0" presId="urn:microsoft.com/office/officeart/2008/layout/HorizontalMultiLevelHierarchy"/>
    <dgm:cxn modelId="{4A2D8864-7AEB-457E-841A-23DCC1C654F9}" type="presParOf" srcId="{8863CC7F-F9A5-4789-A9B6-8CED802A624F}" destId="{E9B1F898-729C-47F7-A2CF-A5127A26C127}" srcOrd="3" destOrd="0" presId="urn:microsoft.com/office/officeart/2008/layout/HorizontalMultiLevelHierarchy"/>
    <dgm:cxn modelId="{3641505B-E692-4CB4-B0D7-32796920FCC3}" type="presParOf" srcId="{E9B1F898-729C-47F7-A2CF-A5127A26C127}" destId="{9A703DCA-927A-47BF-B4F5-52910642A88C}" srcOrd="0" destOrd="0" presId="urn:microsoft.com/office/officeart/2008/layout/HorizontalMultiLevelHierarchy"/>
    <dgm:cxn modelId="{4E65C472-A075-459F-89C2-60BE68EFDA96}" type="presParOf" srcId="{E9B1F898-729C-47F7-A2CF-A5127A26C127}" destId="{D1292730-7B78-46A1-A460-292AD77DFEF3}" srcOrd="1" destOrd="0" presId="urn:microsoft.com/office/officeart/2008/layout/HorizontalMultiLevelHierarchy"/>
    <dgm:cxn modelId="{39D12936-AE3D-401A-A712-AC77B0DEB4A7}" type="presParOf" srcId="{D1292730-7B78-46A1-A460-292AD77DFEF3}" destId="{C3858F43-5EC0-42B0-8B41-3F87BB64356C}" srcOrd="0" destOrd="0" presId="urn:microsoft.com/office/officeart/2008/layout/HorizontalMultiLevelHierarchy"/>
    <dgm:cxn modelId="{16A3B93D-9BA2-4ECC-B5C9-E9BB66B5A94D}" type="presParOf" srcId="{C3858F43-5EC0-42B0-8B41-3F87BB64356C}" destId="{061AE12C-4684-4290-9801-0CA57F506D28}" srcOrd="0" destOrd="0" presId="urn:microsoft.com/office/officeart/2008/layout/HorizontalMultiLevelHierarchy"/>
    <dgm:cxn modelId="{57AEB31F-9E09-4DF9-B77F-475702CF55E5}" type="presParOf" srcId="{D1292730-7B78-46A1-A460-292AD77DFEF3}" destId="{F4F48F9A-8D87-42C0-A4B5-192BE24ADA7C}" srcOrd="1" destOrd="0" presId="urn:microsoft.com/office/officeart/2008/layout/HorizontalMultiLevelHierarchy"/>
    <dgm:cxn modelId="{049225B3-118D-4CE6-9D19-3427D02DA155}" type="presParOf" srcId="{F4F48F9A-8D87-42C0-A4B5-192BE24ADA7C}" destId="{FD43D545-B250-431C-8C6F-DAA2A90CAC4E}" srcOrd="0" destOrd="0" presId="urn:microsoft.com/office/officeart/2008/layout/HorizontalMultiLevelHierarchy"/>
    <dgm:cxn modelId="{045838F1-2DDC-4965-9199-8B9F6A243475}" type="presParOf" srcId="{F4F48F9A-8D87-42C0-A4B5-192BE24ADA7C}" destId="{05AD4660-4DFA-4E6C-9516-2D00056F4765}" srcOrd="1" destOrd="0" presId="urn:microsoft.com/office/officeart/2008/layout/HorizontalMultiLevelHierarchy"/>
    <dgm:cxn modelId="{AD895FAE-285B-4E8C-ABD6-09C7A310E14D}" type="presParOf" srcId="{5EB076CC-3D5D-4BDD-810D-64B208910883}" destId="{6C327CAE-C4A7-4FA9-9318-FCCCE5D72950}" srcOrd="2" destOrd="0" presId="urn:microsoft.com/office/officeart/2008/layout/HorizontalMultiLevelHierarchy"/>
    <dgm:cxn modelId="{3F72B860-C32B-482E-A549-C9C676317F00}" type="presParOf" srcId="{6C327CAE-C4A7-4FA9-9318-FCCCE5D72950}" destId="{1FD4C0EB-DC30-41EA-A1FF-7FBC6A404109}" srcOrd="0" destOrd="0" presId="urn:microsoft.com/office/officeart/2008/layout/HorizontalMultiLevelHierarchy"/>
    <dgm:cxn modelId="{72E7D1A8-F723-437A-8025-95598429E5F7}" type="presParOf" srcId="{5EB076CC-3D5D-4BDD-810D-64B208910883}" destId="{DCA5151A-DAE5-42F5-8579-BD503E7FF9D2}" srcOrd="3" destOrd="0" presId="urn:microsoft.com/office/officeart/2008/layout/HorizontalMultiLevelHierarchy"/>
    <dgm:cxn modelId="{B4F887C0-DB59-406A-9EB3-7FE2925AEF9A}" type="presParOf" srcId="{DCA5151A-DAE5-42F5-8579-BD503E7FF9D2}" destId="{59B02324-8BC9-4F66-8BFF-A91FCE13C207}" srcOrd="0" destOrd="0" presId="urn:microsoft.com/office/officeart/2008/layout/HorizontalMultiLevelHierarchy"/>
    <dgm:cxn modelId="{B4AE0CDD-F499-4D08-9F2E-013B271547D7}" type="presParOf" srcId="{DCA5151A-DAE5-42F5-8579-BD503E7FF9D2}" destId="{71BA48BB-3F5E-4FD8-AD94-01CFF50D83EA}" srcOrd="1" destOrd="0" presId="urn:microsoft.com/office/officeart/2008/layout/HorizontalMultiLevelHierarchy"/>
    <dgm:cxn modelId="{148DA8C4-46C9-420B-8083-9F46F260D6A1}" type="presParOf" srcId="{5EB076CC-3D5D-4BDD-810D-64B208910883}" destId="{6FFEC668-B623-4099-9654-B6810F271B3A}" srcOrd="4" destOrd="0" presId="urn:microsoft.com/office/officeart/2008/layout/HorizontalMultiLevelHierarchy"/>
    <dgm:cxn modelId="{5247AD6B-0254-484F-9D74-C5E23CDE598A}" type="presParOf" srcId="{6FFEC668-B623-4099-9654-B6810F271B3A}" destId="{7CA9E26C-9672-4ABD-A6B1-E44EBAFD09D4}" srcOrd="0" destOrd="0" presId="urn:microsoft.com/office/officeart/2008/layout/HorizontalMultiLevelHierarchy"/>
    <dgm:cxn modelId="{951A45B8-2F4A-45F2-902D-9016A652E2B6}" type="presParOf" srcId="{5EB076CC-3D5D-4BDD-810D-64B208910883}" destId="{5629D7E1-374F-4C2F-9EE4-E8049EC30743}" srcOrd="5" destOrd="0" presId="urn:microsoft.com/office/officeart/2008/layout/HorizontalMultiLevelHierarchy"/>
    <dgm:cxn modelId="{FD4B884C-7DD3-4C84-A510-D1FA22D9E06E}" type="presParOf" srcId="{5629D7E1-374F-4C2F-9EE4-E8049EC30743}" destId="{6ECCE608-48E3-4D1A-B8C0-B69F0FE8B253}" srcOrd="0" destOrd="0" presId="urn:microsoft.com/office/officeart/2008/layout/HorizontalMultiLevelHierarchy"/>
    <dgm:cxn modelId="{BF356F62-C73E-4F6B-8949-02EDB231A2E5}" type="presParOf" srcId="{5629D7E1-374F-4C2F-9EE4-E8049EC30743}" destId="{FB2EABD6-C20C-4560-9F91-1F4C5C824D3F}" srcOrd="1" destOrd="0" presId="urn:microsoft.com/office/officeart/2008/layout/HorizontalMultiLevelHierarchy"/>
    <dgm:cxn modelId="{44B06B04-83E2-4135-8973-30D10E7F7E35}" type="presParOf" srcId="{FB2EABD6-C20C-4560-9F91-1F4C5C824D3F}" destId="{AC913E3F-FA36-4E4B-9D39-189E08802ADB}" srcOrd="0" destOrd="0" presId="urn:microsoft.com/office/officeart/2008/layout/HorizontalMultiLevelHierarchy"/>
    <dgm:cxn modelId="{F2A5D561-4768-4D72-9E05-3682FB15A202}" type="presParOf" srcId="{AC913E3F-FA36-4E4B-9D39-189E08802ADB}" destId="{FB523DC8-E0CA-4517-AD53-ED5194C09528}" srcOrd="0" destOrd="0" presId="urn:microsoft.com/office/officeart/2008/layout/HorizontalMultiLevelHierarchy"/>
    <dgm:cxn modelId="{27E420C3-11F5-492F-8EF0-6E84F7816900}" type="presParOf" srcId="{FB2EABD6-C20C-4560-9F91-1F4C5C824D3F}" destId="{FECBD8D8-7327-4CE8-A1C7-755E0D951D71}" srcOrd="1" destOrd="0" presId="urn:microsoft.com/office/officeart/2008/layout/HorizontalMultiLevelHierarchy"/>
    <dgm:cxn modelId="{6CC10554-F331-4A37-B7EE-68BAFB4C0859}" type="presParOf" srcId="{FECBD8D8-7327-4CE8-A1C7-755E0D951D71}" destId="{4C7F5EBE-B90A-46FA-A4E4-D8E72DFD721E}" srcOrd="0" destOrd="0" presId="urn:microsoft.com/office/officeart/2008/layout/HorizontalMultiLevelHierarchy"/>
    <dgm:cxn modelId="{89FB9090-0C90-4E05-BB52-D86510AB43F1}" type="presParOf" srcId="{FECBD8D8-7327-4CE8-A1C7-755E0D951D71}" destId="{6A39E2B4-3780-441F-A17C-DCDE96AB1003}" srcOrd="1" destOrd="0" presId="urn:microsoft.com/office/officeart/2008/layout/HorizontalMultiLevelHierarchy"/>
    <dgm:cxn modelId="{690397A4-9EC9-44EB-B8F0-8F92F59AEBAE}" type="presParOf" srcId="{5EB076CC-3D5D-4BDD-810D-64B208910883}" destId="{265BF1DB-169D-41CB-8879-4F74CA3064C1}" srcOrd="6" destOrd="0" presId="urn:microsoft.com/office/officeart/2008/layout/HorizontalMultiLevelHierarchy"/>
    <dgm:cxn modelId="{CDF4010C-5AAC-4B5B-B99E-EB307B61FAB0}" type="presParOf" srcId="{265BF1DB-169D-41CB-8879-4F74CA3064C1}" destId="{28F96FDA-5493-4F6C-8F5C-384085376592}" srcOrd="0" destOrd="0" presId="urn:microsoft.com/office/officeart/2008/layout/HorizontalMultiLevelHierarchy"/>
    <dgm:cxn modelId="{6AA7F902-5410-4618-824F-6F26BF434F1E}" type="presParOf" srcId="{5EB076CC-3D5D-4BDD-810D-64B208910883}" destId="{848B3E7F-3436-44C9-AA43-65A8249D5D3D}" srcOrd="7" destOrd="0" presId="urn:microsoft.com/office/officeart/2008/layout/HorizontalMultiLevelHierarchy"/>
    <dgm:cxn modelId="{DFECC42B-F6D4-488C-94C8-EC2C5B7725EE}" type="presParOf" srcId="{848B3E7F-3436-44C9-AA43-65A8249D5D3D}" destId="{76D48010-0FBF-42E7-87C6-8AD63523040F}" srcOrd="0" destOrd="0" presId="urn:microsoft.com/office/officeart/2008/layout/HorizontalMultiLevelHierarchy"/>
    <dgm:cxn modelId="{3E70FD24-3B45-4AF4-8A00-9BCDE8EAE4DA}" type="presParOf" srcId="{848B3E7F-3436-44C9-AA43-65A8249D5D3D}" destId="{720ECF63-3809-4671-8A84-B1D1D199A338}" srcOrd="1" destOrd="0" presId="urn:microsoft.com/office/officeart/2008/layout/HorizontalMultiLevelHierarchy"/>
    <dgm:cxn modelId="{A96A5279-77C6-4B9A-96E0-B97DA03932FE}" type="presParOf" srcId="{720ECF63-3809-4671-8A84-B1D1D199A338}" destId="{AC519D08-7FB0-4756-AF9E-0FC0A76F90F0}" srcOrd="0" destOrd="0" presId="urn:microsoft.com/office/officeart/2008/layout/HorizontalMultiLevelHierarchy"/>
    <dgm:cxn modelId="{073B1353-E8F1-40AB-A343-5CC154A1C8C9}" type="presParOf" srcId="{AC519D08-7FB0-4756-AF9E-0FC0A76F90F0}" destId="{00002B9E-F05B-4A9C-A96A-E24327D967D3}" srcOrd="0" destOrd="0" presId="urn:microsoft.com/office/officeart/2008/layout/HorizontalMultiLevelHierarchy"/>
    <dgm:cxn modelId="{1401A919-CC67-44FB-B7BC-3AEDB780602E}" type="presParOf" srcId="{720ECF63-3809-4671-8A84-B1D1D199A338}" destId="{F685655B-CC76-4061-8493-A4864FC99048}" srcOrd="1" destOrd="0" presId="urn:microsoft.com/office/officeart/2008/layout/HorizontalMultiLevelHierarchy"/>
    <dgm:cxn modelId="{5D1470D7-7156-4CEB-A48D-A3DA9555EA60}" type="presParOf" srcId="{F685655B-CC76-4061-8493-A4864FC99048}" destId="{AE0C0821-6F52-4349-85D6-B7BE30C6A64F}" srcOrd="0" destOrd="0" presId="urn:microsoft.com/office/officeart/2008/layout/HorizontalMultiLevelHierarchy"/>
    <dgm:cxn modelId="{6EA494D3-B8ED-4805-904F-E7699D2B407F}" type="presParOf" srcId="{F685655B-CC76-4061-8493-A4864FC99048}" destId="{C4F53D57-4AD7-4E7B-978A-1B987A710ADF}" srcOrd="1" destOrd="0" presId="urn:microsoft.com/office/officeart/2008/layout/HorizontalMultiLevelHierarchy"/>
    <dgm:cxn modelId="{ECD73E8C-D955-4BF8-A386-3FFBB0CD1F37}" type="presParOf" srcId="{5EB076CC-3D5D-4BDD-810D-64B208910883}" destId="{99DAF547-F09D-4F61-A2DF-7E099E528681}" srcOrd="8" destOrd="0" presId="urn:microsoft.com/office/officeart/2008/layout/HorizontalMultiLevelHierarchy"/>
    <dgm:cxn modelId="{16981C10-95C6-4880-8340-68DF39B97796}" type="presParOf" srcId="{99DAF547-F09D-4F61-A2DF-7E099E528681}" destId="{396ADAA9-5B11-4B08-85E0-8DFE4ED78AD4}" srcOrd="0" destOrd="0" presId="urn:microsoft.com/office/officeart/2008/layout/HorizontalMultiLevelHierarchy"/>
    <dgm:cxn modelId="{7FB257D8-8F3F-4703-91CF-963998A60D15}" type="presParOf" srcId="{5EB076CC-3D5D-4BDD-810D-64B208910883}" destId="{DA6A1A54-27DC-49A3-AFB3-10A767CADB13}" srcOrd="9" destOrd="0" presId="urn:microsoft.com/office/officeart/2008/layout/HorizontalMultiLevelHierarchy"/>
    <dgm:cxn modelId="{0E332186-7C57-416F-A14E-18B6C361A902}" type="presParOf" srcId="{DA6A1A54-27DC-49A3-AFB3-10A767CADB13}" destId="{05BC2D65-35C6-4C1B-B204-9ECEF62635CF}" srcOrd="0" destOrd="0" presId="urn:microsoft.com/office/officeart/2008/layout/HorizontalMultiLevelHierarchy"/>
    <dgm:cxn modelId="{70BF9FF4-80F4-4E36-8D22-C748286A50A3}" type="presParOf" srcId="{DA6A1A54-27DC-49A3-AFB3-10A767CADB13}" destId="{8847B9B8-9C59-4FE1-AB52-792B1F61007B}" srcOrd="1" destOrd="0" presId="urn:microsoft.com/office/officeart/2008/layout/HorizontalMultiLevelHierarchy"/>
    <dgm:cxn modelId="{AA04A054-5F3B-47CA-A7D5-1D8B7994A582}" type="presParOf" srcId="{5EB076CC-3D5D-4BDD-810D-64B208910883}" destId="{C3AB023A-4DD0-4B42-AE4B-B71C194CD838}" srcOrd="10" destOrd="0" presId="urn:microsoft.com/office/officeart/2008/layout/HorizontalMultiLevelHierarchy"/>
    <dgm:cxn modelId="{065780C5-6CE8-416B-87C7-B96BCF8A0B1B}" type="presParOf" srcId="{C3AB023A-4DD0-4B42-AE4B-B71C194CD838}" destId="{AEBE265E-157D-407A-9BAB-7BC2003894EC}" srcOrd="0" destOrd="0" presId="urn:microsoft.com/office/officeart/2008/layout/HorizontalMultiLevelHierarchy"/>
    <dgm:cxn modelId="{6328C2E4-E0D4-403C-B3D4-681C447FE503}" type="presParOf" srcId="{5EB076CC-3D5D-4BDD-810D-64B208910883}" destId="{6E83A078-540C-49EB-918D-D588EFEE2EBC}" srcOrd="11" destOrd="0" presId="urn:microsoft.com/office/officeart/2008/layout/HorizontalMultiLevelHierarchy"/>
    <dgm:cxn modelId="{8F4122D7-92D1-47AF-90D2-D675707F92B2}" type="presParOf" srcId="{6E83A078-540C-49EB-918D-D588EFEE2EBC}" destId="{4BB1C863-1168-4B6B-8393-7760B980736A}" srcOrd="0" destOrd="0" presId="urn:microsoft.com/office/officeart/2008/layout/HorizontalMultiLevelHierarchy"/>
    <dgm:cxn modelId="{5BA82D62-D438-44ED-8E4D-DF50D7B46E35}" type="presParOf" srcId="{6E83A078-540C-49EB-918D-D588EFEE2EBC}" destId="{FAC2E45B-25E1-4A68-B39B-5FBFFE4E75ED}" srcOrd="1" destOrd="0" presId="urn:microsoft.com/office/officeart/2008/layout/HorizontalMultiLevelHierarchy"/>
    <dgm:cxn modelId="{B5A6F17C-F9CC-49A6-A2B5-F508EF93E474}" type="presParOf" srcId="{FAC2E45B-25E1-4A68-B39B-5FBFFE4E75ED}" destId="{89D51C0E-B693-433B-AC89-9A33B9BA3E0C}" srcOrd="0" destOrd="0" presId="urn:microsoft.com/office/officeart/2008/layout/HorizontalMultiLevelHierarchy"/>
    <dgm:cxn modelId="{EBDD866F-993F-4695-A435-05178E170C0D}" type="presParOf" srcId="{89D51C0E-B693-433B-AC89-9A33B9BA3E0C}" destId="{B05C5D51-A1D0-446D-9819-9106B8DF3889}" srcOrd="0" destOrd="0" presId="urn:microsoft.com/office/officeart/2008/layout/HorizontalMultiLevelHierarchy"/>
    <dgm:cxn modelId="{31EC3C3D-A3A4-49FE-B9B3-49FD5353DD4D}" type="presParOf" srcId="{FAC2E45B-25E1-4A68-B39B-5FBFFE4E75ED}" destId="{1FC68110-178B-495C-8D02-6FC01A1E14C8}" srcOrd="1" destOrd="0" presId="urn:microsoft.com/office/officeart/2008/layout/HorizontalMultiLevelHierarchy"/>
    <dgm:cxn modelId="{D8670BF8-FECD-40A5-8337-D60E8374956C}" type="presParOf" srcId="{1FC68110-178B-495C-8D02-6FC01A1E14C8}" destId="{50F32B25-7F44-4504-900B-C0533FF25ED0}" srcOrd="0" destOrd="0" presId="urn:microsoft.com/office/officeart/2008/layout/HorizontalMultiLevelHierarchy"/>
    <dgm:cxn modelId="{E2430420-F95B-4ACE-8F59-891BBC28AEB0}" type="presParOf" srcId="{1FC68110-178B-495C-8D02-6FC01A1E14C8}" destId="{B844F055-D2AA-4E8A-B5DC-F0D3C44454AB}" srcOrd="1" destOrd="0" presId="urn:microsoft.com/office/officeart/2008/layout/HorizontalMultiLevelHierarchy"/>
    <dgm:cxn modelId="{A3C64758-9137-41CE-9452-6E94AE473B31}" type="presParOf" srcId="{5EB076CC-3D5D-4BDD-810D-64B208910883}" destId="{1027124C-12A2-4F4B-B957-8125AB59C61D}" srcOrd="12" destOrd="0" presId="urn:microsoft.com/office/officeart/2008/layout/HorizontalMultiLevelHierarchy"/>
    <dgm:cxn modelId="{EA2F7A71-6B6F-4BF5-8444-B384E18F23D2}" type="presParOf" srcId="{1027124C-12A2-4F4B-B957-8125AB59C61D}" destId="{9FE63DA5-C22F-4448-81C9-7A725DB87943}" srcOrd="0" destOrd="0" presId="urn:microsoft.com/office/officeart/2008/layout/HorizontalMultiLevelHierarchy"/>
    <dgm:cxn modelId="{2D5A7928-3220-42EF-8837-FFB826E9257D}" type="presParOf" srcId="{5EB076CC-3D5D-4BDD-810D-64B208910883}" destId="{E07EDAE8-30DB-4B00-9ADB-28DFEEADD2D2}" srcOrd="13" destOrd="0" presId="urn:microsoft.com/office/officeart/2008/layout/HorizontalMultiLevelHierarchy"/>
    <dgm:cxn modelId="{BB13CCCE-67D9-4579-970E-8996B96C9737}" type="presParOf" srcId="{E07EDAE8-30DB-4B00-9ADB-28DFEEADD2D2}" destId="{2AD01891-4AB4-4A9E-9944-FB1A2C4C5CD1}" srcOrd="0" destOrd="0" presId="urn:microsoft.com/office/officeart/2008/layout/HorizontalMultiLevelHierarchy"/>
    <dgm:cxn modelId="{4B97B494-84F7-47F5-9810-1C1DF4515258}" type="presParOf" srcId="{E07EDAE8-30DB-4B00-9ADB-28DFEEADD2D2}" destId="{8A6052F2-CD46-4CC0-B681-D88EDFCB8CA5}" srcOrd="1" destOrd="0" presId="urn:microsoft.com/office/officeart/2008/layout/HorizontalMultiLevelHierarchy"/>
    <dgm:cxn modelId="{DC7784BC-2F84-42A4-8AE0-655C90524E6F}" type="presParOf" srcId="{8A6052F2-CD46-4CC0-B681-D88EDFCB8CA5}" destId="{816F94CB-1A41-451E-A119-31242E33979F}" srcOrd="0" destOrd="0" presId="urn:microsoft.com/office/officeart/2008/layout/HorizontalMultiLevelHierarchy"/>
    <dgm:cxn modelId="{F5CC6217-F6EB-4D6A-B6DB-1B03246F333B}" type="presParOf" srcId="{816F94CB-1A41-451E-A119-31242E33979F}" destId="{F68EB95D-C289-4012-AB83-548A439461A1}" srcOrd="0" destOrd="0" presId="urn:microsoft.com/office/officeart/2008/layout/HorizontalMultiLevelHierarchy"/>
    <dgm:cxn modelId="{7277D46A-C769-46BD-98AC-1F8157F6C6A4}" type="presParOf" srcId="{8A6052F2-CD46-4CC0-B681-D88EDFCB8CA5}" destId="{DBEE1414-7BC9-43A7-B2EC-4D8FB6505CF0}" srcOrd="1" destOrd="0" presId="urn:microsoft.com/office/officeart/2008/layout/HorizontalMultiLevelHierarchy"/>
    <dgm:cxn modelId="{2FB01E03-B0E4-4799-B4BB-6D6176FD746F}" type="presParOf" srcId="{DBEE1414-7BC9-43A7-B2EC-4D8FB6505CF0}" destId="{55236818-A889-48F5-A466-EFB57A680F50}" srcOrd="0" destOrd="0" presId="urn:microsoft.com/office/officeart/2008/layout/HorizontalMultiLevelHierarchy"/>
    <dgm:cxn modelId="{6F8646D2-BB8D-4D91-8D5A-3EE089979BEF}" type="presParOf" srcId="{DBEE1414-7BC9-43A7-B2EC-4D8FB6505CF0}" destId="{524AD603-7FCC-490A-8067-E5FB0B6AE6C8}" srcOrd="1" destOrd="0" presId="urn:microsoft.com/office/officeart/2008/layout/HorizontalMultiLevelHierarchy"/>
    <dgm:cxn modelId="{4294D113-1478-49CA-8CC5-D04C4949C474}" type="presParOf" srcId="{5EB076CC-3D5D-4BDD-810D-64B208910883}" destId="{2799B9BE-3D23-4F66-9942-FA342B9687C2}" srcOrd="14" destOrd="0" presId="urn:microsoft.com/office/officeart/2008/layout/HorizontalMultiLevelHierarchy"/>
    <dgm:cxn modelId="{5EC592A0-0D50-4303-9983-48E7F3FC03CC}" type="presParOf" srcId="{2799B9BE-3D23-4F66-9942-FA342B9687C2}" destId="{5A8AADD1-D9AA-42A4-9C4A-EE9E432E909D}" srcOrd="0" destOrd="0" presId="urn:microsoft.com/office/officeart/2008/layout/HorizontalMultiLevelHierarchy"/>
    <dgm:cxn modelId="{2764E4B9-91CF-49F4-8D1E-7BBBE259C6DA}" type="presParOf" srcId="{5EB076CC-3D5D-4BDD-810D-64B208910883}" destId="{747F14DE-9630-4740-ACFE-6C48BE7DF862}" srcOrd="15" destOrd="0" presId="urn:microsoft.com/office/officeart/2008/layout/HorizontalMultiLevelHierarchy"/>
    <dgm:cxn modelId="{79C6D089-3A48-4540-B7F0-2BFF8F973D47}" type="presParOf" srcId="{747F14DE-9630-4740-ACFE-6C48BE7DF862}" destId="{4DE51E6B-22AC-4C5C-9AE8-98D4701236CA}" srcOrd="0" destOrd="0" presId="urn:microsoft.com/office/officeart/2008/layout/HorizontalMultiLevelHierarchy"/>
    <dgm:cxn modelId="{AC44CC2A-2FC0-4DC6-8A85-A7B422457164}" type="presParOf" srcId="{747F14DE-9630-4740-ACFE-6C48BE7DF862}" destId="{0738F594-AD86-4697-AB23-B2274BAACBBA}" srcOrd="1" destOrd="0" presId="urn:microsoft.com/office/officeart/2008/layout/HorizontalMultiLevelHierarchy"/>
    <dgm:cxn modelId="{9444D103-7109-4CC8-8B53-C4FF6F0ACFFC}" type="presParOf" srcId="{0738F594-AD86-4697-AB23-B2274BAACBBA}" destId="{AB080C22-09FE-4563-AF8D-65E0722A9005}" srcOrd="0" destOrd="0" presId="urn:microsoft.com/office/officeart/2008/layout/HorizontalMultiLevelHierarchy"/>
    <dgm:cxn modelId="{2B7F21D0-5AFD-4741-978E-68D7505CEA10}" type="presParOf" srcId="{AB080C22-09FE-4563-AF8D-65E0722A9005}" destId="{39D09717-E45A-41B0-B897-2B8231DB2E46}" srcOrd="0" destOrd="0" presId="urn:microsoft.com/office/officeart/2008/layout/HorizontalMultiLevelHierarchy"/>
    <dgm:cxn modelId="{E3A02E0D-D1D0-41BA-A549-6F942AAEF05F}" type="presParOf" srcId="{0738F594-AD86-4697-AB23-B2274BAACBBA}" destId="{B05AD424-C9B7-49BD-AB66-95A19C74060D}" srcOrd="1" destOrd="0" presId="urn:microsoft.com/office/officeart/2008/layout/HorizontalMultiLevelHierarchy"/>
    <dgm:cxn modelId="{3FD8219F-68E9-4411-95E2-C255F426FEA9}" type="presParOf" srcId="{B05AD424-C9B7-49BD-AB66-95A19C74060D}" destId="{AAA34FD3-75B6-480E-B820-0BD7B2AD8A41}" srcOrd="0" destOrd="0" presId="urn:microsoft.com/office/officeart/2008/layout/HorizontalMultiLevelHierarchy"/>
    <dgm:cxn modelId="{C517103F-030A-43AA-A188-990E68794E30}" type="presParOf" srcId="{B05AD424-C9B7-49BD-AB66-95A19C74060D}" destId="{859C384D-2D60-4DDE-9C3E-65E2B847F9C9}" srcOrd="1" destOrd="0" presId="urn:microsoft.com/office/officeart/2008/layout/HorizontalMultiLevelHierarchy"/>
  </dgm:cxnLst>
  <dgm:bg/>
  <dgm:whole>
    <a:ln w="28575"/>
  </dgm:whole>
  <dgm:extLst>
    <a:ext uri="http://schemas.microsoft.com/office/drawing/2008/diagram">
      <dsp:dataModelExt xmlns:dsp="http://schemas.microsoft.com/office/drawing/2008/diagram" relId="rId6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5897D6C8-4C7D-4AF9-B825-F43E95354936}">
      <dsp:nvSpPr>
        <dsp:cNvPr id="0" name=""/>
        <dsp:cNvSpPr/>
      </dsp:nvSpPr>
      <dsp:spPr>
        <a:xfrm>
          <a:off x="4339043" y="599763"/>
          <a:ext cx="1798310" cy="119887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lvl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200" kern="1200"/>
            <a:t>Hotels We Love</a:t>
          </a:r>
        </a:p>
      </dsp:txBody>
      <dsp:txXfrm>
        <a:off x="4339043" y="599763"/>
        <a:ext cx="1798310" cy="1198873"/>
      </dsp:txXfrm>
    </dsp:sp>
    <dsp:sp modelId="{E98BE6CC-D670-4B6E-A3C3-2BF72B39219C}">
      <dsp:nvSpPr>
        <dsp:cNvPr id="0" name=""/>
        <dsp:cNvSpPr/>
      </dsp:nvSpPr>
      <dsp:spPr>
        <a:xfrm>
          <a:off x="1568903" y="1798636"/>
          <a:ext cx="3669294" cy="184887"/>
        </a:xfrm>
        <a:custGeom>
          <a:avLst/>
          <a:gdLst/>
          <a:ahLst/>
          <a:cxnLst/>
          <a:rect l="0" t="0" r="0" b="0"/>
          <a:pathLst>
            <a:path>
              <a:moveTo>
                <a:pt x="3669294" y="0"/>
              </a:moveTo>
              <a:lnTo>
                <a:pt x="3669294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01F9C69-6D84-4D72-99CB-7FBC4F6547A9}">
      <dsp:nvSpPr>
        <dsp:cNvPr id="0" name=""/>
        <dsp:cNvSpPr/>
      </dsp:nvSpPr>
      <dsp:spPr>
        <a:xfrm>
          <a:off x="1061353" y="1983523"/>
          <a:ext cx="1015100" cy="676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City 1</a:t>
          </a:r>
        </a:p>
      </dsp:txBody>
      <dsp:txXfrm>
        <a:off x="1061353" y="1983523"/>
        <a:ext cx="1015100" cy="676733"/>
      </dsp:txXfrm>
    </dsp:sp>
    <dsp:sp modelId="{63F817A0-BEBB-40D8-B055-D4BB795C62E5}">
      <dsp:nvSpPr>
        <dsp:cNvPr id="0" name=""/>
        <dsp:cNvSpPr/>
      </dsp:nvSpPr>
      <dsp:spPr>
        <a:xfrm>
          <a:off x="342401" y="2660257"/>
          <a:ext cx="1226502" cy="184887"/>
        </a:xfrm>
        <a:custGeom>
          <a:avLst/>
          <a:gdLst/>
          <a:ahLst/>
          <a:cxnLst/>
          <a:rect l="0" t="0" r="0" b="0"/>
          <a:pathLst>
            <a:path>
              <a:moveTo>
                <a:pt x="1226502" y="0"/>
              </a:moveTo>
              <a:lnTo>
                <a:pt x="1226502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2F2D72B-1AA3-43AA-825B-46D5935913A8}">
      <dsp:nvSpPr>
        <dsp:cNvPr id="0" name=""/>
        <dsp:cNvSpPr/>
      </dsp:nvSpPr>
      <dsp:spPr>
        <a:xfrm>
          <a:off x="81946" y="2845144"/>
          <a:ext cx="520910" cy="34727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Think</a:t>
          </a:r>
        </a:p>
      </dsp:txBody>
      <dsp:txXfrm>
        <a:off x="81946" y="2845144"/>
        <a:ext cx="520910" cy="347273"/>
      </dsp:txXfrm>
    </dsp:sp>
    <dsp:sp modelId="{FBCE152D-17C5-4C9A-B2CF-7803153AF8FB}">
      <dsp:nvSpPr>
        <dsp:cNvPr id="0" name=""/>
        <dsp:cNvSpPr/>
      </dsp:nvSpPr>
      <dsp:spPr>
        <a:xfrm>
          <a:off x="137984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204417" y="0"/>
              </a:moveTo>
              <a:lnTo>
                <a:pt x="204417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948B68A-5E95-4C29-91BE-35C17B3DF0BD}">
      <dsp:nvSpPr>
        <dsp:cNvPr id="0" name=""/>
        <dsp:cNvSpPr/>
      </dsp:nvSpPr>
      <dsp:spPr>
        <a:xfrm>
          <a:off x="37566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E1</a:t>
          </a:r>
        </a:p>
      </dsp:txBody>
      <dsp:txXfrm>
        <a:off x="41488" y="3381227"/>
        <a:ext cx="192992" cy="126046"/>
      </dsp:txXfrm>
    </dsp:sp>
    <dsp:sp modelId="{3B7E41F3-5139-4DB1-BB68-29EB879855FE}">
      <dsp:nvSpPr>
        <dsp:cNvPr id="0" name=""/>
        <dsp:cNvSpPr/>
      </dsp:nvSpPr>
      <dsp:spPr>
        <a:xfrm>
          <a:off x="342401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204417" y="92443"/>
              </a:lnTo>
              <a:lnTo>
                <a:pt x="204417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B818828-D18A-45EC-8EF5-6A65C0A45810}">
      <dsp:nvSpPr>
        <dsp:cNvPr id="0" name=""/>
        <dsp:cNvSpPr/>
      </dsp:nvSpPr>
      <dsp:spPr>
        <a:xfrm>
          <a:off x="446400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...</a:t>
          </a:r>
        </a:p>
      </dsp:txBody>
      <dsp:txXfrm>
        <a:off x="450322" y="3381227"/>
        <a:ext cx="192992" cy="126046"/>
      </dsp:txXfrm>
    </dsp:sp>
    <dsp:sp modelId="{18AD4DEF-93F8-45A6-B8FD-660CDF931BA0}">
      <dsp:nvSpPr>
        <dsp:cNvPr id="0" name=""/>
        <dsp:cNvSpPr/>
      </dsp:nvSpPr>
      <dsp:spPr>
        <a:xfrm>
          <a:off x="1160069" y="2660257"/>
          <a:ext cx="408834" cy="184887"/>
        </a:xfrm>
        <a:custGeom>
          <a:avLst/>
          <a:gdLst/>
          <a:ahLst/>
          <a:cxnLst/>
          <a:rect l="0" t="0" r="0" b="0"/>
          <a:pathLst>
            <a:path>
              <a:moveTo>
                <a:pt x="408834" y="0"/>
              </a:moveTo>
              <a:lnTo>
                <a:pt x="408834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AA6B9A6-0DFB-46FD-8B55-066E08519006}">
      <dsp:nvSpPr>
        <dsp:cNvPr id="0" name=""/>
        <dsp:cNvSpPr/>
      </dsp:nvSpPr>
      <dsp:spPr>
        <a:xfrm>
          <a:off x="899614" y="2845144"/>
          <a:ext cx="520910" cy="34727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Play</a:t>
          </a:r>
        </a:p>
      </dsp:txBody>
      <dsp:txXfrm>
        <a:off x="899614" y="2845144"/>
        <a:ext cx="520910" cy="347273"/>
      </dsp:txXfrm>
    </dsp:sp>
    <dsp:sp modelId="{C530F2AA-ECA7-4AD8-95DB-4698BF3D8FAB}">
      <dsp:nvSpPr>
        <dsp:cNvPr id="0" name=""/>
        <dsp:cNvSpPr/>
      </dsp:nvSpPr>
      <dsp:spPr>
        <a:xfrm>
          <a:off x="955652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204417" y="0"/>
              </a:moveTo>
              <a:lnTo>
                <a:pt x="204417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12A77DD-D016-4079-AE12-69C60BC006C5}">
      <dsp:nvSpPr>
        <dsp:cNvPr id="0" name=""/>
        <dsp:cNvSpPr/>
      </dsp:nvSpPr>
      <dsp:spPr>
        <a:xfrm>
          <a:off x="855234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E1</a:t>
          </a:r>
        </a:p>
      </dsp:txBody>
      <dsp:txXfrm>
        <a:off x="859156" y="3381227"/>
        <a:ext cx="192992" cy="126046"/>
      </dsp:txXfrm>
    </dsp:sp>
    <dsp:sp modelId="{DC99CDB8-73B5-429B-BB75-D637F3EE521C}">
      <dsp:nvSpPr>
        <dsp:cNvPr id="0" name=""/>
        <dsp:cNvSpPr/>
      </dsp:nvSpPr>
      <dsp:spPr>
        <a:xfrm>
          <a:off x="1160069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204417" y="92443"/>
              </a:lnTo>
              <a:lnTo>
                <a:pt x="204417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CF3C9B44-10F4-473A-B8F9-E2FF0B16F053}">
      <dsp:nvSpPr>
        <dsp:cNvPr id="0" name=""/>
        <dsp:cNvSpPr/>
      </dsp:nvSpPr>
      <dsp:spPr>
        <a:xfrm>
          <a:off x="1264068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...</a:t>
          </a:r>
        </a:p>
      </dsp:txBody>
      <dsp:txXfrm>
        <a:off x="1267990" y="3381227"/>
        <a:ext cx="192992" cy="126046"/>
      </dsp:txXfrm>
    </dsp:sp>
    <dsp:sp modelId="{0EE602B3-1278-4438-BAC8-EE6953AD0273}">
      <dsp:nvSpPr>
        <dsp:cNvPr id="0" name=""/>
        <dsp:cNvSpPr/>
      </dsp:nvSpPr>
      <dsp:spPr>
        <a:xfrm>
          <a:off x="1568903" y="2660257"/>
          <a:ext cx="1226502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1226502" y="92443"/>
              </a:lnTo>
              <a:lnTo>
                <a:pt x="1226502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E0D2A5F-4FF9-4929-AC62-D907224DF0BA}">
      <dsp:nvSpPr>
        <dsp:cNvPr id="0" name=""/>
        <dsp:cNvSpPr/>
      </dsp:nvSpPr>
      <dsp:spPr>
        <a:xfrm>
          <a:off x="2534951" y="2845144"/>
          <a:ext cx="520910" cy="34727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Sleep</a:t>
          </a:r>
        </a:p>
      </dsp:txBody>
      <dsp:txXfrm>
        <a:off x="2534951" y="2845144"/>
        <a:ext cx="520910" cy="347273"/>
      </dsp:txXfrm>
    </dsp:sp>
    <dsp:sp modelId="{EE3B9858-7EF2-4D29-AF88-D77537878C3A}">
      <dsp:nvSpPr>
        <dsp:cNvPr id="0" name=""/>
        <dsp:cNvSpPr/>
      </dsp:nvSpPr>
      <dsp:spPr>
        <a:xfrm>
          <a:off x="1977738" y="3192418"/>
          <a:ext cx="817668" cy="184887"/>
        </a:xfrm>
        <a:custGeom>
          <a:avLst/>
          <a:gdLst/>
          <a:ahLst/>
          <a:cxnLst/>
          <a:rect l="0" t="0" r="0" b="0"/>
          <a:pathLst>
            <a:path>
              <a:moveTo>
                <a:pt x="817668" y="0"/>
              </a:moveTo>
              <a:lnTo>
                <a:pt x="817668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E4B5A6C-306F-4C12-A717-8B2370880F32}">
      <dsp:nvSpPr>
        <dsp:cNvPr id="0" name=""/>
        <dsp:cNvSpPr/>
      </dsp:nvSpPr>
      <dsp:spPr>
        <a:xfrm>
          <a:off x="1717282" y="3377305"/>
          <a:ext cx="520910" cy="34727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All</a:t>
          </a:r>
        </a:p>
      </dsp:txBody>
      <dsp:txXfrm>
        <a:off x="1717282" y="3377305"/>
        <a:ext cx="520910" cy="347273"/>
      </dsp:txXfrm>
    </dsp:sp>
    <dsp:sp modelId="{A7B66799-1364-41C9-9EA9-CC62D184345F}">
      <dsp:nvSpPr>
        <dsp:cNvPr id="0" name=""/>
        <dsp:cNvSpPr/>
      </dsp:nvSpPr>
      <dsp:spPr>
        <a:xfrm>
          <a:off x="1773320" y="3724579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204417" y="0"/>
              </a:moveTo>
              <a:lnTo>
                <a:pt x="204417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1CD34D3-6266-419E-9386-0225A05D51DC}">
      <dsp:nvSpPr>
        <dsp:cNvPr id="0" name=""/>
        <dsp:cNvSpPr/>
      </dsp:nvSpPr>
      <dsp:spPr>
        <a:xfrm>
          <a:off x="1672902" y="3909466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E1</a:t>
          </a:r>
        </a:p>
      </dsp:txBody>
      <dsp:txXfrm>
        <a:off x="1676824" y="3913388"/>
        <a:ext cx="192992" cy="126046"/>
      </dsp:txXfrm>
    </dsp:sp>
    <dsp:sp modelId="{157C258A-6C73-4C54-8AA5-39F8094DD32C}">
      <dsp:nvSpPr>
        <dsp:cNvPr id="0" name=""/>
        <dsp:cNvSpPr/>
      </dsp:nvSpPr>
      <dsp:spPr>
        <a:xfrm>
          <a:off x="1977738" y="3724579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204417" y="92443"/>
              </a:lnTo>
              <a:lnTo>
                <a:pt x="204417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9ABE485F-69CF-47CC-8E4B-D71A828233A5}">
      <dsp:nvSpPr>
        <dsp:cNvPr id="0" name=""/>
        <dsp:cNvSpPr/>
      </dsp:nvSpPr>
      <dsp:spPr>
        <a:xfrm>
          <a:off x="2081737" y="3909466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...</a:t>
          </a:r>
        </a:p>
      </dsp:txBody>
      <dsp:txXfrm>
        <a:off x="2085659" y="3913388"/>
        <a:ext cx="192992" cy="126046"/>
      </dsp:txXfrm>
    </dsp:sp>
    <dsp:sp modelId="{BF279C9C-C6CC-4F11-A5C2-5CE209F7D84C}">
      <dsp:nvSpPr>
        <dsp:cNvPr id="0" name=""/>
        <dsp:cNvSpPr/>
      </dsp:nvSpPr>
      <dsp:spPr>
        <a:xfrm>
          <a:off x="2749686" y="3192418"/>
          <a:ext cx="91440" cy="1848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B1C8B2F8-FF16-4965-A0AA-C6218D50FE11}">
      <dsp:nvSpPr>
        <dsp:cNvPr id="0" name=""/>
        <dsp:cNvSpPr/>
      </dsp:nvSpPr>
      <dsp:spPr>
        <a:xfrm>
          <a:off x="2534951" y="3377305"/>
          <a:ext cx="520910" cy="34727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Hotels</a:t>
          </a:r>
        </a:p>
      </dsp:txBody>
      <dsp:txXfrm>
        <a:off x="2534951" y="3377305"/>
        <a:ext cx="520910" cy="347273"/>
      </dsp:txXfrm>
    </dsp:sp>
    <dsp:sp modelId="{6FE1E46A-AF2D-472B-8DB5-94B0F4FAB682}">
      <dsp:nvSpPr>
        <dsp:cNvPr id="0" name=""/>
        <dsp:cNvSpPr/>
      </dsp:nvSpPr>
      <dsp:spPr>
        <a:xfrm>
          <a:off x="2590989" y="3724579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204417" y="0"/>
              </a:moveTo>
              <a:lnTo>
                <a:pt x="204417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1ED6F7C7-6ED8-430E-8717-9802A6C49D05}">
      <dsp:nvSpPr>
        <dsp:cNvPr id="0" name=""/>
        <dsp:cNvSpPr/>
      </dsp:nvSpPr>
      <dsp:spPr>
        <a:xfrm>
          <a:off x="2490571" y="3909466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E1</a:t>
          </a:r>
        </a:p>
      </dsp:txBody>
      <dsp:txXfrm>
        <a:off x="2494493" y="3913388"/>
        <a:ext cx="192992" cy="126046"/>
      </dsp:txXfrm>
    </dsp:sp>
    <dsp:sp modelId="{39D8022B-D590-473C-8533-4DE8D4B85EBC}">
      <dsp:nvSpPr>
        <dsp:cNvPr id="0" name=""/>
        <dsp:cNvSpPr/>
      </dsp:nvSpPr>
      <dsp:spPr>
        <a:xfrm>
          <a:off x="2795406" y="3724579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204417" y="92443"/>
              </a:lnTo>
              <a:lnTo>
                <a:pt x="204417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56D95E2-328F-4937-98B8-CBD2B637E779}">
      <dsp:nvSpPr>
        <dsp:cNvPr id="0" name=""/>
        <dsp:cNvSpPr/>
      </dsp:nvSpPr>
      <dsp:spPr>
        <a:xfrm>
          <a:off x="2899405" y="3909466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...</a:t>
          </a:r>
        </a:p>
      </dsp:txBody>
      <dsp:txXfrm>
        <a:off x="2903327" y="3913388"/>
        <a:ext cx="192992" cy="126046"/>
      </dsp:txXfrm>
    </dsp:sp>
    <dsp:sp modelId="{E2B9A9CE-704C-45CA-95E3-B43F41355B26}">
      <dsp:nvSpPr>
        <dsp:cNvPr id="0" name=""/>
        <dsp:cNvSpPr/>
      </dsp:nvSpPr>
      <dsp:spPr>
        <a:xfrm>
          <a:off x="2795406" y="3192418"/>
          <a:ext cx="817668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817668" y="92443"/>
              </a:lnTo>
              <a:lnTo>
                <a:pt x="817668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FDA2FD-2445-4CB8-BF44-AB3B181C2102}">
      <dsp:nvSpPr>
        <dsp:cNvPr id="0" name=""/>
        <dsp:cNvSpPr/>
      </dsp:nvSpPr>
      <dsp:spPr>
        <a:xfrm>
          <a:off x="3352619" y="3377305"/>
          <a:ext cx="520910" cy="34727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26670" tIns="26670" rIns="26670" bIns="2667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700" kern="1200"/>
            <a:t>Crashpads</a:t>
          </a:r>
        </a:p>
      </dsp:txBody>
      <dsp:txXfrm>
        <a:off x="3352619" y="3377305"/>
        <a:ext cx="520910" cy="347273"/>
      </dsp:txXfrm>
    </dsp:sp>
    <dsp:sp modelId="{FF055019-9833-4433-989C-155DB5DC170E}">
      <dsp:nvSpPr>
        <dsp:cNvPr id="0" name=""/>
        <dsp:cNvSpPr/>
      </dsp:nvSpPr>
      <dsp:spPr>
        <a:xfrm>
          <a:off x="3408657" y="3724579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204417" y="0"/>
              </a:moveTo>
              <a:lnTo>
                <a:pt x="204417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664EA1-7002-4F00-AA93-C85E82009008}">
      <dsp:nvSpPr>
        <dsp:cNvPr id="0" name=""/>
        <dsp:cNvSpPr/>
      </dsp:nvSpPr>
      <dsp:spPr>
        <a:xfrm>
          <a:off x="3308239" y="3909466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E1</a:t>
          </a:r>
        </a:p>
      </dsp:txBody>
      <dsp:txXfrm>
        <a:off x="3312161" y="3913388"/>
        <a:ext cx="192992" cy="126046"/>
      </dsp:txXfrm>
    </dsp:sp>
    <dsp:sp modelId="{DBAA5AAE-4A9C-4BD0-BAD1-3064965094DA}">
      <dsp:nvSpPr>
        <dsp:cNvPr id="0" name=""/>
        <dsp:cNvSpPr/>
      </dsp:nvSpPr>
      <dsp:spPr>
        <a:xfrm>
          <a:off x="3613074" y="3724579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204417" y="92443"/>
              </a:lnTo>
              <a:lnTo>
                <a:pt x="204417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686B80B1-C086-4F0C-AC6F-79F5FAB0CCDB}">
      <dsp:nvSpPr>
        <dsp:cNvPr id="0" name=""/>
        <dsp:cNvSpPr/>
      </dsp:nvSpPr>
      <dsp:spPr>
        <a:xfrm>
          <a:off x="3717073" y="3909466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...</a:t>
          </a:r>
        </a:p>
      </dsp:txBody>
      <dsp:txXfrm>
        <a:off x="3720995" y="3913388"/>
        <a:ext cx="192992" cy="126046"/>
      </dsp:txXfrm>
    </dsp:sp>
    <dsp:sp modelId="{5B209FDC-0113-425F-B5CE-2DB0B84635FA}">
      <dsp:nvSpPr>
        <dsp:cNvPr id="0" name=""/>
        <dsp:cNvSpPr/>
      </dsp:nvSpPr>
      <dsp:spPr>
        <a:xfrm>
          <a:off x="2792002" y="1798636"/>
          <a:ext cx="2446196" cy="184887"/>
        </a:xfrm>
        <a:custGeom>
          <a:avLst/>
          <a:gdLst/>
          <a:ahLst/>
          <a:cxnLst/>
          <a:rect l="0" t="0" r="0" b="0"/>
          <a:pathLst>
            <a:path>
              <a:moveTo>
                <a:pt x="2446196" y="0"/>
              </a:moveTo>
              <a:lnTo>
                <a:pt x="2446196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7AB12A65-1D26-4143-AE70-F4CA7F3C194E}">
      <dsp:nvSpPr>
        <dsp:cNvPr id="0" name=""/>
        <dsp:cNvSpPr/>
      </dsp:nvSpPr>
      <dsp:spPr>
        <a:xfrm>
          <a:off x="2284452" y="1983523"/>
          <a:ext cx="1015100" cy="676733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...</a:t>
          </a:r>
        </a:p>
      </dsp:txBody>
      <dsp:txXfrm>
        <a:off x="2284452" y="1983523"/>
        <a:ext cx="1015100" cy="676733"/>
      </dsp:txXfrm>
    </dsp:sp>
    <dsp:sp modelId="{539D2EF0-BDAA-4576-8CB0-4391883BFC64}">
      <dsp:nvSpPr>
        <dsp:cNvPr id="0" name=""/>
        <dsp:cNvSpPr/>
      </dsp:nvSpPr>
      <dsp:spPr>
        <a:xfrm>
          <a:off x="4015100" y="1798636"/>
          <a:ext cx="1223098" cy="184887"/>
        </a:xfrm>
        <a:custGeom>
          <a:avLst/>
          <a:gdLst/>
          <a:ahLst/>
          <a:cxnLst/>
          <a:rect l="0" t="0" r="0" b="0"/>
          <a:pathLst>
            <a:path>
              <a:moveTo>
                <a:pt x="1223098" y="0"/>
              </a:moveTo>
              <a:lnTo>
                <a:pt x="1223098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88F927A-96A9-402D-BD69-592FA8DC4AED}">
      <dsp:nvSpPr>
        <dsp:cNvPr id="0" name=""/>
        <dsp:cNvSpPr/>
      </dsp:nvSpPr>
      <dsp:spPr>
        <a:xfrm>
          <a:off x="3507550" y="1983523"/>
          <a:ext cx="1015100" cy="676733"/>
        </a:xfrm>
        <a:prstGeom prst="rect">
          <a:avLst/>
        </a:prstGeom>
        <a:solidFill>
          <a:schemeClr val="lt1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City 11</a:t>
          </a:r>
        </a:p>
      </dsp:txBody>
      <dsp:txXfrm>
        <a:off x="3507550" y="1983523"/>
        <a:ext cx="1015100" cy="676733"/>
      </dsp:txXfrm>
    </dsp:sp>
    <dsp:sp modelId="{73D0EE21-3E72-4C03-8544-F232D4FC384A}">
      <dsp:nvSpPr>
        <dsp:cNvPr id="0" name=""/>
        <dsp:cNvSpPr/>
      </dsp:nvSpPr>
      <dsp:spPr>
        <a:xfrm>
          <a:off x="5192478" y="1798636"/>
          <a:ext cx="91440" cy="1848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4887"/>
              </a:lnTo>
            </a:path>
          </a:pathLst>
        </a:custGeom>
        <a:noFill/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C174ED5A-6BA9-49B5-A522-E49330B79223}">
      <dsp:nvSpPr>
        <dsp:cNvPr id="0" name=""/>
        <dsp:cNvSpPr/>
      </dsp:nvSpPr>
      <dsp:spPr>
        <a:xfrm>
          <a:off x="4730648" y="1983523"/>
          <a:ext cx="1015100" cy="676733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Blog</a:t>
          </a:r>
        </a:p>
      </dsp:txBody>
      <dsp:txXfrm>
        <a:off x="4730648" y="1983523"/>
        <a:ext cx="1015100" cy="676733"/>
      </dsp:txXfrm>
    </dsp:sp>
    <dsp:sp modelId="{4BAB5148-1A18-4A6C-A55D-8B9B1E25FB91}">
      <dsp:nvSpPr>
        <dsp:cNvPr id="0" name=""/>
        <dsp:cNvSpPr/>
      </dsp:nvSpPr>
      <dsp:spPr>
        <a:xfrm>
          <a:off x="4420530" y="2660257"/>
          <a:ext cx="817668" cy="184887"/>
        </a:xfrm>
        <a:custGeom>
          <a:avLst/>
          <a:gdLst/>
          <a:ahLst/>
          <a:cxnLst/>
          <a:rect l="0" t="0" r="0" b="0"/>
          <a:pathLst>
            <a:path>
              <a:moveTo>
                <a:pt x="817668" y="0"/>
              </a:moveTo>
              <a:lnTo>
                <a:pt x="817668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7DEF5C7E-9D2C-45FF-9051-54155F830410}">
      <dsp:nvSpPr>
        <dsp:cNvPr id="0" name=""/>
        <dsp:cNvSpPr/>
      </dsp:nvSpPr>
      <dsp:spPr>
        <a:xfrm>
          <a:off x="4160075" y="2845144"/>
          <a:ext cx="520910" cy="347273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Think</a:t>
          </a:r>
        </a:p>
      </dsp:txBody>
      <dsp:txXfrm>
        <a:off x="4160075" y="2845144"/>
        <a:ext cx="520910" cy="347273"/>
      </dsp:txXfrm>
    </dsp:sp>
    <dsp:sp modelId="{349D6E9E-A88A-43B1-9905-10E55EB0C040}">
      <dsp:nvSpPr>
        <dsp:cNvPr id="0" name=""/>
        <dsp:cNvSpPr/>
      </dsp:nvSpPr>
      <dsp:spPr>
        <a:xfrm>
          <a:off x="4216113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204417" y="0"/>
              </a:moveTo>
              <a:lnTo>
                <a:pt x="204417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0023BEDD-B7F0-401D-987F-E2A4F90764A5}">
      <dsp:nvSpPr>
        <dsp:cNvPr id="0" name=""/>
        <dsp:cNvSpPr/>
      </dsp:nvSpPr>
      <dsp:spPr>
        <a:xfrm>
          <a:off x="4115695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E1</a:t>
          </a:r>
        </a:p>
      </dsp:txBody>
      <dsp:txXfrm>
        <a:off x="4119617" y="3381227"/>
        <a:ext cx="192992" cy="126046"/>
      </dsp:txXfrm>
    </dsp:sp>
    <dsp:sp modelId="{BB2E4667-557C-48E2-9E56-3A91186FC3DA}">
      <dsp:nvSpPr>
        <dsp:cNvPr id="0" name=""/>
        <dsp:cNvSpPr/>
      </dsp:nvSpPr>
      <dsp:spPr>
        <a:xfrm>
          <a:off x="4420530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204417" y="92443"/>
              </a:lnTo>
              <a:lnTo>
                <a:pt x="204417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31635A4-2C5A-43C3-80FE-6D368836DCE1}">
      <dsp:nvSpPr>
        <dsp:cNvPr id="0" name=""/>
        <dsp:cNvSpPr/>
      </dsp:nvSpPr>
      <dsp:spPr>
        <a:xfrm>
          <a:off x="4524529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...</a:t>
          </a:r>
        </a:p>
      </dsp:txBody>
      <dsp:txXfrm>
        <a:off x="4528451" y="3381227"/>
        <a:ext cx="192992" cy="126046"/>
      </dsp:txXfrm>
    </dsp:sp>
    <dsp:sp modelId="{74A9DCAA-CFD4-4244-B048-83AE6B4C3D38}">
      <dsp:nvSpPr>
        <dsp:cNvPr id="0" name=""/>
        <dsp:cNvSpPr/>
      </dsp:nvSpPr>
      <dsp:spPr>
        <a:xfrm>
          <a:off x="5192478" y="2660257"/>
          <a:ext cx="91440" cy="184887"/>
        </a:xfrm>
        <a:custGeom>
          <a:avLst/>
          <a:gdLst/>
          <a:ahLst/>
          <a:cxnLst/>
          <a:rect l="0" t="0" r="0" b="0"/>
          <a:pathLst>
            <a:path>
              <a:moveTo>
                <a:pt x="45720" y="0"/>
              </a:moveTo>
              <a:lnTo>
                <a:pt x="45720" y="184887"/>
              </a:lnTo>
            </a:path>
          </a:pathLst>
        </a:custGeom>
        <a:noFill/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B33BECD5-42C0-4A94-B49D-84924E40901A}">
      <dsp:nvSpPr>
        <dsp:cNvPr id="0" name=""/>
        <dsp:cNvSpPr/>
      </dsp:nvSpPr>
      <dsp:spPr>
        <a:xfrm>
          <a:off x="4977743" y="2845144"/>
          <a:ext cx="520910" cy="347273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Play</a:t>
          </a:r>
        </a:p>
      </dsp:txBody>
      <dsp:txXfrm>
        <a:off x="4977743" y="2845144"/>
        <a:ext cx="520910" cy="347273"/>
      </dsp:txXfrm>
    </dsp:sp>
    <dsp:sp modelId="{9D76C812-BB68-4A36-9F44-9B2EFEFBA129}">
      <dsp:nvSpPr>
        <dsp:cNvPr id="0" name=""/>
        <dsp:cNvSpPr/>
      </dsp:nvSpPr>
      <dsp:spPr>
        <a:xfrm>
          <a:off x="5033781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204417" y="0"/>
              </a:moveTo>
              <a:lnTo>
                <a:pt x="204417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C3EE1BB-36C3-4066-B5AF-4D75C14A17AB}">
      <dsp:nvSpPr>
        <dsp:cNvPr id="0" name=""/>
        <dsp:cNvSpPr/>
      </dsp:nvSpPr>
      <dsp:spPr>
        <a:xfrm>
          <a:off x="4933363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E1</a:t>
          </a:r>
        </a:p>
      </dsp:txBody>
      <dsp:txXfrm>
        <a:off x="4937285" y="3381227"/>
        <a:ext cx="192992" cy="126046"/>
      </dsp:txXfrm>
    </dsp:sp>
    <dsp:sp modelId="{596AE048-75FD-4C69-8CC5-7656E4380DAC}">
      <dsp:nvSpPr>
        <dsp:cNvPr id="0" name=""/>
        <dsp:cNvSpPr/>
      </dsp:nvSpPr>
      <dsp:spPr>
        <a:xfrm>
          <a:off x="5238198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204417" y="92443"/>
              </a:lnTo>
              <a:lnTo>
                <a:pt x="204417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FB8A9A8C-9FD5-492A-B97D-ADA969C96402}">
      <dsp:nvSpPr>
        <dsp:cNvPr id="0" name=""/>
        <dsp:cNvSpPr/>
      </dsp:nvSpPr>
      <dsp:spPr>
        <a:xfrm>
          <a:off x="5342197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...</a:t>
          </a:r>
        </a:p>
      </dsp:txBody>
      <dsp:txXfrm>
        <a:off x="5346119" y="3381227"/>
        <a:ext cx="192992" cy="126046"/>
      </dsp:txXfrm>
    </dsp:sp>
    <dsp:sp modelId="{BDC4CB69-18EE-46E9-9ACD-C6E23977BAE5}">
      <dsp:nvSpPr>
        <dsp:cNvPr id="0" name=""/>
        <dsp:cNvSpPr/>
      </dsp:nvSpPr>
      <dsp:spPr>
        <a:xfrm>
          <a:off x="5238198" y="2660257"/>
          <a:ext cx="817668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817668" y="92443"/>
              </a:lnTo>
              <a:lnTo>
                <a:pt x="817668" y="184887"/>
              </a:lnTo>
            </a:path>
          </a:pathLst>
        </a:custGeom>
        <a:noFill/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1B415487-C439-4CD9-8DD7-24B1C2BA487A}">
      <dsp:nvSpPr>
        <dsp:cNvPr id="0" name=""/>
        <dsp:cNvSpPr/>
      </dsp:nvSpPr>
      <dsp:spPr>
        <a:xfrm>
          <a:off x="5795411" y="2845144"/>
          <a:ext cx="520910" cy="347273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38100" tIns="38100" rIns="38100" bIns="38100" numCol="1" spcCol="1270" anchor="ctr" anchorCtr="0">
          <a:noAutofit/>
        </a:bodyPr>
        <a:lstStyle/>
        <a:p>
          <a:pPr lvl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000" kern="1200"/>
            <a:t>Sleep</a:t>
          </a:r>
        </a:p>
      </dsp:txBody>
      <dsp:txXfrm>
        <a:off x="5795411" y="2845144"/>
        <a:ext cx="520910" cy="347273"/>
      </dsp:txXfrm>
    </dsp:sp>
    <dsp:sp modelId="{B0902BE7-F499-4C63-9A65-815F0CC98FA7}">
      <dsp:nvSpPr>
        <dsp:cNvPr id="0" name=""/>
        <dsp:cNvSpPr/>
      </dsp:nvSpPr>
      <dsp:spPr>
        <a:xfrm>
          <a:off x="5851450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204417" y="0"/>
              </a:moveTo>
              <a:lnTo>
                <a:pt x="204417" y="92443"/>
              </a:lnTo>
              <a:lnTo>
                <a:pt x="0" y="92443"/>
              </a:lnTo>
              <a:lnTo>
                <a:pt x="0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447E0BA3-0CD2-4DF7-996C-19912A3ABDAC}">
      <dsp:nvSpPr>
        <dsp:cNvPr id="0" name=""/>
        <dsp:cNvSpPr/>
      </dsp:nvSpPr>
      <dsp:spPr>
        <a:xfrm>
          <a:off x="5751032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E1</a:t>
          </a:r>
        </a:p>
      </dsp:txBody>
      <dsp:txXfrm>
        <a:off x="5754954" y="3381227"/>
        <a:ext cx="192992" cy="126046"/>
      </dsp:txXfrm>
    </dsp:sp>
    <dsp:sp modelId="{DFFA8920-8936-47C1-A027-F0CEACD5D7F7}">
      <dsp:nvSpPr>
        <dsp:cNvPr id="0" name=""/>
        <dsp:cNvSpPr/>
      </dsp:nvSpPr>
      <dsp:spPr>
        <a:xfrm>
          <a:off x="6055867" y="3192418"/>
          <a:ext cx="204417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204417" y="92443"/>
              </a:lnTo>
              <a:lnTo>
                <a:pt x="204417" y="184887"/>
              </a:lnTo>
            </a:path>
          </a:pathLst>
        </a:custGeom>
        <a:noFill/>
        <a:ln w="127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74BCFBA8-74D6-40CE-80F5-4AD2FAA3041B}">
      <dsp:nvSpPr>
        <dsp:cNvPr id="0" name=""/>
        <dsp:cNvSpPr/>
      </dsp:nvSpPr>
      <dsp:spPr>
        <a:xfrm>
          <a:off x="6159866" y="3377305"/>
          <a:ext cx="200836" cy="133890"/>
        </a:xfrm>
        <a:prstGeom prst="roundRect">
          <a:avLst>
            <a:gd name="adj" fmla="val 10000"/>
          </a:avLst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19050" tIns="19050" rIns="19050" bIns="1905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500" kern="1200"/>
            <a:t>..</a:t>
          </a:r>
        </a:p>
      </dsp:txBody>
      <dsp:txXfrm>
        <a:off x="6163788" y="3381227"/>
        <a:ext cx="192992" cy="126046"/>
      </dsp:txXfrm>
    </dsp:sp>
    <dsp:sp modelId="{A8D6B2A8-F18C-43C2-A5E6-8E4D5620E40C}">
      <dsp:nvSpPr>
        <dsp:cNvPr id="0" name=""/>
        <dsp:cNvSpPr/>
      </dsp:nvSpPr>
      <dsp:spPr>
        <a:xfrm>
          <a:off x="5238198" y="1798636"/>
          <a:ext cx="1223098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1223098" y="92443"/>
              </a:lnTo>
              <a:lnTo>
                <a:pt x="1223098" y="184887"/>
              </a:lnTo>
            </a:path>
          </a:pathLst>
        </a:custGeom>
        <a:noFill/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CF292575-0DEA-40B3-8713-DA22B45C96B2}">
      <dsp:nvSpPr>
        <dsp:cNvPr id="0" name=""/>
        <dsp:cNvSpPr/>
      </dsp:nvSpPr>
      <dsp:spPr>
        <a:xfrm>
          <a:off x="5953747" y="1983523"/>
          <a:ext cx="1015100" cy="676733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About Us</a:t>
          </a:r>
        </a:p>
      </dsp:txBody>
      <dsp:txXfrm>
        <a:off x="5953747" y="1983523"/>
        <a:ext cx="1015100" cy="676733"/>
      </dsp:txXfrm>
    </dsp:sp>
    <dsp:sp modelId="{9C6D8BC1-3619-4D8A-9BE7-764C87F7442B}">
      <dsp:nvSpPr>
        <dsp:cNvPr id="0" name=""/>
        <dsp:cNvSpPr/>
      </dsp:nvSpPr>
      <dsp:spPr>
        <a:xfrm>
          <a:off x="5238198" y="1798636"/>
          <a:ext cx="2446196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2446196" y="92443"/>
              </a:lnTo>
              <a:lnTo>
                <a:pt x="2446196" y="184887"/>
              </a:lnTo>
            </a:path>
          </a:pathLst>
        </a:custGeom>
        <a:noFill/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5AD5F13E-2457-4F6E-AE65-90426FEA2524}">
      <dsp:nvSpPr>
        <dsp:cNvPr id="0" name=""/>
        <dsp:cNvSpPr/>
      </dsp:nvSpPr>
      <dsp:spPr>
        <a:xfrm>
          <a:off x="7176845" y="1983523"/>
          <a:ext cx="1015100" cy="676733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Contact Us</a:t>
          </a:r>
        </a:p>
      </dsp:txBody>
      <dsp:txXfrm>
        <a:off x="7176845" y="1983523"/>
        <a:ext cx="1015100" cy="676733"/>
      </dsp:txXfrm>
    </dsp:sp>
    <dsp:sp modelId="{C53F4CC8-5EB5-432C-A6C4-7E4B29031B92}">
      <dsp:nvSpPr>
        <dsp:cNvPr id="0" name=""/>
        <dsp:cNvSpPr/>
      </dsp:nvSpPr>
      <dsp:spPr>
        <a:xfrm>
          <a:off x="5238198" y="1798636"/>
          <a:ext cx="3669294" cy="184887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0" y="92443"/>
              </a:lnTo>
              <a:lnTo>
                <a:pt x="3669294" y="92443"/>
              </a:lnTo>
              <a:lnTo>
                <a:pt x="3669294" y="184887"/>
              </a:lnTo>
            </a:path>
          </a:pathLst>
        </a:custGeom>
        <a:noFill/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</dsp:sp>
    <dsp:sp modelId="{1F4CCAD5-C302-4050-8CD5-E913AF63F5B8}">
      <dsp:nvSpPr>
        <dsp:cNvPr id="0" name=""/>
        <dsp:cNvSpPr/>
      </dsp:nvSpPr>
      <dsp:spPr>
        <a:xfrm>
          <a:off x="8399943" y="1983523"/>
          <a:ext cx="1015100" cy="676733"/>
        </a:xfrm>
        <a:prstGeom prst="rect">
          <a:avLst/>
        </a:prstGeom>
        <a:solidFill>
          <a:schemeClr val="lt1"/>
        </a:solidFill>
        <a:ln w="12700" cap="flat" cmpd="sng" algn="ctr">
          <a:solidFill>
            <a:schemeClr val="accent1"/>
          </a:solidFill>
          <a:prstDash val="solid"/>
          <a:miter lim="800000"/>
        </a:ln>
        <a:effectLst/>
      </dsp:spPr>
      <dsp:style>
        <a:lnRef idx="2">
          <a:schemeClr val="accent1"/>
        </a:lnRef>
        <a:fillRef idx="1">
          <a:schemeClr val="lt1"/>
        </a:fillRef>
        <a:effectRef idx="0">
          <a:schemeClr val="accent1"/>
        </a:effectRef>
        <a:fontRef idx="minor">
          <a:schemeClr val="dk1"/>
        </a:fontRef>
      </dsp:style>
      <dsp:txBody>
        <a:bodyPr spcFirstLastPara="0" vert="horz" wrap="square" lIns="41910" tIns="41910" rIns="41910" bIns="41910" numCol="1" spcCol="1270" anchor="ctr" anchorCtr="0">
          <a:noAutofit/>
        </a:bodyPr>
        <a:lstStyle/>
        <a:p>
          <a:pPr lvl="0" algn="ctr" defTabSz="4889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100" kern="1200"/>
            <a:t>Credits</a:t>
          </a:r>
        </a:p>
      </dsp:txBody>
      <dsp:txXfrm>
        <a:off x="8399943" y="1983523"/>
        <a:ext cx="1015100" cy="676733"/>
      </dsp:txXfrm>
    </dsp:sp>
  </dsp:spTree>
</dsp:drawing>
</file>

<file path=word/diagrams/drawing2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4B706A41-C725-47AA-824F-000470AA26E7}">
      <dsp:nvSpPr>
        <dsp:cNvPr id="0" name=""/>
        <dsp:cNvSpPr/>
      </dsp:nvSpPr>
      <dsp:spPr>
        <a:xfrm>
          <a:off x="3119139" y="7155412"/>
          <a:ext cx="1241241" cy="620620"/>
        </a:xfrm>
        <a:prstGeom prst="roundRect">
          <a:avLst>
            <a:gd name="adj" fmla="val 10000"/>
          </a:avLst>
        </a:prstGeom>
        <a:solidFill>
          <a:schemeClr val="accent3">
            <a:shade val="6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400" kern="1200"/>
            <a:t>Home</a:t>
          </a:r>
        </a:p>
      </dsp:txBody>
      <dsp:txXfrm>
        <a:off x="3137316" y="7173589"/>
        <a:ext cx="1204887" cy="584266"/>
      </dsp:txXfrm>
    </dsp:sp>
    <dsp:sp modelId="{C1DD8EB9-CEFD-4B3D-9268-72D20D192702}">
      <dsp:nvSpPr>
        <dsp:cNvPr id="0" name=""/>
        <dsp:cNvSpPr/>
      </dsp:nvSpPr>
      <dsp:spPr>
        <a:xfrm rot="16303554">
          <a:off x="1278247" y="4287787"/>
          <a:ext cx="6355688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6355688" y="1533"/>
              </a:lnTo>
            </a:path>
          </a:pathLst>
        </a:custGeom>
        <a:noFill/>
        <a:ln w="12700" cap="flat" cmpd="sng" algn="ctr">
          <a:solidFill>
            <a:schemeClr val="accent3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600" kern="1200"/>
        </a:p>
      </dsp:txBody>
      <dsp:txXfrm>
        <a:off x="4297199" y="4130428"/>
        <a:ext cx="317784" cy="317784"/>
      </dsp:txXfrm>
    </dsp:sp>
    <dsp:sp modelId="{49603B62-7E38-43C6-B291-3EF2FB20B133}">
      <dsp:nvSpPr>
        <dsp:cNvPr id="0" name=""/>
        <dsp:cNvSpPr/>
      </dsp:nvSpPr>
      <dsp:spPr>
        <a:xfrm>
          <a:off x="4551802" y="900972"/>
          <a:ext cx="847785" cy="42389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050" kern="1200"/>
            <a:t>Destinations</a:t>
          </a:r>
        </a:p>
      </dsp:txBody>
      <dsp:txXfrm>
        <a:off x="4564217" y="913387"/>
        <a:ext cx="822955" cy="399062"/>
      </dsp:txXfrm>
    </dsp:sp>
    <dsp:sp modelId="{340C1825-92E8-462F-9B1F-60E1D466E30E}">
      <dsp:nvSpPr>
        <dsp:cNvPr id="0" name=""/>
        <dsp:cNvSpPr/>
      </dsp:nvSpPr>
      <dsp:spPr>
        <a:xfrm rot="17106856">
          <a:off x="5128231" y="757016"/>
          <a:ext cx="734132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734132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76944" y="740196"/>
        <a:ext cx="36706" cy="36706"/>
      </dsp:txXfrm>
    </dsp:sp>
    <dsp:sp modelId="{2F7BBC56-8E1B-41E1-AD72-5F7F144B3A98}">
      <dsp:nvSpPr>
        <dsp:cNvPr id="0" name=""/>
        <dsp:cNvSpPr/>
      </dsp:nvSpPr>
      <dsp:spPr>
        <a:xfrm>
          <a:off x="5591008" y="244942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North Island</a:t>
          </a:r>
        </a:p>
      </dsp:txBody>
      <dsp:txXfrm>
        <a:off x="5600336" y="254270"/>
        <a:ext cx="618297" cy="299820"/>
      </dsp:txXfrm>
    </dsp:sp>
    <dsp:sp modelId="{6AAE8F45-2E99-4B9F-9273-9F647162B937}">
      <dsp:nvSpPr>
        <dsp:cNvPr id="0" name=""/>
        <dsp:cNvSpPr/>
      </dsp:nvSpPr>
      <dsp:spPr>
        <a:xfrm rot="18289469">
          <a:off x="6156072" y="265063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258217"/>
        <a:ext cx="16760" cy="16760"/>
      </dsp:txXfrm>
    </dsp:sp>
    <dsp:sp modelId="{AE420823-5C79-43B8-9F2D-B964C5543580}">
      <dsp:nvSpPr>
        <dsp:cNvPr id="0" name=""/>
        <dsp:cNvSpPr/>
      </dsp:nvSpPr>
      <dsp:spPr>
        <a:xfrm>
          <a:off x="6419383" y="9375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Auckland</a:t>
          </a:r>
        </a:p>
      </dsp:txBody>
      <dsp:txXfrm>
        <a:off x="6426391" y="16383"/>
        <a:ext cx="464536" cy="225260"/>
      </dsp:txXfrm>
    </dsp:sp>
    <dsp:sp modelId="{54D84B31-99F6-4E90-8B34-F36EE62A73CB}">
      <dsp:nvSpPr>
        <dsp:cNvPr id="0" name=""/>
        <dsp:cNvSpPr/>
      </dsp:nvSpPr>
      <dsp:spPr>
        <a:xfrm>
          <a:off x="6227962" y="402647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8887" y="399395"/>
        <a:ext cx="9571" cy="9571"/>
      </dsp:txXfrm>
    </dsp:sp>
    <dsp:sp modelId="{44E18423-D636-4EFF-A5B4-A8CC89704C7C}">
      <dsp:nvSpPr>
        <dsp:cNvPr id="0" name=""/>
        <dsp:cNvSpPr/>
      </dsp:nvSpPr>
      <dsp:spPr>
        <a:xfrm>
          <a:off x="6419383" y="284543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6426391" y="291551"/>
        <a:ext cx="464536" cy="225260"/>
      </dsp:txXfrm>
    </dsp:sp>
    <dsp:sp modelId="{2BBC565D-B5EC-4134-9311-2E40C73E1C15}">
      <dsp:nvSpPr>
        <dsp:cNvPr id="0" name=""/>
        <dsp:cNvSpPr/>
      </dsp:nvSpPr>
      <dsp:spPr>
        <a:xfrm rot="3310531">
          <a:off x="6156072" y="540231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533385"/>
        <a:ext cx="16760" cy="16760"/>
      </dsp:txXfrm>
    </dsp:sp>
    <dsp:sp modelId="{A42D3F68-1EDC-427A-971E-E15AFC18D71E}">
      <dsp:nvSpPr>
        <dsp:cNvPr id="0" name=""/>
        <dsp:cNvSpPr/>
      </dsp:nvSpPr>
      <dsp:spPr>
        <a:xfrm>
          <a:off x="6419383" y="559711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Eastland</a:t>
          </a:r>
        </a:p>
      </dsp:txBody>
      <dsp:txXfrm>
        <a:off x="6426391" y="566719"/>
        <a:ext cx="464536" cy="225260"/>
      </dsp:txXfrm>
    </dsp:sp>
    <dsp:sp modelId="{6CE21573-250D-4F2D-9F45-C9CFC68C300C}">
      <dsp:nvSpPr>
        <dsp:cNvPr id="0" name=""/>
        <dsp:cNvSpPr/>
      </dsp:nvSpPr>
      <dsp:spPr>
        <a:xfrm rot="17902610">
          <a:off x="5293915" y="934200"/>
          <a:ext cx="402764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402764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5228" y="925665"/>
        <a:ext cx="20138" cy="20138"/>
      </dsp:txXfrm>
    </dsp:sp>
    <dsp:sp modelId="{176F4744-DF61-45FD-883C-7E150FEA0613}">
      <dsp:nvSpPr>
        <dsp:cNvPr id="0" name=""/>
        <dsp:cNvSpPr/>
      </dsp:nvSpPr>
      <dsp:spPr>
        <a:xfrm>
          <a:off x="5591008" y="599311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South Island</a:t>
          </a:r>
        </a:p>
      </dsp:txBody>
      <dsp:txXfrm>
        <a:off x="5600336" y="608639"/>
        <a:ext cx="618297" cy="299820"/>
      </dsp:txXfrm>
    </dsp:sp>
    <dsp:sp modelId="{6C9AB392-223C-416A-A7CF-64FFF310A779}">
      <dsp:nvSpPr>
        <dsp:cNvPr id="0" name=""/>
        <dsp:cNvSpPr/>
      </dsp:nvSpPr>
      <dsp:spPr>
        <a:xfrm>
          <a:off x="5399587" y="1111384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90512" y="1108132"/>
        <a:ext cx="9571" cy="9571"/>
      </dsp:txXfrm>
    </dsp:sp>
    <dsp:sp modelId="{2D3371E3-0BFC-4EF3-962E-CB013E204386}">
      <dsp:nvSpPr>
        <dsp:cNvPr id="0" name=""/>
        <dsp:cNvSpPr/>
      </dsp:nvSpPr>
      <dsp:spPr>
        <a:xfrm>
          <a:off x="5591008" y="953679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Map of NZ</a:t>
          </a:r>
        </a:p>
      </dsp:txBody>
      <dsp:txXfrm>
        <a:off x="5600336" y="963007"/>
        <a:ext cx="618297" cy="299820"/>
      </dsp:txXfrm>
    </dsp:sp>
    <dsp:sp modelId="{D968BF09-0710-4F4B-8674-743BF3530B54}">
      <dsp:nvSpPr>
        <dsp:cNvPr id="0" name=""/>
        <dsp:cNvSpPr/>
      </dsp:nvSpPr>
      <dsp:spPr>
        <a:xfrm rot="3697390">
          <a:off x="5293915" y="1288568"/>
          <a:ext cx="402764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402764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5228" y="1280033"/>
        <a:ext cx="20138" cy="20138"/>
      </dsp:txXfrm>
    </dsp:sp>
    <dsp:sp modelId="{7005A8BC-E72C-4239-AD71-E7EA51EFDB10}">
      <dsp:nvSpPr>
        <dsp:cNvPr id="0" name=""/>
        <dsp:cNvSpPr/>
      </dsp:nvSpPr>
      <dsp:spPr>
        <a:xfrm>
          <a:off x="5591008" y="1308048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Scenic Highlights</a:t>
          </a:r>
        </a:p>
      </dsp:txBody>
      <dsp:txXfrm>
        <a:off x="5600336" y="1317376"/>
        <a:ext cx="618297" cy="299820"/>
      </dsp:txXfrm>
    </dsp:sp>
    <dsp:sp modelId="{372478D0-8BD1-411D-958E-F5AB304D13F6}">
      <dsp:nvSpPr>
        <dsp:cNvPr id="0" name=""/>
        <dsp:cNvSpPr/>
      </dsp:nvSpPr>
      <dsp:spPr>
        <a:xfrm rot="18289469">
          <a:off x="6156072" y="1328169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1321322"/>
        <a:ext cx="16760" cy="16760"/>
      </dsp:txXfrm>
    </dsp:sp>
    <dsp:sp modelId="{3FFADCB8-8AEF-411B-9869-00EC71642661}">
      <dsp:nvSpPr>
        <dsp:cNvPr id="0" name=""/>
        <dsp:cNvSpPr/>
      </dsp:nvSpPr>
      <dsp:spPr>
        <a:xfrm>
          <a:off x="6419383" y="1072480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SH1</a:t>
          </a:r>
        </a:p>
      </dsp:txBody>
      <dsp:txXfrm>
        <a:off x="6426391" y="1079488"/>
        <a:ext cx="464536" cy="225260"/>
      </dsp:txXfrm>
    </dsp:sp>
    <dsp:sp modelId="{B528B15F-1363-47BD-8613-4FC97603E833}">
      <dsp:nvSpPr>
        <dsp:cNvPr id="0" name=""/>
        <dsp:cNvSpPr/>
      </dsp:nvSpPr>
      <dsp:spPr>
        <a:xfrm>
          <a:off x="6227962" y="1465753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8887" y="1462501"/>
        <a:ext cx="9571" cy="9571"/>
      </dsp:txXfrm>
    </dsp:sp>
    <dsp:sp modelId="{136AB1DD-E4E8-49B9-87D4-F41D93527682}">
      <dsp:nvSpPr>
        <dsp:cNvPr id="0" name=""/>
        <dsp:cNvSpPr/>
      </dsp:nvSpPr>
      <dsp:spPr>
        <a:xfrm>
          <a:off x="6419383" y="1347648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6426391" y="1354656"/>
        <a:ext cx="464536" cy="225260"/>
      </dsp:txXfrm>
    </dsp:sp>
    <dsp:sp modelId="{7A76AB1C-9B30-4443-9F3A-0023F2F9E7E5}">
      <dsp:nvSpPr>
        <dsp:cNvPr id="0" name=""/>
        <dsp:cNvSpPr/>
      </dsp:nvSpPr>
      <dsp:spPr>
        <a:xfrm rot="3310531">
          <a:off x="6156072" y="1603337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1596490"/>
        <a:ext cx="16760" cy="16760"/>
      </dsp:txXfrm>
    </dsp:sp>
    <dsp:sp modelId="{D81AE9C7-0778-4387-BC96-94FD60CD10AC}">
      <dsp:nvSpPr>
        <dsp:cNvPr id="0" name=""/>
        <dsp:cNvSpPr/>
      </dsp:nvSpPr>
      <dsp:spPr>
        <a:xfrm>
          <a:off x="6419383" y="1622816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SHn</a:t>
          </a:r>
        </a:p>
      </dsp:txBody>
      <dsp:txXfrm>
        <a:off x="6426391" y="1629824"/>
        <a:ext cx="464536" cy="225260"/>
      </dsp:txXfrm>
    </dsp:sp>
    <dsp:sp modelId="{2FD7A94D-AC77-4E7B-908E-A7B8D750EFBE}">
      <dsp:nvSpPr>
        <dsp:cNvPr id="0" name=""/>
        <dsp:cNvSpPr/>
      </dsp:nvSpPr>
      <dsp:spPr>
        <a:xfrm rot="4493144">
          <a:off x="5128231" y="1465753"/>
          <a:ext cx="734132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734132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76944" y="1448933"/>
        <a:ext cx="36706" cy="36706"/>
      </dsp:txXfrm>
    </dsp:sp>
    <dsp:sp modelId="{5EA5EB93-8472-466F-809B-6DF6774939F8}">
      <dsp:nvSpPr>
        <dsp:cNvPr id="0" name=""/>
        <dsp:cNvSpPr/>
      </dsp:nvSpPr>
      <dsp:spPr>
        <a:xfrm>
          <a:off x="5591008" y="1662416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National Parks</a:t>
          </a:r>
        </a:p>
      </dsp:txBody>
      <dsp:txXfrm>
        <a:off x="5600336" y="1671744"/>
        <a:ext cx="618297" cy="299820"/>
      </dsp:txXfrm>
    </dsp:sp>
    <dsp:sp modelId="{0AC96DCA-5D33-4390-8B0B-47BC22745858}">
      <dsp:nvSpPr>
        <dsp:cNvPr id="0" name=""/>
        <dsp:cNvSpPr/>
      </dsp:nvSpPr>
      <dsp:spPr>
        <a:xfrm rot="16354827">
          <a:off x="2330230" y="5340483"/>
          <a:ext cx="4251722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4251722" y="1533"/>
              </a:lnTo>
            </a:path>
          </a:pathLst>
        </a:custGeom>
        <a:noFill/>
        <a:ln w="12700" cap="flat" cmpd="sng" algn="ctr">
          <a:solidFill>
            <a:schemeClr val="accent3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600" kern="1200"/>
        </a:p>
      </dsp:txBody>
      <dsp:txXfrm>
        <a:off x="4349798" y="5235724"/>
        <a:ext cx="212586" cy="212586"/>
      </dsp:txXfrm>
    </dsp:sp>
    <dsp:sp modelId="{B46E35F9-6B06-458B-A716-0091F6097C0B}">
      <dsp:nvSpPr>
        <dsp:cNvPr id="0" name=""/>
        <dsp:cNvSpPr/>
      </dsp:nvSpPr>
      <dsp:spPr>
        <a:xfrm>
          <a:off x="4551802" y="3006365"/>
          <a:ext cx="847785" cy="42389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050" kern="1200"/>
            <a:t>Things to do</a:t>
          </a:r>
        </a:p>
      </dsp:txBody>
      <dsp:txXfrm>
        <a:off x="4564217" y="3018780"/>
        <a:ext cx="822955" cy="399062"/>
      </dsp:txXfrm>
    </dsp:sp>
    <dsp:sp modelId="{A7B93948-E957-4132-B324-90F3DEDF86C4}">
      <dsp:nvSpPr>
        <dsp:cNvPr id="0" name=""/>
        <dsp:cNvSpPr/>
      </dsp:nvSpPr>
      <dsp:spPr>
        <a:xfrm rot="17388289">
          <a:off x="5212813" y="2951001"/>
          <a:ext cx="564969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64969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1173" y="2938411"/>
        <a:ext cx="28248" cy="28248"/>
      </dsp:txXfrm>
    </dsp:sp>
    <dsp:sp modelId="{A70768F4-C0C3-4727-813A-AFD2CDDA669E}">
      <dsp:nvSpPr>
        <dsp:cNvPr id="0" name=""/>
        <dsp:cNvSpPr/>
      </dsp:nvSpPr>
      <dsp:spPr>
        <a:xfrm>
          <a:off x="5591008" y="2527520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Adventure</a:t>
          </a:r>
        </a:p>
      </dsp:txBody>
      <dsp:txXfrm>
        <a:off x="5600336" y="2536848"/>
        <a:ext cx="618297" cy="299820"/>
      </dsp:txXfrm>
    </dsp:sp>
    <dsp:sp modelId="{65EC64CA-68A7-4271-BF23-9517300DE847}">
      <dsp:nvSpPr>
        <dsp:cNvPr id="0" name=""/>
        <dsp:cNvSpPr/>
      </dsp:nvSpPr>
      <dsp:spPr>
        <a:xfrm rot="18289469">
          <a:off x="6156072" y="2547641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2540795"/>
        <a:ext cx="16760" cy="16760"/>
      </dsp:txXfrm>
    </dsp:sp>
    <dsp:sp modelId="{B49C7809-2B84-45F3-9269-A58DDF06548F}">
      <dsp:nvSpPr>
        <dsp:cNvPr id="0" name=""/>
        <dsp:cNvSpPr/>
      </dsp:nvSpPr>
      <dsp:spPr>
        <a:xfrm>
          <a:off x="6419383" y="2291953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Caving</a:t>
          </a:r>
        </a:p>
      </dsp:txBody>
      <dsp:txXfrm>
        <a:off x="6426391" y="2298961"/>
        <a:ext cx="464536" cy="225260"/>
      </dsp:txXfrm>
    </dsp:sp>
    <dsp:sp modelId="{D7CD6756-2C6C-4A65-8995-C1D1D7FC81E2}">
      <dsp:nvSpPr>
        <dsp:cNvPr id="0" name=""/>
        <dsp:cNvSpPr/>
      </dsp:nvSpPr>
      <dsp:spPr>
        <a:xfrm rot="18289469">
          <a:off x="6826047" y="2272473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985267" y="2265627"/>
        <a:ext cx="16760" cy="16760"/>
      </dsp:txXfrm>
    </dsp:sp>
    <dsp:sp modelId="{817D05FC-1E83-457C-96FD-313C43D16B7B}">
      <dsp:nvSpPr>
        <dsp:cNvPr id="0" name=""/>
        <dsp:cNvSpPr/>
      </dsp:nvSpPr>
      <dsp:spPr>
        <a:xfrm>
          <a:off x="7089358" y="2016785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C1</a:t>
          </a:r>
        </a:p>
      </dsp:txBody>
      <dsp:txXfrm>
        <a:off x="7096366" y="2023793"/>
        <a:ext cx="464536" cy="225260"/>
      </dsp:txXfrm>
    </dsp:sp>
    <dsp:sp modelId="{D62F3870-5EF7-4476-B30F-5D59C39F4489}">
      <dsp:nvSpPr>
        <dsp:cNvPr id="0" name=""/>
        <dsp:cNvSpPr/>
      </dsp:nvSpPr>
      <dsp:spPr>
        <a:xfrm>
          <a:off x="6897936" y="2410057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988861" y="2406805"/>
        <a:ext cx="9571" cy="9571"/>
      </dsp:txXfrm>
    </dsp:sp>
    <dsp:sp modelId="{4F0EC593-7840-444F-9CC6-3A02AEC94740}">
      <dsp:nvSpPr>
        <dsp:cNvPr id="0" name=""/>
        <dsp:cNvSpPr/>
      </dsp:nvSpPr>
      <dsp:spPr>
        <a:xfrm>
          <a:off x="7089358" y="2291953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7096366" y="2298961"/>
        <a:ext cx="464536" cy="225260"/>
      </dsp:txXfrm>
    </dsp:sp>
    <dsp:sp modelId="{BE1AAAB3-A513-4E56-86D8-3D7BA47F9758}">
      <dsp:nvSpPr>
        <dsp:cNvPr id="0" name=""/>
        <dsp:cNvSpPr/>
      </dsp:nvSpPr>
      <dsp:spPr>
        <a:xfrm rot="3310531">
          <a:off x="6826047" y="2547641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985267" y="2540795"/>
        <a:ext cx="16760" cy="16760"/>
      </dsp:txXfrm>
    </dsp:sp>
    <dsp:sp modelId="{DA0A0253-4A04-4863-BC6D-9AE274FD036E}">
      <dsp:nvSpPr>
        <dsp:cNvPr id="0" name=""/>
        <dsp:cNvSpPr/>
      </dsp:nvSpPr>
      <dsp:spPr>
        <a:xfrm>
          <a:off x="7089358" y="2567121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Cn</a:t>
          </a:r>
        </a:p>
      </dsp:txBody>
      <dsp:txXfrm>
        <a:off x="7096366" y="2574129"/>
        <a:ext cx="464536" cy="225260"/>
      </dsp:txXfrm>
    </dsp:sp>
    <dsp:sp modelId="{863BE65D-B00E-45A4-95A0-A2B58F212396}">
      <dsp:nvSpPr>
        <dsp:cNvPr id="0" name=""/>
        <dsp:cNvSpPr/>
      </dsp:nvSpPr>
      <dsp:spPr>
        <a:xfrm>
          <a:off x="6227962" y="2685225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8887" y="2681973"/>
        <a:ext cx="9571" cy="9571"/>
      </dsp:txXfrm>
    </dsp:sp>
    <dsp:sp modelId="{9557AA60-B1CB-4471-90C0-A9BDC080255C}">
      <dsp:nvSpPr>
        <dsp:cNvPr id="0" name=""/>
        <dsp:cNvSpPr/>
      </dsp:nvSpPr>
      <dsp:spPr>
        <a:xfrm>
          <a:off x="6419383" y="2567121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6426391" y="2574129"/>
        <a:ext cx="464536" cy="225260"/>
      </dsp:txXfrm>
    </dsp:sp>
    <dsp:sp modelId="{C31EA6F5-673A-44D1-B735-FB8C827D0AC6}">
      <dsp:nvSpPr>
        <dsp:cNvPr id="0" name=""/>
        <dsp:cNvSpPr/>
      </dsp:nvSpPr>
      <dsp:spPr>
        <a:xfrm rot="3310531">
          <a:off x="6156072" y="2822809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2815963"/>
        <a:ext cx="16760" cy="16760"/>
      </dsp:txXfrm>
    </dsp:sp>
    <dsp:sp modelId="{23B96005-54F6-4FFA-90AD-0BC529C07664}">
      <dsp:nvSpPr>
        <dsp:cNvPr id="0" name=""/>
        <dsp:cNvSpPr/>
      </dsp:nvSpPr>
      <dsp:spPr>
        <a:xfrm>
          <a:off x="6419383" y="2842289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Climbing</a:t>
          </a:r>
        </a:p>
      </dsp:txBody>
      <dsp:txXfrm>
        <a:off x="6426391" y="2849297"/>
        <a:ext cx="464536" cy="225260"/>
      </dsp:txXfrm>
    </dsp:sp>
    <dsp:sp modelId="{2BB460AF-62CF-4B40-B721-7A8A4D6DCD6B}">
      <dsp:nvSpPr>
        <dsp:cNvPr id="0" name=""/>
        <dsp:cNvSpPr/>
      </dsp:nvSpPr>
      <dsp:spPr>
        <a:xfrm rot="19032713">
          <a:off x="5364879" y="3128186"/>
          <a:ext cx="260837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0837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8777" y="3123199"/>
        <a:ext cx="13041" cy="13041"/>
      </dsp:txXfrm>
    </dsp:sp>
    <dsp:sp modelId="{A2CFBF0E-7D32-46BF-980D-28179567F1CC}">
      <dsp:nvSpPr>
        <dsp:cNvPr id="0" name=""/>
        <dsp:cNvSpPr/>
      </dsp:nvSpPr>
      <dsp:spPr>
        <a:xfrm>
          <a:off x="5591008" y="2881889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Sports</a:t>
          </a:r>
        </a:p>
      </dsp:txBody>
      <dsp:txXfrm>
        <a:off x="5600336" y="2891217"/>
        <a:ext cx="618297" cy="299820"/>
      </dsp:txXfrm>
    </dsp:sp>
    <dsp:sp modelId="{B33544E3-086D-44BF-950D-0A8CEDC14A7A}">
      <dsp:nvSpPr>
        <dsp:cNvPr id="0" name=""/>
        <dsp:cNvSpPr/>
      </dsp:nvSpPr>
      <dsp:spPr>
        <a:xfrm rot="2567287">
          <a:off x="5364879" y="3305370"/>
          <a:ext cx="260837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0837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8777" y="3300383"/>
        <a:ext cx="13041" cy="13041"/>
      </dsp:txXfrm>
    </dsp:sp>
    <dsp:sp modelId="{5B042A04-5E50-417D-A763-D8B90F0B839D}">
      <dsp:nvSpPr>
        <dsp:cNvPr id="0" name=""/>
        <dsp:cNvSpPr/>
      </dsp:nvSpPr>
      <dsp:spPr>
        <a:xfrm>
          <a:off x="5591008" y="3236257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5600336" y="3245585"/>
        <a:ext cx="618297" cy="299820"/>
      </dsp:txXfrm>
    </dsp:sp>
    <dsp:sp modelId="{293206CE-9249-431C-B4A1-2A5C649E0C2A}">
      <dsp:nvSpPr>
        <dsp:cNvPr id="0" name=""/>
        <dsp:cNvSpPr/>
      </dsp:nvSpPr>
      <dsp:spPr>
        <a:xfrm rot="4211711">
          <a:off x="5212813" y="3482554"/>
          <a:ext cx="564969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64969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1173" y="3469964"/>
        <a:ext cx="28248" cy="28248"/>
      </dsp:txXfrm>
    </dsp:sp>
    <dsp:sp modelId="{47B822C3-E3CD-43FB-96DF-61C94A3A5103}">
      <dsp:nvSpPr>
        <dsp:cNvPr id="0" name=""/>
        <dsp:cNvSpPr/>
      </dsp:nvSpPr>
      <dsp:spPr>
        <a:xfrm>
          <a:off x="5591008" y="3590626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l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Other activities</a:t>
          </a:r>
        </a:p>
      </dsp:txBody>
      <dsp:txXfrm>
        <a:off x="5600336" y="3599954"/>
        <a:ext cx="618297" cy="299820"/>
      </dsp:txXfrm>
    </dsp:sp>
    <dsp:sp modelId="{A55F38B7-322B-494B-8A07-68BAEB9C3B57}">
      <dsp:nvSpPr>
        <dsp:cNvPr id="0" name=""/>
        <dsp:cNvSpPr/>
      </dsp:nvSpPr>
      <dsp:spPr>
        <a:xfrm rot="16447637">
          <a:off x="3126266" y="6137813"/>
          <a:ext cx="265965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59650" y="1533"/>
              </a:lnTo>
            </a:path>
          </a:pathLst>
        </a:custGeom>
        <a:noFill/>
        <a:ln w="12700" cap="flat" cmpd="sng" algn="ctr">
          <a:solidFill>
            <a:schemeClr val="accent3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600" kern="1200"/>
        </a:p>
      </dsp:txBody>
      <dsp:txXfrm>
        <a:off x="4389600" y="6072855"/>
        <a:ext cx="132982" cy="132982"/>
      </dsp:txXfrm>
    </dsp:sp>
    <dsp:sp modelId="{F30FB3D5-78A3-43A4-8425-C5591511F4E9}">
      <dsp:nvSpPr>
        <dsp:cNvPr id="0" name=""/>
        <dsp:cNvSpPr/>
      </dsp:nvSpPr>
      <dsp:spPr>
        <a:xfrm>
          <a:off x="4551802" y="4601023"/>
          <a:ext cx="847785" cy="42389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050" kern="1200"/>
            <a:t>Facts</a:t>
          </a:r>
        </a:p>
      </dsp:txBody>
      <dsp:txXfrm>
        <a:off x="4564217" y="4613438"/>
        <a:ext cx="822955" cy="399062"/>
      </dsp:txXfrm>
    </dsp:sp>
    <dsp:sp modelId="{85E84518-76CE-4FCB-8078-D29A3D50BC08}">
      <dsp:nvSpPr>
        <dsp:cNvPr id="0" name=""/>
        <dsp:cNvSpPr/>
      </dsp:nvSpPr>
      <dsp:spPr>
        <a:xfrm rot="17106856">
          <a:off x="5128231" y="4457068"/>
          <a:ext cx="734132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734132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76944" y="4440248"/>
        <a:ext cx="36706" cy="36706"/>
      </dsp:txXfrm>
    </dsp:sp>
    <dsp:sp modelId="{6D7A9DC9-6AAC-400B-A172-FDFB9804106F}">
      <dsp:nvSpPr>
        <dsp:cNvPr id="0" name=""/>
        <dsp:cNvSpPr/>
      </dsp:nvSpPr>
      <dsp:spPr>
        <a:xfrm>
          <a:off x="5591008" y="3944994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Travel guide</a:t>
          </a:r>
        </a:p>
      </dsp:txBody>
      <dsp:txXfrm>
        <a:off x="5600336" y="3954322"/>
        <a:ext cx="618297" cy="299820"/>
      </dsp:txXfrm>
    </dsp:sp>
    <dsp:sp modelId="{5E559732-828C-4B14-AD03-A496A6491FAD}">
      <dsp:nvSpPr>
        <dsp:cNvPr id="0" name=""/>
        <dsp:cNvSpPr/>
      </dsp:nvSpPr>
      <dsp:spPr>
        <a:xfrm rot="17902610">
          <a:off x="5293915" y="4634252"/>
          <a:ext cx="402764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402764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5228" y="4625716"/>
        <a:ext cx="20138" cy="20138"/>
      </dsp:txXfrm>
    </dsp:sp>
    <dsp:sp modelId="{17109BFC-2396-4289-BB01-6BFDA924EE86}">
      <dsp:nvSpPr>
        <dsp:cNvPr id="0" name=""/>
        <dsp:cNvSpPr/>
      </dsp:nvSpPr>
      <dsp:spPr>
        <a:xfrm>
          <a:off x="5591008" y="4299363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Wheater &amp; climate</a:t>
          </a:r>
        </a:p>
      </dsp:txBody>
      <dsp:txXfrm>
        <a:off x="5600336" y="4308691"/>
        <a:ext cx="618297" cy="299820"/>
      </dsp:txXfrm>
    </dsp:sp>
    <dsp:sp modelId="{657736A5-AC27-4D99-B4E2-5DB03601665F}">
      <dsp:nvSpPr>
        <dsp:cNvPr id="0" name=""/>
        <dsp:cNvSpPr/>
      </dsp:nvSpPr>
      <dsp:spPr>
        <a:xfrm>
          <a:off x="5399587" y="4811436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90512" y="4808184"/>
        <a:ext cx="9571" cy="9571"/>
      </dsp:txXfrm>
    </dsp:sp>
    <dsp:sp modelId="{2FEC9E90-3407-4EC7-9AC0-1B2631B9A8E1}">
      <dsp:nvSpPr>
        <dsp:cNvPr id="0" name=""/>
        <dsp:cNvSpPr/>
      </dsp:nvSpPr>
      <dsp:spPr>
        <a:xfrm>
          <a:off x="5591008" y="4653731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Geography &amp; geology</a:t>
          </a:r>
        </a:p>
      </dsp:txBody>
      <dsp:txXfrm>
        <a:off x="5600336" y="4663059"/>
        <a:ext cx="618297" cy="299820"/>
      </dsp:txXfrm>
    </dsp:sp>
    <dsp:sp modelId="{F1ACB592-3524-4E73-864E-50211DBC73EF}">
      <dsp:nvSpPr>
        <dsp:cNvPr id="0" name=""/>
        <dsp:cNvSpPr/>
      </dsp:nvSpPr>
      <dsp:spPr>
        <a:xfrm rot="3697390">
          <a:off x="5293915" y="4988620"/>
          <a:ext cx="402764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402764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5228" y="4980085"/>
        <a:ext cx="20138" cy="20138"/>
      </dsp:txXfrm>
    </dsp:sp>
    <dsp:sp modelId="{10EF3403-F5DF-4A05-8D6C-84FAB3C3682E}">
      <dsp:nvSpPr>
        <dsp:cNvPr id="0" name=""/>
        <dsp:cNvSpPr/>
      </dsp:nvSpPr>
      <dsp:spPr>
        <a:xfrm>
          <a:off x="5591008" y="5008100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History</a:t>
          </a:r>
        </a:p>
      </dsp:txBody>
      <dsp:txXfrm>
        <a:off x="5600336" y="5017428"/>
        <a:ext cx="618297" cy="299820"/>
      </dsp:txXfrm>
    </dsp:sp>
    <dsp:sp modelId="{5F178A47-E863-4644-8548-D3F7F33B01FC}">
      <dsp:nvSpPr>
        <dsp:cNvPr id="0" name=""/>
        <dsp:cNvSpPr/>
      </dsp:nvSpPr>
      <dsp:spPr>
        <a:xfrm rot="18289469">
          <a:off x="6156072" y="5028220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5021374"/>
        <a:ext cx="16760" cy="16760"/>
      </dsp:txXfrm>
    </dsp:sp>
    <dsp:sp modelId="{1D1C884C-578A-4E05-AE86-D9BBC28DF3BE}">
      <dsp:nvSpPr>
        <dsp:cNvPr id="0" name=""/>
        <dsp:cNvSpPr/>
      </dsp:nvSpPr>
      <dsp:spPr>
        <a:xfrm>
          <a:off x="6419383" y="4772532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H1</a:t>
          </a:r>
        </a:p>
      </dsp:txBody>
      <dsp:txXfrm>
        <a:off x="6426391" y="4779540"/>
        <a:ext cx="464536" cy="225260"/>
      </dsp:txXfrm>
    </dsp:sp>
    <dsp:sp modelId="{FCC157DC-03D4-4712-A85D-19DE13EF9C79}">
      <dsp:nvSpPr>
        <dsp:cNvPr id="0" name=""/>
        <dsp:cNvSpPr/>
      </dsp:nvSpPr>
      <dsp:spPr>
        <a:xfrm>
          <a:off x="6227962" y="5165804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8887" y="5162553"/>
        <a:ext cx="9571" cy="9571"/>
      </dsp:txXfrm>
    </dsp:sp>
    <dsp:sp modelId="{F8A3AB6B-A752-48F0-A960-8830DD76BE9C}">
      <dsp:nvSpPr>
        <dsp:cNvPr id="0" name=""/>
        <dsp:cNvSpPr/>
      </dsp:nvSpPr>
      <dsp:spPr>
        <a:xfrm>
          <a:off x="6419383" y="5047700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6426391" y="5054708"/>
        <a:ext cx="464536" cy="225260"/>
      </dsp:txXfrm>
    </dsp:sp>
    <dsp:sp modelId="{4158B818-6B24-48BF-AFF3-010A59AFA05A}">
      <dsp:nvSpPr>
        <dsp:cNvPr id="0" name=""/>
        <dsp:cNvSpPr/>
      </dsp:nvSpPr>
      <dsp:spPr>
        <a:xfrm rot="3310531">
          <a:off x="6156072" y="5303388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5296542"/>
        <a:ext cx="16760" cy="16760"/>
      </dsp:txXfrm>
    </dsp:sp>
    <dsp:sp modelId="{444AD8C6-14A2-447E-9292-A7792C6E3C97}">
      <dsp:nvSpPr>
        <dsp:cNvPr id="0" name=""/>
        <dsp:cNvSpPr/>
      </dsp:nvSpPr>
      <dsp:spPr>
        <a:xfrm>
          <a:off x="6419383" y="5322868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Hn</a:t>
          </a:r>
        </a:p>
      </dsp:txBody>
      <dsp:txXfrm>
        <a:off x="6426391" y="5329876"/>
        <a:ext cx="464536" cy="225260"/>
      </dsp:txXfrm>
    </dsp:sp>
    <dsp:sp modelId="{10DC6C47-851F-493D-913C-7F22E76B6B01}">
      <dsp:nvSpPr>
        <dsp:cNvPr id="0" name=""/>
        <dsp:cNvSpPr/>
      </dsp:nvSpPr>
      <dsp:spPr>
        <a:xfrm rot="4493144">
          <a:off x="5128231" y="5165804"/>
          <a:ext cx="734132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734132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76944" y="5148985"/>
        <a:ext cx="36706" cy="36706"/>
      </dsp:txXfrm>
    </dsp:sp>
    <dsp:sp modelId="{C525F1A8-0E33-4504-A4D4-0DBDE72D84FE}">
      <dsp:nvSpPr>
        <dsp:cNvPr id="0" name=""/>
        <dsp:cNvSpPr/>
      </dsp:nvSpPr>
      <dsp:spPr>
        <a:xfrm>
          <a:off x="5591008" y="5362468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People</a:t>
          </a:r>
        </a:p>
      </dsp:txBody>
      <dsp:txXfrm>
        <a:off x="5600336" y="5371796"/>
        <a:ext cx="618297" cy="299820"/>
      </dsp:txXfrm>
    </dsp:sp>
    <dsp:sp modelId="{CBC54A00-5E13-4ADF-9DBB-2CA2AC8031D9}">
      <dsp:nvSpPr>
        <dsp:cNvPr id="0" name=""/>
        <dsp:cNvSpPr/>
      </dsp:nvSpPr>
      <dsp:spPr>
        <a:xfrm rot="1066395">
          <a:off x="4355583" y="7494869"/>
          <a:ext cx="201015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01015" y="1533"/>
              </a:lnTo>
            </a:path>
          </a:pathLst>
        </a:custGeom>
        <a:noFill/>
        <a:ln w="12700" cap="flat" cmpd="sng" algn="ctr">
          <a:solidFill>
            <a:schemeClr val="accent3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4451066" y="7491378"/>
        <a:ext cx="10050" cy="10050"/>
      </dsp:txXfrm>
    </dsp:sp>
    <dsp:sp modelId="{0F31033A-8D1C-4239-934C-3C55AE717C84}">
      <dsp:nvSpPr>
        <dsp:cNvPr id="0" name=""/>
        <dsp:cNvSpPr/>
      </dsp:nvSpPr>
      <dsp:spPr>
        <a:xfrm>
          <a:off x="4551802" y="7315137"/>
          <a:ext cx="847785" cy="42389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050" kern="1200"/>
            <a:t>Recommended trips</a:t>
          </a:r>
        </a:p>
      </dsp:txBody>
      <dsp:txXfrm>
        <a:off x="4564217" y="7327552"/>
        <a:ext cx="822955" cy="399062"/>
      </dsp:txXfrm>
    </dsp:sp>
    <dsp:sp modelId="{B993E637-90F2-40A4-92D5-F8B6BC8F4CBA}">
      <dsp:nvSpPr>
        <dsp:cNvPr id="0" name=""/>
        <dsp:cNvSpPr/>
      </dsp:nvSpPr>
      <dsp:spPr>
        <a:xfrm rot="16662110">
          <a:off x="4781135" y="6817829"/>
          <a:ext cx="1428325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428325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59589" y="6783655"/>
        <a:ext cx="71416" cy="71416"/>
      </dsp:txXfrm>
    </dsp:sp>
    <dsp:sp modelId="{2B7610C4-31D6-45F9-8562-86C98C440D4A}">
      <dsp:nvSpPr>
        <dsp:cNvPr id="0" name=""/>
        <dsp:cNvSpPr/>
      </dsp:nvSpPr>
      <dsp:spPr>
        <a:xfrm>
          <a:off x="5591008" y="5952404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Top New Zealand trips</a:t>
          </a:r>
        </a:p>
      </dsp:txBody>
      <dsp:txXfrm>
        <a:off x="5600336" y="5961732"/>
        <a:ext cx="618297" cy="299820"/>
      </dsp:txXfrm>
    </dsp:sp>
    <dsp:sp modelId="{69DEF29F-DCFF-488E-BBCE-D5D5EA5763FD}">
      <dsp:nvSpPr>
        <dsp:cNvPr id="0" name=""/>
        <dsp:cNvSpPr/>
      </dsp:nvSpPr>
      <dsp:spPr>
        <a:xfrm rot="18289469">
          <a:off x="6156072" y="5972525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5965679"/>
        <a:ext cx="16760" cy="16760"/>
      </dsp:txXfrm>
    </dsp:sp>
    <dsp:sp modelId="{F22F1199-DC2E-46CD-B097-94F027498B7E}">
      <dsp:nvSpPr>
        <dsp:cNvPr id="0" name=""/>
        <dsp:cNvSpPr/>
      </dsp:nvSpPr>
      <dsp:spPr>
        <a:xfrm>
          <a:off x="6419383" y="5716837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TN1</a:t>
          </a:r>
        </a:p>
      </dsp:txBody>
      <dsp:txXfrm>
        <a:off x="6426391" y="5723845"/>
        <a:ext cx="464536" cy="225260"/>
      </dsp:txXfrm>
    </dsp:sp>
    <dsp:sp modelId="{D06314C4-CD7E-466D-82C2-3684071A036B}">
      <dsp:nvSpPr>
        <dsp:cNvPr id="0" name=""/>
        <dsp:cNvSpPr/>
      </dsp:nvSpPr>
      <dsp:spPr>
        <a:xfrm>
          <a:off x="6227962" y="6110109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8887" y="6106857"/>
        <a:ext cx="9571" cy="9571"/>
      </dsp:txXfrm>
    </dsp:sp>
    <dsp:sp modelId="{1ACBCD29-0A76-40BA-873E-3749594C4809}">
      <dsp:nvSpPr>
        <dsp:cNvPr id="0" name=""/>
        <dsp:cNvSpPr/>
      </dsp:nvSpPr>
      <dsp:spPr>
        <a:xfrm>
          <a:off x="6419383" y="5992005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6426391" y="5999013"/>
        <a:ext cx="464536" cy="225260"/>
      </dsp:txXfrm>
    </dsp:sp>
    <dsp:sp modelId="{2D33A9E6-0DD3-4CAD-8ACF-2ED4740053CD}">
      <dsp:nvSpPr>
        <dsp:cNvPr id="0" name=""/>
        <dsp:cNvSpPr/>
      </dsp:nvSpPr>
      <dsp:spPr>
        <a:xfrm rot="3310531">
          <a:off x="6156072" y="6247693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6240847"/>
        <a:ext cx="16760" cy="16760"/>
      </dsp:txXfrm>
    </dsp:sp>
    <dsp:sp modelId="{8B4FE871-2E99-43C2-AD48-1FAFC8749359}">
      <dsp:nvSpPr>
        <dsp:cNvPr id="0" name=""/>
        <dsp:cNvSpPr/>
      </dsp:nvSpPr>
      <dsp:spPr>
        <a:xfrm>
          <a:off x="6419383" y="6267173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TNn</a:t>
          </a:r>
        </a:p>
      </dsp:txBody>
      <dsp:txXfrm>
        <a:off x="6426391" y="6274181"/>
        <a:ext cx="464536" cy="225260"/>
      </dsp:txXfrm>
    </dsp:sp>
    <dsp:sp modelId="{FA6A12E9-1A1D-4993-AA81-78051F6793FC}">
      <dsp:nvSpPr>
        <dsp:cNvPr id="0" name=""/>
        <dsp:cNvSpPr/>
      </dsp:nvSpPr>
      <dsp:spPr>
        <a:xfrm rot="17278626">
          <a:off x="5185190" y="7230581"/>
          <a:ext cx="620215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620215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79792" y="7216610"/>
        <a:ext cx="31010" cy="31010"/>
      </dsp:txXfrm>
    </dsp:sp>
    <dsp:sp modelId="{FCAC2169-C154-42E2-956F-6A9028BF3FC9}">
      <dsp:nvSpPr>
        <dsp:cNvPr id="0" name=""/>
        <dsp:cNvSpPr/>
      </dsp:nvSpPr>
      <dsp:spPr>
        <a:xfrm>
          <a:off x="5591008" y="6777908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North Island trips</a:t>
          </a:r>
        </a:p>
      </dsp:txBody>
      <dsp:txXfrm>
        <a:off x="5600336" y="6787236"/>
        <a:ext cx="618297" cy="299820"/>
      </dsp:txXfrm>
    </dsp:sp>
    <dsp:sp modelId="{F5C292FD-D2AE-48AB-91B1-4328AC8A2A23}">
      <dsp:nvSpPr>
        <dsp:cNvPr id="0" name=""/>
        <dsp:cNvSpPr/>
      </dsp:nvSpPr>
      <dsp:spPr>
        <a:xfrm rot="18289469">
          <a:off x="6156072" y="6798029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6791183"/>
        <a:ext cx="16760" cy="16760"/>
      </dsp:txXfrm>
    </dsp:sp>
    <dsp:sp modelId="{BCCF536D-A5DB-488C-AC73-F1B160CDBA00}">
      <dsp:nvSpPr>
        <dsp:cNvPr id="0" name=""/>
        <dsp:cNvSpPr/>
      </dsp:nvSpPr>
      <dsp:spPr>
        <a:xfrm>
          <a:off x="6419383" y="6542341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NI1</a:t>
          </a:r>
        </a:p>
      </dsp:txBody>
      <dsp:txXfrm>
        <a:off x="6426391" y="6549349"/>
        <a:ext cx="464536" cy="225260"/>
      </dsp:txXfrm>
    </dsp:sp>
    <dsp:sp modelId="{90DDCEA2-1698-4366-B446-35B689B3A7DC}">
      <dsp:nvSpPr>
        <dsp:cNvPr id="0" name=""/>
        <dsp:cNvSpPr/>
      </dsp:nvSpPr>
      <dsp:spPr>
        <a:xfrm>
          <a:off x="6227962" y="6935613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8887" y="6932361"/>
        <a:ext cx="9571" cy="9571"/>
      </dsp:txXfrm>
    </dsp:sp>
    <dsp:sp modelId="{D903F59E-7193-45CB-8146-AADBBF645BBA}">
      <dsp:nvSpPr>
        <dsp:cNvPr id="0" name=""/>
        <dsp:cNvSpPr/>
      </dsp:nvSpPr>
      <dsp:spPr>
        <a:xfrm>
          <a:off x="6419383" y="6817509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6426391" y="6824517"/>
        <a:ext cx="464536" cy="225260"/>
      </dsp:txXfrm>
    </dsp:sp>
    <dsp:sp modelId="{2BCC45A1-DF39-4B3E-8CB3-12E4035A3A92}">
      <dsp:nvSpPr>
        <dsp:cNvPr id="0" name=""/>
        <dsp:cNvSpPr/>
      </dsp:nvSpPr>
      <dsp:spPr>
        <a:xfrm rot="3310531">
          <a:off x="6156072" y="7073197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7066351"/>
        <a:ext cx="16760" cy="16760"/>
      </dsp:txXfrm>
    </dsp:sp>
    <dsp:sp modelId="{EC2D5D1B-9B2A-4F68-8CC4-21F0F1580BDD}">
      <dsp:nvSpPr>
        <dsp:cNvPr id="0" name=""/>
        <dsp:cNvSpPr/>
      </dsp:nvSpPr>
      <dsp:spPr>
        <a:xfrm>
          <a:off x="6419383" y="7092677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NIn</a:t>
          </a:r>
        </a:p>
      </dsp:txBody>
      <dsp:txXfrm>
        <a:off x="6426391" y="7099685"/>
        <a:ext cx="464536" cy="225260"/>
      </dsp:txXfrm>
    </dsp:sp>
    <dsp:sp modelId="{392AB483-734F-48CE-9284-2AF2C0A669C0}">
      <dsp:nvSpPr>
        <dsp:cNvPr id="0" name=""/>
        <dsp:cNvSpPr/>
      </dsp:nvSpPr>
      <dsp:spPr>
        <a:xfrm rot="3054171">
          <a:off x="5343529" y="7643333"/>
          <a:ext cx="303536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03536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7709" y="7637278"/>
        <a:ext cx="15176" cy="15176"/>
      </dsp:txXfrm>
    </dsp:sp>
    <dsp:sp modelId="{C0CE6040-D2EC-4175-9C3A-EA76FF3015DA}">
      <dsp:nvSpPr>
        <dsp:cNvPr id="0" name=""/>
        <dsp:cNvSpPr/>
      </dsp:nvSpPr>
      <dsp:spPr>
        <a:xfrm>
          <a:off x="5591008" y="7603412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South Island trips</a:t>
          </a:r>
        </a:p>
      </dsp:txBody>
      <dsp:txXfrm>
        <a:off x="5600336" y="7612740"/>
        <a:ext cx="618297" cy="299820"/>
      </dsp:txXfrm>
    </dsp:sp>
    <dsp:sp modelId="{B6D164C1-61B5-4E2D-82A5-BBA54D0A4FD4}">
      <dsp:nvSpPr>
        <dsp:cNvPr id="0" name=""/>
        <dsp:cNvSpPr/>
      </dsp:nvSpPr>
      <dsp:spPr>
        <a:xfrm rot="18289469">
          <a:off x="6156072" y="7623533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7616687"/>
        <a:ext cx="16760" cy="16760"/>
      </dsp:txXfrm>
    </dsp:sp>
    <dsp:sp modelId="{71DA1039-DF92-4A8D-8224-4F4460756B2A}">
      <dsp:nvSpPr>
        <dsp:cNvPr id="0" name=""/>
        <dsp:cNvSpPr/>
      </dsp:nvSpPr>
      <dsp:spPr>
        <a:xfrm>
          <a:off x="6419383" y="7367844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SI1</a:t>
          </a:r>
        </a:p>
      </dsp:txBody>
      <dsp:txXfrm>
        <a:off x="6426391" y="7374852"/>
        <a:ext cx="464536" cy="225260"/>
      </dsp:txXfrm>
    </dsp:sp>
    <dsp:sp modelId="{F50A5EFB-7DAD-435C-9F92-D2710AF5D748}">
      <dsp:nvSpPr>
        <dsp:cNvPr id="0" name=""/>
        <dsp:cNvSpPr/>
      </dsp:nvSpPr>
      <dsp:spPr>
        <a:xfrm>
          <a:off x="6227962" y="7761117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8887" y="7757865"/>
        <a:ext cx="9571" cy="9571"/>
      </dsp:txXfrm>
    </dsp:sp>
    <dsp:sp modelId="{48C8414A-878E-4440-A1B4-F2CD0C4DF3BE}">
      <dsp:nvSpPr>
        <dsp:cNvPr id="0" name=""/>
        <dsp:cNvSpPr/>
      </dsp:nvSpPr>
      <dsp:spPr>
        <a:xfrm>
          <a:off x="6419383" y="7643012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6426391" y="7650020"/>
        <a:ext cx="464536" cy="225260"/>
      </dsp:txXfrm>
    </dsp:sp>
    <dsp:sp modelId="{52061E56-4036-4E23-9D7B-86576D5C0D6F}">
      <dsp:nvSpPr>
        <dsp:cNvPr id="0" name=""/>
        <dsp:cNvSpPr/>
      </dsp:nvSpPr>
      <dsp:spPr>
        <a:xfrm rot="3310531">
          <a:off x="6156072" y="7898701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7891855"/>
        <a:ext cx="16760" cy="16760"/>
      </dsp:txXfrm>
    </dsp:sp>
    <dsp:sp modelId="{46806A77-8249-4C90-BEF3-573F0F90F932}">
      <dsp:nvSpPr>
        <dsp:cNvPr id="0" name=""/>
        <dsp:cNvSpPr/>
      </dsp:nvSpPr>
      <dsp:spPr>
        <a:xfrm>
          <a:off x="6419383" y="7918180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SIn</a:t>
          </a:r>
        </a:p>
      </dsp:txBody>
      <dsp:txXfrm>
        <a:off x="6426391" y="7925188"/>
        <a:ext cx="464536" cy="225260"/>
      </dsp:txXfrm>
    </dsp:sp>
    <dsp:sp modelId="{FF9038A5-8F49-4B7D-88A5-691767F94483}">
      <dsp:nvSpPr>
        <dsp:cNvPr id="0" name=""/>
        <dsp:cNvSpPr/>
      </dsp:nvSpPr>
      <dsp:spPr>
        <a:xfrm rot="4786418">
          <a:off x="4956198" y="8056085"/>
          <a:ext cx="1078199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078199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68343" y="8030664"/>
        <a:ext cx="53909" cy="53909"/>
      </dsp:txXfrm>
    </dsp:sp>
    <dsp:sp modelId="{772E91DB-714F-4B7F-B4C0-E9011CC7CEB2}">
      <dsp:nvSpPr>
        <dsp:cNvPr id="0" name=""/>
        <dsp:cNvSpPr/>
      </dsp:nvSpPr>
      <dsp:spPr>
        <a:xfrm>
          <a:off x="5591008" y="8428916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Themed highways</a:t>
          </a:r>
        </a:p>
      </dsp:txBody>
      <dsp:txXfrm>
        <a:off x="5600336" y="8438244"/>
        <a:ext cx="618297" cy="299820"/>
      </dsp:txXfrm>
    </dsp:sp>
    <dsp:sp modelId="{91CA5630-3858-4FC0-82C6-52570EA9DC3F}">
      <dsp:nvSpPr>
        <dsp:cNvPr id="0" name=""/>
        <dsp:cNvSpPr/>
      </dsp:nvSpPr>
      <dsp:spPr>
        <a:xfrm rot="18289469">
          <a:off x="6156072" y="8449037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8442191"/>
        <a:ext cx="16760" cy="16760"/>
      </dsp:txXfrm>
    </dsp:sp>
    <dsp:sp modelId="{1A33A96F-8117-433B-B808-1BF14EACB072}">
      <dsp:nvSpPr>
        <dsp:cNvPr id="0" name=""/>
        <dsp:cNvSpPr/>
      </dsp:nvSpPr>
      <dsp:spPr>
        <a:xfrm>
          <a:off x="6419383" y="8193348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TI1</a:t>
          </a:r>
        </a:p>
      </dsp:txBody>
      <dsp:txXfrm>
        <a:off x="6426391" y="8200356"/>
        <a:ext cx="464536" cy="225260"/>
      </dsp:txXfrm>
    </dsp:sp>
    <dsp:sp modelId="{707F626B-BD4A-4304-8AC8-1A0A32474D42}">
      <dsp:nvSpPr>
        <dsp:cNvPr id="0" name=""/>
        <dsp:cNvSpPr/>
      </dsp:nvSpPr>
      <dsp:spPr>
        <a:xfrm>
          <a:off x="6227962" y="8586621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8887" y="8583369"/>
        <a:ext cx="9571" cy="9571"/>
      </dsp:txXfrm>
    </dsp:sp>
    <dsp:sp modelId="{722DCAFE-CFD0-4C41-B262-640D100BB0BE}">
      <dsp:nvSpPr>
        <dsp:cNvPr id="0" name=""/>
        <dsp:cNvSpPr/>
      </dsp:nvSpPr>
      <dsp:spPr>
        <a:xfrm>
          <a:off x="6419383" y="8468516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6426391" y="8475524"/>
        <a:ext cx="464536" cy="225260"/>
      </dsp:txXfrm>
    </dsp:sp>
    <dsp:sp modelId="{0CE05A7C-DF61-4896-91EB-99199FCCBC9E}">
      <dsp:nvSpPr>
        <dsp:cNvPr id="0" name=""/>
        <dsp:cNvSpPr/>
      </dsp:nvSpPr>
      <dsp:spPr>
        <a:xfrm rot="3310531">
          <a:off x="6156072" y="8724205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8717358"/>
        <a:ext cx="16760" cy="16760"/>
      </dsp:txXfrm>
    </dsp:sp>
    <dsp:sp modelId="{D47BC4E5-5DDD-4B02-BE6A-057140568BF4}">
      <dsp:nvSpPr>
        <dsp:cNvPr id="0" name=""/>
        <dsp:cNvSpPr/>
      </dsp:nvSpPr>
      <dsp:spPr>
        <a:xfrm>
          <a:off x="6419383" y="8743684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TIn</a:t>
          </a:r>
        </a:p>
      </dsp:txBody>
      <dsp:txXfrm>
        <a:off x="6426391" y="8750692"/>
        <a:ext cx="464536" cy="225260"/>
      </dsp:txXfrm>
    </dsp:sp>
    <dsp:sp modelId="{7BCCCDBE-3EF8-4226-AF4E-9C3591E1677E}">
      <dsp:nvSpPr>
        <dsp:cNvPr id="0" name=""/>
        <dsp:cNvSpPr/>
      </dsp:nvSpPr>
      <dsp:spPr>
        <a:xfrm rot="4937890">
          <a:off x="4781135" y="8233269"/>
          <a:ext cx="1428325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428325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59589" y="8199095"/>
        <a:ext cx="71416" cy="71416"/>
      </dsp:txXfrm>
    </dsp:sp>
    <dsp:sp modelId="{76FF99D0-3BC4-4969-92A4-54C8BC33D398}">
      <dsp:nvSpPr>
        <dsp:cNvPr id="0" name=""/>
        <dsp:cNvSpPr/>
      </dsp:nvSpPr>
      <dsp:spPr>
        <a:xfrm>
          <a:off x="5591008" y="8783285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Travel time &amp; distance</a:t>
          </a:r>
        </a:p>
      </dsp:txBody>
      <dsp:txXfrm>
        <a:off x="5600336" y="8792613"/>
        <a:ext cx="618297" cy="299820"/>
      </dsp:txXfrm>
    </dsp:sp>
    <dsp:sp modelId="{2F7C556E-2033-488D-8F31-75D781D4D324}">
      <dsp:nvSpPr>
        <dsp:cNvPr id="0" name=""/>
        <dsp:cNvSpPr/>
      </dsp:nvSpPr>
      <dsp:spPr>
        <a:xfrm rot="5147191">
          <a:off x="3153426" y="8763334"/>
          <a:ext cx="260533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05330" y="1533"/>
              </a:lnTo>
            </a:path>
          </a:pathLst>
        </a:custGeom>
        <a:noFill/>
        <a:ln w="12700" cap="flat" cmpd="sng" algn="ctr">
          <a:solidFill>
            <a:schemeClr val="accent3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600" kern="1200"/>
        </a:p>
      </dsp:txBody>
      <dsp:txXfrm>
        <a:off x="4390958" y="8699734"/>
        <a:ext cx="130266" cy="130266"/>
      </dsp:txXfrm>
    </dsp:sp>
    <dsp:sp modelId="{53D8FEA3-6806-466B-A12F-4637B793E7E1}">
      <dsp:nvSpPr>
        <dsp:cNvPr id="0" name=""/>
        <dsp:cNvSpPr/>
      </dsp:nvSpPr>
      <dsp:spPr>
        <a:xfrm>
          <a:off x="4551802" y="9852066"/>
          <a:ext cx="847785" cy="42389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050" kern="1200"/>
            <a:t>Travel to NZ</a:t>
          </a:r>
        </a:p>
      </dsp:txBody>
      <dsp:txXfrm>
        <a:off x="4564217" y="9864481"/>
        <a:ext cx="822955" cy="399062"/>
      </dsp:txXfrm>
    </dsp:sp>
    <dsp:sp modelId="{F2429DB3-58AC-473B-A9BA-C8D88C0443DF}">
      <dsp:nvSpPr>
        <dsp:cNvPr id="0" name=""/>
        <dsp:cNvSpPr/>
      </dsp:nvSpPr>
      <dsp:spPr>
        <a:xfrm rot="17388289">
          <a:off x="5212813" y="9796702"/>
          <a:ext cx="564969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64969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1173" y="9784111"/>
        <a:ext cx="28248" cy="28248"/>
      </dsp:txXfrm>
    </dsp:sp>
    <dsp:sp modelId="{5D2DC4C5-1CF0-4D5C-941A-BD1D6FB48561}">
      <dsp:nvSpPr>
        <dsp:cNvPr id="0" name=""/>
        <dsp:cNvSpPr/>
      </dsp:nvSpPr>
      <dsp:spPr>
        <a:xfrm>
          <a:off x="5591008" y="9373221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Cruise</a:t>
          </a:r>
        </a:p>
      </dsp:txBody>
      <dsp:txXfrm>
        <a:off x="5600336" y="9382549"/>
        <a:ext cx="618297" cy="299820"/>
      </dsp:txXfrm>
    </dsp:sp>
    <dsp:sp modelId="{A92C3B6A-B9D8-4FDB-BC5C-90C5357A2BAA}">
      <dsp:nvSpPr>
        <dsp:cNvPr id="0" name=""/>
        <dsp:cNvSpPr/>
      </dsp:nvSpPr>
      <dsp:spPr>
        <a:xfrm rot="18289469">
          <a:off x="6156072" y="9393341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9386495"/>
        <a:ext cx="16760" cy="16760"/>
      </dsp:txXfrm>
    </dsp:sp>
    <dsp:sp modelId="{96453A60-A709-4708-AE35-D3D8C322C64A}">
      <dsp:nvSpPr>
        <dsp:cNvPr id="0" name=""/>
        <dsp:cNvSpPr/>
      </dsp:nvSpPr>
      <dsp:spPr>
        <a:xfrm>
          <a:off x="6419383" y="9137653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C1</a:t>
          </a:r>
        </a:p>
      </dsp:txBody>
      <dsp:txXfrm>
        <a:off x="6426391" y="9144661"/>
        <a:ext cx="464536" cy="225260"/>
      </dsp:txXfrm>
    </dsp:sp>
    <dsp:sp modelId="{7E359B9E-115C-4C74-B7B6-74731B05AA33}">
      <dsp:nvSpPr>
        <dsp:cNvPr id="0" name=""/>
        <dsp:cNvSpPr/>
      </dsp:nvSpPr>
      <dsp:spPr>
        <a:xfrm>
          <a:off x="6227962" y="9530925"/>
          <a:ext cx="191421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191421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8887" y="9527674"/>
        <a:ext cx="9571" cy="9571"/>
      </dsp:txXfrm>
    </dsp:sp>
    <dsp:sp modelId="{47771863-84C0-4FF0-BBCA-B6F05FE108C6}">
      <dsp:nvSpPr>
        <dsp:cNvPr id="0" name=""/>
        <dsp:cNvSpPr/>
      </dsp:nvSpPr>
      <dsp:spPr>
        <a:xfrm>
          <a:off x="6419383" y="9412821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6426391" y="9419829"/>
        <a:ext cx="464536" cy="225260"/>
      </dsp:txXfrm>
    </dsp:sp>
    <dsp:sp modelId="{71A89089-2766-4691-A84F-149D8EED4180}">
      <dsp:nvSpPr>
        <dsp:cNvPr id="0" name=""/>
        <dsp:cNvSpPr/>
      </dsp:nvSpPr>
      <dsp:spPr>
        <a:xfrm rot="3310531">
          <a:off x="6156072" y="9668509"/>
          <a:ext cx="335200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335200" y="1533"/>
              </a:lnTo>
            </a:path>
          </a:pathLst>
        </a:custGeom>
        <a:noFill/>
        <a:ln w="12700" cap="flat" cmpd="sng" algn="ctr">
          <a:solidFill>
            <a:schemeClr val="accent3">
              <a:tint val="5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6315293" y="9661663"/>
        <a:ext cx="16760" cy="16760"/>
      </dsp:txXfrm>
    </dsp:sp>
    <dsp:sp modelId="{EF7618B1-3CFF-457B-B2D4-01EEF302185D}">
      <dsp:nvSpPr>
        <dsp:cNvPr id="0" name=""/>
        <dsp:cNvSpPr/>
      </dsp:nvSpPr>
      <dsp:spPr>
        <a:xfrm>
          <a:off x="6419383" y="9687989"/>
          <a:ext cx="478552" cy="239276"/>
        </a:xfrm>
        <a:prstGeom prst="roundRect">
          <a:avLst>
            <a:gd name="adj" fmla="val 10000"/>
          </a:avLst>
        </a:prstGeom>
        <a:solidFill>
          <a:schemeClr val="accent3">
            <a:tint val="7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Cn</a:t>
          </a:r>
        </a:p>
      </dsp:txBody>
      <dsp:txXfrm>
        <a:off x="6426391" y="9694997"/>
        <a:ext cx="464536" cy="225260"/>
      </dsp:txXfrm>
    </dsp:sp>
    <dsp:sp modelId="{67C22DEE-5F5C-431D-AA66-7B91A201AE4A}">
      <dsp:nvSpPr>
        <dsp:cNvPr id="0" name=""/>
        <dsp:cNvSpPr/>
      </dsp:nvSpPr>
      <dsp:spPr>
        <a:xfrm rot="19032713">
          <a:off x="5364879" y="9973886"/>
          <a:ext cx="260837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0837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8777" y="9968899"/>
        <a:ext cx="13041" cy="13041"/>
      </dsp:txXfrm>
    </dsp:sp>
    <dsp:sp modelId="{DFB28B30-8D0E-47FE-9E50-395A28BDACC2}">
      <dsp:nvSpPr>
        <dsp:cNvPr id="0" name=""/>
        <dsp:cNvSpPr/>
      </dsp:nvSpPr>
      <dsp:spPr>
        <a:xfrm>
          <a:off x="5591008" y="9727589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Flights to New Zealand</a:t>
          </a:r>
        </a:p>
      </dsp:txBody>
      <dsp:txXfrm>
        <a:off x="5600336" y="9736917"/>
        <a:ext cx="618297" cy="299820"/>
      </dsp:txXfrm>
    </dsp:sp>
    <dsp:sp modelId="{6735AB45-55A2-4AB9-B01A-245F2A29F2A3}">
      <dsp:nvSpPr>
        <dsp:cNvPr id="0" name=""/>
        <dsp:cNvSpPr/>
      </dsp:nvSpPr>
      <dsp:spPr>
        <a:xfrm rot="2567287">
          <a:off x="5364879" y="10151070"/>
          <a:ext cx="260837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0837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8777" y="10146083"/>
        <a:ext cx="13041" cy="13041"/>
      </dsp:txXfrm>
    </dsp:sp>
    <dsp:sp modelId="{A86DCA6B-CC3F-48E7-919F-20EAED34F445}">
      <dsp:nvSpPr>
        <dsp:cNvPr id="0" name=""/>
        <dsp:cNvSpPr/>
      </dsp:nvSpPr>
      <dsp:spPr>
        <a:xfrm>
          <a:off x="5591008" y="10081958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Find a travel agent</a:t>
          </a:r>
        </a:p>
      </dsp:txBody>
      <dsp:txXfrm>
        <a:off x="5600336" y="10091286"/>
        <a:ext cx="618297" cy="299820"/>
      </dsp:txXfrm>
    </dsp:sp>
    <dsp:sp modelId="{59F94154-1041-4C61-8EF7-D252C70ACDF9}">
      <dsp:nvSpPr>
        <dsp:cNvPr id="0" name=""/>
        <dsp:cNvSpPr/>
      </dsp:nvSpPr>
      <dsp:spPr>
        <a:xfrm rot="4211711">
          <a:off x="5212813" y="10328254"/>
          <a:ext cx="564969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64969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1173" y="10315664"/>
        <a:ext cx="28248" cy="28248"/>
      </dsp:txXfrm>
    </dsp:sp>
    <dsp:sp modelId="{8756DDD0-87DE-4688-898D-8A98976C88D4}">
      <dsp:nvSpPr>
        <dsp:cNvPr id="0" name=""/>
        <dsp:cNvSpPr/>
      </dsp:nvSpPr>
      <dsp:spPr>
        <a:xfrm>
          <a:off x="5591008" y="10436326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Visa's &amp; immigration</a:t>
          </a:r>
        </a:p>
      </dsp:txBody>
      <dsp:txXfrm>
        <a:off x="5600336" y="10445654"/>
        <a:ext cx="618297" cy="299820"/>
      </dsp:txXfrm>
    </dsp:sp>
    <dsp:sp modelId="{C2B4C539-B6B3-4530-B554-A9BE8D54E7B9}">
      <dsp:nvSpPr>
        <dsp:cNvPr id="0" name=""/>
        <dsp:cNvSpPr/>
      </dsp:nvSpPr>
      <dsp:spPr>
        <a:xfrm rot="5236255">
          <a:off x="2445930" y="9472071"/>
          <a:ext cx="4020322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4020322" y="1533"/>
              </a:lnTo>
            </a:path>
          </a:pathLst>
        </a:custGeom>
        <a:noFill/>
        <a:ln w="12700" cap="flat" cmpd="sng" algn="ctr">
          <a:solidFill>
            <a:schemeClr val="accent3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600" kern="1200"/>
        </a:p>
      </dsp:txBody>
      <dsp:txXfrm>
        <a:off x="4355583" y="9373096"/>
        <a:ext cx="201016" cy="201016"/>
      </dsp:txXfrm>
    </dsp:sp>
    <dsp:sp modelId="{881FBDA0-5DCE-4760-B53D-E193986B067B}">
      <dsp:nvSpPr>
        <dsp:cNvPr id="0" name=""/>
        <dsp:cNvSpPr/>
      </dsp:nvSpPr>
      <dsp:spPr>
        <a:xfrm>
          <a:off x="4551802" y="11269539"/>
          <a:ext cx="847785" cy="42389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050" kern="1200"/>
            <a:t>Transport</a:t>
          </a:r>
        </a:p>
      </dsp:txBody>
      <dsp:txXfrm>
        <a:off x="4564217" y="11281954"/>
        <a:ext cx="822955" cy="399062"/>
      </dsp:txXfrm>
    </dsp:sp>
    <dsp:sp modelId="{499F86AD-669F-48FC-8BF3-337E16D7F826}">
      <dsp:nvSpPr>
        <dsp:cNvPr id="0" name=""/>
        <dsp:cNvSpPr/>
      </dsp:nvSpPr>
      <dsp:spPr>
        <a:xfrm rot="17388289">
          <a:off x="5212813" y="11214176"/>
          <a:ext cx="564969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64969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1173" y="11201585"/>
        <a:ext cx="28248" cy="28248"/>
      </dsp:txXfrm>
    </dsp:sp>
    <dsp:sp modelId="{C0B9BF37-0027-4EBE-B617-9601912C69DF}">
      <dsp:nvSpPr>
        <dsp:cNvPr id="0" name=""/>
        <dsp:cNvSpPr/>
      </dsp:nvSpPr>
      <dsp:spPr>
        <a:xfrm>
          <a:off x="5591008" y="10790695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Air transport</a:t>
          </a:r>
        </a:p>
      </dsp:txBody>
      <dsp:txXfrm>
        <a:off x="5600336" y="10800023"/>
        <a:ext cx="618297" cy="299820"/>
      </dsp:txXfrm>
    </dsp:sp>
    <dsp:sp modelId="{8B42FA1D-A64F-4D5B-B927-3797B37DF44E}">
      <dsp:nvSpPr>
        <dsp:cNvPr id="0" name=""/>
        <dsp:cNvSpPr/>
      </dsp:nvSpPr>
      <dsp:spPr>
        <a:xfrm rot="19032713">
          <a:off x="5364879" y="11391360"/>
          <a:ext cx="260837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0837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8777" y="11386373"/>
        <a:ext cx="13041" cy="13041"/>
      </dsp:txXfrm>
    </dsp:sp>
    <dsp:sp modelId="{313B3292-8F91-4959-957B-75885621ED14}">
      <dsp:nvSpPr>
        <dsp:cNvPr id="0" name=""/>
        <dsp:cNvSpPr/>
      </dsp:nvSpPr>
      <dsp:spPr>
        <a:xfrm>
          <a:off x="5591008" y="11145063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Rental cars</a:t>
          </a:r>
        </a:p>
      </dsp:txBody>
      <dsp:txXfrm>
        <a:off x="5600336" y="11154391"/>
        <a:ext cx="618297" cy="299820"/>
      </dsp:txXfrm>
    </dsp:sp>
    <dsp:sp modelId="{B3FDE3D8-313A-4DDA-8203-B4FEEBC8D9D2}">
      <dsp:nvSpPr>
        <dsp:cNvPr id="0" name=""/>
        <dsp:cNvSpPr/>
      </dsp:nvSpPr>
      <dsp:spPr>
        <a:xfrm rot="2567287">
          <a:off x="5364879" y="11568544"/>
          <a:ext cx="260837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0837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8777" y="11563557"/>
        <a:ext cx="13041" cy="13041"/>
      </dsp:txXfrm>
    </dsp:sp>
    <dsp:sp modelId="{D3BCEEF8-1C15-4C13-8220-A22F6445F5B1}">
      <dsp:nvSpPr>
        <dsp:cNvPr id="0" name=""/>
        <dsp:cNvSpPr/>
      </dsp:nvSpPr>
      <dsp:spPr>
        <a:xfrm>
          <a:off x="5591008" y="11499432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5600336" y="11508760"/>
        <a:ext cx="618297" cy="299820"/>
      </dsp:txXfrm>
    </dsp:sp>
    <dsp:sp modelId="{C90E9EE2-C584-47D9-A9BC-1B8467F9C072}">
      <dsp:nvSpPr>
        <dsp:cNvPr id="0" name=""/>
        <dsp:cNvSpPr/>
      </dsp:nvSpPr>
      <dsp:spPr>
        <a:xfrm rot="4211711">
          <a:off x="5212813" y="11745728"/>
          <a:ext cx="564969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64969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1173" y="11733138"/>
        <a:ext cx="28248" cy="28248"/>
      </dsp:txXfrm>
    </dsp:sp>
    <dsp:sp modelId="{F66318DE-6B33-4DE6-B912-27528A0CBA80}">
      <dsp:nvSpPr>
        <dsp:cNvPr id="0" name=""/>
        <dsp:cNvSpPr/>
      </dsp:nvSpPr>
      <dsp:spPr>
        <a:xfrm>
          <a:off x="5591008" y="11853800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Hitchhiking in NZ</a:t>
          </a:r>
        </a:p>
      </dsp:txBody>
      <dsp:txXfrm>
        <a:off x="5600336" y="11863128"/>
        <a:ext cx="618297" cy="299820"/>
      </dsp:txXfrm>
    </dsp:sp>
    <dsp:sp modelId="{5F9BF57C-CB56-4D7A-8FB2-4712C59F49B0}">
      <dsp:nvSpPr>
        <dsp:cNvPr id="0" name=""/>
        <dsp:cNvSpPr/>
      </dsp:nvSpPr>
      <dsp:spPr>
        <a:xfrm rot="5278933">
          <a:off x="1737787" y="10180807"/>
          <a:ext cx="5436607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436607" y="1533"/>
              </a:lnTo>
            </a:path>
          </a:pathLst>
        </a:custGeom>
        <a:noFill/>
        <a:ln w="12700" cap="flat" cmpd="sng" algn="ctr">
          <a:solidFill>
            <a:schemeClr val="accent3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600" kern="1200"/>
        </a:p>
      </dsp:txBody>
      <dsp:txXfrm>
        <a:off x="4320176" y="10046426"/>
        <a:ext cx="271830" cy="271830"/>
      </dsp:txXfrm>
    </dsp:sp>
    <dsp:sp modelId="{CE3C54EF-BC11-4474-8D81-C113AAFDBE10}">
      <dsp:nvSpPr>
        <dsp:cNvPr id="0" name=""/>
        <dsp:cNvSpPr/>
      </dsp:nvSpPr>
      <dsp:spPr>
        <a:xfrm>
          <a:off x="4551802" y="12687013"/>
          <a:ext cx="847785" cy="42389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050" kern="1200"/>
            <a:t>Accomodation</a:t>
          </a:r>
        </a:p>
      </dsp:txBody>
      <dsp:txXfrm>
        <a:off x="4564217" y="12699428"/>
        <a:ext cx="822955" cy="399062"/>
      </dsp:txXfrm>
    </dsp:sp>
    <dsp:sp modelId="{47ECF780-049C-4482-8088-5ACE21943DC1}">
      <dsp:nvSpPr>
        <dsp:cNvPr id="0" name=""/>
        <dsp:cNvSpPr/>
      </dsp:nvSpPr>
      <dsp:spPr>
        <a:xfrm rot="17388289">
          <a:off x="5212813" y="12631649"/>
          <a:ext cx="564969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64969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1173" y="12619059"/>
        <a:ext cx="28248" cy="28248"/>
      </dsp:txXfrm>
    </dsp:sp>
    <dsp:sp modelId="{0A250E21-9814-48D4-8526-7FEDE013CC67}">
      <dsp:nvSpPr>
        <dsp:cNvPr id="0" name=""/>
        <dsp:cNvSpPr/>
      </dsp:nvSpPr>
      <dsp:spPr>
        <a:xfrm>
          <a:off x="5591008" y="12208168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Apartments</a:t>
          </a:r>
        </a:p>
      </dsp:txBody>
      <dsp:txXfrm>
        <a:off x="5600336" y="12217496"/>
        <a:ext cx="618297" cy="299820"/>
      </dsp:txXfrm>
    </dsp:sp>
    <dsp:sp modelId="{1F29F702-8136-4551-8BFB-72E566D8C9DD}">
      <dsp:nvSpPr>
        <dsp:cNvPr id="0" name=""/>
        <dsp:cNvSpPr/>
      </dsp:nvSpPr>
      <dsp:spPr>
        <a:xfrm rot="19032713">
          <a:off x="5364879" y="12808834"/>
          <a:ext cx="260837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0837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8777" y="12803847"/>
        <a:ext cx="13041" cy="13041"/>
      </dsp:txXfrm>
    </dsp:sp>
    <dsp:sp modelId="{360A2925-2FA9-4481-9DBB-9588C69F6F25}">
      <dsp:nvSpPr>
        <dsp:cNvPr id="0" name=""/>
        <dsp:cNvSpPr/>
      </dsp:nvSpPr>
      <dsp:spPr>
        <a:xfrm>
          <a:off x="5591008" y="12562537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Bed &amp; breakfast</a:t>
          </a:r>
        </a:p>
      </dsp:txBody>
      <dsp:txXfrm>
        <a:off x="5600336" y="12571865"/>
        <a:ext cx="618297" cy="299820"/>
      </dsp:txXfrm>
    </dsp:sp>
    <dsp:sp modelId="{E49BF3CC-2D26-4B79-955B-47E0DED08ACC}">
      <dsp:nvSpPr>
        <dsp:cNvPr id="0" name=""/>
        <dsp:cNvSpPr/>
      </dsp:nvSpPr>
      <dsp:spPr>
        <a:xfrm rot="2567287">
          <a:off x="5364879" y="12986018"/>
          <a:ext cx="260837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260837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8777" y="12981031"/>
        <a:ext cx="13041" cy="13041"/>
      </dsp:txXfrm>
    </dsp:sp>
    <dsp:sp modelId="{CBFAA66A-B9D7-4247-B2AC-121ED7AFC0AA}">
      <dsp:nvSpPr>
        <dsp:cNvPr id="0" name=""/>
        <dsp:cNvSpPr/>
      </dsp:nvSpPr>
      <dsp:spPr>
        <a:xfrm>
          <a:off x="5591008" y="12916905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...</a:t>
          </a:r>
        </a:p>
      </dsp:txBody>
      <dsp:txXfrm>
        <a:off x="5600336" y="12926233"/>
        <a:ext cx="618297" cy="299820"/>
      </dsp:txXfrm>
    </dsp:sp>
    <dsp:sp modelId="{9AC2926E-9332-430A-92A1-51EE46595509}">
      <dsp:nvSpPr>
        <dsp:cNvPr id="0" name=""/>
        <dsp:cNvSpPr/>
      </dsp:nvSpPr>
      <dsp:spPr>
        <a:xfrm rot="4211711">
          <a:off x="5212813" y="13163202"/>
          <a:ext cx="564969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64969" y="1533"/>
              </a:lnTo>
            </a:path>
          </a:pathLst>
        </a:custGeom>
        <a:noFill/>
        <a:ln w="12700" cap="flat" cmpd="sng" algn="ctr">
          <a:solidFill>
            <a:schemeClr val="accent3">
              <a:tint val="7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500" kern="1200"/>
        </a:p>
      </dsp:txBody>
      <dsp:txXfrm>
        <a:off x="5481173" y="13150612"/>
        <a:ext cx="28248" cy="28248"/>
      </dsp:txXfrm>
    </dsp:sp>
    <dsp:sp modelId="{92EB54DC-E72D-4F4F-9916-0BDFA238074E}">
      <dsp:nvSpPr>
        <dsp:cNvPr id="0" name=""/>
        <dsp:cNvSpPr/>
      </dsp:nvSpPr>
      <dsp:spPr>
        <a:xfrm>
          <a:off x="5591008" y="13271274"/>
          <a:ext cx="636953" cy="318476"/>
        </a:xfrm>
        <a:prstGeom prst="roundRect">
          <a:avLst>
            <a:gd name="adj" fmla="val 10000"/>
          </a:avLst>
        </a:prstGeom>
        <a:solidFill>
          <a:schemeClr val="accent3">
            <a:tint val="99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080" tIns="5080" rIns="5080" bIns="5080" numCol="1" spcCol="1270" anchor="ctr" anchorCtr="0">
          <a:noAutofit/>
        </a:bodyPr>
        <a:lstStyle/>
        <a:p>
          <a:pPr lvl="0" algn="ctr" defTabSz="3556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800" kern="1200"/>
            <a:t>Motels</a:t>
          </a:r>
        </a:p>
      </dsp:txBody>
      <dsp:txXfrm>
        <a:off x="5600336" y="13280602"/>
        <a:ext cx="618297" cy="299820"/>
      </dsp:txXfrm>
    </dsp:sp>
    <dsp:sp modelId="{2BF6FC62-88A2-4D44-86E5-6A8ABCEBEB62}">
      <dsp:nvSpPr>
        <dsp:cNvPr id="0" name=""/>
        <dsp:cNvSpPr/>
      </dsp:nvSpPr>
      <dsp:spPr>
        <a:xfrm rot="5288372">
          <a:off x="1508027" y="10410700"/>
          <a:ext cx="5896128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5896128" y="1533"/>
              </a:lnTo>
            </a:path>
          </a:pathLst>
        </a:custGeom>
        <a:noFill/>
        <a:ln w="12700" cap="flat" cmpd="sng" algn="ctr">
          <a:solidFill>
            <a:schemeClr val="accent3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600" kern="1200"/>
        </a:p>
      </dsp:txBody>
      <dsp:txXfrm>
        <a:off x="4308688" y="10264830"/>
        <a:ext cx="294806" cy="294806"/>
      </dsp:txXfrm>
    </dsp:sp>
    <dsp:sp modelId="{96B7F9B2-5127-4C47-A22D-898B3F00FB59}">
      <dsp:nvSpPr>
        <dsp:cNvPr id="0" name=""/>
        <dsp:cNvSpPr/>
      </dsp:nvSpPr>
      <dsp:spPr>
        <a:xfrm>
          <a:off x="4551802" y="13146797"/>
          <a:ext cx="847785" cy="42389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050" kern="1200"/>
            <a:t>International</a:t>
          </a:r>
        </a:p>
      </dsp:txBody>
      <dsp:txXfrm>
        <a:off x="4564217" y="13159212"/>
        <a:ext cx="822955" cy="399062"/>
      </dsp:txXfrm>
    </dsp:sp>
    <dsp:sp modelId="{3196567D-7BC2-4A67-9B0B-DD5DFC44D097}">
      <dsp:nvSpPr>
        <dsp:cNvPr id="0" name=""/>
        <dsp:cNvSpPr/>
      </dsp:nvSpPr>
      <dsp:spPr>
        <a:xfrm rot="5296446">
          <a:off x="1278247" y="10640592"/>
          <a:ext cx="6355688" cy="3067"/>
        </a:xfrm>
        <a:custGeom>
          <a:avLst/>
          <a:gdLst/>
          <a:ahLst/>
          <a:cxnLst/>
          <a:rect l="0" t="0" r="0" b="0"/>
          <a:pathLst>
            <a:path>
              <a:moveTo>
                <a:pt x="0" y="1533"/>
              </a:moveTo>
              <a:lnTo>
                <a:pt x="6355688" y="1533"/>
              </a:lnTo>
            </a:path>
          </a:pathLst>
        </a:custGeom>
        <a:noFill/>
        <a:ln w="12700" cap="flat" cmpd="sng" algn="ctr">
          <a:solidFill>
            <a:schemeClr val="accent3">
              <a:tint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667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it-IT" sz="600" kern="1200"/>
        </a:p>
      </dsp:txBody>
      <dsp:txXfrm>
        <a:off x="4297199" y="10483233"/>
        <a:ext cx="317784" cy="317784"/>
      </dsp:txXfrm>
    </dsp:sp>
    <dsp:sp modelId="{3301A886-7D31-447A-9D0D-78A1F3E74F14}">
      <dsp:nvSpPr>
        <dsp:cNvPr id="0" name=""/>
        <dsp:cNvSpPr/>
      </dsp:nvSpPr>
      <dsp:spPr>
        <a:xfrm>
          <a:off x="4551802" y="13606582"/>
          <a:ext cx="847785" cy="423892"/>
        </a:xfrm>
        <a:prstGeom prst="roundRect">
          <a:avLst>
            <a:gd name="adj" fmla="val 10000"/>
          </a:avLst>
        </a:prstGeom>
        <a:solidFill>
          <a:schemeClr val="accent3">
            <a:shade val="8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6985" tIns="6985" rIns="6985" bIns="6985" numCol="1" spcCol="1270" anchor="ctr" anchorCtr="0">
          <a:noAutofit/>
        </a:bodyPr>
        <a:lstStyle/>
        <a:p>
          <a:pPr lvl="0" algn="ctr" defTabSz="466725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it-IT" sz="1050" kern="1200"/>
            <a:t>Your trips</a:t>
          </a:r>
        </a:p>
      </dsp:txBody>
      <dsp:txXfrm>
        <a:off x="4564217" y="13618997"/>
        <a:ext cx="822955" cy="399062"/>
      </dsp:txXfrm>
    </dsp:sp>
  </dsp:spTree>
</dsp:drawing>
</file>

<file path=word/diagrams/drawing3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AB080C22-09FE-4563-AF8D-65E0722A9005}">
      <dsp:nvSpPr>
        <dsp:cNvPr id="0" name=""/>
        <dsp:cNvSpPr/>
      </dsp:nvSpPr>
      <dsp:spPr>
        <a:xfrm>
          <a:off x="2578611" y="6981399"/>
          <a:ext cx="3419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1986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41055" y="7018569"/>
        <a:ext cx="17099" cy="17099"/>
      </dsp:txXfrm>
    </dsp:sp>
    <dsp:sp modelId="{2799B9BE-3D23-4F66-9942-FA342B9687C2}">
      <dsp:nvSpPr>
        <dsp:cNvPr id="0" name=""/>
        <dsp:cNvSpPr/>
      </dsp:nvSpPr>
      <dsp:spPr>
        <a:xfrm>
          <a:off x="526694" y="4746342"/>
          <a:ext cx="341986" cy="228077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0993" y="0"/>
              </a:lnTo>
              <a:lnTo>
                <a:pt x="170993" y="2280776"/>
              </a:lnTo>
              <a:lnTo>
                <a:pt x="341986" y="2280776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700" kern="1200"/>
        </a:p>
      </dsp:txBody>
      <dsp:txXfrm>
        <a:off x="640030" y="5829074"/>
        <a:ext cx="115313" cy="115313"/>
      </dsp:txXfrm>
    </dsp:sp>
    <dsp:sp modelId="{816F94CB-1A41-451E-A119-31242E33979F}">
      <dsp:nvSpPr>
        <dsp:cNvPr id="0" name=""/>
        <dsp:cNvSpPr/>
      </dsp:nvSpPr>
      <dsp:spPr>
        <a:xfrm>
          <a:off x="2578611" y="6329748"/>
          <a:ext cx="3419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1986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41055" y="6366919"/>
        <a:ext cx="17099" cy="17099"/>
      </dsp:txXfrm>
    </dsp:sp>
    <dsp:sp modelId="{1027124C-12A2-4F4B-B957-8125AB59C61D}">
      <dsp:nvSpPr>
        <dsp:cNvPr id="0" name=""/>
        <dsp:cNvSpPr/>
      </dsp:nvSpPr>
      <dsp:spPr>
        <a:xfrm>
          <a:off x="526694" y="4746342"/>
          <a:ext cx="341986" cy="1629126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0993" y="0"/>
              </a:lnTo>
              <a:lnTo>
                <a:pt x="170993" y="1629126"/>
              </a:lnTo>
              <a:lnTo>
                <a:pt x="341986" y="1629126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656071" y="5519289"/>
        <a:ext cx="83231" cy="83231"/>
      </dsp:txXfrm>
    </dsp:sp>
    <dsp:sp modelId="{89D51C0E-B693-433B-AC89-9A33B9BA3E0C}">
      <dsp:nvSpPr>
        <dsp:cNvPr id="0" name=""/>
        <dsp:cNvSpPr/>
      </dsp:nvSpPr>
      <dsp:spPr>
        <a:xfrm>
          <a:off x="2578611" y="5678098"/>
          <a:ext cx="3419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1986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41055" y="5715268"/>
        <a:ext cx="17099" cy="17099"/>
      </dsp:txXfrm>
    </dsp:sp>
    <dsp:sp modelId="{C3AB023A-4DD0-4B42-AE4B-B71C194CD838}">
      <dsp:nvSpPr>
        <dsp:cNvPr id="0" name=""/>
        <dsp:cNvSpPr/>
      </dsp:nvSpPr>
      <dsp:spPr>
        <a:xfrm>
          <a:off x="526694" y="4746342"/>
          <a:ext cx="341986" cy="97747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0993" y="0"/>
              </a:lnTo>
              <a:lnTo>
                <a:pt x="170993" y="977475"/>
              </a:lnTo>
              <a:lnTo>
                <a:pt x="341986" y="97747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671798" y="5209191"/>
        <a:ext cx="51778" cy="51778"/>
      </dsp:txXfrm>
    </dsp:sp>
    <dsp:sp modelId="{99DAF547-F09D-4F61-A2DF-7E099E528681}">
      <dsp:nvSpPr>
        <dsp:cNvPr id="0" name=""/>
        <dsp:cNvSpPr/>
      </dsp:nvSpPr>
      <dsp:spPr>
        <a:xfrm>
          <a:off x="526694" y="4746342"/>
          <a:ext cx="341986" cy="3258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0993" y="0"/>
              </a:lnTo>
              <a:lnTo>
                <a:pt x="170993" y="325825"/>
              </a:lnTo>
              <a:lnTo>
                <a:pt x="341986" y="325825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685878" y="4897446"/>
        <a:ext cx="23617" cy="23617"/>
      </dsp:txXfrm>
    </dsp:sp>
    <dsp:sp modelId="{AC519D08-7FB0-4756-AF9E-0FC0A76F90F0}">
      <dsp:nvSpPr>
        <dsp:cNvPr id="0" name=""/>
        <dsp:cNvSpPr/>
      </dsp:nvSpPr>
      <dsp:spPr>
        <a:xfrm>
          <a:off x="2578611" y="4374797"/>
          <a:ext cx="3419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1986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41055" y="4411967"/>
        <a:ext cx="17099" cy="17099"/>
      </dsp:txXfrm>
    </dsp:sp>
    <dsp:sp modelId="{265BF1DB-169D-41CB-8879-4F74CA3064C1}">
      <dsp:nvSpPr>
        <dsp:cNvPr id="0" name=""/>
        <dsp:cNvSpPr/>
      </dsp:nvSpPr>
      <dsp:spPr>
        <a:xfrm>
          <a:off x="526694" y="4420517"/>
          <a:ext cx="341986" cy="325825"/>
        </a:xfrm>
        <a:custGeom>
          <a:avLst/>
          <a:gdLst/>
          <a:ahLst/>
          <a:cxnLst/>
          <a:rect l="0" t="0" r="0" b="0"/>
          <a:pathLst>
            <a:path>
              <a:moveTo>
                <a:pt x="0" y="325825"/>
              </a:moveTo>
              <a:lnTo>
                <a:pt x="170993" y="325825"/>
              </a:lnTo>
              <a:lnTo>
                <a:pt x="170993" y="0"/>
              </a:lnTo>
              <a:lnTo>
                <a:pt x="341986" y="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685878" y="4571621"/>
        <a:ext cx="23617" cy="23617"/>
      </dsp:txXfrm>
    </dsp:sp>
    <dsp:sp modelId="{AC913E3F-FA36-4E4B-9D39-189E08802ADB}">
      <dsp:nvSpPr>
        <dsp:cNvPr id="0" name=""/>
        <dsp:cNvSpPr/>
      </dsp:nvSpPr>
      <dsp:spPr>
        <a:xfrm>
          <a:off x="2578611" y="3723146"/>
          <a:ext cx="3419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1986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41055" y="3760317"/>
        <a:ext cx="17099" cy="17099"/>
      </dsp:txXfrm>
    </dsp:sp>
    <dsp:sp modelId="{6FFEC668-B623-4099-9654-B6810F271B3A}">
      <dsp:nvSpPr>
        <dsp:cNvPr id="0" name=""/>
        <dsp:cNvSpPr/>
      </dsp:nvSpPr>
      <dsp:spPr>
        <a:xfrm>
          <a:off x="526694" y="3768866"/>
          <a:ext cx="341986" cy="977475"/>
        </a:xfrm>
        <a:custGeom>
          <a:avLst/>
          <a:gdLst/>
          <a:ahLst/>
          <a:cxnLst/>
          <a:rect l="0" t="0" r="0" b="0"/>
          <a:pathLst>
            <a:path>
              <a:moveTo>
                <a:pt x="0" y="977475"/>
              </a:moveTo>
              <a:lnTo>
                <a:pt x="170993" y="977475"/>
              </a:lnTo>
              <a:lnTo>
                <a:pt x="170993" y="0"/>
              </a:lnTo>
              <a:lnTo>
                <a:pt x="341986" y="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671798" y="4231715"/>
        <a:ext cx="51778" cy="51778"/>
      </dsp:txXfrm>
    </dsp:sp>
    <dsp:sp modelId="{6C327CAE-C4A7-4FA9-9318-FCCCE5D72950}">
      <dsp:nvSpPr>
        <dsp:cNvPr id="0" name=""/>
        <dsp:cNvSpPr/>
      </dsp:nvSpPr>
      <dsp:spPr>
        <a:xfrm>
          <a:off x="526694" y="3117216"/>
          <a:ext cx="341986" cy="1629126"/>
        </a:xfrm>
        <a:custGeom>
          <a:avLst/>
          <a:gdLst/>
          <a:ahLst/>
          <a:cxnLst/>
          <a:rect l="0" t="0" r="0" b="0"/>
          <a:pathLst>
            <a:path>
              <a:moveTo>
                <a:pt x="0" y="1629126"/>
              </a:moveTo>
              <a:lnTo>
                <a:pt x="170993" y="1629126"/>
              </a:lnTo>
              <a:lnTo>
                <a:pt x="170993" y="0"/>
              </a:lnTo>
              <a:lnTo>
                <a:pt x="341986" y="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656071" y="3890163"/>
        <a:ext cx="83231" cy="83231"/>
      </dsp:txXfrm>
    </dsp:sp>
    <dsp:sp modelId="{C3858F43-5EC0-42B0-8B41-3F87BB64356C}">
      <dsp:nvSpPr>
        <dsp:cNvPr id="0" name=""/>
        <dsp:cNvSpPr/>
      </dsp:nvSpPr>
      <dsp:spPr>
        <a:xfrm>
          <a:off x="4630528" y="2745671"/>
          <a:ext cx="3419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1986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4792972" y="2782841"/>
        <a:ext cx="17099" cy="17099"/>
      </dsp:txXfrm>
    </dsp:sp>
    <dsp:sp modelId="{9CC6531B-3270-4989-B543-6AE226F0F2E5}">
      <dsp:nvSpPr>
        <dsp:cNvPr id="0" name=""/>
        <dsp:cNvSpPr/>
      </dsp:nvSpPr>
      <dsp:spPr>
        <a:xfrm>
          <a:off x="2578611" y="2465565"/>
          <a:ext cx="341986" cy="325825"/>
        </a:xfrm>
        <a:custGeom>
          <a:avLst/>
          <a:gdLst/>
          <a:ahLst/>
          <a:cxnLst/>
          <a:rect l="0" t="0" r="0" b="0"/>
          <a:pathLst>
            <a:path>
              <a:moveTo>
                <a:pt x="0" y="0"/>
              </a:moveTo>
              <a:lnTo>
                <a:pt x="170993" y="0"/>
              </a:lnTo>
              <a:lnTo>
                <a:pt x="170993" y="325825"/>
              </a:lnTo>
              <a:lnTo>
                <a:pt x="341986" y="325825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37795" y="2616669"/>
        <a:ext cx="23617" cy="23617"/>
      </dsp:txXfrm>
    </dsp:sp>
    <dsp:sp modelId="{F43BEAE3-29AC-4C3C-AC91-E908559DAA72}">
      <dsp:nvSpPr>
        <dsp:cNvPr id="0" name=""/>
        <dsp:cNvSpPr/>
      </dsp:nvSpPr>
      <dsp:spPr>
        <a:xfrm>
          <a:off x="4630528" y="2094020"/>
          <a:ext cx="341986" cy="91440"/>
        </a:xfrm>
        <a:custGeom>
          <a:avLst/>
          <a:gdLst/>
          <a:ahLst/>
          <a:cxnLst/>
          <a:rect l="0" t="0" r="0" b="0"/>
          <a:pathLst>
            <a:path>
              <a:moveTo>
                <a:pt x="0" y="45720"/>
              </a:moveTo>
              <a:lnTo>
                <a:pt x="341986" y="4572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4792972" y="2131190"/>
        <a:ext cx="17099" cy="17099"/>
      </dsp:txXfrm>
    </dsp:sp>
    <dsp:sp modelId="{CCFC0EDF-3719-421E-8B54-8B4EA8B96FA4}">
      <dsp:nvSpPr>
        <dsp:cNvPr id="0" name=""/>
        <dsp:cNvSpPr/>
      </dsp:nvSpPr>
      <dsp:spPr>
        <a:xfrm>
          <a:off x="2578611" y="2139740"/>
          <a:ext cx="341986" cy="325825"/>
        </a:xfrm>
        <a:custGeom>
          <a:avLst/>
          <a:gdLst/>
          <a:ahLst/>
          <a:cxnLst/>
          <a:rect l="0" t="0" r="0" b="0"/>
          <a:pathLst>
            <a:path>
              <a:moveTo>
                <a:pt x="0" y="325825"/>
              </a:moveTo>
              <a:lnTo>
                <a:pt x="170993" y="325825"/>
              </a:lnTo>
              <a:lnTo>
                <a:pt x="170993" y="0"/>
              </a:lnTo>
              <a:lnTo>
                <a:pt x="341986" y="0"/>
              </a:lnTo>
            </a:path>
          </a:pathLst>
        </a:custGeom>
        <a:noFill/>
        <a:ln w="12700" cap="flat" cmpd="sng" algn="ctr">
          <a:solidFill>
            <a:schemeClr val="dk1">
              <a:shade val="8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500" kern="1200"/>
        </a:p>
      </dsp:txBody>
      <dsp:txXfrm>
        <a:off x="2737795" y="2290844"/>
        <a:ext cx="23617" cy="23617"/>
      </dsp:txXfrm>
    </dsp:sp>
    <dsp:sp modelId="{E17C6CE0-7E20-429A-8DD9-D60A07CFC925}">
      <dsp:nvSpPr>
        <dsp:cNvPr id="0" name=""/>
        <dsp:cNvSpPr/>
      </dsp:nvSpPr>
      <dsp:spPr>
        <a:xfrm>
          <a:off x="526694" y="2465565"/>
          <a:ext cx="341986" cy="2280776"/>
        </a:xfrm>
        <a:custGeom>
          <a:avLst/>
          <a:gdLst/>
          <a:ahLst/>
          <a:cxnLst/>
          <a:rect l="0" t="0" r="0" b="0"/>
          <a:pathLst>
            <a:path>
              <a:moveTo>
                <a:pt x="0" y="2280776"/>
              </a:moveTo>
              <a:lnTo>
                <a:pt x="170993" y="2280776"/>
              </a:lnTo>
              <a:lnTo>
                <a:pt x="170993" y="0"/>
              </a:lnTo>
              <a:lnTo>
                <a:pt x="341986" y="0"/>
              </a:lnTo>
            </a:path>
          </a:pathLst>
        </a:custGeom>
        <a:noFill/>
        <a:ln w="12700" cap="flat" cmpd="sng" algn="ctr">
          <a:solidFill>
            <a:schemeClr val="dk1">
              <a:shade val="6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0" rIns="12700" bIns="0" numCol="1" spcCol="1270" anchor="ctr" anchorCtr="0">
          <a:noAutofit/>
        </a:bodyPr>
        <a:lstStyle/>
        <a:p>
          <a:pPr lvl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endParaRPr lang="en-US" sz="700" kern="1200"/>
        </a:p>
      </dsp:txBody>
      <dsp:txXfrm>
        <a:off x="640030" y="3548297"/>
        <a:ext cx="115313" cy="115313"/>
      </dsp:txXfrm>
    </dsp:sp>
    <dsp:sp modelId="{7B2C45C9-F172-4B33-90BE-3FEF6780D36E}">
      <dsp:nvSpPr>
        <dsp:cNvPr id="0" name=""/>
        <dsp:cNvSpPr/>
      </dsp:nvSpPr>
      <dsp:spPr>
        <a:xfrm rot="16200000">
          <a:off x="-1105861" y="4485682"/>
          <a:ext cx="2743791" cy="521320"/>
        </a:xfrm>
        <a:prstGeom prst="roundRect">
          <a:avLst/>
        </a:prstGeom>
        <a:solidFill>
          <a:schemeClr val="accent1"/>
        </a:solidFill>
        <a:ln w="12700" cap="flat" cmpd="sng" algn="ctr">
          <a:solidFill>
            <a:schemeClr val="accent1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dsp:style>
      <dsp:txBody>
        <a:bodyPr spcFirstLastPara="0" vert="horz" wrap="square" lIns="12700" tIns="12700" rIns="12700" bIns="12700" numCol="1" spcCol="1270" anchor="ctr" anchorCtr="0">
          <a:noAutofit/>
        </a:bodyPr>
        <a:lstStyle/>
        <a:p>
          <a:pPr lvl="0" algn="ctr" defTabSz="8890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2000" kern="1200"/>
            <a:t>Home</a:t>
          </a:r>
        </a:p>
      </dsp:txBody>
      <dsp:txXfrm>
        <a:off x="-1080412" y="4511131"/>
        <a:ext cx="2692893" cy="470422"/>
      </dsp:txXfrm>
    </dsp:sp>
    <dsp:sp modelId="{4B4B9AB5-5479-4F03-9633-3A291156266A}">
      <dsp:nvSpPr>
        <dsp:cNvPr id="0" name=""/>
        <dsp:cNvSpPr/>
      </dsp:nvSpPr>
      <dsp:spPr>
        <a:xfrm>
          <a:off x="868680" y="2204905"/>
          <a:ext cx="1709930" cy="521320"/>
        </a:xfrm>
        <a:prstGeom prst="roundRect">
          <a:avLst/>
        </a:prstGeom>
        <a:solidFill>
          <a:schemeClr val="accent2"/>
        </a:solidFill>
        <a:ln w="12700" cap="flat" cmpd="sng" algn="ctr">
          <a:solidFill>
            <a:schemeClr val="accent2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Esplora le Città</a:t>
          </a:r>
        </a:p>
      </dsp:txBody>
      <dsp:txXfrm>
        <a:off x="894129" y="2230354"/>
        <a:ext cx="1659032" cy="470422"/>
      </dsp:txXfrm>
    </dsp:sp>
    <dsp:sp modelId="{DA58A0A9-C9E3-4713-9EBE-45AA60F0359A}">
      <dsp:nvSpPr>
        <dsp:cNvPr id="0" name=""/>
        <dsp:cNvSpPr/>
      </dsp:nvSpPr>
      <dsp:spPr>
        <a:xfrm>
          <a:off x="2920597" y="1879080"/>
          <a:ext cx="1709930" cy="521320"/>
        </a:xfrm>
        <a:prstGeom prst="roundRect">
          <a:avLst/>
        </a:prstGeom>
        <a:solidFill>
          <a:schemeClr val="accent3"/>
        </a:solidFill>
        <a:ln w="38100" cap="flat" cmpd="sng" algn="ctr">
          <a:solidFill>
            <a:srgbClr val="FFC000"/>
          </a:solidFill>
          <a:prstDash val="dash"/>
          <a:miter lim="800000"/>
        </a:ln>
        <a:effectLst/>
      </dsp:spPr>
      <dsp:style>
        <a:lnRef idx="2">
          <a:schemeClr val="accent3">
            <a:shade val="50000"/>
          </a:schemeClr>
        </a:lnRef>
        <a:fillRef idx="1">
          <a:schemeClr val="accent3"/>
        </a:fillRef>
        <a:effectRef idx="0">
          <a:schemeClr val="accent3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Città A</a:t>
          </a:r>
        </a:p>
      </dsp:txBody>
      <dsp:txXfrm>
        <a:off x="2946046" y="1904529"/>
        <a:ext cx="1659032" cy="470422"/>
      </dsp:txXfrm>
    </dsp:sp>
    <dsp:sp modelId="{0589C196-89A4-445A-A673-D16B85B75116}">
      <dsp:nvSpPr>
        <dsp:cNvPr id="0" name=""/>
        <dsp:cNvSpPr/>
      </dsp:nvSpPr>
      <dsp:spPr>
        <a:xfrm>
          <a:off x="4972514" y="1879080"/>
          <a:ext cx="1709930" cy="521320"/>
        </a:xfrm>
        <a:prstGeom prst="roundRect">
          <a:avLst/>
        </a:prstGeom>
        <a:solidFill>
          <a:schemeClr val="accent4"/>
        </a:solidFill>
        <a:ln w="38100" cap="flat" cmpd="sng" algn="ctr">
          <a:solidFill>
            <a:srgbClr val="FFC000"/>
          </a:solidFill>
          <a:prstDash val="dash"/>
          <a:miter lim="800000"/>
        </a:ln>
        <a:effectLst/>
      </dsp:spPr>
      <dsp:style>
        <a:lnRef idx="2">
          <a:schemeClr val="accent4">
            <a:shade val="50000"/>
          </a:schemeClr>
        </a:lnRef>
        <a:fillRef idx="1">
          <a:schemeClr val="accent4"/>
        </a:fillRef>
        <a:effectRef idx="0">
          <a:schemeClr val="accent4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Attività</a:t>
          </a:r>
        </a:p>
      </dsp:txBody>
      <dsp:txXfrm>
        <a:off x="4997963" y="1904529"/>
        <a:ext cx="1659032" cy="470422"/>
      </dsp:txXfrm>
    </dsp:sp>
    <dsp:sp modelId="{9A703DCA-927A-47BF-B4F5-52910642A88C}">
      <dsp:nvSpPr>
        <dsp:cNvPr id="0" name=""/>
        <dsp:cNvSpPr/>
      </dsp:nvSpPr>
      <dsp:spPr>
        <a:xfrm>
          <a:off x="2920597" y="2530730"/>
          <a:ext cx="1709930" cy="521320"/>
        </a:xfrm>
        <a:prstGeom prst="roundRect">
          <a:avLst/>
        </a:prstGeom>
        <a:solidFill>
          <a:schemeClr val="accent3"/>
        </a:solidFill>
        <a:ln w="38100" cap="flat" cmpd="sng" algn="ctr">
          <a:solidFill>
            <a:srgbClr val="FFC000"/>
          </a:solidFill>
          <a:prstDash val="dash"/>
          <a:miter lim="800000"/>
        </a:ln>
        <a:effectLst/>
      </dsp:spPr>
      <dsp:style>
        <a:lnRef idx="2">
          <a:schemeClr val="accent3">
            <a:shade val="50000"/>
          </a:schemeClr>
        </a:lnRef>
        <a:fillRef idx="1">
          <a:schemeClr val="accent3"/>
        </a:fillRef>
        <a:effectRef idx="0">
          <a:schemeClr val="accent3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Città B</a:t>
          </a:r>
        </a:p>
      </dsp:txBody>
      <dsp:txXfrm>
        <a:off x="2946046" y="2556179"/>
        <a:ext cx="1659032" cy="470422"/>
      </dsp:txXfrm>
    </dsp:sp>
    <dsp:sp modelId="{FD43D545-B250-431C-8C6F-DAA2A90CAC4E}">
      <dsp:nvSpPr>
        <dsp:cNvPr id="0" name=""/>
        <dsp:cNvSpPr/>
      </dsp:nvSpPr>
      <dsp:spPr>
        <a:xfrm>
          <a:off x="4972514" y="2530730"/>
          <a:ext cx="1709930" cy="521320"/>
        </a:xfrm>
        <a:prstGeom prst="roundRect">
          <a:avLst/>
        </a:prstGeom>
        <a:solidFill>
          <a:schemeClr val="accent4"/>
        </a:solidFill>
        <a:ln w="38100" cap="flat" cmpd="sng" algn="ctr">
          <a:solidFill>
            <a:srgbClr val="FFC000"/>
          </a:solidFill>
          <a:prstDash val="dash"/>
          <a:miter lim="800000"/>
        </a:ln>
        <a:effectLst/>
      </dsp:spPr>
      <dsp:style>
        <a:lnRef idx="2">
          <a:schemeClr val="accent4">
            <a:shade val="50000"/>
          </a:schemeClr>
        </a:lnRef>
        <a:fillRef idx="1">
          <a:schemeClr val="accent4"/>
        </a:fillRef>
        <a:effectRef idx="0">
          <a:schemeClr val="accent4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Attività</a:t>
          </a:r>
        </a:p>
      </dsp:txBody>
      <dsp:txXfrm>
        <a:off x="4997963" y="2556179"/>
        <a:ext cx="1659032" cy="470422"/>
      </dsp:txXfrm>
    </dsp:sp>
    <dsp:sp modelId="{59B02324-8BC9-4F66-8BFF-A91FCE13C207}">
      <dsp:nvSpPr>
        <dsp:cNvPr id="0" name=""/>
        <dsp:cNvSpPr/>
      </dsp:nvSpPr>
      <dsp:spPr>
        <a:xfrm>
          <a:off x="868680" y="2856556"/>
          <a:ext cx="1709930" cy="521320"/>
        </a:xfrm>
        <a:prstGeom prst="roundRect">
          <a:avLst/>
        </a:prstGeom>
        <a:solidFill>
          <a:schemeClr val="accent2"/>
        </a:solidFill>
        <a:ln w="12700" cap="flat" cmpd="sng" algn="ctr">
          <a:solidFill>
            <a:schemeClr val="accent2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Meta del mese</a:t>
          </a:r>
        </a:p>
      </dsp:txBody>
      <dsp:txXfrm>
        <a:off x="894129" y="2882005"/>
        <a:ext cx="1659032" cy="470422"/>
      </dsp:txXfrm>
    </dsp:sp>
    <dsp:sp modelId="{6ECCE608-48E3-4D1A-B8C0-B69F0FE8B253}">
      <dsp:nvSpPr>
        <dsp:cNvPr id="0" name=""/>
        <dsp:cNvSpPr/>
      </dsp:nvSpPr>
      <dsp:spPr>
        <a:xfrm>
          <a:off x="868680" y="3508206"/>
          <a:ext cx="1709930" cy="521320"/>
        </a:xfrm>
        <a:prstGeom prst="roundRect">
          <a:avLst/>
        </a:prstGeom>
        <a:solidFill>
          <a:schemeClr val="accent2"/>
        </a:solidFill>
        <a:ln w="12700" cap="flat" cmpd="sng" algn="ctr">
          <a:solidFill>
            <a:schemeClr val="accent2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Blog </a:t>
          </a:r>
          <a:r>
            <a:rPr lang="en-US" sz="1400" b="1" kern="1200"/>
            <a:t>*</a:t>
          </a:r>
        </a:p>
      </dsp:txBody>
      <dsp:txXfrm>
        <a:off x="894129" y="3533655"/>
        <a:ext cx="1659032" cy="470422"/>
      </dsp:txXfrm>
    </dsp:sp>
    <dsp:sp modelId="{4C7F5EBE-B90A-46FA-A4E4-D8E72DFD721E}">
      <dsp:nvSpPr>
        <dsp:cNvPr id="0" name=""/>
        <dsp:cNvSpPr/>
      </dsp:nvSpPr>
      <dsp:spPr>
        <a:xfrm>
          <a:off x="2920597" y="3508206"/>
          <a:ext cx="1709930" cy="521320"/>
        </a:xfrm>
        <a:prstGeom prst="roundRect">
          <a:avLst/>
        </a:prstGeom>
        <a:solidFill>
          <a:schemeClr val="accent3"/>
        </a:solidFill>
        <a:ln w="38100" cap="flat" cmpd="sng" algn="ctr">
          <a:solidFill>
            <a:srgbClr val="FFC000"/>
          </a:solidFill>
          <a:prstDash val="dash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Articoli</a:t>
          </a:r>
        </a:p>
      </dsp:txBody>
      <dsp:txXfrm>
        <a:off x="2946046" y="3533655"/>
        <a:ext cx="1659032" cy="470422"/>
      </dsp:txXfrm>
    </dsp:sp>
    <dsp:sp modelId="{76D48010-0FBF-42E7-87C6-8AD63523040F}">
      <dsp:nvSpPr>
        <dsp:cNvPr id="0" name=""/>
        <dsp:cNvSpPr/>
      </dsp:nvSpPr>
      <dsp:spPr>
        <a:xfrm>
          <a:off x="868680" y="4159857"/>
          <a:ext cx="1709930" cy="521320"/>
        </a:xfrm>
        <a:prstGeom prst="roundRect">
          <a:avLst/>
        </a:prstGeom>
        <a:solidFill>
          <a:schemeClr val="accent2"/>
        </a:solidFill>
        <a:ln w="12700" cap="flat" cmpd="sng" algn="ctr">
          <a:solidFill>
            <a:schemeClr val="accent2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Info e Contatti</a:t>
          </a:r>
        </a:p>
      </dsp:txBody>
      <dsp:txXfrm>
        <a:off x="894129" y="4185306"/>
        <a:ext cx="1659032" cy="470422"/>
      </dsp:txXfrm>
    </dsp:sp>
    <dsp:sp modelId="{AE0C0821-6F52-4349-85D6-B7BE30C6A64F}">
      <dsp:nvSpPr>
        <dsp:cNvPr id="0" name=""/>
        <dsp:cNvSpPr/>
      </dsp:nvSpPr>
      <dsp:spPr>
        <a:xfrm>
          <a:off x="2920597" y="4159857"/>
          <a:ext cx="1709930" cy="521320"/>
        </a:xfrm>
        <a:prstGeom prst="roundRect">
          <a:avLst/>
        </a:prstGeom>
        <a:solidFill>
          <a:schemeClr val="accent3"/>
        </a:solidFill>
        <a:ln w="38100" cap="flat" cmpd="sng" algn="ctr">
          <a:solidFill>
            <a:srgbClr val="FFC000"/>
          </a:solidFill>
          <a:prstDash val="dash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Info</a:t>
          </a:r>
        </a:p>
      </dsp:txBody>
      <dsp:txXfrm>
        <a:off x="2946046" y="4185306"/>
        <a:ext cx="1659032" cy="470422"/>
      </dsp:txXfrm>
    </dsp:sp>
    <dsp:sp modelId="{05BC2D65-35C6-4C1B-B204-9ECEF62635CF}">
      <dsp:nvSpPr>
        <dsp:cNvPr id="0" name=""/>
        <dsp:cNvSpPr/>
      </dsp:nvSpPr>
      <dsp:spPr>
        <a:xfrm>
          <a:off x="868680" y="4811507"/>
          <a:ext cx="1709930" cy="521320"/>
        </a:xfrm>
        <a:prstGeom prst="roundRect">
          <a:avLst/>
        </a:prstGeom>
        <a:solidFill>
          <a:schemeClr val="accent2"/>
        </a:solidFill>
        <a:ln w="12700" cap="flat" cmpd="sng" algn="ctr">
          <a:solidFill>
            <a:schemeClr val="accent2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Proponi la tua Meta</a:t>
          </a:r>
        </a:p>
      </dsp:txBody>
      <dsp:txXfrm>
        <a:off x="894129" y="4836956"/>
        <a:ext cx="1659032" cy="470422"/>
      </dsp:txXfrm>
    </dsp:sp>
    <dsp:sp modelId="{4BB1C863-1168-4B6B-8393-7760B980736A}">
      <dsp:nvSpPr>
        <dsp:cNvPr id="0" name=""/>
        <dsp:cNvSpPr/>
      </dsp:nvSpPr>
      <dsp:spPr>
        <a:xfrm>
          <a:off x="868680" y="5463158"/>
          <a:ext cx="1709930" cy="521320"/>
        </a:xfrm>
        <a:prstGeom prst="roundRect">
          <a:avLst/>
        </a:prstGeom>
        <a:solidFill>
          <a:schemeClr val="accent2"/>
        </a:solidFill>
        <a:ln w="12700" cap="flat" cmpd="sng" algn="ctr">
          <a:solidFill>
            <a:schemeClr val="accent2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Ricerca </a:t>
          </a:r>
          <a:r>
            <a:rPr lang="en-US" sz="1400" b="1" kern="1200"/>
            <a:t>**</a:t>
          </a:r>
        </a:p>
      </dsp:txBody>
      <dsp:txXfrm>
        <a:off x="894129" y="5488607"/>
        <a:ext cx="1659032" cy="470422"/>
      </dsp:txXfrm>
    </dsp:sp>
    <dsp:sp modelId="{50F32B25-7F44-4504-900B-C0533FF25ED0}">
      <dsp:nvSpPr>
        <dsp:cNvPr id="0" name=""/>
        <dsp:cNvSpPr/>
      </dsp:nvSpPr>
      <dsp:spPr>
        <a:xfrm>
          <a:off x="2920597" y="5463158"/>
          <a:ext cx="1709930" cy="521320"/>
        </a:xfrm>
        <a:prstGeom prst="roundRect">
          <a:avLst/>
        </a:prstGeom>
        <a:solidFill>
          <a:schemeClr val="accent3"/>
        </a:solidFill>
        <a:ln w="12700" cap="flat" cmpd="sng" algn="ctr">
          <a:solidFill>
            <a:schemeClr val="accent3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3">
            <a:shade val="50000"/>
          </a:schemeClr>
        </a:lnRef>
        <a:fillRef idx="1">
          <a:schemeClr val="accent3"/>
        </a:fillRef>
        <a:effectRef idx="0">
          <a:schemeClr val="accent3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Risultati</a:t>
          </a:r>
        </a:p>
      </dsp:txBody>
      <dsp:txXfrm>
        <a:off x="2946046" y="5488607"/>
        <a:ext cx="1659032" cy="470422"/>
      </dsp:txXfrm>
    </dsp:sp>
    <dsp:sp modelId="{2AD01891-4AB4-4A9E-9944-FB1A2C4C5CD1}">
      <dsp:nvSpPr>
        <dsp:cNvPr id="0" name=""/>
        <dsp:cNvSpPr/>
      </dsp:nvSpPr>
      <dsp:spPr>
        <a:xfrm>
          <a:off x="868680" y="6114808"/>
          <a:ext cx="1709930" cy="521320"/>
        </a:xfrm>
        <a:prstGeom prst="roundRect">
          <a:avLst/>
        </a:prstGeom>
        <a:solidFill>
          <a:schemeClr val="accent2"/>
        </a:solidFill>
        <a:ln w="12700" cap="flat" cmpd="sng" algn="ctr">
          <a:solidFill>
            <a:schemeClr val="accent2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Accedi</a:t>
          </a:r>
        </a:p>
      </dsp:txBody>
      <dsp:txXfrm>
        <a:off x="894129" y="6140257"/>
        <a:ext cx="1659032" cy="470422"/>
      </dsp:txXfrm>
    </dsp:sp>
    <dsp:sp modelId="{55236818-A889-48F5-A466-EFB57A680F50}">
      <dsp:nvSpPr>
        <dsp:cNvPr id="0" name=""/>
        <dsp:cNvSpPr/>
      </dsp:nvSpPr>
      <dsp:spPr>
        <a:xfrm>
          <a:off x="2920597" y="6114808"/>
          <a:ext cx="1709930" cy="521320"/>
        </a:xfrm>
        <a:prstGeom prst="roundRect">
          <a:avLst/>
        </a:prstGeom>
        <a:solidFill>
          <a:schemeClr val="accent3"/>
        </a:solidFill>
        <a:ln w="38100" cap="flat" cmpd="sng" algn="ctr">
          <a:solidFill>
            <a:srgbClr val="7030A0"/>
          </a:solidFill>
          <a:prstDash val="dash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Profilo Utente</a:t>
          </a:r>
        </a:p>
      </dsp:txBody>
      <dsp:txXfrm>
        <a:off x="2946046" y="6140257"/>
        <a:ext cx="1659032" cy="470422"/>
      </dsp:txXfrm>
    </dsp:sp>
    <dsp:sp modelId="{4DE51E6B-22AC-4C5C-9AE8-98D4701236CA}">
      <dsp:nvSpPr>
        <dsp:cNvPr id="0" name=""/>
        <dsp:cNvSpPr/>
      </dsp:nvSpPr>
      <dsp:spPr>
        <a:xfrm>
          <a:off x="868680" y="6766459"/>
          <a:ext cx="1709930" cy="521320"/>
        </a:xfrm>
        <a:prstGeom prst="roundRect">
          <a:avLst/>
        </a:prstGeom>
        <a:solidFill>
          <a:schemeClr val="accent2"/>
        </a:solidFill>
        <a:ln w="38100" cap="flat" cmpd="sng" algn="ctr">
          <a:solidFill>
            <a:srgbClr val="C00000"/>
          </a:solidFill>
          <a:prstDash val="dash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Registrati</a:t>
          </a:r>
        </a:p>
      </dsp:txBody>
      <dsp:txXfrm>
        <a:off x="894129" y="6791908"/>
        <a:ext cx="1659032" cy="470422"/>
      </dsp:txXfrm>
    </dsp:sp>
    <dsp:sp modelId="{AAA34FD3-75B6-480E-B820-0BD7B2AD8A41}">
      <dsp:nvSpPr>
        <dsp:cNvPr id="0" name=""/>
        <dsp:cNvSpPr/>
      </dsp:nvSpPr>
      <dsp:spPr>
        <a:xfrm>
          <a:off x="2920597" y="6766459"/>
          <a:ext cx="1709930" cy="521320"/>
        </a:xfrm>
        <a:prstGeom prst="roundRect">
          <a:avLst/>
        </a:prstGeom>
        <a:solidFill>
          <a:schemeClr val="accent3"/>
        </a:solidFill>
        <a:ln w="12700" cap="flat" cmpd="sng" algn="ctr">
          <a:solidFill>
            <a:schemeClr val="accent2">
              <a:shade val="50000"/>
            </a:schemeClr>
          </a:solidFill>
          <a:prstDash val="solid"/>
          <a:miter lim="800000"/>
        </a:ln>
        <a:effectLst/>
      </dsp:spPr>
      <dsp:style>
        <a:lnRef idx="2">
          <a:schemeClr val="accent2">
            <a:shade val="50000"/>
          </a:schemeClr>
        </a:lnRef>
        <a:fillRef idx="1">
          <a:schemeClr val="accent2"/>
        </a:fillRef>
        <a:effectRef idx="0">
          <a:schemeClr val="accent2"/>
        </a:effectRef>
        <a:fontRef idx="minor">
          <a:schemeClr val="lt1"/>
        </a:fontRef>
      </dsp:style>
      <dsp:txBody>
        <a:bodyPr spcFirstLastPara="0" vert="horz" wrap="square" lIns="8890" tIns="8890" rIns="8890" bIns="8890" numCol="1" spcCol="1270" anchor="ctr" anchorCtr="0">
          <a:noAutofit/>
        </a:bodyPr>
        <a:lstStyle/>
        <a:p>
          <a:pPr lvl="0" algn="ctr" defTabSz="62230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en-US" sz="1400" kern="1200"/>
            <a:t>Sequenza Registrazione</a:t>
          </a:r>
        </a:p>
      </dsp:txBody>
      <dsp:txXfrm>
        <a:off x="2946046" y="6791908"/>
        <a:ext cx="1659032" cy="47042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ierarchy6">
  <dgm:title val=""/>
  <dgm:desc val=""/>
  <dgm:catLst>
    <dgm:cat type="hierarchy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4">
          <dgm:prSet phldr="1"/>
        </dgm:pt>
        <dgm:pt modelId="5">
          <dgm:prSet phldr="1"/>
        </dgm:pt>
        <dgm:pt modelId="6">
          <dgm:prSet phldr="1"/>
        </dgm:pt>
      </dgm:ptLst>
      <dgm:cxnLst>
        <dgm:cxn modelId="7" srcId="0" destId="1" srcOrd="0" destOrd="0"/>
        <dgm:cxn modelId="8" srcId="1" destId="2" srcOrd="0" destOrd="0"/>
        <dgm:cxn modelId="9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10" srcId="0" destId="4" srcOrd="1" destOrd="0"/>
        <dgm:cxn modelId="11" srcId="0" destId="5" srcOrd="2" destOrd="0"/>
        <dgm:cxn modelId="12" srcId="0" destId="6" srcOrd="3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  <dgm:pt modelId="2"/>
        <dgm:pt modelId="3"/>
      </dgm:ptLst>
      <dgm:cxnLst>
        <dgm:cxn modelId="4" srcId="0" destId="1" srcOrd="0" destOrd="0"/>
        <dgm:cxn modelId="13" srcId="1" destId="11" srcOrd="0" destOrd="0"/>
        <dgm:cxn modelId="14" srcId="1" destId="12" srcOrd="1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  <dgm:pt modelId="4"/>
        <dgm:pt modelId="5"/>
        <dgm:pt modelId="6"/>
        <dgm:pt modelId="7"/>
      </dgm:ptLst>
      <dgm:cxnLst>
        <dgm:cxn modelId="8" srcId="0" destId="1" srcOrd="0" destOrd="0"/>
        <dgm:cxn modelId="9" srcId="1" destId="2" srcOrd="0" destOrd="0"/>
        <dgm:cxn modelId="10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  <dgm:cxn modelId="11" srcId="0" destId="4" srcOrd="1" destOrd="0"/>
        <dgm:cxn modelId="12" srcId="0" destId="5" srcOrd="2" destOrd="0"/>
        <dgm:cxn modelId="13" srcId="0" destId="6" srcOrd="3" destOrd="0"/>
        <dgm:cxn modelId="14" srcId="0" destId="7" srcOrd="4" destOrd="0"/>
      </dgm:cxnLst>
      <dgm:bg/>
      <dgm:whole/>
    </dgm:dataModel>
  </dgm:clrData>
  <dgm:layoutNode name="mainComposite">
    <dgm:varLst>
      <dgm:chPref val="1"/>
      <dgm:dir/>
      <dgm:animOne val="branch"/>
      <dgm:animLvl val="lvl"/>
      <dgm:resizeHandles val="exact"/>
    </dgm:varLst>
    <dgm:alg type="composite">
      <dgm:param type="vertAlign" val="mid"/>
      <dgm:param type="horzAlign" val="ctr"/>
    </dgm:alg>
    <dgm:shape xmlns:r="http://schemas.openxmlformats.org/officeDocument/2006/relationships" r:blip="">
      <dgm:adjLst/>
    </dgm:shape>
    <dgm:presOf/>
    <dgm:choose name="Name0">
      <dgm:if name="Name1" axis="ch" ptType="node" func="cnt" op="gte" val="2">
        <dgm:choose name="Name2">
          <dgm:if name="Name3" func="var" arg="dir" op="equ" val="norm">
            <dgm:constrLst>
              <dgm:constr type="l" for="ch" forName="hierFlow" refType="w" fact="0.3"/>
              <dgm:constr type="t" for="ch" forName="hierFlow"/>
              <dgm:constr type="r" for="ch" forName="hierFlow" refType="w" fact="0.98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if>
          <dgm:else name="Name4">
            <dgm:constrLst>
              <dgm:constr type="l" for="ch" forName="hierFlow" refType="w" fact="0.02"/>
              <dgm:constr type="t" for="ch" forName="hierFlow"/>
              <dgm:constr type="r" for="ch" forName="hierFlow" refType="w" fact="0.7"/>
              <dgm:constr type="b" for="ch" forName="hierFlow" refType="h" fact="0.98"/>
              <dgm:constr type="l" for="ch" forName="bgShapesFlow"/>
              <dgm:constr type="t" for="ch" forName="bgShapesFlow"/>
              <dgm:constr type="r" for="ch" forName="bgShapesFlow" refType="w"/>
              <dgm:constr type="b" for="ch" forName="bgShapesFlow" refType="h"/>
              <dgm:constr type="w" for="des" forName="level1Shape" refType="w"/>
              <dgm:constr type="h" for="des" forName="level1Shape" refType="w" refFor="des" refForName="level1Shape" fact="0.66667"/>
              <dgm:constr type="w" for="des" forName="level2Shape" refType="w" refFor="des" refForName="level1Shape" op="equ"/>
              <dgm:constr type="h" for="des" forName="level2Shape" refType="h" refFor="des" refForName="level1Shape" op="equ"/>
              <dgm:constr type="sp" for="des" refType="h" refFor="des" refForName="level1Shape" op="equ" fact="0.4"/>
              <dgm:constr type="sibSp" for="des" forName="hierChild1" refType="w" refFor="des" refForName="level1Shape" op="equ" fact="0.3"/>
              <dgm:constr type="sibSp" for="des" forName="hierChild2" refType="sibSp" refFor="des" refForName="hierChild1" op="equ"/>
              <dgm:constr type="sibSp" for="des" forName="hierChild3" refType="sibSp" refFor="des" refForName="hierChild1" op="equ"/>
              <dgm:constr type="userA" for="des" refType="h" refFor="des" refForName="level1Shape" op="equ"/>
              <dgm:constr type="userB" for="des" refType="sp" refFor="des" op="equ"/>
              <dgm:constr type="h" for="des" forName="firstBuf" refType="h" refFor="des" refForName="level1Shape" fact="0.1"/>
            </dgm:constrLst>
          </dgm:else>
        </dgm:choose>
      </dgm:if>
      <dgm:else name="Name5">
        <dgm:constrLst>
          <dgm:constr type="l" for="ch" forName="hierFlow"/>
          <dgm:constr type="t" for="ch" forName="hierFlow"/>
          <dgm:constr type="r" for="ch" forName="hierFlow" refType="w"/>
          <dgm:constr type="b" for="ch" forName="hierFlow" refType="h"/>
          <dgm:constr type="l" for="ch" forName="bgShapesFlow"/>
          <dgm:constr type="t" for="ch" forName="bgShapesFlow"/>
          <dgm:constr type="r" for="ch" forName="bgShapesFlow" refType="w"/>
          <dgm:constr type="b" for="ch" forName="bgShapesFlow" refType="h"/>
          <dgm:constr type="w" for="des" forName="level1Shape" refType="w"/>
          <dgm:constr type="h" for="des" forName="level1Shape" refType="w" refFor="des" refForName="level1Shape" fact="0.66667"/>
          <dgm:constr type="w" for="des" forName="level2Shape" refType="w" refFor="des" refForName="level1Shape" op="equ"/>
          <dgm:constr type="h" for="des" forName="level2Shape" refType="h" refFor="des" refForName="level1Shape" op="equ"/>
          <dgm:constr type="sp" for="des" refType="h" refFor="des" refForName="level1Shape" op="equ" fact="0.4"/>
          <dgm:constr type="sibSp" for="des" forName="hierChild1" refType="w" refFor="des" refForName="level1Shape" op="equ" fact="0.3"/>
          <dgm:constr type="sibSp" for="des" forName="hierChild2" refType="sibSp" refFor="des" refForName="hierChild1" op="equ"/>
          <dgm:constr type="sibSp" for="des" forName="hierChild3" refType="sibSp" refFor="des" refForName="hierChild1" op="equ"/>
          <dgm:constr type="userA" for="des" refType="h" refFor="des" refForName="level1Shape" op="equ"/>
          <dgm:constr type="userB" for="des" refType="sp" refFor="des" op="equ"/>
          <dgm:constr type="h" for="des" forName="firstBuf" refType="h" refFor="des" refForName="level1Shape" fact="0.1"/>
        </dgm:constrLst>
      </dgm:else>
    </dgm:choose>
    <dgm:ruleLst/>
    <dgm:layoutNode name="hierFlow">
      <dgm:alg type="lin">
        <dgm:param type="linDir" val="fromT"/>
        <dgm:param type="nodeVertAlign" val="t"/>
        <dgm:param type="vertAlign" val="t"/>
        <dgm:param type="nodeHorzAlign" val="ctr"/>
        <dgm:param type="fallback" val="2D"/>
      </dgm:alg>
      <dgm:shape xmlns:r="http://schemas.openxmlformats.org/officeDocument/2006/relationships" r:blip="">
        <dgm:adjLst/>
      </dgm:shape>
      <dgm:presOf/>
      <dgm:constrLst/>
      <dgm:ruleLst/>
      <dgm:choose name="Name6">
        <dgm:if name="Name7" axis="ch" ptType="node" func="cnt" op="gte" val="2">
          <dgm:layoutNode name="firstBuf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8"/>
      </dgm:choose>
      <dgm:layoutNode name="hierChild1">
        <dgm:varLst>
          <dgm:chPref val="1"/>
          <dgm:animOne val="branch"/>
          <dgm:animLvl val="lvl"/>
        </dgm:varLst>
        <dgm:choose name="Name9">
          <dgm:if name="Name10" func="var" arg="dir" op="equ" val="norm">
            <dgm:alg type="hierChild">
              <dgm:param type="linDir" val="fromL"/>
              <dgm:param type="vertAlign" val="t"/>
            </dgm:alg>
          </dgm:if>
          <dgm:else name="Name11">
            <dgm:alg type="hierChild">
              <dgm:param type="linDir" val="fromR"/>
              <dgm:param type="vertAlign" val="t"/>
            </dgm:alg>
          </dgm:else>
        </dgm:choose>
        <dgm:shape xmlns:r="http://schemas.openxmlformats.org/officeDocument/2006/relationships" r:blip="">
          <dgm:adjLst/>
        </dgm:shape>
        <dgm:presOf/>
        <dgm:constrLst>
          <dgm:constr type="primFontSz" for="des" ptType="node" op="equ"/>
        </dgm:constrLst>
        <dgm:ruleLst/>
        <dgm:forEach name="Name12" axis="ch" cnt="3">
          <dgm:forEach name="Name13" axis="self" ptType="node">
            <dgm:layoutNode name="Name14">
              <dgm:alg type="hierRoot"/>
              <dgm:shape xmlns:r="http://schemas.openxmlformats.org/officeDocument/2006/relationships" r:blip="">
                <dgm:adjLst/>
              </dgm:shape>
              <dgm:presOf/>
              <dgm:constrLst/>
              <dgm:ruleLst/>
              <dgm:layoutNode name="level1Shape" styleLbl="node0">
                <dgm:varLst>
                  <dgm:chPref val="3"/>
                </dgm:varLst>
                <dgm:alg type="tx"/>
                <dgm:shape xmlns:r="http://schemas.openxmlformats.org/officeDocument/2006/relationships" type="roundRect" r:blip="">
                  <dgm:adjLst>
                    <dgm:adj idx="1" val="0.1"/>
                  </dgm:adjLst>
                </dgm:shape>
                <dgm:presOf axis="self"/>
                <dgm:constrLst>
                  <dgm:constr type="primFontSz" val="65"/>
                  <dgm:constr type="tMarg" refType="primFontSz" fact="0.3"/>
                  <dgm:constr type="bMarg" refType="primFontSz" fact="0.3"/>
                  <dgm:constr type="lMarg" refType="primFontSz" fact="0.3"/>
                  <dgm:constr type="rMarg" refType="primFontSz" fact="0.3"/>
                </dgm:constrLst>
                <dgm:ruleLst>
                  <dgm:rule type="primFontSz" val="5" fact="NaN" max="NaN"/>
                </dgm:ruleLst>
              </dgm:layoutNode>
              <dgm:layoutNode name="hierChild2">
                <dgm:choose name="Name15">
                  <dgm:if name="Name16" func="var" arg="dir" op="equ" val="norm">
                    <dgm:alg type="hierChild">
                      <dgm:param type="linDir" val="fromL"/>
                    </dgm:alg>
                  </dgm:if>
                  <dgm:else name="Name17">
                    <dgm:alg type="hierChild">
                      <dgm:param type="linDir" val="fromR"/>
                    </dgm:alg>
                  </dgm:else>
                </dgm:choose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  <dgm:forEach name="repeat" axis="ch">
                  <dgm:forEach name="Name18" axis="self" ptType="parTrans" cnt="1">
                    <dgm:layoutNode name="Name19">
                      <dgm:alg type="conn">
                        <dgm:param type="dim" val="1D"/>
                        <dgm:param type="endSty" val="noArr"/>
                        <dgm:param type="connRout" val="bend"/>
                        <dgm:param type="begPts" val="bCtr"/>
                        <dgm:param type="endPts" val="tCtr"/>
                      </dgm:alg>
                      <dgm:shape xmlns:r="http://schemas.openxmlformats.org/officeDocument/2006/relationships" type="conn" r:blip="">
                        <dgm:adjLst/>
                      </dgm:shape>
                      <dgm:presOf axis="self"/>
                      <dgm:constrLst>
                        <dgm:constr type="w" val="1"/>
                        <dgm:constr type="h" val="1"/>
                        <dgm:constr type="begPad"/>
                        <dgm:constr type="endPad"/>
                      </dgm:constrLst>
                      <dgm:ruleLst/>
                    </dgm:layoutNode>
                  </dgm:forEach>
                  <dgm:forEach name="Name20" axis="self" ptType="node">
                    <dgm:layoutNode name="Name21">
                      <dgm:alg type="hierRoot"/>
                      <dgm:shape xmlns:r="http://schemas.openxmlformats.org/officeDocument/2006/relationships" r:blip="">
                        <dgm:adjLst/>
                      </dgm:shape>
                      <dgm:presOf/>
                      <dgm:constrLst/>
                      <dgm:ruleLst/>
                      <dgm:layoutNode name="level2Shape">
                        <dgm:alg type="tx"/>
                        <dgm:shape xmlns:r="http://schemas.openxmlformats.org/officeDocument/2006/relationships" type="roundRect" r:blip="">
                          <dgm:adjLst>
                            <dgm:adj idx="1" val="0.1"/>
                          </dgm:adjLst>
                        </dgm:shape>
                        <dgm:presOf axis="self"/>
                        <dgm:constrLst>
                          <dgm:constr type="primFontSz" val="65"/>
                          <dgm:constr type="tMarg" refType="primFontSz" fact="0.3"/>
                          <dgm:constr type="bMarg" refType="primFontSz" fact="0.3"/>
                          <dgm:constr type="lMarg" refType="primFontSz" fact="0.3"/>
                          <dgm:constr type="rMarg" refType="primFontSz" fact="0.3"/>
                        </dgm:constrLst>
                        <dgm:ruleLst>
                          <dgm:rule type="primFontSz" val="5" fact="NaN" max="NaN"/>
                        </dgm:ruleLst>
                      </dgm:layoutNode>
                      <dgm:layoutNode name="hierChild3">
                        <dgm:choose name="Name22">
                          <dgm:if name="Name23" func="var" arg="dir" op="equ" val="norm">
                            <dgm:alg type="hierChild">
                              <dgm:param type="linDir" val="fromL"/>
                            </dgm:alg>
                          </dgm:if>
                          <dgm:else name="Name24">
                            <dgm:alg type="hierChild">
                              <dgm:param type="linDir" val="fromR"/>
                            </dgm:alg>
                          </dgm:else>
                        </dgm:choose>
                        <dgm:shape xmlns:r="http://schemas.openxmlformats.org/officeDocument/2006/relationships" r:blip="">
                          <dgm:adjLst/>
                        </dgm:shape>
                        <dgm:presOf/>
                        <dgm:constrLst/>
                        <dgm:ruleLst/>
                        <dgm:forEach name="Name25" ref="repeat"/>
                      </dgm:layoutNode>
                    </dgm:layoutNode>
                  </dgm:forEach>
                </dgm:forEach>
              </dgm:layoutNode>
            </dgm:layoutNode>
          </dgm:forEach>
        </dgm:forEach>
      </dgm:layoutNode>
    </dgm:layoutNode>
    <dgm:layoutNode name="bgShapesFlow">
      <dgm:alg type="lin">
        <dgm:param type="linDir" val="fromT"/>
        <dgm:param type="nodeVertAlign" val="t"/>
        <dgm:param type="vertAlign" val="t"/>
        <dgm:param type="nodeHorzAlign" val="ctr"/>
      </dgm:alg>
      <dgm:shape xmlns:r="http://schemas.openxmlformats.org/officeDocument/2006/relationships" r:blip="">
        <dgm:adjLst/>
      </dgm:shape>
      <dgm:presOf/>
      <dgm:constrLst>
        <dgm:constr type="userB"/>
        <dgm:constr type="w" for="ch" forName="rectComp" refType="w"/>
        <dgm:constr type="h" for="ch" forName="rectComp" refType="h"/>
        <dgm:constr type="w" for="des" forName="bgRect" refType="w"/>
        <dgm:constr type="primFontSz" for="des" forName="bgRectTx" op="equ"/>
      </dgm:constrLst>
      <dgm:ruleLst/>
      <dgm:forEach name="Name26" axis="ch" ptType="node" st="2">
        <dgm:layoutNode name="rectComp">
          <dgm:alg type="composite">
            <dgm:param type="vertAlign" val="t"/>
            <dgm:param type="horzAlign" val="ctr"/>
          </dgm:alg>
          <dgm:shape xmlns:r="http://schemas.openxmlformats.org/officeDocument/2006/relationships" r:blip="">
            <dgm:adjLst/>
          </dgm:shape>
          <dgm:presOf/>
          <dgm:choose name="Name27">
            <dgm:if name="Name28" func="var" arg="dir" op="equ" val="norm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l" for="ch" forName="bgRectTx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if>
            <dgm:else name="Name29">
              <dgm:constrLst>
                <dgm:constr type="userA"/>
                <dgm:constr type="l" for="ch" forName="bgRect"/>
                <dgm:constr type="t" for="ch" forName="bgRect"/>
                <dgm:constr type="h" for="ch" forName="bgRect" refType="userA" fact="1.2"/>
                <dgm:constr type="r" for="ch" forName="bgRectTx" refType="w"/>
                <dgm:constr type="t" for="ch" forName="bgRectTx"/>
                <dgm:constr type="w" for="ch" forName="bgRectTx" refType="w" refFor="ch" refForName="bgRect" fact="0.3"/>
                <dgm:constr type="h" for="ch" forName="bgRectTx" refType="h" refFor="ch" refForName="bgRect" op="equ"/>
              </dgm:constrLst>
            </dgm:else>
          </dgm:choose>
          <dgm:ruleLst/>
          <dgm:layoutNode name="bgRect" styleLbl="bgShp">
            <dgm:alg type="sp"/>
            <dgm:shape xmlns:r="http://schemas.openxmlformats.org/officeDocument/2006/relationships" type="roundRect" r:blip="" zOrderOff="-999">
              <dgm:adjLst>
                <dgm:adj idx="1" val="0.1"/>
              </dgm:adjLst>
            </dgm:shape>
            <dgm:presOf axis="desOrSelf" ptType="node"/>
            <dgm:constrLst/>
            <dgm:ruleLst/>
          </dgm:layoutNode>
          <dgm:layoutNode name="bgRectTx" styleLbl="bgShp">
            <dgm:varLst>
              <dgm:bulletEnabled val="1"/>
            </dgm:varLst>
            <dgm:alg type="tx"/>
            <dgm:presOf axis="desOrSelf" ptType="node"/>
            <dgm:shape xmlns:r="http://schemas.openxmlformats.org/officeDocument/2006/relationships" type="rect" r:blip="" zOrderOff="-999" hideGeom="1">
              <dgm:adjLst/>
            </dgm:shape>
            <dgm:constrLst>
              <dgm:constr type="primFontSz" val="65"/>
            </dgm:constrLst>
            <dgm:ruleLst>
              <dgm:rule type="primFontSz" val="5" fact="NaN" max="NaN"/>
            </dgm:ruleLst>
          </dgm:layoutNode>
        </dgm:layoutNode>
        <dgm:choose name="Name30">
          <dgm:if name="Name31" axis="self" ptType="node" func="revPos" op="gte" val="2">
            <dgm:layoutNode name="spComp">
              <dgm:alg type="composite">
                <dgm:param type="vertAlign" val="t"/>
                <dgm:param type="horzAlign" val="ctr"/>
              </dgm:alg>
              <dgm:shape xmlns:r="http://schemas.openxmlformats.org/officeDocument/2006/relationships" r:blip="">
                <dgm:adjLst/>
              </dgm:shape>
              <dgm:presOf/>
              <dgm:constrLst>
                <dgm:constr type="userA"/>
                <dgm:constr type="userB"/>
                <dgm:constr type="l" for="ch" forName="vSp"/>
                <dgm:constr type="t" for="ch" forName="vSp"/>
                <dgm:constr type="h" for="ch" forName="vSp" refType="userB"/>
                <dgm:constr type="hOff" for="ch" forName="vSp" refType="userA" fact="-0.2"/>
              </dgm:constrLst>
              <dgm:ruleLst/>
              <dgm:layoutNode name="vSp">
                <dgm:alg type="sp"/>
                <dgm:shape xmlns:r="http://schemas.openxmlformats.org/officeDocument/2006/relationships" r:blip="">
                  <dgm:adjLst/>
                </dgm:shape>
                <dgm:presOf/>
                <dgm:constrLst/>
                <dgm:ruleLst/>
              </dgm:layoutNode>
            </dgm:layoutNode>
          </dgm:if>
          <dgm:else name="Name32"/>
        </dgm:choose>
      </dgm:forEach>
    </dgm:layoutNode>
  </dgm:layoutNode>
</dgm:layoutDef>
</file>

<file path=word/diagrams/layout2.xml><?xml version="1.0" encoding="utf-8"?>
<dgm:layoutDef xmlns:dgm="http://schemas.openxmlformats.org/drawingml/2006/diagram" xmlns:a="http://schemas.openxmlformats.org/drawingml/2006/main" uniqueId="urn:microsoft.com/office/officeart/2005/8/layout/hierarchy2">
  <dgm:title val=""/>
  <dgm:desc val=""/>
  <dgm:catLst>
    <dgm:cat type="hierarchy" pri="5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" destId="22" srcOrd="1" destOrd="0"/>
        <dgm:cxn modelId="33" srcId="3" destId="31" srcOrd="0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12"/>
      </dgm:ptLst>
      <dgm:cxnLst>
        <dgm:cxn modelId="2" srcId="0" destId="1" srcOrd="0" destOrd="0"/>
        <dgm:cxn modelId="13" srcId="1" destId="11" srcOrd="0" destOrd="0"/>
        <dgm:cxn modelId="14" srcId="1" destId="1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21"/>
        <dgm:pt modelId="211"/>
        <dgm:pt modelId="3"/>
        <dgm:pt modelId="31"/>
        <dgm:pt modelId="311"/>
      </dgm:ptLst>
      <dgm:cxnLst>
        <dgm:cxn modelId="4" srcId="0" destId="1" srcOrd="0" destOrd="0"/>
        <dgm:cxn modelId="5" srcId="1" destId="2" srcOrd="0" destOrd="0"/>
        <dgm:cxn modelId="6" srcId="1" destId="3" srcOrd="1" destOrd="0"/>
        <dgm:cxn modelId="23" srcId="2" destId="21" srcOrd="0" destOrd="0"/>
        <dgm:cxn modelId="24" srcId="21" destId="211" srcOrd="0" destOrd="0"/>
        <dgm:cxn modelId="33" srcId="3" destId="31" srcOrd="0" destOrd="0"/>
        <dgm:cxn modelId="34" srcId="31" destId="311" srcOrd="0" destOrd="0"/>
      </dgm:cxnLst>
      <dgm:bg/>
      <dgm:whole/>
    </dgm:dataModel>
  </dgm:clrData>
  <dgm:layoutNode name="diagram">
    <dgm:varLst>
      <dgm:chPref val="1"/>
      <dgm:dir/>
      <dgm:animOne val="branch"/>
      <dgm:animLvl val="lvl"/>
      <dgm:resizeHandles val="exact"/>
    </dgm:varLst>
    <dgm:choose name="Name0">
      <dgm:if name="Name1" func="var" arg="dir" op="equ" val="norm">
        <dgm:alg type="hierChild">
          <dgm:param type="linDir" val="fromT"/>
          <dgm:param type="chAlign" val="l"/>
        </dgm:alg>
      </dgm:if>
      <dgm:else name="Name2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ptType="node" refType="h"/>
      <dgm:constr type="w" for="des" ptType="node" refType="h" refFor="des" refPtType="node" fact="2"/>
      <dgm:constr type="sibSp" refType="h" refFor="des" refPtType="node" op="equ" fact="0.15"/>
      <dgm:constr type="sibSp" for="des" forName="level2hierChild" refType="h" refFor="des" refPtType="node" op="equ" fact="0.15"/>
      <dgm:constr type="sibSp" for="des" forName="level3hierChild" refType="h" refFor="des" refPtType="node" op="equ" fact="0.15"/>
      <dgm:constr type="sp" for="des" forName="root1" refType="w" refFor="des" refPtType="node" fact="0.4"/>
      <dgm:constr type="sp" for="des" forName="root2" refType="sp" refFor="des" refForName="root1" op="equ"/>
      <dgm:constr type="primFontSz" for="des" ptType="node" op="equ" val="65"/>
      <dgm:constr type="primFontSz" for="des" forName="connTx" op="equ" val="55"/>
      <dgm:constr type="primFontSz" for="des" forName="connTx" refType="primFontSz" refFor="des" refPtType="node" op="lte" fact="0.8"/>
    </dgm:constrLst>
    <dgm:ruleLst/>
    <dgm:forEach name="Name3" axis="ch">
      <dgm:forEach name="Name4" axis="self" ptType="node">
        <dgm:layoutNode name="root1">
          <dgm:choose name="Name5">
            <dgm:if name="Name6" func="var" arg="dir" op="equ" val="norm">
              <dgm:alg type="hierRoot">
                <dgm:param type="hierAlign" val="lCtrCh"/>
              </dgm:alg>
            </dgm:if>
            <dgm:else name="Name7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constrLst/>
          <dgm:ruleLst/>
          <dgm:layoutNode name="LevelOneTextNode" styleLbl="node0">
            <dgm:varLst>
              <dgm:chPref val="3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5" fact="NaN" max="NaN"/>
            </dgm:ruleLst>
          </dgm:layoutNode>
          <dgm:layoutNode name="level2hierChild">
            <dgm:choose name="Name8">
              <dgm:if name="Name9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0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constrLst/>
            <dgm:ruleLst/>
            <dgm:forEach name="repeat" axis="ch">
              <dgm:forEach name="Name11" axis="self" ptType="parTrans" cnt="1">
                <dgm:layoutNode name="conn2-1">
                  <dgm:choose name="Name12">
                    <dgm:if name="Name13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</dgm:alg>
                    </dgm:if>
                    <dgm:else name="Name14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</dgm:alg>
                    </dgm:else>
                  </dgm:choose>
                  <dgm:shape xmlns:r="http://schemas.openxmlformats.org/officeDocument/2006/relationships" type="conn" r:blip="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ruleLst/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5" axis="self" ptType="node">
                <dgm:layoutNode name="root2">
                  <dgm:choose name="Name16">
                    <dgm:if name="Name17" func="var" arg="dir" op="equ" val="norm">
                      <dgm:alg type="hierRoot">
                        <dgm:param type="hierAlign" val="lCtrCh"/>
                      </dgm:alg>
                    </dgm:if>
                    <dgm:else name="Name18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oundRect" r:blip="">
                      <dgm:adjLst>
                        <dgm:adj idx="1" val="0.1"/>
                      </dgm:adjLst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5" fact="NaN" max="NaN"/>
                    </dgm:ruleLst>
                  </dgm:layoutNode>
                  <dgm:layoutNode name="level3hierChild">
                    <dgm:choose name="Name19">
                      <dgm:if name="Name20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1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constrLst/>
                    <dgm:ruleLst/>
                    <dgm:forEach name="Name22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layout3.xml><?xml version="1.0" encoding="utf-8"?>
<dgm:layoutDef xmlns:dgm="http://schemas.openxmlformats.org/drawingml/2006/diagram" xmlns:a="http://schemas.openxmlformats.org/drawingml/2006/main" uniqueId="urn:microsoft.com/office/officeart/2008/layout/HorizontalMultiLevelHierarchy">
  <dgm:title val=""/>
  <dgm:desc val=""/>
  <dgm:catLst>
    <dgm:cat type="hierarchy" pri="46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sampData>
  <dgm:style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</dgm:cxnLst>
      <dgm:bg/>
      <dgm:whole/>
    </dgm:dataModel>
  </dgm:styleData>
  <dgm:clr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13">
          <dgm:prSet phldr="1"/>
        </dgm:pt>
      </dgm:ptLst>
      <dgm:cxnLst>
        <dgm:cxn modelId="2" srcId="0" destId="1" srcOrd="0" destOrd="0"/>
        <dgm:cxn modelId="3" srcId="1" destId="11" srcOrd="0" destOrd="0"/>
        <dgm:cxn modelId="4" srcId="1" destId="12" srcOrd="1" destOrd="0"/>
        <dgm:cxn modelId="5" srcId="1" destId="13" srcOrd="2" destOrd="0"/>
      </dgm:cxnLst>
      <dgm:bg/>
      <dgm:whole/>
    </dgm:dataModel>
  </dgm:clrData>
  <dgm:layoutNode name="Name0">
    <dgm:varLst>
      <dgm:chPref val="1"/>
      <dgm:dir/>
      <dgm:animOne val="branch"/>
      <dgm:animLvl val="lvl"/>
      <dgm:resizeHandles val="exact"/>
    </dgm:varLst>
    <dgm:choose name="Name1">
      <dgm:if name="Name2" func="var" arg="dir" op="equ" val="norm">
        <dgm:alg type="hierChild">
          <dgm:param type="linDir" val="fromT"/>
          <dgm:param type="chAlign" val="l"/>
        </dgm:alg>
      </dgm:if>
      <dgm:else name="Name3">
        <dgm:alg type="hierChild">
          <dgm:param type="linDir" val="fromT"/>
          <dgm:param type="chAlign" val="r"/>
        </dgm:alg>
      </dgm:else>
    </dgm:choose>
    <dgm:shape xmlns:r="http://schemas.openxmlformats.org/officeDocument/2006/relationships" r:blip="">
      <dgm:adjLst/>
    </dgm:shape>
    <dgm:presOf/>
    <dgm:constrLst>
      <dgm:constr type="h" for="des" forName="LevelOneTextNode" refType="h"/>
      <dgm:constr type="w" for="des" forName="LevelOneTextNode" refType="h" refFor="des" refForName="LevelOneTextNode" fact="0.19"/>
      <dgm:constr type="h" for="des" forName="LevelTwoTextNode" refType="w" refFor="des" refForName="LevelOneTextNode"/>
      <dgm:constr type="w" for="des" forName="LevelTwoTextNode" refType="h" refFor="des" refForName="LevelTwoTextNode" fact="3.28"/>
      <dgm:constr type="sibSp" refType="h" refFor="des" refForName="LevelTwoTextNode" op="equ" fact="0.25"/>
      <dgm:constr type="sibSp" for="des" forName="level2hierChild" refType="h" refFor="des" refForName="LevelTwoTextNode" op="equ" fact="0.25"/>
      <dgm:constr type="sibSp" for="des" forName="level3hierChild" refType="h" refFor="des" refForName="LevelTwoTextNode" op="equ" fact="0.25"/>
      <dgm:constr type="sp" for="des" forName="root1" refType="w" refFor="des" refForName="LevelTwoTextNode" fact="0.2"/>
      <dgm:constr type="sp" for="des" forName="root2" refType="sp" refFor="des" refForName="root1" op="equ"/>
      <dgm:constr type="primFontSz" for="des" forName="LevelOneTextNode" op="equ" val="65"/>
      <dgm:constr type="primFontSz" for="des" forName="LevelTwoTextNode" op="equ" val="65"/>
      <dgm:constr type="primFontSz" for="des" forName="LevelTwoTextNode" refType="primFontSz" refFor="des" refForName="LevelOneTextNode" op="lte"/>
      <dgm:constr type="primFontSz" for="des" forName="connTx" op="equ" val="50"/>
      <dgm:constr type="primFontSz" for="des" forName="connTx" refType="primFontSz" refFor="des" refForName="LevelOneTextNode" op="lte" fact="0.78"/>
    </dgm:constrLst>
    <dgm:forEach name="Name4" axis="ch">
      <dgm:forEach name="Name5" axis="self" ptType="node">
        <dgm:layoutNode name="root1">
          <dgm:choose name="Name6">
            <dgm:if name="Name7" func="var" arg="dir" op="equ" val="norm">
              <dgm:alg type="hierRoot">
                <dgm:param type="hierAlign" val="lCtrCh"/>
              </dgm:alg>
            </dgm:if>
            <dgm:else name="Name8">
              <dgm:alg type="hierRoot">
                <dgm:param type="hierAlign" val="rCtrCh"/>
              </dgm:alg>
            </dgm:else>
          </dgm:choose>
          <dgm:shape xmlns:r="http://schemas.openxmlformats.org/officeDocument/2006/relationships" r:blip="">
            <dgm:adjLst/>
          </dgm:shape>
          <dgm:presOf/>
          <dgm:layoutNode name="LevelOneTextNode" styleLbl="node0">
            <dgm:varLst>
              <dgm:chPref val="3"/>
            </dgm:varLst>
            <dgm:alg type="tx">
              <dgm:param type="autoTxRot" val="grav"/>
            </dgm:alg>
            <dgm:choose name="Name9">
              <dgm:if name="Name10" func="var" arg="dir" op="equ" val="norm">
                <dgm:shape xmlns:r="http://schemas.openxmlformats.org/officeDocument/2006/relationships" rot="270" type="rect" r:blip="">
                  <dgm:adjLst/>
                </dgm:shape>
              </dgm:if>
              <dgm:else name="Name11">
                <dgm:shape xmlns:r="http://schemas.openxmlformats.org/officeDocument/2006/relationships" rot="90" type="rect" r:blip="">
                  <dgm:adjLst/>
                </dgm:shape>
              </dgm:else>
            </dgm:choose>
            <dgm:presOf axis="self"/>
            <dgm:constrLst>
              <dgm:constr type="tMarg" refType="primFontSz" fact="0.05"/>
              <dgm:constr type="bMarg" refType="primFontSz" fact="0.05"/>
              <dgm:constr type="lMarg" refType="primFontSz" fact="0.05"/>
              <dgm:constr type="rMarg" refType="primFontSz" fact="0.05"/>
            </dgm:constrLst>
            <dgm:ruleLst>
              <dgm:rule type="primFontSz" val="2" fact="NaN" max="NaN"/>
            </dgm:ruleLst>
          </dgm:layoutNode>
          <dgm:layoutNode name="level2hierChild">
            <dgm:choose name="Name12">
              <dgm:if name="Name13" func="var" arg="dir" op="equ" val="norm">
                <dgm:alg type="hierChild">
                  <dgm:param type="linDir" val="fromT"/>
                  <dgm:param type="chAlign" val="l"/>
                </dgm:alg>
              </dgm:if>
              <dgm:else name="Name14">
                <dgm:alg type="hierChild">
                  <dgm:param type="linDir" val="fromT"/>
                  <dgm:param type="chAlign" val="r"/>
                </dgm:alg>
              </dgm:else>
            </dgm:choose>
            <dgm:shape xmlns:r="http://schemas.openxmlformats.org/officeDocument/2006/relationships" r:blip="">
              <dgm:adjLst/>
            </dgm:shape>
            <dgm:presOf/>
            <dgm:forEach name="repeat" axis="ch">
              <dgm:forEach name="Name15" axis="self" ptType="parTrans" cnt="1">
                <dgm:layoutNode name="conn2-1">
                  <dgm:choose name="Name16">
                    <dgm:if name="Name17" func="var" arg="dir" op="equ" val="norm">
                      <dgm:alg type="conn">
                        <dgm:param type="dim" val="1D"/>
                        <dgm:param type="begPts" val="midR"/>
                        <dgm:param type="endPts" val="midL"/>
                        <dgm:param type="endSty" val="noArr"/>
                        <dgm:param type="connRout" val="bend"/>
                      </dgm:alg>
                    </dgm:if>
                    <dgm:else name="Name18">
                      <dgm:alg type="conn">
                        <dgm:param type="dim" val="1D"/>
                        <dgm:param type="begPts" val="midL"/>
                        <dgm:param type="endPts" val="midR"/>
                        <dgm:param type="endSty" val="noArr"/>
                        <dgm:param type="connRout" val="bend"/>
                      </dgm:alg>
                    </dgm:else>
                  </dgm:choose>
                  <dgm:shape xmlns:r="http://schemas.openxmlformats.org/officeDocument/2006/relationships" type="conn" r:blip="" zOrderOff="-99999">
                    <dgm:adjLst/>
                  </dgm:shape>
                  <dgm:presOf axis="self"/>
                  <dgm:constrLst>
                    <dgm:constr type="w" val="1"/>
                    <dgm:constr type="h" val="5"/>
                    <dgm:constr type="connDist"/>
                    <dgm:constr type="begPad"/>
                    <dgm:constr type="endPad"/>
                    <dgm:constr type="userA" for="ch" refType="connDist"/>
                  </dgm:constrLst>
                  <dgm:layoutNode name="connTx">
                    <dgm:alg type="tx">
                      <dgm:param type="autoTxRot" val="grav"/>
                    </dgm:alg>
                    <dgm:shape xmlns:r="http://schemas.openxmlformats.org/officeDocument/2006/relationships" type="rect" r:blip="" hideGeom="1">
                      <dgm:adjLst/>
                    </dgm:shape>
                    <dgm:presOf axis="self"/>
                    <dgm:constrLst>
                      <dgm:constr type="userA"/>
                      <dgm:constr type="w" refType="userA" fact="0.05"/>
                      <dgm:constr type="h" refType="userA" fact="0.05"/>
                      <dgm:constr type="lMarg" val="1"/>
                      <dgm:constr type="rMarg" val="1"/>
                      <dgm:constr type="tMarg"/>
                      <dgm:constr type="bMarg"/>
                    </dgm:constrLst>
                    <dgm:ruleLst>
                      <dgm:rule type="h" val="NaN" fact="0.25" max="NaN"/>
                      <dgm:rule type="w" val="NaN" fact="0.8" max="NaN"/>
                      <dgm:rule type="primFontSz" val="5" fact="NaN" max="NaN"/>
                    </dgm:ruleLst>
                  </dgm:layoutNode>
                </dgm:layoutNode>
              </dgm:forEach>
              <dgm:forEach name="Name19" axis="self" ptType="node">
                <dgm:layoutNode name="root2">
                  <dgm:choose name="Name20">
                    <dgm:if name="Name21" func="var" arg="dir" op="equ" val="norm">
                      <dgm:alg type="hierRoot">
                        <dgm:param type="hierAlign" val="lCtrCh"/>
                      </dgm:alg>
                    </dgm:if>
                    <dgm:else name="Name22">
                      <dgm:alg type="hierRoot">
                        <dgm:param type="hierAlign" val="rCtrCh"/>
                      </dgm:alg>
                    </dgm:else>
                  </dgm:choose>
                  <dgm:shape xmlns:r="http://schemas.openxmlformats.org/officeDocument/2006/relationships" r:blip="">
                    <dgm:adjLst/>
                  </dgm:shape>
                  <dgm:presOf/>
                  <dgm:layoutNode name="LevelTwoTextNode">
                    <dgm:varLst>
                      <dgm:chPref val="3"/>
                    </dgm:varLst>
                    <dgm:alg type="tx"/>
                    <dgm:shape xmlns:r="http://schemas.openxmlformats.org/officeDocument/2006/relationships" type="rect" r:blip="">
                      <dgm:adjLst/>
                    </dgm:shape>
                    <dgm:presOf axis="self"/>
                    <dgm:constrLst>
                      <dgm:constr type="tMarg" refType="primFontSz" fact="0.05"/>
                      <dgm:constr type="bMarg" refType="primFontSz" fact="0.05"/>
                      <dgm:constr type="lMarg" refType="primFontSz" fact="0.05"/>
                      <dgm:constr type="rMarg" refType="primFontSz" fact="0.05"/>
                    </dgm:constrLst>
                    <dgm:ruleLst>
                      <dgm:rule type="primFontSz" val="2" fact="NaN" max="NaN"/>
                    </dgm:ruleLst>
                  </dgm:layoutNode>
                  <dgm:layoutNode name="level3hierChild">
                    <dgm:choose name="Name23">
                      <dgm:if name="Name24" func="var" arg="dir" op="equ" val="norm">
                        <dgm:alg type="hierChild">
                          <dgm:param type="linDir" val="fromT"/>
                          <dgm:param type="chAlign" val="l"/>
                        </dgm:alg>
                      </dgm:if>
                      <dgm:else name="Name25">
                        <dgm:alg type="hierChild">
                          <dgm:param type="linDir" val="fromT"/>
                          <dgm:param type="chAlign" val="r"/>
                        </dgm:alg>
                      </dgm:else>
                    </dgm:choose>
                    <dgm:shape xmlns:r="http://schemas.openxmlformats.org/officeDocument/2006/relationships" r:blip="">
                      <dgm:adjLst/>
                    </dgm:shape>
                    <dgm:presOf/>
                    <dgm:forEach name="Name26" ref="repeat"/>
                  </dgm:layoutNode>
                </dgm:layoutNode>
              </dgm:forEach>
            </dgm:forEach>
          </dgm:layoutNode>
        </dgm:layoutNode>
      </dgm:forEach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2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diagrams/quickStyle3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Blue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0F6FC6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Custom 1">
      <a:majorFont>
        <a:latin typeface="Segoe UI Semibold"/>
        <a:ea typeface=""/>
        <a:cs typeface=""/>
      </a:majorFont>
      <a:minorFont>
        <a:latin typeface="Segoe UI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overPageProperties xmlns="http://schemas.microsoft.com/office/2006/coverPageProps">
  <PublishDate>20/11/201</PublishDate>
  <Abstract/>
  <CompanyAddress/>
  <CompanyPhone/>
  <CompanyFax/>
  <CompanyEmail/>
</CoverPageProperties>
</file>

<file path=customXml/item2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99EA1EC-B023-4266-9865-E1EDA122A8C9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A17997AD-9DE5-4D23-9B87-F5578E6D477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Report design (blank).dotx</Template>
  <TotalTime>106</TotalTime>
  <Pages>29</Pages>
  <Words>2559</Words>
  <Characters>14588</Characters>
  <Application>Microsoft Office Word</Application>
  <DocSecurity>0</DocSecurity>
  <Lines>121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Progetto Web Design</vt:lpstr>
    </vt:vector>
  </TitlesOfParts>
  <Company/>
  <LinksUpToDate>false</LinksUpToDate>
  <CharactersWithSpaces>17113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Progetto Web Design</dc:title>
  <dc:subject>Documento 1.1 – 1.5</dc:subject>
  <dc:creator>Leonardo Zuffellato, Linda Pozzato, Veronica Pagini</dc:creator>
  <cp:keywords/>
  <dc:description/>
  <cp:lastModifiedBy>Leonardo Zuffellato</cp:lastModifiedBy>
  <cp:revision>54</cp:revision>
  <cp:lastPrinted>2014-11-19T20:04:00Z</cp:lastPrinted>
  <dcterms:created xsi:type="dcterms:W3CDTF">2014-11-19T19:28:00Z</dcterms:created>
  <dcterms:modified xsi:type="dcterms:W3CDTF">2014-12-14T22:56:00Z</dcterms:modified>
  <cp:category/>
  <cp:version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TC034577159991</vt:lpwstr>
  </property>
</Properties>
</file>